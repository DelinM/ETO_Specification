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Microsoft_Visio_2003-2010_Drawing.vsd" ContentType="application/vnd.visio"/>
  <Override PartName="/word/embeddings/Microsoft_Visio_2003-2010_Drawing1.vsd" ContentType="application/vnd.visio"/>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1184"/>
        <w:gridCol w:w="2130"/>
        <w:gridCol w:w="5863"/>
      </w:tblGrid>
      <w:tr w:rsidR="0005152F" w:rsidRPr="001215D9" w14:paraId="1A8E25CD" w14:textId="77777777" w:rsidTr="00B72707">
        <w:trPr>
          <w:cantSplit/>
          <w:jc w:val="center"/>
        </w:trPr>
        <w:tc>
          <w:tcPr>
            <w:tcW w:w="1184" w:type="dxa"/>
          </w:tcPr>
          <w:p w14:paraId="64CB3DC0" w14:textId="77777777" w:rsidR="0005152F" w:rsidRPr="001215D9" w:rsidRDefault="0005152F" w:rsidP="001A1E24">
            <w:pPr>
              <w:pStyle w:val="TableHeading"/>
              <w:rPr>
                <w:rFonts w:ascii="Calibri" w:hAnsi="Calibri"/>
                <w:sz w:val="22"/>
              </w:rPr>
            </w:pPr>
            <w:bookmarkStart w:id="0" w:name="OLE_LINK1"/>
            <w:bookmarkStart w:id="1" w:name="OLE_LINK2"/>
            <w:r w:rsidRPr="001215D9">
              <w:rPr>
                <w:rFonts w:ascii="Calibri" w:hAnsi="Calibri"/>
                <w:sz w:val="22"/>
              </w:rPr>
              <w:t>Version</w:t>
            </w:r>
          </w:p>
        </w:tc>
        <w:tc>
          <w:tcPr>
            <w:tcW w:w="2130" w:type="dxa"/>
          </w:tcPr>
          <w:p w14:paraId="640CD819" w14:textId="77777777" w:rsidR="0005152F" w:rsidRPr="001215D9" w:rsidRDefault="0005152F" w:rsidP="001A1E24">
            <w:pPr>
              <w:pStyle w:val="TableHeading"/>
              <w:rPr>
                <w:rFonts w:ascii="Calibri" w:hAnsi="Calibri"/>
                <w:sz w:val="22"/>
              </w:rPr>
            </w:pPr>
            <w:r w:rsidRPr="001215D9">
              <w:rPr>
                <w:rFonts w:ascii="Calibri" w:hAnsi="Calibri"/>
                <w:sz w:val="22"/>
              </w:rPr>
              <w:t>Date</w:t>
            </w:r>
          </w:p>
        </w:tc>
        <w:tc>
          <w:tcPr>
            <w:tcW w:w="5863" w:type="dxa"/>
          </w:tcPr>
          <w:p w14:paraId="5BCB1FC1" w14:textId="77777777" w:rsidR="0005152F" w:rsidRPr="001215D9" w:rsidRDefault="0005152F" w:rsidP="001A1E24">
            <w:pPr>
              <w:pStyle w:val="TableHeading"/>
              <w:rPr>
                <w:rFonts w:ascii="Calibri" w:hAnsi="Calibri"/>
                <w:sz w:val="22"/>
              </w:rPr>
            </w:pPr>
            <w:r w:rsidRPr="001215D9">
              <w:rPr>
                <w:rFonts w:ascii="Calibri" w:hAnsi="Calibri"/>
                <w:sz w:val="22"/>
              </w:rPr>
              <w:t>Description of Revisions</w:t>
            </w:r>
          </w:p>
        </w:tc>
      </w:tr>
      <w:tr w:rsidR="0005152F" w:rsidRPr="001215D9" w14:paraId="6447AEF6" w14:textId="77777777" w:rsidTr="00B72707">
        <w:trPr>
          <w:cantSplit/>
          <w:jc w:val="center"/>
        </w:trPr>
        <w:tc>
          <w:tcPr>
            <w:tcW w:w="1184" w:type="dxa"/>
          </w:tcPr>
          <w:p w14:paraId="5A4CF885" w14:textId="77777777" w:rsidR="0005152F" w:rsidRPr="001215D9" w:rsidRDefault="0005152F" w:rsidP="001215D9">
            <w:pPr>
              <w:pStyle w:val="NormalTableText"/>
              <w:rPr>
                <w:rFonts w:ascii="Calibri" w:hAnsi="Calibri"/>
                <w:sz w:val="22"/>
              </w:rPr>
            </w:pPr>
            <w:r w:rsidRPr="001215D9">
              <w:rPr>
                <w:rFonts w:ascii="Calibri" w:hAnsi="Calibri"/>
                <w:sz w:val="22"/>
              </w:rPr>
              <w:t>1</w:t>
            </w:r>
          </w:p>
        </w:tc>
        <w:tc>
          <w:tcPr>
            <w:tcW w:w="2130" w:type="dxa"/>
          </w:tcPr>
          <w:p w14:paraId="55E6F85B" w14:textId="4B722945" w:rsidR="0005152F" w:rsidRPr="001215D9" w:rsidRDefault="0032333D" w:rsidP="001215D9">
            <w:pPr>
              <w:pStyle w:val="NormalTableText"/>
              <w:rPr>
                <w:rFonts w:ascii="Calibri" w:hAnsi="Calibri"/>
                <w:sz w:val="22"/>
              </w:rPr>
            </w:pPr>
            <w:r>
              <w:rPr>
                <w:rFonts w:ascii="Calibri" w:hAnsi="Calibri"/>
                <w:sz w:val="22"/>
              </w:rPr>
              <w:t>June 09</w:t>
            </w:r>
            <w:r w:rsidR="00AD7CCB" w:rsidRPr="001215D9">
              <w:rPr>
                <w:rFonts w:ascii="Calibri" w:hAnsi="Calibri"/>
                <w:sz w:val="22"/>
              </w:rPr>
              <w:t>,</w:t>
            </w:r>
            <w:r w:rsidR="0005152F" w:rsidRPr="001215D9">
              <w:rPr>
                <w:rFonts w:ascii="Calibri" w:hAnsi="Calibri"/>
                <w:sz w:val="22"/>
              </w:rPr>
              <w:t xml:space="preserve"> 20</w:t>
            </w:r>
            <w:r w:rsidR="008006CA">
              <w:rPr>
                <w:rFonts w:ascii="Calibri" w:hAnsi="Calibri"/>
                <w:sz w:val="22"/>
              </w:rPr>
              <w:t>2</w:t>
            </w:r>
            <w:r w:rsidR="00597EB8">
              <w:rPr>
                <w:rFonts w:ascii="Calibri" w:hAnsi="Calibri"/>
                <w:sz w:val="22"/>
              </w:rPr>
              <w:t>2</w:t>
            </w:r>
          </w:p>
        </w:tc>
        <w:tc>
          <w:tcPr>
            <w:tcW w:w="5863" w:type="dxa"/>
          </w:tcPr>
          <w:p w14:paraId="18D2A66F" w14:textId="77777777" w:rsidR="0005152F" w:rsidRPr="001215D9" w:rsidRDefault="0005152F" w:rsidP="001215D9">
            <w:pPr>
              <w:pStyle w:val="NormalTableText"/>
              <w:rPr>
                <w:rFonts w:ascii="Calibri" w:hAnsi="Calibri"/>
                <w:sz w:val="22"/>
              </w:rPr>
            </w:pPr>
            <w:r w:rsidRPr="001215D9">
              <w:rPr>
                <w:rFonts w:ascii="Calibri" w:hAnsi="Calibri"/>
                <w:sz w:val="22"/>
              </w:rPr>
              <w:t>Approved final document</w:t>
            </w:r>
            <w:r w:rsidR="00CE48B6">
              <w:rPr>
                <w:rFonts w:ascii="Calibri" w:hAnsi="Calibri"/>
                <w:sz w:val="22"/>
              </w:rPr>
              <w:t xml:space="preserve"> (BM)</w:t>
            </w:r>
          </w:p>
        </w:tc>
      </w:tr>
    </w:tbl>
    <w:p w14:paraId="2D100DE0" w14:textId="77777777" w:rsidR="0005152F" w:rsidRPr="0065184E" w:rsidRDefault="0005152F" w:rsidP="001215D9">
      <w:pPr>
        <w:pStyle w:val="BodyText"/>
        <w:spacing w:after="0"/>
        <w:rPr>
          <w:rFonts w:ascii="Calibri" w:hAnsi="Calibri"/>
        </w:rPr>
      </w:pPr>
    </w:p>
    <w:p w14:paraId="5BF1238A" w14:textId="77777777" w:rsidR="00315BF5" w:rsidRPr="001215D9" w:rsidRDefault="00315BF5" w:rsidP="001215D9">
      <w:pPr>
        <w:pStyle w:val="BodyText"/>
        <w:spacing w:after="0"/>
        <w:rPr>
          <w:rFonts w:ascii="Calibri" w:hAnsi="Calibri"/>
        </w:rPr>
      </w:pPr>
    </w:p>
    <w:p w14:paraId="4CED44D1" w14:textId="77777777" w:rsidR="0005152F" w:rsidRPr="001215D9" w:rsidRDefault="0005152F" w:rsidP="001215D9">
      <w:pPr>
        <w:pStyle w:val="BodyText"/>
        <w:pBdr>
          <w:top w:val="single" w:sz="4" w:space="1" w:color="auto"/>
          <w:left w:val="single" w:sz="4" w:space="0" w:color="auto"/>
          <w:bottom w:val="single" w:sz="4" w:space="1" w:color="auto"/>
          <w:right w:val="single" w:sz="4" w:space="4" w:color="auto"/>
        </w:pBdr>
        <w:spacing w:after="0"/>
        <w:rPr>
          <w:rFonts w:ascii="Calibri" w:hAnsi="Calibri"/>
        </w:rPr>
      </w:pPr>
      <w:r w:rsidRPr="001215D9">
        <w:rPr>
          <w:rFonts w:ascii="Calibri" w:hAnsi="Calibri"/>
        </w:rPr>
        <w:t>NOTE:</w:t>
      </w:r>
    </w:p>
    <w:p w14:paraId="4575DE0B" w14:textId="77777777" w:rsidR="0005152F" w:rsidRPr="001215D9" w:rsidRDefault="0005152F" w:rsidP="001215D9">
      <w:pPr>
        <w:pStyle w:val="BodyText"/>
        <w:pBdr>
          <w:top w:val="single" w:sz="4" w:space="1" w:color="auto"/>
          <w:left w:val="single" w:sz="4" w:space="0" w:color="auto"/>
          <w:bottom w:val="single" w:sz="4" w:space="1" w:color="auto"/>
          <w:right w:val="single" w:sz="4" w:space="4" w:color="auto"/>
        </w:pBdr>
        <w:spacing w:after="0"/>
        <w:rPr>
          <w:rFonts w:ascii="Calibri" w:hAnsi="Calibri"/>
        </w:rPr>
      </w:pPr>
      <w:r w:rsidRPr="001215D9">
        <w:rPr>
          <w:rFonts w:ascii="Calibri" w:hAnsi="Calibri"/>
        </w:rPr>
        <w:t>This is a CONTROLLED Document. Any documents appearing in paper form are not controlled and should be checked against the on-line file version prior to use.</w:t>
      </w:r>
    </w:p>
    <w:p w14:paraId="55D416D9" w14:textId="77777777" w:rsidR="0005152F" w:rsidRPr="001215D9" w:rsidRDefault="0005152F" w:rsidP="001215D9">
      <w:pPr>
        <w:pStyle w:val="BodyText"/>
        <w:pBdr>
          <w:top w:val="single" w:sz="4" w:space="1" w:color="auto"/>
          <w:left w:val="single" w:sz="4" w:space="0" w:color="auto"/>
          <w:bottom w:val="single" w:sz="4" w:space="1" w:color="auto"/>
          <w:right w:val="single" w:sz="4" w:space="4" w:color="auto"/>
        </w:pBdr>
        <w:spacing w:after="0"/>
        <w:rPr>
          <w:rFonts w:ascii="Calibri" w:hAnsi="Calibri"/>
        </w:rPr>
      </w:pPr>
      <w:r w:rsidRPr="001215D9">
        <w:rPr>
          <w:rFonts w:ascii="Calibri" w:hAnsi="Calibri"/>
          <w:b/>
          <w:bCs/>
        </w:rPr>
        <w:t xml:space="preserve">Notice: </w:t>
      </w:r>
      <w:r w:rsidRPr="001215D9">
        <w:rPr>
          <w:rFonts w:ascii="Calibri" w:hAnsi="Calibri"/>
        </w:rPr>
        <w:t>This Document hardcopy must be used for reference purpose only.</w:t>
      </w:r>
    </w:p>
    <w:p w14:paraId="447D6E47" w14:textId="77777777" w:rsidR="0005152F" w:rsidRPr="001215D9" w:rsidRDefault="0005152F" w:rsidP="001215D9">
      <w:pPr>
        <w:pStyle w:val="BodyText"/>
        <w:pBdr>
          <w:top w:val="single" w:sz="4" w:space="1" w:color="auto"/>
          <w:left w:val="single" w:sz="4" w:space="0" w:color="auto"/>
          <w:bottom w:val="single" w:sz="4" w:space="1" w:color="auto"/>
          <w:right w:val="single" w:sz="4" w:space="4" w:color="auto"/>
        </w:pBdr>
        <w:spacing w:after="0"/>
        <w:rPr>
          <w:rFonts w:ascii="Calibri" w:hAnsi="Calibri"/>
          <w:b/>
          <w:bCs/>
        </w:rPr>
      </w:pPr>
      <w:r w:rsidRPr="001215D9">
        <w:rPr>
          <w:rFonts w:ascii="Calibri" w:hAnsi="Calibri"/>
          <w:b/>
        </w:rPr>
        <w:t>The on-line copy is the current version of the document.</w:t>
      </w:r>
    </w:p>
    <w:bookmarkEnd w:id="0"/>
    <w:bookmarkEnd w:id="1"/>
    <w:p w14:paraId="1AFC85C4" w14:textId="77777777" w:rsidR="00315BF5" w:rsidRPr="0065184E" w:rsidRDefault="00315BF5" w:rsidP="001215D9">
      <w:pPr>
        <w:pStyle w:val="BodyText"/>
        <w:spacing w:after="0"/>
        <w:rPr>
          <w:rFonts w:ascii="Calibri" w:hAnsi="Calibri" w:cs="Arial"/>
          <w:u w:val="single"/>
        </w:rPr>
      </w:pPr>
    </w:p>
    <w:p w14:paraId="64A4803A" w14:textId="77777777" w:rsidR="00315BF5" w:rsidRPr="0065184E" w:rsidRDefault="00315BF5" w:rsidP="001215D9">
      <w:pPr>
        <w:pStyle w:val="BodyText"/>
        <w:spacing w:after="0"/>
        <w:rPr>
          <w:rFonts w:ascii="Calibri" w:hAnsi="Calibri" w:cs="Arial"/>
          <w:u w:val="single"/>
        </w:rPr>
      </w:pPr>
    </w:p>
    <w:p w14:paraId="15D80A9D" w14:textId="77777777" w:rsidR="00F6204E" w:rsidRPr="001215D9" w:rsidRDefault="0005152F" w:rsidP="001215D9">
      <w:pPr>
        <w:pStyle w:val="Heading1"/>
      </w:pPr>
      <w:r w:rsidRPr="001215D9">
        <w:br w:type="page"/>
      </w:r>
      <w:r w:rsidR="00960901" w:rsidRPr="001215D9">
        <w:lastRenderedPageBreak/>
        <w:t>G</w:t>
      </w:r>
      <w:r w:rsidR="008006CA">
        <w:t>ENERAL</w:t>
      </w:r>
    </w:p>
    <w:p w14:paraId="1C1BDED6" w14:textId="77777777" w:rsidR="00E14EB1" w:rsidRDefault="00E14EB1" w:rsidP="008006CA">
      <w:pPr>
        <w:pStyle w:val="Heading2"/>
      </w:pPr>
      <w:r>
        <w:t>Summary</w:t>
      </w:r>
    </w:p>
    <w:p w14:paraId="74407B40" w14:textId="200DB888" w:rsidR="00E14EB1" w:rsidRDefault="00E14EB1" w:rsidP="00DE5F14">
      <w:pPr>
        <w:pStyle w:val="Heading3"/>
      </w:pPr>
      <w:r w:rsidRPr="00E14EB1">
        <w:t xml:space="preserve">This </w:t>
      </w:r>
      <w:r w:rsidR="009A0FED">
        <w:t>S</w:t>
      </w:r>
      <w:r w:rsidRPr="00E14EB1">
        <w:t xml:space="preserve">ection specifies the requirements for </w:t>
      </w:r>
      <w:r w:rsidR="009A0FED">
        <w:t xml:space="preserve">physical tagging of the Region’s assets. </w:t>
      </w:r>
      <w:r>
        <w:t xml:space="preserve"> </w:t>
      </w:r>
    </w:p>
    <w:p w14:paraId="3CDFD786" w14:textId="64C3EC45" w:rsidR="000105B1" w:rsidRDefault="000105B1" w:rsidP="00DE5F14">
      <w:pPr>
        <w:pStyle w:val="Heading3"/>
      </w:pPr>
      <w:r>
        <w:t>PCS Tagging to be in accordance with the Region’s PCS requirements Manual.</w:t>
      </w:r>
    </w:p>
    <w:p w14:paraId="68C53956" w14:textId="1C4BF498" w:rsidR="000B758C" w:rsidRDefault="000B758C" w:rsidP="00DE5F14">
      <w:pPr>
        <w:pStyle w:val="Heading3"/>
      </w:pPr>
      <w:r>
        <w:t>Supply and install</w:t>
      </w:r>
      <w:r w:rsidR="000105B1">
        <w:t xml:space="preserve"> physical</w:t>
      </w:r>
      <w:r>
        <w:t xml:space="preserve"> tags (</w:t>
      </w:r>
      <w:r w:rsidR="000105B1">
        <w:t>Process Equipment Location Tags (PELTs)</w:t>
      </w:r>
      <w:r>
        <w:t xml:space="preserve">, </w:t>
      </w:r>
      <w:r w:rsidR="000105B1">
        <w:t>S</w:t>
      </w:r>
      <w:r w:rsidR="00421979">
        <w:t xml:space="preserve">upplemental </w:t>
      </w:r>
      <w:r w:rsidR="000105B1">
        <w:t>T</w:t>
      </w:r>
      <w:r w:rsidR="00421979">
        <w:t>ags</w:t>
      </w:r>
      <w:r>
        <w:t>,</w:t>
      </w:r>
      <w:r w:rsidR="000105B1">
        <w:t xml:space="preserve"> chamber tags</w:t>
      </w:r>
      <w:r>
        <w:t xml:space="preserve">) and equipment nameplates for all systems and equipment under the provisions of this specification and in accordance with the </w:t>
      </w:r>
      <w:bookmarkStart w:id="2" w:name="_Hlk98488431"/>
      <w:r>
        <w:t xml:space="preserve">Region’s latest SCADA requirements </w:t>
      </w:r>
      <w:bookmarkEnd w:id="2"/>
      <w:r>
        <w:t>and as presented herein. Systems and equipment include:</w:t>
      </w:r>
    </w:p>
    <w:p w14:paraId="71359871" w14:textId="77777777" w:rsidR="000B758C" w:rsidRDefault="000B758C">
      <w:pPr>
        <w:pStyle w:val="Heading4"/>
        <w:rPr>
          <w:lang w:val="en-US" w:eastAsia="en-US"/>
        </w:rPr>
      </w:pPr>
      <w:r w:rsidRPr="008424BE">
        <w:t>All</w:t>
      </w:r>
      <w:r>
        <w:rPr>
          <w:lang w:val="en-US" w:eastAsia="en-US"/>
        </w:rPr>
        <w:t xml:space="preserve"> items furnished under this Contract; and</w:t>
      </w:r>
    </w:p>
    <w:p w14:paraId="30261F16" w14:textId="7E449D21" w:rsidR="000B758C" w:rsidRDefault="000B758C" w:rsidP="000B758C">
      <w:pPr>
        <w:pStyle w:val="Heading4"/>
        <w:rPr>
          <w:lang w:val="en-US" w:eastAsia="en-US"/>
        </w:rPr>
      </w:pPr>
      <w:r>
        <w:rPr>
          <w:lang w:val="en-US" w:eastAsia="en-US"/>
        </w:rPr>
        <w:t xml:space="preserve">Existing items defined in this Contract that requires new identification. </w:t>
      </w:r>
    </w:p>
    <w:p w14:paraId="294D036F" w14:textId="609E8AF1" w:rsidR="00B522C1" w:rsidRPr="00135C74" w:rsidRDefault="00B522C1" w:rsidP="00135C74">
      <w:pPr>
        <w:ind w:left="720"/>
        <w:rPr>
          <w:i/>
          <w:iCs/>
          <w:lang w:val="en-US" w:eastAsia="en-US"/>
        </w:rPr>
      </w:pPr>
      <w:r w:rsidRPr="00135C74">
        <w:rPr>
          <w:i/>
          <w:iCs/>
          <w:highlight w:val="yellow"/>
          <w:lang w:val="en-US" w:eastAsia="en-US"/>
        </w:rPr>
        <w:t>[Consultant Note: Any physical tagging requirements contained in the individual equipment specification Sections are to be replaced with a reference to this specification Section. The requirements in this specification Section supersede the requirements in the individual equipment specifications for physical tagging, if applicable.]</w:t>
      </w:r>
      <w:r w:rsidRPr="00135C74">
        <w:rPr>
          <w:i/>
          <w:iCs/>
          <w:lang w:val="en-US" w:eastAsia="en-US"/>
        </w:rPr>
        <w:t xml:space="preserve">  </w:t>
      </w:r>
    </w:p>
    <w:p w14:paraId="41836888" w14:textId="77777777" w:rsidR="00C54E8D" w:rsidRPr="004E067E" w:rsidRDefault="00C54E8D" w:rsidP="008006CA">
      <w:pPr>
        <w:pStyle w:val="Heading2"/>
      </w:pPr>
      <w:r w:rsidRPr="004E067E">
        <w:t>Related Sections</w:t>
      </w:r>
    </w:p>
    <w:p w14:paraId="694E0591" w14:textId="77777777" w:rsidR="00C54E8D" w:rsidRPr="00517BC2" w:rsidRDefault="00C54E8D" w:rsidP="00C54E8D">
      <w:pPr>
        <w:tabs>
          <w:tab w:val="left" w:pos="2070"/>
        </w:tabs>
        <w:spacing w:after="0" w:line="240" w:lineRule="auto"/>
        <w:ind w:left="720"/>
        <w:rPr>
          <w:highlight w:val="yellow"/>
        </w:rPr>
      </w:pPr>
      <w:r w:rsidRPr="00517BC2">
        <w:rPr>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w:t>
      </w:r>
      <w:proofErr w:type="gramStart"/>
      <w:r w:rsidRPr="00517BC2">
        <w:rPr>
          <w:highlight w:val="yellow"/>
        </w:rPr>
        <w:t>Section, but</w:t>
      </w:r>
      <w:proofErr w:type="gramEnd"/>
      <w:r w:rsidRPr="00517BC2">
        <w:rPr>
          <w:highlight w:val="yellow"/>
        </w:rPr>
        <w:t xml:space="preserve">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14:paraId="7138758C" w14:textId="77777777" w:rsidR="00C54E8D" w:rsidRPr="00517BC2" w:rsidRDefault="00C54E8D" w:rsidP="00C54E8D">
      <w:pPr>
        <w:tabs>
          <w:tab w:val="left" w:pos="2070"/>
        </w:tabs>
        <w:spacing w:after="0" w:line="240" w:lineRule="auto"/>
        <w:ind w:left="720"/>
        <w:rPr>
          <w:highlight w:val="yellow"/>
        </w:rPr>
      </w:pPr>
      <w:r w:rsidRPr="00517BC2">
        <w:rPr>
          <w:highlight w:val="yellow"/>
        </w:rPr>
        <w:t xml:space="preserve">Cross-referencing here may also be used to coordinate assemblies or systems whose components may span multiple </w:t>
      </w:r>
      <w:proofErr w:type="gramStart"/>
      <w:r w:rsidRPr="00517BC2">
        <w:rPr>
          <w:highlight w:val="yellow"/>
        </w:rPr>
        <w:t>Sections</w:t>
      </w:r>
      <w:proofErr w:type="gramEnd"/>
      <w:r w:rsidRPr="00517BC2">
        <w:rPr>
          <w:highlight w:val="yellow"/>
        </w:rPr>
        <w:t xml:space="preserve"> and which must meet certain performance requirements as an assembly or system.</w:t>
      </w:r>
    </w:p>
    <w:p w14:paraId="1E026EF4" w14:textId="77777777" w:rsidR="00C54E8D" w:rsidRPr="00517BC2" w:rsidRDefault="00C54E8D" w:rsidP="00C54E8D">
      <w:pPr>
        <w:tabs>
          <w:tab w:val="left" w:pos="2070"/>
        </w:tabs>
        <w:spacing w:after="0" w:line="240" w:lineRule="auto"/>
        <w:ind w:left="720"/>
        <w:rPr>
          <w:highlight w:val="yellow"/>
        </w:rPr>
      </w:pPr>
      <w:r w:rsidRPr="00517BC2">
        <w:rPr>
          <w:highlight w:val="yellow"/>
        </w:rPr>
        <w:t>Contractor is responsible for coordination of the Work. Contractor is responsible for being familiar with and incorporating all required elements of cross-referenced Specifications cited.</w:t>
      </w:r>
    </w:p>
    <w:p w14:paraId="5E673A1D" w14:textId="77777777" w:rsidR="00C54E8D" w:rsidRPr="00517BC2" w:rsidRDefault="00C54E8D" w:rsidP="00C54E8D">
      <w:pPr>
        <w:tabs>
          <w:tab w:val="left" w:pos="2070"/>
        </w:tabs>
        <w:spacing w:after="0" w:line="240" w:lineRule="auto"/>
        <w:ind w:left="720"/>
        <w:rPr>
          <w:highlight w:val="yellow"/>
        </w:rPr>
      </w:pPr>
      <w:r w:rsidRPr="00517BC2">
        <w:rPr>
          <w:highlight w:val="yellow"/>
        </w:rPr>
        <w:t xml:space="preserve">This Section is to be completed/updated during the design development by the Consultant. If it is not applicable to the section for the specific </w:t>
      </w:r>
      <w:proofErr w:type="gramStart"/>
      <w:r w:rsidRPr="00517BC2">
        <w:rPr>
          <w:highlight w:val="yellow"/>
        </w:rPr>
        <w:t>project</w:t>
      </w:r>
      <w:proofErr w:type="gramEnd"/>
      <w:r w:rsidRPr="00517BC2">
        <w:rPr>
          <w:highlight w:val="yellow"/>
        </w:rPr>
        <w:t xml:space="preserve"> it may be deleted.]</w:t>
      </w:r>
    </w:p>
    <w:p w14:paraId="392D6292" w14:textId="77777777" w:rsidR="00C54E8D" w:rsidRPr="00517BC2" w:rsidRDefault="00C54E8D" w:rsidP="00C54E8D">
      <w:pPr>
        <w:tabs>
          <w:tab w:val="left" w:pos="2070"/>
        </w:tabs>
        <w:spacing w:after="0" w:line="240" w:lineRule="auto"/>
        <w:ind w:left="720"/>
        <w:rPr>
          <w:highlight w:val="yellow"/>
        </w:rPr>
      </w:pPr>
    </w:p>
    <w:p w14:paraId="3C6DA14B" w14:textId="77777777" w:rsidR="00C54E8D" w:rsidRPr="004E067E" w:rsidRDefault="00C54E8D" w:rsidP="00C54E8D">
      <w:pPr>
        <w:tabs>
          <w:tab w:val="left" w:pos="2070"/>
        </w:tabs>
        <w:spacing w:after="0" w:line="240" w:lineRule="auto"/>
        <w:ind w:left="720"/>
      </w:pPr>
      <w:r w:rsidRPr="00517BC2">
        <w:rPr>
          <w:highlight w:val="yellow"/>
        </w:rPr>
        <w:t>[List Sections specifying related requirements.]</w:t>
      </w:r>
    </w:p>
    <w:p w14:paraId="54D18553" w14:textId="77777777" w:rsidR="00C54E8D" w:rsidRPr="004E067E" w:rsidRDefault="00C54E8D" w:rsidP="00DE5F14">
      <w:pPr>
        <w:pStyle w:val="Heading3"/>
      </w:pPr>
      <w:r w:rsidRPr="004E067E">
        <w:t>Section [______ – ____________]</w:t>
      </w:r>
      <w:r w:rsidR="00CE48B6" w:rsidRPr="004E067E">
        <w:t>: [</w:t>
      </w:r>
      <w:r w:rsidRPr="004E067E">
        <w:t>Optional short phrase indicating relationship].</w:t>
      </w:r>
    </w:p>
    <w:p w14:paraId="04F49B25" w14:textId="77777777" w:rsidR="00E14EB1" w:rsidRDefault="00E14EB1" w:rsidP="00DE5F14">
      <w:pPr>
        <w:pStyle w:val="Heading3"/>
      </w:pPr>
      <w:r>
        <w:t>Section 01000 – General Requirements</w:t>
      </w:r>
    </w:p>
    <w:p w14:paraId="36F093B0" w14:textId="77777777" w:rsidR="00E14EB1" w:rsidRDefault="00E14EB1" w:rsidP="00DE5F14">
      <w:pPr>
        <w:pStyle w:val="Heading3"/>
      </w:pPr>
      <w:r>
        <w:t>Section 01040 – Coordination</w:t>
      </w:r>
    </w:p>
    <w:p w14:paraId="465E9816" w14:textId="77777777" w:rsidR="00E14EB1" w:rsidRDefault="00E14EB1" w:rsidP="00DE5F14">
      <w:pPr>
        <w:pStyle w:val="Heading3"/>
      </w:pPr>
      <w:r>
        <w:t>Section 01060 – Regulatory Requirements</w:t>
      </w:r>
    </w:p>
    <w:p w14:paraId="35FD52F8" w14:textId="77777777" w:rsidR="00277837" w:rsidRDefault="00277837" w:rsidP="00DE5F14">
      <w:pPr>
        <w:pStyle w:val="Heading3"/>
      </w:pPr>
      <w:r w:rsidRPr="004E067E">
        <w:t xml:space="preserve">Section 01300 </w:t>
      </w:r>
      <w:r>
        <w:t>–</w:t>
      </w:r>
      <w:r w:rsidRPr="004E067E">
        <w:t xml:space="preserve"> Submittals</w:t>
      </w:r>
    </w:p>
    <w:p w14:paraId="5264B8CD" w14:textId="77777777" w:rsidR="009A0FED" w:rsidRDefault="009A0FED" w:rsidP="00D45688">
      <w:pPr>
        <w:pStyle w:val="Heading2"/>
      </w:pPr>
      <w:r>
        <w:t>Submittals</w:t>
      </w:r>
    </w:p>
    <w:p w14:paraId="7D127FF6" w14:textId="77777777" w:rsidR="009A0FED" w:rsidRDefault="009A0FED" w:rsidP="00DE5F14">
      <w:pPr>
        <w:pStyle w:val="Heading3"/>
      </w:pPr>
      <w:r>
        <w:t>The following documents and drawings shall be submitted by the Contractor for approval by the Consultant prior to fabrication:</w:t>
      </w:r>
    </w:p>
    <w:p w14:paraId="49C40B5C" w14:textId="62462CE5" w:rsidR="009A0FED" w:rsidRDefault="009A0FED" w:rsidP="00D45688">
      <w:pPr>
        <w:pStyle w:val="Heading4"/>
      </w:pPr>
      <w:r>
        <w:t xml:space="preserve">Labeling schedule for all </w:t>
      </w:r>
      <w:r w:rsidR="00CF3C0A">
        <w:t>PELT</w:t>
      </w:r>
      <w:r w:rsidR="008B372C">
        <w:t>s</w:t>
      </w:r>
      <w:r w:rsidR="00A96BF2">
        <w:t xml:space="preserve"> and Supplemental Tags</w:t>
      </w:r>
      <w:r>
        <w:t>.</w:t>
      </w:r>
    </w:p>
    <w:p w14:paraId="00F4A02B" w14:textId="04A9D5E4" w:rsidR="009A0FED" w:rsidRPr="00D45688" w:rsidRDefault="009A0FED" w:rsidP="00D45688">
      <w:pPr>
        <w:pStyle w:val="Heading4"/>
      </w:pPr>
      <w:r>
        <w:t xml:space="preserve">Shop drawings (proofs) of the </w:t>
      </w:r>
      <w:r w:rsidR="00CF3C0A">
        <w:t>PELT</w:t>
      </w:r>
      <w:r>
        <w:t>s</w:t>
      </w:r>
      <w:r w:rsidR="00013FC0">
        <w:t xml:space="preserve"> and Supplemental Tags</w:t>
      </w:r>
      <w:r>
        <w:t>.</w:t>
      </w:r>
    </w:p>
    <w:p w14:paraId="43B139A2" w14:textId="77777777" w:rsidR="00A0002C" w:rsidRPr="00A0002C" w:rsidRDefault="00A0002C" w:rsidP="00A0002C">
      <w:pPr>
        <w:pStyle w:val="Heading2"/>
        <w:keepNext w:val="0"/>
        <w:keepLines w:val="0"/>
        <w:contextualSpacing/>
      </w:pPr>
      <w:r w:rsidRPr="00A0002C">
        <w:t>Measurement and Payment</w:t>
      </w:r>
    </w:p>
    <w:p w14:paraId="00FCD58C" w14:textId="35BF3957" w:rsidR="00D27FA7" w:rsidRDefault="00D27FA7" w:rsidP="001D1CBB">
      <w:pPr>
        <w:pStyle w:val="Heading3"/>
      </w:pPr>
      <w:r>
        <w:t>small dick</w:t>
      </w:r>
    </w:p>
    <w:p w14:paraId="7E9904B1" w14:textId="5BA4DBEB" w:rsidR="00D27FA7" w:rsidRPr="00147327" w:rsidRDefault="00D27FA7" w:rsidP="001D1CBB">
      <w:pPr>
        <w:pStyle w:val="Heading3"/>
      </w:pPr>
      <w:r w:rsidRPr="00147327">
        <w:t xml:space="preserve">The lump sum price tendered shall include all </w:t>
      </w:r>
      <w:r w:rsidRPr="00147327">
        <w:rPr>
          <w:noProof/>
        </w:rPr>
        <w:t>labour</w:t>
      </w:r>
      <w:r w:rsidRPr="00147327">
        <w:t xml:space="preserve">, equipment, </w:t>
      </w:r>
      <w:r w:rsidRPr="00147327">
        <w:rPr>
          <w:noProof/>
        </w:rPr>
        <w:t>and</w:t>
      </w:r>
      <w:r w:rsidRPr="00147327">
        <w:t xml:space="preserve"> materials necessary to complete the work. </w:t>
      </w:r>
      <w:r w:rsidRPr="008424BE">
        <w:rPr>
          <w:i/>
          <w:iCs/>
          <w:highlight w:val="yellow"/>
        </w:rPr>
        <w:t>[</w:t>
      </w:r>
      <w:r w:rsidRPr="008424BE">
        <w:rPr>
          <w:bCs/>
          <w:i/>
          <w:iCs/>
          <w:highlight w:val="yellow"/>
        </w:rPr>
        <w:t>Consultant Note</w:t>
      </w:r>
      <w:r w:rsidR="009A0FED" w:rsidRPr="008424BE">
        <w:rPr>
          <w:bCs/>
          <w:i/>
          <w:iCs/>
          <w:highlight w:val="yellow"/>
        </w:rPr>
        <w:t>:</w:t>
      </w:r>
      <w:r w:rsidRPr="008424BE">
        <w:rPr>
          <w:i/>
          <w:iCs/>
          <w:highlight w:val="yellow"/>
        </w:rPr>
        <w:t xml:space="preserve"> A value of no less than $10,000 shall be assigned to the complete and accurate submission of </w:t>
      </w:r>
      <w:r w:rsidR="00CF3C0A" w:rsidRPr="008424BE">
        <w:rPr>
          <w:i/>
          <w:iCs/>
          <w:highlight w:val="yellow"/>
        </w:rPr>
        <w:t>PELT</w:t>
      </w:r>
      <w:r w:rsidRPr="008424BE">
        <w:rPr>
          <w:i/>
          <w:iCs/>
          <w:highlight w:val="yellow"/>
        </w:rPr>
        <w:t>s for the purposes of quantifying payment certificates, calculating Substantial Performance of the Work, and assessing the value of deficiencies</w:t>
      </w:r>
      <w:r w:rsidR="009A0FED" w:rsidRPr="008424BE">
        <w:rPr>
          <w:i/>
          <w:iCs/>
          <w:highlight w:val="yellow"/>
        </w:rPr>
        <w:t>.</w:t>
      </w:r>
      <w:r w:rsidRPr="008424BE">
        <w:rPr>
          <w:i/>
          <w:iCs/>
          <w:highlight w:val="yellow"/>
        </w:rPr>
        <w:t>]</w:t>
      </w:r>
    </w:p>
    <w:p w14:paraId="4F55FA47" w14:textId="77777777" w:rsidR="005A0872" w:rsidRDefault="005A0872" w:rsidP="005A0872">
      <w:pPr>
        <w:pStyle w:val="Heading2"/>
      </w:pPr>
      <w:r>
        <w:t>General</w:t>
      </w:r>
    </w:p>
    <w:p w14:paraId="306F6477" w14:textId="715BFC87" w:rsidR="00D27FA7" w:rsidRDefault="00D27FA7" w:rsidP="001D1CBB">
      <w:pPr>
        <w:pStyle w:val="Heading3"/>
      </w:pPr>
      <w:r>
        <w:t xml:space="preserve">The purpose of this </w:t>
      </w:r>
      <w:r w:rsidR="00B62187">
        <w:t>S</w:t>
      </w:r>
      <w:r>
        <w:t xml:space="preserve">ection is to define the requirements for creating and applying </w:t>
      </w:r>
      <w:r w:rsidR="00CF3C0A">
        <w:t>PELT</w:t>
      </w:r>
      <w:r w:rsidR="008B372C">
        <w:t>s</w:t>
      </w:r>
      <w:r>
        <w:t xml:space="preserve"> </w:t>
      </w:r>
      <w:r w:rsidR="00013FC0">
        <w:t xml:space="preserve">and Supplemental Tags </w:t>
      </w:r>
      <w:r>
        <w:t>at the Region’s water and wastewater facilities to facilitate the planning and scheduling of preventive maintenance activities and the tracking of maintenance history.</w:t>
      </w:r>
    </w:p>
    <w:p w14:paraId="3C6DE792" w14:textId="4DE3EF68" w:rsidR="00D27FA7" w:rsidRDefault="00D27FA7" w:rsidP="00DE5F14">
      <w:pPr>
        <w:pStyle w:val="Heading3"/>
      </w:pPr>
      <w:r>
        <w:t xml:space="preserve">Labeling Assets enables the identification of equipment for operational and maintenance activities. All Assets are assigned unique Asset ID numbers and are issued </w:t>
      </w:r>
      <w:r w:rsidR="00CF3C0A">
        <w:t>PELT</w:t>
      </w:r>
      <w:r>
        <w:t>s for identification and inventory purposes.</w:t>
      </w:r>
    </w:p>
    <w:p w14:paraId="5F59AAAC" w14:textId="77777777" w:rsidR="00D27FA7" w:rsidRDefault="00D27FA7" w:rsidP="00DE5F14">
      <w:pPr>
        <w:pStyle w:val="Heading3"/>
      </w:pPr>
      <w:r>
        <w:t xml:space="preserve">This </w:t>
      </w:r>
      <w:r w:rsidR="00B62187">
        <w:t>S</w:t>
      </w:r>
      <w:r>
        <w:t xml:space="preserve">ection must be applied when Assets are added, </w:t>
      </w:r>
      <w:proofErr w:type="gramStart"/>
      <w:r>
        <w:t>relocated</w:t>
      </w:r>
      <w:proofErr w:type="gramEnd"/>
      <w:r>
        <w:t xml:space="preserve"> or retired from a water or wastewater facility or linear works project.</w:t>
      </w:r>
    </w:p>
    <w:p w14:paraId="0DF57223" w14:textId="7A213448" w:rsidR="00D27FA7" w:rsidRDefault="00D27FA7" w:rsidP="00DE5F14">
      <w:pPr>
        <w:pStyle w:val="Heading3"/>
      </w:pPr>
      <w:r>
        <w:t xml:space="preserve">This </w:t>
      </w:r>
      <w:r w:rsidR="00B62187">
        <w:t>S</w:t>
      </w:r>
      <w:r>
        <w:t xml:space="preserve">ection should be used by Region staff and </w:t>
      </w:r>
      <w:r w:rsidR="00B62187">
        <w:t xml:space="preserve">Contractors </w:t>
      </w:r>
      <w:r>
        <w:t xml:space="preserve">to create, </w:t>
      </w:r>
      <w:proofErr w:type="gramStart"/>
      <w:r>
        <w:t>order</w:t>
      </w:r>
      <w:proofErr w:type="gramEnd"/>
      <w:r>
        <w:t xml:space="preserve"> and apply </w:t>
      </w:r>
      <w:r w:rsidR="00CF3C0A">
        <w:t>PELT</w:t>
      </w:r>
      <w:r>
        <w:t xml:space="preserve">s and by </w:t>
      </w:r>
      <w:r w:rsidR="00B62187">
        <w:t>s</w:t>
      </w:r>
      <w:r>
        <w:t xml:space="preserve">uppliers for the production of the </w:t>
      </w:r>
      <w:r w:rsidR="00CF3C0A">
        <w:t>PELT</w:t>
      </w:r>
      <w:r w:rsidR="00B11446">
        <w:t>s</w:t>
      </w:r>
      <w:r>
        <w:t>.</w:t>
      </w:r>
    </w:p>
    <w:p w14:paraId="1C28608A" w14:textId="77777777" w:rsidR="00B742D8" w:rsidRDefault="00B742D8" w:rsidP="00B742D8">
      <w:pPr>
        <w:pStyle w:val="Heading2"/>
      </w:pPr>
      <w:r>
        <w:t>Tags</w:t>
      </w:r>
    </w:p>
    <w:p w14:paraId="540C4DF9" w14:textId="33C62FB2" w:rsidR="00B742D8" w:rsidRPr="00D72D69" w:rsidRDefault="00B742D8" w:rsidP="00DE5F14">
      <w:pPr>
        <w:pStyle w:val="Heading3"/>
      </w:pPr>
      <w:r w:rsidRPr="00D72D69">
        <w:t xml:space="preserve">Assets must have a physical tag attached with a unique number in accordance with this section. There are </w:t>
      </w:r>
      <w:r w:rsidR="00A72A08">
        <w:t>four</w:t>
      </w:r>
      <w:r w:rsidR="00A72A08" w:rsidRPr="00D72D69">
        <w:t xml:space="preserve"> </w:t>
      </w:r>
      <w:r w:rsidRPr="00D72D69">
        <w:t>types of tags in use at York Region water and wastewater facilities:</w:t>
      </w:r>
    </w:p>
    <w:p w14:paraId="4E859349" w14:textId="5520A15F" w:rsidR="00B42452" w:rsidRDefault="00B742D8" w:rsidP="00B742D8">
      <w:pPr>
        <w:pStyle w:val="Heading4"/>
      </w:pPr>
      <w:r w:rsidRPr="00B519D0">
        <w:rPr>
          <w:u w:val="single"/>
        </w:rPr>
        <w:t xml:space="preserve">Asset ID </w:t>
      </w:r>
      <w:r w:rsidR="00C917C0" w:rsidRPr="00B519D0">
        <w:rPr>
          <w:u w:val="single"/>
        </w:rPr>
        <w:t>Tags</w:t>
      </w:r>
      <w:r w:rsidRPr="00B519D0">
        <w:rPr>
          <w:u w:val="single"/>
        </w:rPr>
        <w:t xml:space="preserve"> </w:t>
      </w:r>
    </w:p>
    <w:p w14:paraId="77181A00" w14:textId="5FDB8DF4" w:rsidR="00B742D8" w:rsidRDefault="00B742D8" w:rsidP="008424BE">
      <w:pPr>
        <w:pStyle w:val="Heading5"/>
      </w:pPr>
      <w:r>
        <w:t xml:space="preserve">All assets </w:t>
      </w:r>
      <w:r w:rsidR="00B42452">
        <w:t xml:space="preserve">at a facility </w:t>
      </w:r>
      <w:r>
        <w:t xml:space="preserve">will have an </w:t>
      </w:r>
      <w:r w:rsidR="008E5BA7">
        <w:t xml:space="preserve">Asset ID </w:t>
      </w:r>
      <w:r w:rsidR="00C917C0">
        <w:t>s</w:t>
      </w:r>
      <w:r w:rsidR="008E5BA7">
        <w:t xml:space="preserve">ticker </w:t>
      </w:r>
      <w:r>
        <w:t>for identification and for use with bar code scanners for asset management purposes.</w:t>
      </w:r>
      <w:r w:rsidR="008E5BA7">
        <w:t xml:space="preserve"> The </w:t>
      </w:r>
      <w:r w:rsidR="00C917C0">
        <w:t>A</w:t>
      </w:r>
      <w:r w:rsidR="008E5BA7">
        <w:t xml:space="preserve">sset ID </w:t>
      </w:r>
      <w:r w:rsidR="00B115BF">
        <w:t xml:space="preserve">tags </w:t>
      </w:r>
      <w:r w:rsidR="008E5BA7">
        <w:t xml:space="preserve">are </w:t>
      </w:r>
      <w:r w:rsidR="00E75091">
        <w:t xml:space="preserve">supplied and </w:t>
      </w:r>
      <w:r w:rsidR="008E5BA7">
        <w:t>a</w:t>
      </w:r>
      <w:r w:rsidR="001F1FAA">
        <w:t>ffixed</w:t>
      </w:r>
      <w:r w:rsidR="008E5BA7">
        <w:t xml:space="preserve"> by the Region.</w:t>
      </w:r>
    </w:p>
    <w:p w14:paraId="01AF2440" w14:textId="77777777" w:rsidR="00B42452" w:rsidRDefault="00CF3C0A" w:rsidP="008E5BA7">
      <w:pPr>
        <w:pStyle w:val="Heading4"/>
      </w:pPr>
      <w:r w:rsidRPr="00B519D0">
        <w:rPr>
          <w:u w:val="single"/>
        </w:rPr>
        <w:t>Process Equipment Location Tag (</w:t>
      </w:r>
      <w:r w:rsidR="000C22D3" w:rsidRPr="00B519D0">
        <w:rPr>
          <w:u w:val="single"/>
        </w:rPr>
        <w:t>PELTs)</w:t>
      </w:r>
      <w:r w:rsidR="000C22D3">
        <w:t xml:space="preserve"> </w:t>
      </w:r>
    </w:p>
    <w:p w14:paraId="72AA7C51" w14:textId="789073A3" w:rsidR="00B742D8" w:rsidRDefault="008E5BA7" w:rsidP="008424BE">
      <w:pPr>
        <w:pStyle w:val="Heading5"/>
      </w:pPr>
      <w:r>
        <w:t xml:space="preserve">The </w:t>
      </w:r>
      <w:r w:rsidR="00CF3C0A">
        <w:t>PELT</w:t>
      </w:r>
      <w:r w:rsidR="00B11446">
        <w:t xml:space="preserve"> </w:t>
      </w:r>
      <w:r>
        <w:t>is a</w:t>
      </w:r>
      <w:r w:rsidRPr="008E5BA7">
        <w:t xml:space="preserve"> material label that defines the location of an Asset within a process hierarchy. The tag is comprised of the Asset’s </w:t>
      </w:r>
      <w:r w:rsidR="00110B81">
        <w:t xml:space="preserve">truncated Assed </w:t>
      </w:r>
      <w:r w:rsidRPr="008E5BA7">
        <w:t>Location ID</w:t>
      </w:r>
      <w:r w:rsidR="00110B81">
        <w:t xml:space="preserve"> and the Asset Location Function (if applicable)</w:t>
      </w:r>
      <w:r w:rsidRPr="008E5BA7">
        <w:t>.</w:t>
      </w:r>
      <w:r>
        <w:t xml:space="preserve"> </w:t>
      </w:r>
      <w:r w:rsidR="00CF3C0A">
        <w:t>PELT</w:t>
      </w:r>
      <w:r>
        <w:t xml:space="preserve">s are to be </w:t>
      </w:r>
      <w:r w:rsidR="00E75091">
        <w:t xml:space="preserve">supplied and </w:t>
      </w:r>
      <w:r>
        <w:t>a</w:t>
      </w:r>
      <w:r w:rsidR="001F1FAA">
        <w:t xml:space="preserve">ffixed </w:t>
      </w:r>
      <w:r>
        <w:t xml:space="preserve">by the Contractor. </w:t>
      </w:r>
    </w:p>
    <w:p w14:paraId="11701542" w14:textId="77777777" w:rsidR="00435571" w:rsidRPr="000C22D3" w:rsidRDefault="00435571" w:rsidP="00B519D0">
      <w:pPr>
        <w:pStyle w:val="Heading4"/>
      </w:pPr>
      <w:r w:rsidRPr="000C22D3">
        <w:rPr>
          <w:u w:val="single"/>
        </w:rPr>
        <w:t>Supplemental Tags</w:t>
      </w:r>
    </w:p>
    <w:p w14:paraId="13EC32C3" w14:textId="202C4A85" w:rsidR="00FF0BC6" w:rsidRPr="00FF0BC6" w:rsidRDefault="00FF0BC6" w:rsidP="00B519D0">
      <w:pPr>
        <w:pStyle w:val="Heading5"/>
      </w:pPr>
      <w:r w:rsidRPr="00FF0BC6">
        <w:t>An asset can have multiple tags associated with it to identify supplementa</w:t>
      </w:r>
      <w:r w:rsidR="00B42452">
        <w:t>l</w:t>
      </w:r>
      <w:r w:rsidRPr="00FF0BC6">
        <w:t xml:space="preserve"> items such as a disconnect switch, device control panel, VFD, source of power tag, </w:t>
      </w:r>
      <w:r w:rsidR="000F49EC">
        <w:t>Motor Control Center (</w:t>
      </w:r>
      <w:r w:rsidRPr="00FF0BC6">
        <w:t>MCC</w:t>
      </w:r>
      <w:r w:rsidR="000F49EC">
        <w:t>)</w:t>
      </w:r>
      <w:r w:rsidRPr="00FF0BC6">
        <w:t xml:space="preserve"> starter/disconnect tag etc. These supplementa</w:t>
      </w:r>
      <w:r w:rsidR="00B42452">
        <w:t>l</w:t>
      </w:r>
      <w:r w:rsidRPr="00FF0BC6">
        <w:t xml:space="preserve"> tags shall be in addition to the </w:t>
      </w:r>
      <w:r w:rsidR="00CF3C0A">
        <w:t>PELT</w:t>
      </w:r>
      <w:r w:rsidR="00B11446">
        <w:t xml:space="preserve"> </w:t>
      </w:r>
      <w:r w:rsidR="00EA68A3">
        <w:t xml:space="preserve">on the primary </w:t>
      </w:r>
      <w:r w:rsidRPr="00FF0BC6">
        <w:t xml:space="preserve">asset. </w:t>
      </w:r>
    </w:p>
    <w:p w14:paraId="676415A4" w14:textId="0D653EBA" w:rsidR="00FF0BC6" w:rsidRDefault="00FF0BC6" w:rsidP="00B519D0">
      <w:pPr>
        <w:pStyle w:val="Heading5"/>
      </w:pPr>
      <w:r w:rsidRPr="00FF0BC6">
        <w:t xml:space="preserve">Some equipment/devices will require a larger tag that matches the physical characteristics of the equipment. These identifications are required on larger pieces of equipment installations to be completed based on the following: all Tanks, Cranes, Centrifuges, Pumps, Generators, Engines, HVAC Units, Blowers, Large Motors, Large Compressors, Feeders, Evaporators, Furnaces, Scrubbers, Large Valves/Gates, Large Filters and all other similar large equipment. These larger major pieces of equipment require the larger tag identification for ease of identification from a distance for both operational and safety related requirements. Larger tags are also required for the equipment physically located on places where the tag cannot be easily read (i.e. valve mounted high on the overhead pipe). In some </w:t>
      </w:r>
      <w:proofErr w:type="gramStart"/>
      <w:r w:rsidRPr="00FF0BC6">
        <w:t>cases</w:t>
      </w:r>
      <w:proofErr w:type="gramEnd"/>
      <w:r w:rsidRPr="00FF0BC6">
        <w:t xml:space="preserve"> multiple large tags are required.</w:t>
      </w:r>
    </w:p>
    <w:p w14:paraId="063DB437" w14:textId="5E3385D0" w:rsidR="00B42452" w:rsidRDefault="00E75091">
      <w:pPr>
        <w:pStyle w:val="Heading5"/>
      </w:pPr>
      <w:r>
        <w:t>Supplemental Tags are to be supplied and a</w:t>
      </w:r>
      <w:r w:rsidR="00110B81">
        <w:t>ffixed</w:t>
      </w:r>
      <w:r>
        <w:t xml:space="preserve"> by the Contractor.</w:t>
      </w:r>
    </w:p>
    <w:p w14:paraId="077A8E36" w14:textId="77777777" w:rsidR="00B42452" w:rsidRPr="008424BE" w:rsidRDefault="00B42452" w:rsidP="00B42452">
      <w:pPr>
        <w:pStyle w:val="Heading4"/>
        <w:rPr>
          <w:u w:val="single"/>
        </w:rPr>
      </w:pPr>
      <w:r w:rsidRPr="008424BE">
        <w:rPr>
          <w:u w:val="single"/>
        </w:rPr>
        <w:t>Chamber Tags</w:t>
      </w:r>
    </w:p>
    <w:p w14:paraId="46C0803C" w14:textId="61FE3CC3" w:rsidR="00B42452" w:rsidRDefault="00B42452">
      <w:pPr>
        <w:pStyle w:val="Heading5"/>
      </w:pPr>
      <w:r>
        <w:t>Chamber tags are used to identify the c</w:t>
      </w:r>
      <w:r w:rsidRPr="00B42452">
        <w:t xml:space="preserve">hamber Asset </w:t>
      </w:r>
      <w:r>
        <w:t xml:space="preserve">ID and the </w:t>
      </w:r>
      <w:r w:rsidRPr="00B42452">
        <w:t>GIS EID number</w:t>
      </w:r>
      <w:r>
        <w:t xml:space="preserve"> of the chamber</w:t>
      </w:r>
      <w:r w:rsidRPr="00B42452">
        <w:t>.</w:t>
      </w:r>
      <w:r>
        <w:t xml:space="preserve"> </w:t>
      </w:r>
      <w:r w:rsidR="005E151C">
        <w:t>T</w:t>
      </w:r>
      <w:r w:rsidR="00A72A08">
        <w:t>he assets within the chamber do not require PELTs</w:t>
      </w:r>
      <w:r w:rsidR="005E151C">
        <w:t>.</w:t>
      </w:r>
      <w:r w:rsidR="00A72A08">
        <w:t xml:space="preserve"> </w:t>
      </w:r>
    </w:p>
    <w:p w14:paraId="0B337913" w14:textId="45AB3310" w:rsidR="00E75091" w:rsidRDefault="00A72A08" w:rsidP="008424BE">
      <w:pPr>
        <w:pStyle w:val="Heading5"/>
      </w:pPr>
      <w:r>
        <w:t>Ch</w:t>
      </w:r>
      <w:r w:rsidR="00B42452">
        <w:t>amber tags are to be supplied and affixed by the Contractor.</w:t>
      </w:r>
      <w:r w:rsidR="00E75091">
        <w:t xml:space="preserve"> </w:t>
      </w:r>
      <w:r w:rsidR="00B42452">
        <w:tab/>
      </w:r>
    </w:p>
    <w:p w14:paraId="059F1444" w14:textId="77777777" w:rsidR="009B5B39" w:rsidRDefault="009B5B39" w:rsidP="009B5B39">
      <w:pPr>
        <w:pStyle w:val="Heading2"/>
      </w:pPr>
      <w:bookmarkStart w:id="3" w:name="_Hlk66803364"/>
      <w:r>
        <w:t xml:space="preserve">Existing Equipment Identification Numbering </w:t>
      </w:r>
    </w:p>
    <w:p w14:paraId="42D92675" w14:textId="77777777" w:rsidR="009B5B39" w:rsidRDefault="009B5B39" w:rsidP="00DE5F14">
      <w:pPr>
        <w:pStyle w:val="Heading3"/>
      </w:pPr>
      <w:r>
        <w:t>If a project involves re-programming or re-calibrating existing equipment, it shall be re-tagged as required according to the following guidelines:</w:t>
      </w:r>
    </w:p>
    <w:p w14:paraId="1FA5215C" w14:textId="77777777" w:rsidR="009B5B39" w:rsidRDefault="009B5B39" w:rsidP="009B5B39">
      <w:pPr>
        <w:pStyle w:val="Heading4"/>
      </w:pPr>
      <w:r>
        <w:t xml:space="preserve">Remove all former or conflicting references to equipment/device numbers to ensure no ambiguity as to the correct and only </w:t>
      </w:r>
      <w:r w:rsidR="00700247">
        <w:t>Asset T</w:t>
      </w:r>
      <w:r>
        <w:t>ag number.</w:t>
      </w:r>
    </w:p>
    <w:p w14:paraId="1CFD8B82" w14:textId="71971B3D" w:rsidR="009B5B39" w:rsidRDefault="009B5B39" w:rsidP="009B5B39">
      <w:pPr>
        <w:pStyle w:val="Heading4"/>
      </w:pPr>
      <w:r>
        <w:t xml:space="preserve">For any existing electrical equipment numbers that cannot be removed and replaced with tags that follow this </w:t>
      </w:r>
      <w:r w:rsidR="00757E45">
        <w:t xml:space="preserve">specification </w:t>
      </w:r>
      <w:r>
        <w:t>(</w:t>
      </w:r>
      <w:r w:rsidR="00700247">
        <w:t xml:space="preserve">to be determined by the Region </w:t>
      </w:r>
      <w:r>
        <w:t xml:space="preserve">based on both </w:t>
      </w:r>
      <w:r w:rsidR="00700247">
        <w:t>h</w:t>
      </w:r>
      <w:r>
        <w:t xml:space="preserve">ealth and </w:t>
      </w:r>
      <w:r w:rsidR="00700247">
        <w:t>s</w:t>
      </w:r>
      <w:r>
        <w:t>afety and operational impact</w:t>
      </w:r>
      <w:r w:rsidR="00700247">
        <w:t xml:space="preserve"> to the facility</w:t>
      </w:r>
      <w:r>
        <w:t>) – new tags are to be produced to follow this s</w:t>
      </w:r>
      <w:r w:rsidR="00757E45">
        <w:t>pecification</w:t>
      </w:r>
      <w:r>
        <w:t xml:space="preserve"> and all old references to equipment are to be removed. The existing numbering conventions for these pieces of equipment are to be </w:t>
      </w:r>
      <w:r w:rsidR="00BA3F5E">
        <w:t xml:space="preserve">added as an attribute in </w:t>
      </w:r>
      <w:r w:rsidR="00E75091">
        <w:t>Maximo</w:t>
      </w:r>
      <w:r w:rsidR="00BA3F5E">
        <w:t xml:space="preserve">. </w:t>
      </w:r>
      <w:r>
        <w:t xml:space="preserve"> </w:t>
      </w:r>
    </w:p>
    <w:p w14:paraId="45DDBFD6" w14:textId="0B48E477" w:rsidR="009B5B39" w:rsidRDefault="009B5B39" w:rsidP="009B5B39">
      <w:pPr>
        <w:pStyle w:val="Heading4"/>
      </w:pPr>
      <w:r>
        <w:t xml:space="preserve">Tagging installations on electrical equipment (including Circuit Breakers (CBs) and MCCs) are to be as per the above to ensure that all electrical isolation (lock-out) locations are clearly identified with the same equipment number as the device for which it supplies power isolation. All lock-out devices need to be documented to show that they contain the tags identical to the tags on the field devices (equipment). </w:t>
      </w:r>
    </w:p>
    <w:bookmarkEnd w:id="3"/>
    <w:p w14:paraId="671544C3" w14:textId="77777777" w:rsidR="00D27FA7" w:rsidRDefault="00D27FA7" w:rsidP="00D27FA7">
      <w:pPr>
        <w:pStyle w:val="Heading2"/>
        <w:rPr>
          <w:lang w:val="en-US" w:eastAsia="en-US"/>
        </w:rPr>
      </w:pPr>
      <w:r>
        <w:rPr>
          <w:lang w:val="en-US" w:eastAsia="en-US"/>
        </w:rPr>
        <w:t>Definitions</w:t>
      </w:r>
    </w:p>
    <w:p w14:paraId="35FBECBE" w14:textId="77777777" w:rsidR="00D27FA7" w:rsidRPr="00D27FA7" w:rsidRDefault="00D27FA7" w:rsidP="00DE5F14">
      <w:pPr>
        <w:pStyle w:val="Heading3"/>
      </w:pPr>
      <w:r w:rsidRPr="00D45688">
        <w:rPr>
          <w:b/>
          <w:bCs/>
        </w:rPr>
        <w:t>Asset</w:t>
      </w:r>
      <w:r w:rsidRPr="00D27FA7">
        <w:t xml:space="preserve"> – A material good, thing or entity that has potential or actual value/usefulness to the </w:t>
      </w:r>
      <w:r w:rsidR="00B62187">
        <w:t>Region</w:t>
      </w:r>
      <w:r w:rsidRPr="00D27FA7">
        <w:t xml:space="preserve"> in the achievement of collecting, treating, </w:t>
      </w:r>
      <w:proofErr w:type="gramStart"/>
      <w:r w:rsidRPr="00D27FA7">
        <w:t>storing</w:t>
      </w:r>
      <w:proofErr w:type="gramEnd"/>
      <w:r w:rsidRPr="00D27FA7">
        <w:t xml:space="preserve"> and distributing drinking water and collecting, conveying and treating wastewater.</w:t>
      </w:r>
    </w:p>
    <w:p w14:paraId="1CB61130" w14:textId="77777777" w:rsidR="00D27FA7" w:rsidRDefault="00D27FA7" w:rsidP="00DE5F14">
      <w:pPr>
        <w:pStyle w:val="Heading3"/>
      </w:pPr>
      <w:r w:rsidRPr="00D45688">
        <w:rPr>
          <w:b/>
          <w:bCs/>
        </w:rPr>
        <w:t>Asset ID</w:t>
      </w:r>
      <w:r w:rsidRPr="00D27FA7">
        <w:t xml:space="preserve"> – A unique 8-digit ID number assigned by Maximo to the Asset itself and not the location of the Asset. If the Asset is rotated (e.g., moved to another location or to storage), the Asset ID moves with the Asset. The Asset ID is retired when the physical Asset is decommissioned and disposed. </w:t>
      </w:r>
    </w:p>
    <w:p w14:paraId="2202509E" w14:textId="77777777" w:rsidR="00D27FA7" w:rsidRPr="00D27FA7" w:rsidRDefault="00D27FA7" w:rsidP="00DE5F14">
      <w:pPr>
        <w:pStyle w:val="Heading3"/>
      </w:pPr>
      <w:r w:rsidRPr="00D45688">
        <w:rPr>
          <w:b/>
          <w:bCs/>
        </w:rPr>
        <w:t>Maximo (EAM)</w:t>
      </w:r>
      <w:r w:rsidRPr="00D27FA7">
        <w:t xml:space="preserve"> – Enterprise Asset Management System (EAM) software produced by IBM.</w:t>
      </w:r>
    </w:p>
    <w:p w14:paraId="6DA235CA" w14:textId="77506284" w:rsidR="00110B81" w:rsidRPr="00110B81" w:rsidRDefault="00B519D0" w:rsidP="00110B81">
      <w:pPr>
        <w:pStyle w:val="Heading3"/>
      </w:pPr>
      <w:r>
        <w:rPr>
          <w:b/>
          <w:bCs/>
        </w:rPr>
        <w:t>PELT (Process Equipment Location Tag)</w:t>
      </w:r>
      <w:r w:rsidR="00D27FA7" w:rsidRPr="00D27FA7">
        <w:t xml:space="preserve"> – </w:t>
      </w:r>
      <w:r w:rsidR="00110B81">
        <w:t>A</w:t>
      </w:r>
      <w:r w:rsidR="00110B81" w:rsidRPr="00110B81">
        <w:t xml:space="preserve"> material label that defines the location of an Asset within a process hierarchy. The tag is comprised of the Asset’s truncated Asse</w:t>
      </w:r>
      <w:r w:rsidR="00F3321B">
        <w:t>t</w:t>
      </w:r>
      <w:r w:rsidR="00110B81" w:rsidRPr="00110B81">
        <w:t xml:space="preserve"> Location ID and the Asset Location Function (if applicable). PELTs are to be supplied and affixed by the Contractor. </w:t>
      </w:r>
    </w:p>
    <w:p w14:paraId="21B39153" w14:textId="77777777" w:rsidR="00D27FA7" w:rsidRDefault="00D27FA7" w:rsidP="00DE5F14">
      <w:pPr>
        <w:pStyle w:val="Heading3"/>
      </w:pPr>
      <w:r w:rsidRPr="00D45688">
        <w:rPr>
          <w:b/>
          <w:bCs/>
        </w:rPr>
        <w:t>Location ID</w:t>
      </w:r>
      <w:r w:rsidRPr="00D27FA7">
        <w:t xml:space="preserve"> – A unique ID code that defines the process location in the facility. The Process Location ID does not change or move when Assets are moved, </w:t>
      </w:r>
      <w:proofErr w:type="gramStart"/>
      <w:r w:rsidRPr="00D27FA7">
        <w:t>rotated</w:t>
      </w:r>
      <w:proofErr w:type="gramEnd"/>
      <w:r w:rsidRPr="00D27FA7">
        <w:t xml:space="preserve"> or disposed.</w:t>
      </w:r>
    </w:p>
    <w:p w14:paraId="00DAF1C0" w14:textId="3AB7C495" w:rsidR="0085177F" w:rsidRPr="0085177F" w:rsidRDefault="0085177F" w:rsidP="00DE5F14">
      <w:pPr>
        <w:pStyle w:val="Heading3"/>
      </w:pPr>
      <w:r w:rsidRPr="0085177F">
        <w:rPr>
          <w:b/>
          <w:bCs/>
        </w:rPr>
        <w:t>Supplement</w:t>
      </w:r>
      <w:r w:rsidR="00937150">
        <w:rPr>
          <w:b/>
          <w:bCs/>
        </w:rPr>
        <w:t>a</w:t>
      </w:r>
      <w:r w:rsidR="000C22D3">
        <w:rPr>
          <w:b/>
          <w:bCs/>
        </w:rPr>
        <w:t>l</w:t>
      </w:r>
      <w:r w:rsidRPr="0085177F">
        <w:rPr>
          <w:b/>
          <w:bCs/>
        </w:rPr>
        <w:t xml:space="preserve"> Tag</w:t>
      </w:r>
      <w:r>
        <w:t xml:space="preserve"> – A material label in addition to </w:t>
      </w:r>
      <w:r w:rsidR="00CF3C0A">
        <w:t>PELT</w:t>
      </w:r>
      <w:r>
        <w:t>s t</w:t>
      </w:r>
      <w:r w:rsidR="00937150">
        <w:t xml:space="preserve">o identify </w:t>
      </w:r>
      <w:r w:rsidR="00937150" w:rsidRPr="00937150">
        <w:t>supplementary items</w:t>
      </w:r>
      <w:r w:rsidR="00937150">
        <w:t>.</w:t>
      </w:r>
    </w:p>
    <w:p w14:paraId="6A7908FF" w14:textId="77777777" w:rsidR="00641CA3" w:rsidRDefault="00641CA3" w:rsidP="00937150">
      <w:pPr>
        <w:pStyle w:val="Heading1"/>
      </w:pPr>
      <w:r w:rsidRPr="001215D9">
        <w:t>PRODUCTS</w:t>
      </w:r>
    </w:p>
    <w:p w14:paraId="2B8BFD9F" w14:textId="36FD6CD5" w:rsidR="00D27FA7" w:rsidRDefault="00CF3C0A" w:rsidP="00D27FA7">
      <w:pPr>
        <w:pStyle w:val="Heading2"/>
      </w:pPr>
      <w:r>
        <w:t>PELT</w:t>
      </w:r>
      <w:r w:rsidR="00B11446">
        <w:t>s</w:t>
      </w:r>
      <w:r w:rsidR="00D27FA7" w:rsidRPr="00D27FA7">
        <w:t xml:space="preserve"> – General Requirements</w:t>
      </w:r>
    </w:p>
    <w:p w14:paraId="348D872B" w14:textId="54D39D8E" w:rsidR="00D27FA7" w:rsidRDefault="00D27FA7" w:rsidP="00DE5F14">
      <w:pPr>
        <w:pStyle w:val="Heading3"/>
      </w:pPr>
      <w:r>
        <w:t xml:space="preserve">The </w:t>
      </w:r>
      <w:r w:rsidR="00CF3C0A">
        <w:t>PELT</w:t>
      </w:r>
      <w:r>
        <w:t xml:space="preserve"> is a physical </w:t>
      </w:r>
      <w:r w:rsidR="008B372C">
        <w:t xml:space="preserve">tag </w:t>
      </w:r>
      <w:r>
        <w:t xml:space="preserve">that uniquely identifies the Location ID and Location Function of the equipment. </w:t>
      </w:r>
    </w:p>
    <w:p w14:paraId="34873E42" w14:textId="563CB43E" w:rsidR="00D27FA7" w:rsidRPr="00D45688" w:rsidRDefault="00D27FA7" w:rsidP="00DE5F14">
      <w:pPr>
        <w:pStyle w:val="Heading3"/>
      </w:pPr>
      <w:bookmarkStart w:id="4" w:name="_Hlk66802225"/>
      <w:r>
        <w:t xml:space="preserve">The </w:t>
      </w:r>
      <w:r w:rsidR="0004440D">
        <w:t>PELT ha</w:t>
      </w:r>
      <w:r>
        <w:t>s the following standard properties:</w:t>
      </w:r>
    </w:p>
    <w:tbl>
      <w:tblPr>
        <w:tblW w:w="8100"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0"/>
        <w:gridCol w:w="6570"/>
      </w:tblGrid>
      <w:tr w:rsidR="0087690B" w:rsidRPr="00D45688" w14:paraId="3A56EA69" w14:textId="77777777" w:rsidTr="008424BE">
        <w:tc>
          <w:tcPr>
            <w:tcW w:w="1530" w:type="dxa"/>
            <w:shd w:val="clear" w:color="auto" w:fill="auto"/>
          </w:tcPr>
          <w:p w14:paraId="436C4850" w14:textId="77777777" w:rsidR="003D7C0B" w:rsidRPr="008424BE" w:rsidRDefault="003D7C0B" w:rsidP="008424BE">
            <w:pPr>
              <w:rPr>
                <w:b/>
                <w:bCs/>
              </w:rPr>
            </w:pPr>
            <w:r w:rsidRPr="008424BE">
              <w:rPr>
                <w:b/>
                <w:bCs/>
              </w:rPr>
              <w:t>Line Number</w:t>
            </w:r>
          </w:p>
        </w:tc>
        <w:tc>
          <w:tcPr>
            <w:tcW w:w="6570" w:type="dxa"/>
            <w:shd w:val="clear" w:color="auto" w:fill="auto"/>
          </w:tcPr>
          <w:p w14:paraId="2C1EF2D7" w14:textId="77777777" w:rsidR="003D7C0B" w:rsidRPr="008424BE" w:rsidRDefault="003D7C0B" w:rsidP="008424BE">
            <w:pPr>
              <w:rPr>
                <w:b/>
                <w:bCs/>
              </w:rPr>
            </w:pPr>
            <w:r w:rsidRPr="008424BE">
              <w:rPr>
                <w:b/>
                <w:bCs/>
              </w:rPr>
              <w:t>Description</w:t>
            </w:r>
          </w:p>
        </w:tc>
      </w:tr>
      <w:tr w:rsidR="0087690B" w:rsidRPr="00D45688" w14:paraId="6B69E7E1" w14:textId="77777777" w:rsidTr="008424BE">
        <w:tc>
          <w:tcPr>
            <w:tcW w:w="1530" w:type="dxa"/>
            <w:shd w:val="clear" w:color="auto" w:fill="auto"/>
          </w:tcPr>
          <w:p w14:paraId="336BA2D9" w14:textId="55503789" w:rsidR="001948FD" w:rsidRPr="00D45688" w:rsidRDefault="001948FD" w:rsidP="008424BE">
            <w:pPr>
              <w:spacing w:after="0"/>
            </w:pPr>
            <w:r w:rsidRPr="007F487C">
              <w:t>Line 1</w:t>
            </w:r>
            <w:r w:rsidR="00472C86">
              <w:t xml:space="preserve"> - </w:t>
            </w:r>
            <w:bookmarkStart w:id="5" w:name="_Hlk95722139"/>
            <w:r w:rsidR="00472C86">
              <w:t>Truncated Asset Location ID</w:t>
            </w:r>
            <w:bookmarkEnd w:id="5"/>
            <w:r w:rsidR="00472C86">
              <w:t>. Single Line Only.</w:t>
            </w:r>
          </w:p>
        </w:tc>
        <w:tc>
          <w:tcPr>
            <w:tcW w:w="6570" w:type="dxa"/>
            <w:shd w:val="clear" w:color="auto" w:fill="auto"/>
          </w:tcPr>
          <w:p w14:paraId="43533D77" w14:textId="0337CCF7" w:rsidR="00472C86" w:rsidRPr="00D45688" w:rsidRDefault="00472C86" w:rsidP="008424BE">
            <w:r>
              <w:t>An underscore is provided between each Location Level code. No space is provided between a Location Level Code and the Instance number.</w:t>
            </w:r>
          </w:p>
        </w:tc>
      </w:tr>
      <w:tr w:rsidR="0087690B" w:rsidRPr="00D45688" w14:paraId="2A96BAB4" w14:textId="77777777" w:rsidTr="008424BE">
        <w:tc>
          <w:tcPr>
            <w:tcW w:w="1530" w:type="dxa"/>
            <w:shd w:val="clear" w:color="auto" w:fill="auto"/>
          </w:tcPr>
          <w:p w14:paraId="649E3E90" w14:textId="0EBECCD7" w:rsidR="001948FD" w:rsidRPr="00D45688" w:rsidRDefault="001948FD" w:rsidP="008424BE">
            <w:pPr>
              <w:spacing w:after="0"/>
            </w:pPr>
            <w:r w:rsidRPr="007F487C">
              <w:t xml:space="preserve">Line </w:t>
            </w:r>
            <w:r w:rsidR="00DC76EA">
              <w:t>2</w:t>
            </w:r>
            <w:r w:rsidR="00472C86">
              <w:t xml:space="preserve"> – Asset Location Function (if required)</w:t>
            </w:r>
          </w:p>
        </w:tc>
        <w:tc>
          <w:tcPr>
            <w:tcW w:w="6570" w:type="dxa"/>
            <w:shd w:val="clear" w:color="auto" w:fill="auto"/>
          </w:tcPr>
          <w:p w14:paraId="7A4199EC" w14:textId="30B39AB3" w:rsidR="001948FD" w:rsidRDefault="00472C86">
            <w:r>
              <w:t>The line may break into two lines. Applicable to the following Asset Classifications:</w:t>
            </w:r>
          </w:p>
          <w:p w14:paraId="474F86C1" w14:textId="77777777" w:rsidR="00472C86" w:rsidRDefault="00472C86" w:rsidP="008424BE">
            <w:pPr>
              <w:spacing w:after="0"/>
            </w:pPr>
            <w:r>
              <w:t>Instrumentation</w:t>
            </w:r>
          </w:p>
          <w:p w14:paraId="7F86113B" w14:textId="75428A09" w:rsidR="0086612F" w:rsidRDefault="00472C86" w:rsidP="008424BE">
            <w:pPr>
              <w:spacing w:after="0"/>
            </w:pPr>
            <w:r>
              <w:t>SCADA</w:t>
            </w:r>
          </w:p>
          <w:p w14:paraId="25D2FF3E" w14:textId="442FF991" w:rsidR="00472C86" w:rsidRPr="00D45688" w:rsidRDefault="00472C86" w:rsidP="008424BE">
            <w:pPr>
              <w:spacing w:after="0"/>
            </w:pPr>
            <w:r>
              <w:t>Valve</w:t>
            </w:r>
          </w:p>
        </w:tc>
      </w:tr>
      <w:bookmarkEnd w:id="4"/>
    </w:tbl>
    <w:p w14:paraId="7EE94962" w14:textId="77777777" w:rsidR="00CB1488" w:rsidRDefault="00CB1488" w:rsidP="00CB1488">
      <w:pPr>
        <w:ind w:firstLine="720"/>
      </w:pPr>
    </w:p>
    <w:p w14:paraId="7DC99FFC" w14:textId="74CD314D" w:rsidR="00CB1488" w:rsidRDefault="00CB1488" w:rsidP="008424BE">
      <w:pPr>
        <w:ind w:firstLine="720"/>
      </w:pPr>
      <w:r>
        <w:t>The following typical examples are provided for reference.</w:t>
      </w:r>
    </w:p>
    <w:p w14:paraId="452BF5F8" w14:textId="4B12E0F0" w:rsidR="00A853B4" w:rsidRDefault="00435571" w:rsidP="00DE5F14">
      <w:pPr>
        <w:pStyle w:val="Heading3"/>
      </w:pPr>
      <w:r>
        <w:t>Standard</w:t>
      </w:r>
      <w:r w:rsidR="008C617D">
        <w:t xml:space="preserve"> </w:t>
      </w:r>
      <w:r>
        <w:t>Equipment</w:t>
      </w:r>
      <w:r w:rsidR="00B11446">
        <w:t xml:space="preserve"> </w:t>
      </w:r>
      <w:r w:rsidR="00CF3C0A">
        <w:t>PELT</w:t>
      </w:r>
    </w:p>
    <w:p w14:paraId="4287F247" w14:textId="54F015D1" w:rsidR="00001DE3" w:rsidRPr="00E45E85" w:rsidRDefault="00DC76EA" w:rsidP="00B519D0">
      <w:pPr>
        <w:pStyle w:val="VSNormal"/>
        <w:ind w:left="720"/>
        <w:rPr>
          <w:sz w:val="22"/>
        </w:rPr>
      </w:pPr>
      <w:r>
        <w:rPr>
          <w:sz w:val="22"/>
        </w:rPr>
        <w:t>Type A</w:t>
      </w:r>
    </w:p>
    <w:tbl>
      <w:tblPr>
        <w:tblW w:w="5760" w:type="dxa"/>
        <w:tblInd w:w="835" w:type="dxa"/>
        <w:tblBorders>
          <w:top w:val="single" w:sz="4" w:space="0" w:color="auto"/>
          <w:left w:val="single" w:sz="4" w:space="0" w:color="auto"/>
          <w:bottom w:val="single" w:sz="4" w:space="0" w:color="auto"/>
          <w:right w:val="single" w:sz="4" w:space="0" w:color="auto"/>
        </w:tblBorders>
        <w:tblLayout w:type="fixed"/>
        <w:tblCellMar>
          <w:left w:w="115" w:type="dxa"/>
          <w:right w:w="115" w:type="dxa"/>
        </w:tblCellMar>
        <w:tblLook w:val="01E0" w:firstRow="1" w:lastRow="1" w:firstColumn="1" w:lastColumn="1" w:noHBand="0" w:noVBand="0"/>
      </w:tblPr>
      <w:tblGrid>
        <w:gridCol w:w="5760"/>
      </w:tblGrid>
      <w:tr w:rsidR="00935F2D" w:rsidRPr="00DC76EA" w14:paraId="1518E0C1" w14:textId="77777777" w:rsidTr="008424BE">
        <w:trPr>
          <w:cantSplit/>
          <w:trHeight w:hRule="exact" w:val="1440"/>
        </w:trPr>
        <w:tc>
          <w:tcPr>
            <w:tcW w:w="5760" w:type="dxa"/>
            <w:tcBorders>
              <w:top w:val="single" w:sz="4" w:space="0" w:color="auto"/>
            </w:tcBorders>
            <w:noWrap/>
            <w:vAlign w:val="center"/>
          </w:tcPr>
          <w:p w14:paraId="746656B2" w14:textId="72C5526E" w:rsidR="00935F2D" w:rsidRPr="00DC76EA" w:rsidRDefault="00935F2D" w:rsidP="008424BE">
            <w:pPr>
              <w:spacing w:after="0"/>
              <w:jc w:val="center"/>
              <w:rPr>
                <w:rFonts w:ascii="Arial" w:hAnsi="Arial" w:cs="Arial"/>
                <w:b/>
                <w:bCs/>
                <w:sz w:val="56"/>
                <w:szCs w:val="56"/>
              </w:rPr>
            </w:pPr>
            <w:r w:rsidRPr="00DC76EA">
              <w:rPr>
                <w:rFonts w:ascii="Arial" w:hAnsi="Arial" w:cs="Arial"/>
                <w:b/>
                <w:bCs/>
                <w:sz w:val="56"/>
                <w:szCs w:val="56"/>
              </w:rPr>
              <w:t>RSP_PMP1_VFD1</w:t>
            </w:r>
          </w:p>
        </w:tc>
      </w:tr>
    </w:tbl>
    <w:p w14:paraId="17032564" w14:textId="6432AB05" w:rsidR="00ED46C9" w:rsidRDefault="00001DE3" w:rsidP="008424BE">
      <w:pPr>
        <w:pStyle w:val="VSNormal"/>
        <w:spacing w:before="0" w:after="0"/>
        <w:ind w:firstLine="720"/>
        <w:rPr>
          <w:sz w:val="22"/>
        </w:rPr>
      </w:pPr>
      <w:r w:rsidRPr="00E071DE">
        <w:rPr>
          <w:sz w:val="22"/>
        </w:rPr>
        <w:t xml:space="preserve">Line 1: </w:t>
      </w:r>
      <w:r w:rsidR="00616A14">
        <w:rPr>
          <w:sz w:val="22"/>
        </w:rPr>
        <w:t>T</w:t>
      </w:r>
      <w:r w:rsidR="00616A14" w:rsidRPr="00616A14">
        <w:rPr>
          <w:sz w:val="22"/>
        </w:rPr>
        <w:t>runcated Asset Location ID</w:t>
      </w:r>
    </w:p>
    <w:p w14:paraId="78A5D3B1" w14:textId="7D931BDB" w:rsidR="00616A14" w:rsidRPr="00ED46C9" w:rsidRDefault="00616A14" w:rsidP="008424BE">
      <w:pPr>
        <w:pStyle w:val="VSNormal"/>
        <w:spacing w:before="0" w:after="0"/>
        <w:ind w:firstLine="720"/>
        <w:rPr>
          <w:sz w:val="22"/>
        </w:rPr>
      </w:pPr>
    </w:p>
    <w:p w14:paraId="14628711" w14:textId="040AA128" w:rsidR="00616A14" w:rsidRDefault="00616A14" w:rsidP="00616A14">
      <w:pPr>
        <w:pStyle w:val="Heading3"/>
      </w:pPr>
      <w:r>
        <w:t>Standard Equipment PELT with Asset Location Function</w:t>
      </w:r>
    </w:p>
    <w:p w14:paraId="7310B7AA" w14:textId="77777777" w:rsidR="00616A14" w:rsidRPr="00E45E85" w:rsidRDefault="00616A14" w:rsidP="00616A14">
      <w:pPr>
        <w:pStyle w:val="VSNormal"/>
        <w:ind w:left="720"/>
        <w:rPr>
          <w:sz w:val="22"/>
        </w:rPr>
      </w:pPr>
      <w:r>
        <w:rPr>
          <w:sz w:val="22"/>
        </w:rPr>
        <w:t>Type A</w:t>
      </w:r>
    </w:p>
    <w:tbl>
      <w:tblPr>
        <w:tblW w:w="5760" w:type="dxa"/>
        <w:tblInd w:w="835" w:type="dxa"/>
        <w:tblBorders>
          <w:top w:val="single" w:sz="4" w:space="0" w:color="auto"/>
          <w:left w:val="single" w:sz="4" w:space="0" w:color="auto"/>
          <w:bottom w:val="single" w:sz="4" w:space="0" w:color="auto"/>
          <w:right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5760"/>
      </w:tblGrid>
      <w:tr w:rsidR="00616A14" w:rsidRPr="00DC76EA" w14:paraId="397D4339" w14:textId="77777777" w:rsidTr="008424BE">
        <w:trPr>
          <w:cantSplit/>
          <w:trHeight w:hRule="exact" w:val="720"/>
        </w:trPr>
        <w:tc>
          <w:tcPr>
            <w:tcW w:w="5760" w:type="dxa"/>
            <w:noWrap/>
            <w:vAlign w:val="center"/>
          </w:tcPr>
          <w:p w14:paraId="73895C4D" w14:textId="6F2F324A" w:rsidR="00616A14" w:rsidRPr="00616A14" w:rsidRDefault="00616A14" w:rsidP="00616A14">
            <w:pPr>
              <w:spacing w:after="0"/>
              <w:jc w:val="center"/>
              <w:rPr>
                <w:rFonts w:ascii="Arial" w:hAnsi="Arial" w:cs="Arial"/>
                <w:b/>
                <w:bCs/>
                <w:sz w:val="56"/>
                <w:szCs w:val="56"/>
              </w:rPr>
            </w:pPr>
            <w:r w:rsidRPr="00616A14">
              <w:rPr>
                <w:rFonts w:ascii="Arial" w:hAnsi="Arial" w:cs="Arial"/>
                <w:b/>
                <w:bCs/>
                <w:sz w:val="56"/>
                <w:szCs w:val="56"/>
              </w:rPr>
              <w:t>WWEL_LIT1</w:t>
            </w:r>
          </w:p>
          <w:p w14:paraId="56A9570C" w14:textId="59BADF7A" w:rsidR="00616A14" w:rsidRPr="00DC76EA" w:rsidRDefault="00616A14" w:rsidP="00616A14">
            <w:pPr>
              <w:spacing w:after="0"/>
              <w:jc w:val="center"/>
              <w:rPr>
                <w:rFonts w:ascii="Arial" w:hAnsi="Arial" w:cs="Arial"/>
                <w:b/>
                <w:bCs/>
                <w:sz w:val="56"/>
                <w:szCs w:val="56"/>
              </w:rPr>
            </w:pPr>
            <w:r w:rsidRPr="00616A14">
              <w:rPr>
                <w:rFonts w:ascii="Arial" w:hAnsi="Arial" w:cs="Arial"/>
                <w:b/>
                <w:bCs/>
                <w:sz w:val="56"/>
                <w:szCs w:val="56"/>
              </w:rPr>
              <w:t>"</w:t>
            </w:r>
            <w:r w:rsidRPr="00DC76EA">
              <w:rPr>
                <w:rFonts w:ascii="Arial" w:hAnsi="Arial" w:cs="Arial"/>
                <w:b/>
                <w:bCs/>
                <w:sz w:val="56"/>
                <w:szCs w:val="56"/>
              </w:rPr>
              <w:t>RSP_PMP1_VFD1</w:t>
            </w:r>
          </w:p>
        </w:tc>
      </w:tr>
      <w:tr w:rsidR="00616A14" w:rsidRPr="00DC76EA" w14:paraId="5EEF3AFF" w14:textId="77777777" w:rsidTr="008424BE">
        <w:trPr>
          <w:cantSplit/>
          <w:trHeight w:hRule="exact" w:val="720"/>
        </w:trPr>
        <w:tc>
          <w:tcPr>
            <w:tcW w:w="5760" w:type="dxa"/>
            <w:noWrap/>
            <w:vAlign w:val="center"/>
          </w:tcPr>
          <w:p w14:paraId="782FDAF1" w14:textId="7B27A5AE" w:rsidR="00616A14" w:rsidRPr="00616A14" w:rsidRDefault="00616A14" w:rsidP="007C0263">
            <w:pPr>
              <w:spacing w:after="0"/>
              <w:jc w:val="center"/>
              <w:rPr>
                <w:rFonts w:ascii="Arial" w:hAnsi="Arial" w:cs="Arial"/>
                <w:b/>
                <w:bCs/>
                <w:sz w:val="56"/>
                <w:szCs w:val="56"/>
              </w:rPr>
            </w:pPr>
            <w:r w:rsidRPr="00616A14">
              <w:rPr>
                <w:rFonts w:ascii="Arial" w:hAnsi="Arial" w:cs="Arial"/>
                <w:b/>
                <w:bCs/>
                <w:sz w:val="56"/>
                <w:szCs w:val="56"/>
              </w:rPr>
              <w:t>WET WELL LEVEL</w:t>
            </w:r>
          </w:p>
        </w:tc>
      </w:tr>
    </w:tbl>
    <w:p w14:paraId="03EC29A3" w14:textId="77777777" w:rsidR="00616A14" w:rsidRDefault="00616A14" w:rsidP="00616A14">
      <w:pPr>
        <w:pStyle w:val="VSNormal"/>
        <w:spacing w:before="0" w:after="0"/>
        <w:ind w:firstLine="720"/>
        <w:rPr>
          <w:sz w:val="22"/>
        </w:rPr>
      </w:pPr>
      <w:r w:rsidRPr="00E071DE">
        <w:rPr>
          <w:sz w:val="22"/>
        </w:rPr>
        <w:t xml:space="preserve">Line 1: </w:t>
      </w:r>
      <w:r>
        <w:rPr>
          <w:sz w:val="22"/>
        </w:rPr>
        <w:t>T</w:t>
      </w:r>
      <w:r w:rsidRPr="00616A14">
        <w:rPr>
          <w:sz w:val="22"/>
        </w:rPr>
        <w:t>runcated Asset Location ID</w:t>
      </w:r>
    </w:p>
    <w:p w14:paraId="1605FEA6" w14:textId="748E48AA" w:rsidR="00616A14" w:rsidRDefault="00616A14" w:rsidP="00616A14">
      <w:pPr>
        <w:pStyle w:val="VSNormal"/>
        <w:spacing w:before="0" w:after="0"/>
        <w:ind w:firstLine="720"/>
        <w:rPr>
          <w:sz w:val="22"/>
        </w:rPr>
      </w:pPr>
      <w:r w:rsidRPr="00ED46C9">
        <w:rPr>
          <w:sz w:val="22"/>
        </w:rPr>
        <w:t xml:space="preserve">Line 2: </w:t>
      </w:r>
      <w:r>
        <w:rPr>
          <w:sz w:val="22"/>
        </w:rPr>
        <w:t>Asset Location Function</w:t>
      </w:r>
    </w:p>
    <w:p w14:paraId="1186A08A" w14:textId="77777777" w:rsidR="00616A14" w:rsidRDefault="00616A14" w:rsidP="00616A14">
      <w:pPr>
        <w:pStyle w:val="VSNormal"/>
        <w:spacing w:before="0" w:after="0"/>
        <w:ind w:firstLine="720"/>
        <w:rPr>
          <w:sz w:val="22"/>
        </w:rPr>
      </w:pPr>
    </w:p>
    <w:p w14:paraId="0FA34C6B" w14:textId="12DE4C95" w:rsidR="00001DE3" w:rsidRPr="00E071DE" w:rsidRDefault="000436E5" w:rsidP="00DE5F14">
      <w:pPr>
        <w:pStyle w:val="Heading3"/>
      </w:pPr>
      <w:r>
        <w:t xml:space="preserve">Typical </w:t>
      </w:r>
      <w:r w:rsidR="00CF3C0A">
        <w:t>PELT</w:t>
      </w:r>
      <w:r w:rsidR="00001DE3" w:rsidRPr="00E071DE">
        <w:t xml:space="preserve"> for MCC/Switchgear/P</w:t>
      </w:r>
      <w:r w:rsidR="00001DE3">
        <w:t>ower Distribution Panel</w:t>
      </w:r>
      <w:r w:rsidR="00001DE3" w:rsidRPr="00E071DE">
        <w:t xml:space="preserve"> </w:t>
      </w:r>
      <w:r w:rsidR="00001DE3">
        <w:t>(PDP)</w:t>
      </w:r>
      <w:r>
        <w:t xml:space="preserve"> </w:t>
      </w:r>
    </w:p>
    <w:p w14:paraId="06B76F47" w14:textId="3883DAD5" w:rsidR="00001DE3" w:rsidRPr="00B519D0" w:rsidRDefault="00DC76EA" w:rsidP="00B519D0">
      <w:pPr>
        <w:pStyle w:val="VSNormal"/>
        <w:ind w:firstLine="720"/>
        <w:rPr>
          <w:sz w:val="22"/>
        </w:rPr>
      </w:pPr>
      <w:r w:rsidRPr="008424BE">
        <w:rPr>
          <w:sz w:val="22"/>
        </w:rPr>
        <w:t>Type A</w:t>
      </w:r>
    </w:p>
    <w:tbl>
      <w:tblPr>
        <w:tblW w:w="5760" w:type="dxa"/>
        <w:tblInd w:w="828" w:type="dxa"/>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
      <w:tblGrid>
        <w:gridCol w:w="5760"/>
      </w:tblGrid>
      <w:tr w:rsidR="00001DE3" w:rsidRPr="00DC76EA" w14:paraId="6F94324B" w14:textId="77777777" w:rsidTr="461AF623">
        <w:trPr>
          <w:cantSplit/>
          <w:trHeight w:hRule="exact" w:val="1440"/>
        </w:trPr>
        <w:tc>
          <w:tcPr>
            <w:tcW w:w="5760" w:type="dxa"/>
            <w:vAlign w:val="center"/>
          </w:tcPr>
          <w:p w14:paraId="4634B86E" w14:textId="7ABBEBC8" w:rsidR="00001DE3" w:rsidRPr="008424BE" w:rsidRDefault="00001DE3" w:rsidP="008424BE">
            <w:pPr>
              <w:spacing w:after="0"/>
              <w:jc w:val="center"/>
              <w:rPr>
                <w:rFonts w:ascii="Arial" w:hAnsi="Arial" w:cs="Arial"/>
                <w:b/>
                <w:bCs/>
                <w:sz w:val="72"/>
                <w:szCs w:val="72"/>
              </w:rPr>
            </w:pPr>
            <w:r w:rsidRPr="008424BE">
              <w:rPr>
                <w:rFonts w:ascii="Arial" w:hAnsi="Arial" w:cs="Arial"/>
                <w:b/>
                <w:bCs/>
                <w:sz w:val="72"/>
                <w:szCs w:val="72"/>
              </w:rPr>
              <w:t>ELEC</w:t>
            </w:r>
            <w:smartTag w:uri="urn:schemas-microsoft-com:office:smarttags" w:element="stockticker">
              <w:r w:rsidR="00B87281" w:rsidRPr="008424BE">
                <w:rPr>
                  <w:rFonts w:ascii="Arial" w:hAnsi="Arial" w:cs="Arial"/>
                  <w:b/>
                  <w:bCs/>
                  <w:sz w:val="72"/>
                  <w:szCs w:val="72"/>
                </w:rPr>
                <w:t>_</w:t>
              </w:r>
              <w:r w:rsidRPr="008424BE">
                <w:rPr>
                  <w:rFonts w:ascii="Arial" w:hAnsi="Arial" w:cs="Arial"/>
                  <w:b/>
                  <w:bCs/>
                  <w:sz w:val="72"/>
                  <w:szCs w:val="72"/>
                </w:rPr>
                <w:t>MCC</w:t>
              </w:r>
            </w:smartTag>
            <w:r w:rsidRPr="008424BE">
              <w:rPr>
                <w:rFonts w:ascii="Arial" w:hAnsi="Arial" w:cs="Arial"/>
                <w:b/>
                <w:bCs/>
                <w:sz w:val="72"/>
                <w:szCs w:val="72"/>
              </w:rPr>
              <w:t>1</w:t>
            </w:r>
          </w:p>
        </w:tc>
      </w:tr>
    </w:tbl>
    <w:p w14:paraId="64AA6E1C" w14:textId="0132EFEB" w:rsidR="461AF623" w:rsidRDefault="461AF623"/>
    <w:p w14:paraId="18DCB026" w14:textId="0CCEBCBB" w:rsidR="00ED46C9" w:rsidRDefault="00001DE3" w:rsidP="008424BE">
      <w:pPr>
        <w:pStyle w:val="VSNormal"/>
        <w:spacing w:before="0" w:after="0"/>
        <w:ind w:firstLine="720"/>
      </w:pPr>
      <w:r w:rsidRPr="00E071DE">
        <w:rPr>
          <w:sz w:val="22"/>
        </w:rPr>
        <w:t xml:space="preserve">Line 1: </w:t>
      </w:r>
      <w:r w:rsidR="00616A14">
        <w:rPr>
          <w:sz w:val="22"/>
        </w:rPr>
        <w:t>T</w:t>
      </w:r>
      <w:r w:rsidR="00616A14" w:rsidRPr="00616A14">
        <w:rPr>
          <w:sz w:val="22"/>
        </w:rPr>
        <w:t>runcated Asset Location ID</w:t>
      </w:r>
      <w:r w:rsidR="00616A14" w:rsidRPr="00E071DE" w:rsidDel="00616A14">
        <w:rPr>
          <w:sz w:val="22"/>
        </w:rPr>
        <w:t xml:space="preserve"> </w:t>
      </w:r>
    </w:p>
    <w:p w14:paraId="6D1A7227" w14:textId="20F2F4A4" w:rsidR="00746707" w:rsidRDefault="00001DE3" w:rsidP="008424BE">
      <w:pPr>
        <w:pStyle w:val="VSNormal"/>
        <w:ind w:left="720"/>
        <w:jc w:val="left"/>
      </w:pPr>
      <w:r w:rsidRPr="00E071DE">
        <w:rPr>
          <w:sz w:val="22"/>
        </w:rPr>
        <w:t xml:space="preserve">This is equipment tag </w:t>
      </w:r>
      <w:r>
        <w:rPr>
          <w:sz w:val="22"/>
        </w:rPr>
        <w:t xml:space="preserve">is </w:t>
      </w:r>
      <w:r w:rsidRPr="00E071DE">
        <w:rPr>
          <w:sz w:val="22"/>
        </w:rPr>
        <w:t xml:space="preserve">to identify </w:t>
      </w:r>
      <w:proofErr w:type="gramStart"/>
      <w:r>
        <w:rPr>
          <w:sz w:val="22"/>
        </w:rPr>
        <w:t>a</w:t>
      </w:r>
      <w:proofErr w:type="gramEnd"/>
      <w:r>
        <w:rPr>
          <w:sz w:val="22"/>
        </w:rPr>
        <w:t xml:space="preserve"> </w:t>
      </w:r>
      <w:r w:rsidRPr="00E071DE">
        <w:rPr>
          <w:sz w:val="22"/>
        </w:rPr>
        <w:t>MCC, Switchgear or P</w:t>
      </w:r>
      <w:r>
        <w:rPr>
          <w:sz w:val="22"/>
        </w:rPr>
        <w:t>ower Distribution Panel</w:t>
      </w:r>
      <w:r w:rsidRPr="00E071DE">
        <w:rPr>
          <w:sz w:val="22"/>
        </w:rPr>
        <w:t>. Tag to be mounted on the left upper corner of MCC, Switchgear or PDP.</w:t>
      </w:r>
      <w:r>
        <w:rPr>
          <w:sz w:val="22"/>
        </w:rPr>
        <w:t xml:space="preserve"> </w:t>
      </w:r>
      <w:r w:rsidRPr="00E071DE">
        <w:rPr>
          <w:sz w:val="22"/>
        </w:rPr>
        <w:t>In main-</w:t>
      </w:r>
      <w:proofErr w:type="spellStart"/>
      <w:r w:rsidRPr="00E071DE">
        <w:rPr>
          <w:sz w:val="22"/>
        </w:rPr>
        <w:t>tie</w:t>
      </w:r>
      <w:proofErr w:type="spellEnd"/>
      <w:r w:rsidRPr="00E071DE">
        <w:rPr>
          <w:sz w:val="22"/>
        </w:rPr>
        <w:t xml:space="preserve">-main configuration associated tags to be mounted on left and right upper corner of MCC, Switchgear or PDP.  </w:t>
      </w:r>
      <w:r w:rsidR="00746707">
        <w:t>PELT</w:t>
      </w:r>
      <w:r w:rsidR="00746707" w:rsidRPr="001103E8">
        <w:t xml:space="preserve"> for </w:t>
      </w:r>
      <w:r w:rsidR="00746707">
        <w:t>Control Panels</w:t>
      </w:r>
      <w:r w:rsidR="007C0263">
        <w:t xml:space="preserve"> (CPs)</w:t>
      </w:r>
    </w:p>
    <w:p w14:paraId="51C66DE7" w14:textId="2B33E88B" w:rsidR="00230D24" w:rsidRDefault="00DC76EA" w:rsidP="00B519D0">
      <w:pPr>
        <w:pStyle w:val="VSNormalIndent"/>
        <w:spacing w:before="120"/>
        <w:ind w:left="720"/>
        <w:rPr>
          <w:sz w:val="22"/>
        </w:rPr>
      </w:pPr>
      <w:r w:rsidRPr="008424BE">
        <w:rPr>
          <w:sz w:val="22"/>
        </w:rPr>
        <w:t>Type A</w:t>
      </w:r>
    </w:p>
    <w:tbl>
      <w:tblPr>
        <w:tblW w:w="5760" w:type="dxa"/>
        <w:tblInd w:w="828" w:type="dxa"/>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
      <w:tblGrid>
        <w:gridCol w:w="5760"/>
      </w:tblGrid>
      <w:tr w:rsidR="00966D77" w:rsidRPr="00DC76EA" w14:paraId="1B67E059" w14:textId="77777777" w:rsidTr="00B97CCC">
        <w:trPr>
          <w:cantSplit/>
          <w:trHeight w:hRule="exact" w:val="1440"/>
        </w:trPr>
        <w:tc>
          <w:tcPr>
            <w:tcW w:w="5760" w:type="dxa"/>
            <w:vAlign w:val="center"/>
          </w:tcPr>
          <w:p w14:paraId="7701CECF" w14:textId="6CA5AADD" w:rsidR="00966D77" w:rsidRPr="00DE443C" w:rsidRDefault="00966D77" w:rsidP="00B97CCC">
            <w:pPr>
              <w:spacing w:after="0"/>
              <w:jc w:val="center"/>
              <w:rPr>
                <w:rFonts w:ascii="Arial" w:hAnsi="Arial" w:cs="Arial"/>
                <w:b/>
                <w:bCs/>
                <w:sz w:val="72"/>
                <w:szCs w:val="72"/>
              </w:rPr>
            </w:pPr>
            <w:r w:rsidRPr="008424BE">
              <w:rPr>
                <w:rFonts w:ascii="Arial" w:hAnsi="Arial" w:cs="Arial"/>
                <w:b/>
                <w:bCs/>
                <w:sz w:val="96"/>
                <w:szCs w:val="96"/>
              </w:rPr>
              <w:t>PCS_CP1</w:t>
            </w:r>
          </w:p>
        </w:tc>
      </w:tr>
    </w:tbl>
    <w:p w14:paraId="7AAC2A17" w14:textId="016CE541" w:rsidR="00230D24" w:rsidRDefault="00230D24">
      <w:pPr>
        <w:spacing w:after="0"/>
        <w:ind w:firstLine="720"/>
      </w:pPr>
      <w:r>
        <w:t xml:space="preserve">Line 1: </w:t>
      </w:r>
      <w:r w:rsidR="00616A14">
        <w:t>T</w:t>
      </w:r>
      <w:r w:rsidR="00616A14" w:rsidRPr="00616A14">
        <w:t>runcated Asset Location ID</w:t>
      </w:r>
      <w:r w:rsidR="00616A14">
        <w:t xml:space="preserve"> </w:t>
      </w:r>
    </w:p>
    <w:p w14:paraId="66409DD5" w14:textId="77777777" w:rsidR="00616A14" w:rsidRDefault="00616A14" w:rsidP="008424BE">
      <w:pPr>
        <w:spacing w:after="0"/>
        <w:ind w:firstLine="720"/>
      </w:pPr>
    </w:p>
    <w:p w14:paraId="71D75419" w14:textId="62964BCB" w:rsidR="00230D24" w:rsidRDefault="00CF3C0A" w:rsidP="00DE5F14">
      <w:pPr>
        <w:pStyle w:val="Heading3"/>
      </w:pPr>
      <w:r>
        <w:t>PELT</w:t>
      </w:r>
      <w:r w:rsidR="00230D24" w:rsidRPr="001103E8">
        <w:t xml:space="preserve"> for Network </w:t>
      </w:r>
      <w:r w:rsidR="00230D24">
        <w:t xml:space="preserve">Access </w:t>
      </w:r>
      <w:r w:rsidR="00230D24" w:rsidRPr="001103E8">
        <w:t>Closets</w:t>
      </w:r>
      <w:r w:rsidR="007C0263">
        <w:t xml:space="preserve"> (NACs)</w:t>
      </w:r>
    </w:p>
    <w:p w14:paraId="6CC22F6D" w14:textId="0FDB09F3" w:rsidR="00230D24" w:rsidRDefault="00DC76EA">
      <w:pPr>
        <w:pStyle w:val="VSNormalIndent"/>
        <w:spacing w:before="120"/>
        <w:ind w:firstLine="216"/>
        <w:rPr>
          <w:sz w:val="22"/>
        </w:rPr>
      </w:pPr>
      <w:r w:rsidRPr="008424BE">
        <w:rPr>
          <w:sz w:val="22"/>
        </w:rPr>
        <w:t>Type A</w:t>
      </w:r>
    </w:p>
    <w:tbl>
      <w:tblPr>
        <w:tblW w:w="5760" w:type="dxa"/>
        <w:tblInd w:w="82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5760"/>
      </w:tblGrid>
      <w:tr w:rsidR="00A538CB" w:rsidRPr="00DC76EA" w14:paraId="22F87E87" w14:textId="77777777" w:rsidTr="008424BE">
        <w:trPr>
          <w:cantSplit/>
          <w:trHeight w:hRule="exact" w:val="1440"/>
        </w:trPr>
        <w:tc>
          <w:tcPr>
            <w:tcW w:w="5760" w:type="dxa"/>
            <w:tcBorders>
              <w:top w:val="single" w:sz="4" w:space="0" w:color="auto"/>
              <w:left w:val="single" w:sz="4" w:space="0" w:color="auto"/>
              <w:right w:val="single" w:sz="4" w:space="0" w:color="auto"/>
            </w:tcBorders>
            <w:noWrap/>
            <w:vAlign w:val="center"/>
          </w:tcPr>
          <w:p w14:paraId="6C94C939" w14:textId="2A7A80CA" w:rsidR="00A538CB" w:rsidRPr="00DE443C" w:rsidRDefault="00A538CB" w:rsidP="00B97CCC">
            <w:pPr>
              <w:spacing w:after="0"/>
              <w:jc w:val="center"/>
              <w:rPr>
                <w:rFonts w:ascii="Arial" w:hAnsi="Arial" w:cs="Arial"/>
                <w:b/>
                <w:bCs/>
                <w:sz w:val="72"/>
                <w:szCs w:val="72"/>
              </w:rPr>
            </w:pPr>
            <w:bookmarkStart w:id="6" w:name="_Hlk95732263"/>
            <w:r w:rsidRPr="00DE443C">
              <w:rPr>
                <w:rFonts w:ascii="Arial" w:hAnsi="Arial" w:cs="Arial"/>
                <w:b/>
                <w:bCs/>
                <w:sz w:val="96"/>
                <w:szCs w:val="96"/>
              </w:rPr>
              <w:t>PCS_</w:t>
            </w:r>
            <w:r>
              <w:rPr>
                <w:rFonts w:ascii="Arial" w:hAnsi="Arial" w:cs="Arial"/>
                <w:b/>
                <w:bCs/>
                <w:sz w:val="96"/>
                <w:szCs w:val="96"/>
              </w:rPr>
              <w:t>NAC</w:t>
            </w:r>
            <w:r w:rsidRPr="00DE443C">
              <w:rPr>
                <w:rFonts w:ascii="Arial" w:hAnsi="Arial" w:cs="Arial"/>
                <w:b/>
                <w:bCs/>
                <w:sz w:val="96"/>
                <w:szCs w:val="96"/>
              </w:rPr>
              <w:t>1</w:t>
            </w:r>
          </w:p>
        </w:tc>
      </w:tr>
    </w:tbl>
    <w:bookmarkEnd w:id="6"/>
    <w:p w14:paraId="2019D35C" w14:textId="6A9F5DF8" w:rsidR="00230D24" w:rsidRDefault="00230D24" w:rsidP="008424BE">
      <w:pPr>
        <w:spacing w:after="0"/>
        <w:ind w:firstLine="720"/>
      </w:pPr>
      <w:r>
        <w:t xml:space="preserve">Line 1: </w:t>
      </w:r>
      <w:r w:rsidR="00616A14">
        <w:t>T</w:t>
      </w:r>
      <w:r w:rsidR="00616A14" w:rsidRPr="00616A14">
        <w:t>runcated Asset Location ID</w:t>
      </w:r>
      <w:r w:rsidR="00616A14">
        <w:t xml:space="preserve"> </w:t>
      </w:r>
    </w:p>
    <w:p w14:paraId="66A0DD0F" w14:textId="060F3B18" w:rsidR="002346C6" w:rsidRDefault="002346C6" w:rsidP="00DC76EA">
      <w:pPr>
        <w:spacing w:after="0"/>
        <w:ind w:firstLine="720"/>
      </w:pPr>
    </w:p>
    <w:p w14:paraId="6A89627B" w14:textId="3393EFDC" w:rsidR="002346C6" w:rsidRDefault="002346C6" w:rsidP="008424BE">
      <w:pPr>
        <w:pStyle w:val="Heading3"/>
      </w:pPr>
      <w:r>
        <w:t>PELT for Remote Operator Interface Terminals (OITs)</w:t>
      </w:r>
    </w:p>
    <w:p w14:paraId="341474FE" w14:textId="5F8127A5" w:rsidR="000436E5" w:rsidRDefault="002346C6" w:rsidP="00B519D0">
      <w:pPr>
        <w:pStyle w:val="VSNormalIndent"/>
        <w:spacing w:before="120"/>
        <w:ind w:firstLine="216"/>
        <w:rPr>
          <w:sz w:val="22"/>
        </w:rPr>
      </w:pPr>
      <w:r w:rsidRPr="008424BE">
        <w:rPr>
          <w:sz w:val="22"/>
        </w:rPr>
        <w:t>Type A</w:t>
      </w:r>
    </w:p>
    <w:tbl>
      <w:tblPr>
        <w:tblW w:w="5760" w:type="dxa"/>
        <w:tblInd w:w="82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5760"/>
      </w:tblGrid>
      <w:tr w:rsidR="00A538CB" w:rsidRPr="00DC76EA" w14:paraId="592E5BBB" w14:textId="77777777" w:rsidTr="008424BE">
        <w:trPr>
          <w:cantSplit/>
          <w:trHeight w:hRule="exact" w:val="1440"/>
        </w:trPr>
        <w:tc>
          <w:tcPr>
            <w:tcW w:w="5760" w:type="dxa"/>
            <w:tcBorders>
              <w:top w:val="single" w:sz="4" w:space="0" w:color="auto"/>
              <w:left w:val="single" w:sz="4" w:space="0" w:color="auto"/>
              <w:right w:val="single" w:sz="4" w:space="0" w:color="auto"/>
            </w:tcBorders>
            <w:noWrap/>
            <w:vAlign w:val="center"/>
          </w:tcPr>
          <w:p w14:paraId="68DBF40C" w14:textId="1C6728B8" w:rsidR="00A538CB" w:rsidRPr="00DE443C" w:rsidRDefault="00A538CB" w:rsidP="00B97CCC">
            <w:pPr>
              <w:spacing w:after="0"/>
              <w:jc w:val="center"/>
              <w:rPr>
                <w:rFonts w:ascii="Arial" w:hAnsi="Arial" w:cs="Arial"/>
                <w:b/>
                <w:bCs/>
                <w:sz w:val="72"/>
                <w:szCs w:val="72"/>
              </w:rPr>
            </w:pPr>
            <w:r w:rsidRPr="007C0263">
              <w:rPr>
                <w:rFonts w:ascii="Arial" w:hAnsi="Arial" w:cs="Arial"/>
                <w:b/>
                <w:bCs/>
                <w:sz w:val="96"/>
                <w:szCs w:val="96"/>
              </w:rPr>
              <w:t>PCS_</w:t>
            </w:r>
            <w:r w:rsidRPr="00A538CB">
              <w:rPr>
                <w:rFonts w:ascii="Arial" w:hAnsi="Arial" w:cs="Arial"/>
                <w:b/>
                <w:bCs/>
                <w:sz w:val="96"/>
                <w:szCs w:val="96"/>
              </w:rPr>
              <w:t>OIT1</w:t>
            </w:r>
          </w:p>
        </w:tc>
      </w:tr>
    </w:tbl>
    <w:p w14:paraId="43DB1EF9" w14:textId="78DADD0C" w:rsidR="00230D24" w:rsidRDefault="00230D24" w:rsidP="008424BE">
      <w:pPr>
        <w:spacing w:after="0"/>
        <w:ind w:firstLine="720"/>
      </w:pPr>
      <w:r>
        <w:t xml:space="preserve">Line 1: </w:t>
      </w:r>
      <w:r w:rsidR="00616A14">
        <w:t>T</w:t>
      </w:r>
      <w:r w:rsidR="00616A14" w:rsidRPr="00616A14">
        <w:t>runcated Asset Location ID</w:t>
      </w:r>
      <w:r w:rsidR="00616A14">
        <w:t xml:space="preserve"> </w:t>
      </w:r>
    </w:p>
    <w:p w14:paraId="0C483B11" w14:textId="6B9FF4E3" w:rsidR="00001DE3" w:rsidRDefault="00001DE3" w:rsidP="00B519D0">
      <w:pPr>
        <w:spacing w:after="0"/>
        <w:ind w:left="720"/>
        <w:rPr>
          <w:noProof/>
        </w:rPr>
      </w:pPr>
    </w:p>
    <w:p w14:paraId="7A29A400" w14:textId="1A0E626F" w:rsidR="00EA68A3" w:rsidRDefault="00EA68A3" w:rsidP="00EA68A3">
      <w:pPr>
        <w:pStyle w:val="Heading2"/>
      </w:pPr>
      <w:r>
        <w:t>Supplement</w:t>
      </w:r>
      <w:r w:rsidR="00EF3E08">
        <w:t>a</w:t>
      </w:r>
      <w:r w:rsidR="009213A3">
        <w:t>l</w:t>
      </w:r>
      <w:r>
        <w:t xml:space="preserve"> Tags</w:t>
      </w:r>
    </w:p>
    <w:p w14:paraId="2A857A5B" w14:textId="77777777" w:rsidR="005408F4" w:rsidRDefault="00EA68A3" w:rsidP="00DE5F14">
      <w:pPr>
        <w:pStyle w:val="Heading3"/>
      </w:pPr>
      <w:r>
        <w:t xml:space="preserve">Source of Power </w:t>
      </w:r>
      <w:r w:rsidR="005408F4">
        <w:t xml:space="preserve">Tag </w:t>
      </w:r>
    </w:p>
    <w:p w14:paraId="67FA4862" w14:textId="77777777" w:rsidR="002346C6" w:rsidRDefault="002346C6" w:rsidP="002346C6">
      <w:pPr>
        <w:pStyle w:val="VSNormalIndent"/>
        <w:ind w:firstLine="216"/>
        <w:rPr>
          <w:sz w:val="22"/>
        </w:rPr>
      </w:pPr>
      <w:r w:rsidRPr="00CA1263">
        <w:rPr>
          <w:sz w:val="22"/>
        </w:rPr>
        <w:t>Th</w:t>
      </w:r>
      <w:r>
        <w:rPr>
          <w:sz w:val="22"/>
        </w:rPr>
        <w:t>is</w:t>
      </w:r>
      <w:r w:rsidRPr="00CA1263">
        <w:rPr>
          <w:sz w:val="22"/>
        </w:rPr>
        <w:t xml:space="preserve"> </w:t>
      </w:r>
      <w:r>
        <w:rPr>
          <w:sz w:val="22"/>
        </w:rPr>
        <w:t xml:space="preserve">is a </w:t>
      </w:r>
      <w:r w:rsidRPr="00CA1263">
        <w:rPr>
          <w:sz w:val="22"/>
        </w:rPr>
        <w:t xml:space="preserve">supplemental tag to identify </w:t>
      </w:r>
      <w:r>
        <w:rPr>
          <w:sz w:val="22"/>
        </w:rPr>
        <w:t xml:space="preserve">the source of power for </w:t>
      </w:r>
      <w:r w:rsidRPr="00CA1263">
        <w:rPr>
          <w:sz w:val="22"/>
        </w:rPr>
        <w:t>equipment</w:t>
      </w:r>
      <w:r>
        <w:rPr>
          <w:sz w:val="22"/>
        </w:rPr>
        <w:t>.</w:t>
      </w:r>
      <w:r w:rsidRPr="00CA1263">
        <w:rPr>
          <w:sz w:val="22"/>
        </w:rPr>
        <w:t xml:space="preserve"> </w:t>
      </w:r>
    </w:p>
    <w:p w14:paraId="5DB3AD54" w14:textId="72828CA4" w:rsidR="00CA1263" w:rsidRDefault="002346C6" w:rsidP="008424BE">
      <w:pPr>
        <w:pStyle w:val="VSNormalIndent"/>
        <w:ind w:firstLine="216"/>
        <w:rPr>
          <w:sz w:val="22"/>
        </w:rPr>
      </w:pPr>
      <w:r w:rsidRPr="008424BE">
        <w:rPr>
          <w:sz w:val="22"/>
        </w:rPr>
        <w:t>Type B</w:t>
      </w:r>
    </w:p>
    <w:tbl>
      <w:tblPr>
        <w:tblpPr w:leftFromText="180" w:rightFromText="180" w:vertAnchor="text" w:horzAnchor="page" w:tblpX="2256" w:tblpY="26"/>
        <w:tblW w:w="5760" w:type="dxa"/>
        <w:tblBorders>
          <w:top w:val="single" w:sz="4" w:space="0" w:color="auto"/>
          <w:left w:val="single" w:sz="4" w:space="0" w:color="auto"/>
          <w:bottom w:val="single" w:sz="4" w:space="0" w:color="auto"/>
          <w:right w:val="single" w:sz="4" w:space="0" w:color="auto"/>
        </w:tblBorders>
        <w:tblLayout w:type="fixed"/>
        <w:tblCellMar>
          <w:left w:w="115" w:type="dxa"/>
          <w:right w:w="115" w:type="dxa"/>
        </w:tblCellMar>
        <w:tblLook w:val="01E0" w:firstRow="1" w:lastRow="1" w:firstColumn="1" w:lastColumn="1" w:noHBand="0" w:noVBand="0"/>
      </w:tblPr>
      <w:tblGrid>
        <w:gridCol w:w="5760"/>
      </w:tblGrid>
      <w:tr w:rsidR="00F17972" w:rsidRPr="000F64D9" w14:paraId="08227E72" w14:textId="77777777" w:rsidTr="008424BE">
        <w:trPr>
          <w:trHeight w:hRule="exact" w:val="950"/>
        </w:trPr>
        <w:tc>
          <w:tcPr>
            <w:tcW w:w="5760" w:type="dxa"/>
            <w:tcBorders>
              <w:top w:val="single" w:sz="4" w:space="0" w:color="auto"/>
            </w:tcBorders>
            <w:noWrap/>
            <w:vAlign w:val="center"/>
          </w:tcPr>
          <w:p w14:paraId="510D592A" w14:textId="155A6A3D" w:rsidR="00F17972" w:rsidRPr="008424BE" w:rsidRDefault="00D0533C" w:rsidP="008424BE">
            <w:pPr>
              <w:spacing w:after="0"/>
              <w:jc w:val="center"/>
              <w:rPr>
                <w:rFonts w:ascii="Arial" w:hAnsi="Arial" w:cs="Arial"/>
                <w:b/>
                <w:bCs/>
                <w:sz w:val="42"/>
                <w:szCs w:val="42"/>
              </w:rPr>
            </w:pPr>
            <w:r w:rsidRPr="008424BE">
              <w:rPr>
                <w:rFonts w:ascii="Arial" w:hAnsi="Arial" w:cs="Arial"/>
                <w:b/>
                <w:bCs/>
                <w:sz w:val="42"/>
                <w:szCs w:val="42"/>
              </w:rPr>
              <w:t>RSP_PMP1</w:t>
            </w:r>
          </w:p>
        </w:tc>
      </w:tr>
      <w:tr w:rsidR="00F17972" w:rsidRPr="000F64D9" w14:paraId="7C2251D8" w14:textId="77777777" w:rsidTr="008424BE">
        <w:trPr>
          <w:trHeight w:hRule="exact" w:val="950"/>
        </w:trPr>
        <w:tc>
          <w:tcPr>
            <w:tcW w:w="5760" w:type="dxa"/>
            <w:noWrap/>
            <w:tcMar>
              <w:left w:w="432" w:type="dxa"/>
              <w:right w:w="432" w:type="dxa"/>
            </w:tcMar>
            <w:tcFitText/>
            <w:vAlign w:val="center"/>
          </w:tcPr>
          <w:p w14:paraId="3EA5DD29" w14:textId="48AA66F9" w:rsidR="00F17972" w:rsidRPr="008424BE" w:rsidRDefault="00F17972" w:rsidP="008424BE">
            <w:pPr>
              <w:spacing w:after="0"/>
              <w:rPr>
                <w:rFonts w:ascii="Arial" w:hAnsi="Arial" w:cs="Arial"/>
                <w:b/>
                <w:bCs/>
                <w:sz w:val="42"/>
                <w:szCs w:val="42"/>
              </w:rPr>
            </w:pPr>
            <w:r w:rsidRPr="00246B3D">
              <w:rPr>
                <w:rFonts w:ascii="Arial" w:hAnsi="Arial" w:cs="Arial"/>
                <w:b/>
                <w:bCs/>
                <w:spacing w:val="2"/>
                <w:w w:val="73"/>
                <w:sz w:val="48"/>
                <w:szCs w:val="48"/>
              </w:rPr>
              <w:t>ELECTRICAL SUPPLY FRO</w:t>
            </w:r>
            <w:r w:rsidRPr="00246B3D">
              <w:rPr>
                <w:rFonts w:ascii="Arial" w:hAnsi="Arial" w:cs="Arial"/>
                <w:b/>
                <w:bCs/>
                <w:spacing w:val="13"/>
                <w:w w:val="73"/>
                <w:sz w:val="48"/>
                <w:szCs w:val="48"/>
              </w:rPr>
              <w:t>M</w:t>
            </w:r>
          </w:p>
        </w:tc>
      </w:tr>
      <w:tr w:rsidR="00F17972" w:rsidRPr="000F64D9" w14:paraId="741A82CB" w14:textId="77777777" w:rsidTr="008424BE">
        <w:trPr>
          <w:trHeight w:hRule="exact" w:val="950"/>
        </w:trPr>
        <w:tc>
          <w:tcPr>
            <w:tcW w:w="5760" w:type="dxa"/>
            <w:tcBorders>
              <w:bottom w:val="single" w:sz="4" w:space="0" w:color="auto"/>
            </w:tcBorders>
            <w:noWrap/>
            <w:vAlign w:val="center"/>
          </w:tcPr>
          <w:p w14:paraId="4BAAD782" w14:textId="4C3D3CDE" w:rsidR="00F17972" w:rsidRPr="008424BE" w:rsidRDefault="00F17972" w:rsidP="008424BE">
            <w:pPr>
              <w:spacing w:after="0"/>
              <w:jc w:val="center"/>
              <w:rPr>
                <w:rFonts w:ascii="Arial" w:hAnsi="Arial" w:cs="Arial"/>
                <w:b/>
                <w:bCs/>
                <w:sz w:val="42"/>
                <w:szCs w:val="42"/>
              </w:rPr>
            </w:pPr>
            <w:r w:rsidRPr="008424BE">
              <w:rPr>
                <w:rFonts w:ascii="Arial" w:hAnsi="Arial" w:cs="Arial"/>
                <w:b/>
                <w:bCs/>
                <w:sz w:val="42"/>
                <w:szCs w:val="42"/>
              </w:rPr>
              <w:t>EL</w:t>
            </w:r>
            <w:r w:rsidR="00E92C99" w:rsidRPr="008424BE">
              <w:rPr>
                <w:rFonts w:ascii="Arial" w:hAnsi="Arial" w:cs="Arial"/>
                <w:b/>
                <w:bCs/>
                <w:sz w:val="42"/>
                <w:szCs w:val="42"/>
              </w:rPr>
              <w:t>EC</w:t>
            </w:r>
            <w:smartTag w:uri="urn:schemas-microsoft-com:office:smarttags" w:element="stockticker">
              <w:r w:rsidR="00E92C99" w:rsidRPr="008424BE">
                <w:rPr>
                  <w:rFonts w:ascii="Arial" w:hAnsi="Arial" w:cs="Arial"/>
                  <w:b/>
                  <w:bCs/>
                  <w:sz w:val="42"/>
                  <w:szCs w:val="42"/>
                </w:rPr>
                <w:t>_</w:t>
              </w:r>
              <w:r w:rsidRPr="008424BE">
                <w:rPr>
                  <w:rFonts w:ascii="Arial" w:hAnsi="Arial" w:cs="Arial"/>
                  <w:b/>
                  <w:bCs/>
                  <w:sz w:val="42"/>
                  <w:szCs w:val="42"/>
                </w:rPr>
                <w:t>MCC</w:t>
              </w:r>
            </w:smartTag>
            <w:r w:rsidR="00E92C99" w:rsidRPr="008424BE">
              <w:rPr>
                <w:rFonts w:ascii="Arial" w:hAnsi="Arial" w:cs="Arial"/>
                <w:b/>
                <w:bCs/>
                <w:sz w:val="42"/>
                <w:szCs w:val="42"/>
              </w:rPr>
              <w:t>1</w:t>
            </w:r>
          </w:p>
        </w:tc>
      </w:tr>
    </w:tbl>
    <w:p w14:paraId="3818AD84" w14:textId="77777777" w:rsidR="00F17972" w:rsidRDefault="00F17972" w:rsidP="00CA1263">
      <w:pPr>
        <w:pStyle w:val="VSNormalIndent"/>
        <w:ind w:left="774" w:firstLine="216"/>
        <w:rPr>
          <w:sz w:val="22"/>
        </w:rPr>
      </w:pPr>
    </w:p>
    <w:p w14:paraId="25C57FE4" w14:textId="77777777" w:rsidR="00F17972" w:rsidRDefault="00F17972" w:rsidP="00CA1263">
      <w:pPr>
        <w:pStyle w:val="VSNormalIndent"/>
        <w:ind w:left="774" w:firstLine="216"/>
        <w:rPr>
          <w:sz w:val="22"/>
        </w:rPr>
      </w:pPr>
    </w:p>
    <w:p w14:paraId="24C806A0" w14:textId="77777777" w:rsidR="00F17972" w:rsidRDefault="00F17972" w:rsidP="00CA1263">
      <w:pPr>
        <w:pStyle w:val="VSNormalIndent"/>
        <w:ind w:left="774" w:firstLine="216"/>
        <w:rPr>
          <w:sz w:val="22"/>
        </w:rPr>
      </w:pPr>
    </w:p>
    <w:p w14:paraId="28B2F5D4" w14:textId="77777777" w:rsidR="00F17972" w:rsidRDefault="00F17972" w:rsidP="008424BE">
      <w:pPr>
        <w:pStyle w:val="VSNormalIndent"/>
        <w:spacing w:after="0"/>
        <w:ind w:left="778" w:firstLine="216"/>
        <w:rPr>
          <w:sz w:val="22"/>
        </w:rPr>
      </w:pPr>
    </w:p>
    <w:p w14:paraId="61214947" w14:textId="18C74E05" w:rsidR="007E7C8D" w:rsidRDefault="007E7C8D" w:rsidP="009213A3">
      <w:pPr>
        <w:pStyle w:val="VSNormalIndent"/>
        <w:spacing w:after="0"/>
        <w:ind w:left="0"/>
        <w:jc w:val="left"/>
        <w:rPr>
          <w:sz w:val="22"/>
        </w:rPr>
      </w:pPr>
    </w:p>
    <w:p w14:paraId="3108D97A" w14:textId="3B8BF7FC" w:rsidR="007E7C8D" w:rsidRDefault="007E7C8D" w:rsidP="009213A3">
      <w:pPr>
        <w:pStyle w:val="VSNormalIndent"/>
        <w:spacing w:after="0"/>
        <w:ind w:left="0"/>
        <w:jc w:val="left"/>
        <w:rPr>
          <w:sz w:val="22"/>
        </w:rPr>
      </w:pPr>
    </w:p>
    <w:p w14:paraId="03B55026" w14:textId="5DD06DDC" w:rsidR="007E7C8D" w:rsidRDefault="007E7C8D" w:rsidP="009213A3">
      <w:pPr>
        <w:pStyle w:val="VSNormalIndent"/>
        <w:spacing w:after="0"/>
        <w:ind w:left="0"/>
        <w:jc w:val="left"/>
        <w:rPr>
          <w:sz w:val="22"/>
        </w:rPr>
      </w:pPr>
    </w:p>
    <w:p w14:paraId="201389A2" w14:textId="2893D73B" w:rsidR="007E7C8D" w:rsidRDefault="007E7C8D" w:rsidP="009213A3">
      <w:pPr>
        <w:pStyle w:val="VSNormalIndent"/>
        <w:spacing w:after="0"/>
        <w:ind w:left="0"/>
        <w:jc w:val="left"/>
        <w:rPr>
          <w:sz w:val="22"/>
        </w:rPr>
      </w:pPr>
    </w:p>
    <w:p w14:paraId="2A071834" w14:textId="77777777" w:rsidR="002A0613" w:rsidRDefault="002A0613">
      <w:pPr>
        <w:pStyle w:val="VSNormalIndent"/>
        <w:spacing w:after="0"/>
        <w:ind w:left="0" w:firstLine="720"/>
        <w:jc w:val="left"/>
        <w:rPr>
          <w:sz w:val="22"/>
        </w:rPr>
      </w:pPr>
    </w:p>
    <w:p w14:paraId="748E7084" w14:textId="6454E564" w:rsidR="00CA1263" w:rsidRPr="00CA1263" w:rsidRDefault="00CA1263" w:rsidP="008424BE">
      <w:pPr>
        <w:pStyle w:val="VSNormalIndent"/>
        <w:spacing w:after="0"/>
        <w:ind w:left="0" w:firstLine="720"/>
        <w:jc w:val="left"/>
        <w:rPr>
          <w:sz w:val="22"/>
        </w:rPr>
      </w:pPr>
      <w:r w:rsidRPr="00CA1263">
        <w:rPr>
          <w:sz w:val="22"/>
        </w:rPr>
        <w:t xml:space="preserve">Line 1: </w:t>
      </w:r>
      <w:r w:rsidR="00671993">
        <w:rPr>
          <w:sz w:val="22"/>
        </w:rPr>
        <w:t>T</w:t>
      </w:r>
      <w:r w:rsidR="00671993" w:rsidRPr="00616A14">
        <w:rPr>
          <w:sz w:val="22"/>
        </w:rPr>
        <w:t>runcated Asset Location ID</w:t>
      </w:r>
      <w:r w:rsidR="00671993">
        <w:t xml:space="preserve"> </w:t>
      </w:r>
    </w:p>
    <w:p w14:paraId="177F7CA7" w14:textId="27F117E1" w:rsidR="00CA1263" w:rsidRPr="00CA1263" w:rsidRDefault="00CA1263" w:rsidP="008424BE">
      <w:pPr>
        <w:pStyle w:val="VSNormalIndent"/>
        <w:spacing w:after="0"/>
        <w:ind w:firstLine="216"/>
        <w:rPr>
          <w:sz w:val="22"/>
        </w:rPr>
      </w:pPr>
      <w:r w:rsidRPr="00CA1263">
        <w:rPr>
          <w:sz w:val="22"/>
        </w:rPr>
        <w:t xml:space="preserve">Line 2: “ELECTRICAL SUPPLY FROM” </w:t>
      </w:r>
    </w:p>
    <w:p w14:paraId="10DDE086" w14:textId="672DD174" w:rsidR="00B677ED" w:rsidRDefault="00CA1263" w:rsidP="008424BE">
      <w:pPr>
        <w:pStyle w:val="VSNormalIndent"/>
        <w:spacing w:after="0"/>
        <w:ind w:firstLine="216"/>
        <w:rPr>
          <w:sz w:val="22"/>
        </w:rPr>
      </w:pPr>
      <w:r w:rsidRPr="00CA1263">
        <w:rPr>
          <w:sz w:val="22"/>
        </w:rPr>
        <w:t xml:space="preserve">Line 3: MCC or electrical supply </w:t>
      </w:r>
      <w:r w:rsidR="007E7C8D">
        <w:rPr>
          <w:sz w:val="22"/>
        </w:rPr>
        <w:t>truncated Asset Location ID</w:t>
      </w:r>
    </w:p>
    <w:p w14:paraId="1C273927" w14:textId="63B43639" w:rsidR="002346C6" w:rsidRDefault="002346C6">
      <w:pPr>
        <w:spacing w:after="0" w:line="240" w:lineRule="auto"/>
        <w:rPr>
          <w:rFonts w:cs="Calibri"/>
          <w:lang w:val="en-US" w:eastAsia="en-US"/>
        </w:rPr>
      </w:pPr>
    </w:p>
    <w:p w14:paraId="7EAB0A6F" w14:textId="3D5503F2" w:rsidR="005408F4" w:rsidRDefault="006C1553" w:rsidP="00DE5F14">
      <w:pPr>
        <w:pStyle w:val="Heading3"/>
      </w:pPr>
      <w:r>
        <w:t xml:space="preserve">Circuit Breaker or Disconnect </w:t>
      </w:r>
      <w:r w:rsidR="005408F4" w:rsidRPr="005408F4">
        <w:t xml:space="preserve">Tag </w:t>
      </w:r>
    </w:p>
    <w:p w14:paraId="0FD8A668" w14:textId="77777777" w:rsidR="006C1553" w:rsidRPr="00CA1263" w:rsidRDefault="006C1553" w:rsidP="006C1553">
      <w:pPr>
        <w:pStyle w:val="VSNormalIndent"/>
        <w:ind w:left="720"/>
        <w:rPr>
          <w:sz w:val="22"/>
        </w:rPr>
      </w:pPr>
      <w:r w:rsidRPr="00CA1263">
        <w:rPr>
          <w:sz w:val="22"/>
        </w:rPr>
        <w:t>Th</w:t>
      </w:r>
      <w:r>
        <w:rPr>
          <w:sz w:val="22"/>
        </w:rPr>
        <w:t>is is a s</w:t>
      </w:r>
      <w:r w:rsidRPr="00CA1263">
        <w:rPr>
          <w:sz w:val="22"/>
        </w:rPr>
        <w:t>upplemental tag to identify equipment that will be de-energized when the associated circuit breaker/disconnecting device is opened.</w:t>
      </w:r>
    </w:p>
    <w:p w14:paraId="0C6417CB" w14:textId="2DCE8A61" w:rsidR="00CA1263" w:rsidRDefault="002346C6" w:rsidP="0007111F">
      <w:pPr>
        <w:pStyle w:val="VSNormalIndent"/>
        <w:ind w:firstLine="216"/>
        <w:rPr>
          <w:sz w:val="22"/>
        </w:rPr>
      </w:pPr>
      <w:r w:rsidRPr="008424BE">
        <w:rPr>
          <w:sz w:val="22"/>
        </w:rPr>
        <w:t xml:space="preserve">Type </w:t>
      </w:r>
      <w:r w:rsidR="00A57E84" w:rsidRPr="008424BE">
        <w:rPr>
          <w:sz w:val="22"/>
        </w:rPr>
        <w:t>A</w:t>
      </w:r>
      <w:r w:rsidR="004837D9" w:rsidRPr="000F64D9">
        <w:rPr>
          <w:sz w:val="22"/>
          <w:highlight w:val="yellow"/>
        </w:rPr>
        <w:t xml:space="preserve"> </w:t>
      </w:r>
    </w:p>
    <w:tbl>
      <w:tblPr>
        <w:tblW w:w="5760" w:type="dxa"/>
        <w:tblInd w:w="82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5760"/>
      </w:tblGrid>
      <w:tr w:rsidR="00A538CB" w:rsidRPr="00DC76EA" w14:paraId="352F7691" w14:textId="77777777" w:rsidTr="008424BE">
        <w:trPr>
          <w:cantSplit/>
          <w:trHeight w:hRule="exact" w:val="1440"/>
        </w:trPr>
        <w:tc>
          <w:tcPr>
            <w:tcW w:w="5760" w:type="dxa"/>
            <w:tcBorders>
              <w:top w:val="single" w:sz="4" w:space="0" w:color="auto"/>
              <w:left w:val="single" w:sz="4" w:space="0" w:color="auto"/>
              <w:right w:val="single" w:sz="4" w:space="0" w:color="auto"/>
            </w:tcBorders>
            <w:noWrap/>
            <w:vAlign w:val="center"/>
          </w:tcPr>
          <w:p w14:paraId="612DCD72" w14:textId="1317164E" w:rsidR="00A538CB" w:rsidRPr="00DE443C" w:rsidRDefault="00A538CB" w:rsidP="00B97CCC">
            <w:pPr>
              <w:spacing w:after="0"/>
              <w:jc w:val="center"/>
              <w:rPr>
                <w:rFonts w:ascii="Arial" w:hAnsi="Arial" w:cs="Arial"/>
                <w:b/>
                <w:bCs/>
                <w:sz w:val="72"/>
                <w:szCs w:val="72"/>
              </w:rPr>
            </w:pPr>
            <w:r>
              <w:rPr>
                <w:rFonts w:ascii="Arial" w:hAnsi="Arial" w:cs="Arial"/>
                <w:b/>
                <w:bCs/>
                <w:sz w:val="96"/>
                <w:szCs w:val="96"/>
              </w:rPr>
              <w:t>ELEC</w:t>
            </w:r>
            <w:r w:rsidRPr="00DE443C">
              <w:rPr>
                <w:rFonts w:ascii="Arial" w:hAnsi="Arial" w:cs="Arial"/>
                <w:b/>
                <w:bCs/>
                <w:sz w:val="96"/>
                <w:szCs w:val="96"/>
              </w:rPr>
              <w:t>_</w:t>
            </w:r>
            <w:r>
              <w:rPr>
                <w:rFonts w:ascii="Arial" w:hAnsi="Arial" w:cs="Arial"/>
                <w:b/>
                <w:bCs/>
                <w:sz w:val="96"/>
                <w:szCs w:val="96"/>
              </w:rPr>
              <w:t>TX</w:t>
            </w:r>
            <w:r w:rsidRPr="00DE443C">
              <w:rPr>
                <w:rFonts w:ascii="Arial" w:hAnsi="Arial" w:cs="Arial"/>
                <w:b/>
                <w:bCs/>
                <w:sz w:val="96"/>
                <w:szCs w:val="96"/>
              </w:rPr>
              <w:t>1</w:t>
            </w:r>
          </w:p>
        </w:tc>
      </w:tr>
    </w:tbl>
    <w:p w14:paraId="71AB3EDD" w14:textId="5AAF87DF" w:rsidR="00CA1263" w:rsidRDefault="00CA1263" w:rsidP="008424BE">
      <w:pPr>
        <w:pStyle w:val="VSNormalIndent"/>
        <w:spacing w:after="0"/>
        <w:ind w:firstLine="216"/>
        <w:rPr>
          <w:sz w:val="22"/>
        </w:rPr>
      </w:pPr>
      <w:r w:rsidRPr="00CA1263">
        <w:rPr>
          <w:sz w:val="22"/>
        </w:rPr>
        <w:t xml:space="preserve">Line 1: </w:t>
      </w:r>
      <w:r w:rsidR="00671993">
        <w:rPr>
          <w:sz w:val="22"/>
        </w:rPr>
        <w:t>T</w:t>
      </w:r>
      <w:r w:rsidR="00671993" w:rsidRPr="00616A14">
        <w:rPr>
          <w:sz w:val="22"/>
        </w:rPr>
        <w:t>runcated Asset Location ID</w:t>
      </w:r>
      <w:r w:rsidR="00671993">
        <w:t xml:space="preserve"> </w:t>
      </w:r>
    </w:p>
    <w:p w14:paraId="3E4CCD55" w14:textId="77777777" w:rsidR="00C3193D" w:rsidRDefault="00C3193D" w:rsidP="00CA1263">
      <w:pPr>
        <w:pStyle w:val="VSNormalIndent"/>
        <w:ind w:left="990"/>
        <w:rPr>
          <w:sz w:val="22"/>
        </w:rPr>
      </w:pPr>
    </w:p>
    <w:p w14:paraId="07EFCEC9" w14:textId="6BA3724A" w:rsidR="003F77E0" w:rsidRDefault="003F77E0" w:rsidP="008424BE">
      <w:pPr>
        <w:pStyle w:val="Heading3"/>
      </w:pPr>
      <w:r w:rsidRPr="005408F4">
        <w:t xml:space="preserve">Tag for Control </w:t>
      </w:r>
      <w:r>
        <w:t>Stations</w:t>
      </w:r>
    </w:p>
    <w:p w14:paraId="08F132CD" w14:textId="2BF6E7C9" w:rsidR="006C1553" w:rsidRDefault="006C1553" w:rsidP="006C1553">
      <w:pPr>
        <w:pStyle w:val="VSNormalIndent"/>
        <w:ind w:left="720"/>
        <w:rPr>
          <w:sz w:val="22"/>
        </w:rPr>
      </w:pPr>
      <w:r w:rsidRPr="001103E8">
        <w:rPr>
          <w:sz w:val="22"/>
        </w:rPr>
        <w:t>This is a supplemental tag to identify equipment to which this control station is related.</w:t>
      </w:r>
    </w:p>
    <w:p w14:paraId="35D29D30" w14:textId="1417296A" w:rsidR="001103E8" w:rsidRDefault="002346C6" w:rsidP="00B519D0">
      <w:pPr>
        <w:pStyle w:val="VSNormalIndent"/>
        <w:spacing w:before="120"/>
        <w:ind w:left="720"/>
        <w:rPr>
          <w:sz w:val="22"/>
        </w:rPr>
      </w:pPr>
      <w:r w:rsidRPr="008424BE">
        <w:rPr>
          <w:sz w:val="22"/>
        </w:rPr>
        <w:t>Type A</w:t>
      </w:r>
    </w:p>
    <w:tbl>
      <w:tblPr>
        <w:tblW w:w="5760" w:type="dxa"/>
        <w:tblInd w:w="83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115" w:type="dxa"/>
          <w:right w:w="115" w:type="dxa"/>
        </w:tblCellMar>
        <w:tblLook w:val="01E0" w:firstRow="1" w:lastRow="1" w:firstColumn="1" w:lastColumn="1" w:noHBand="0" w:noVBand="0"/>
      </w:tblPr>
      <w:tblGrid>
        <w:gridCol w:w="5760"/>
      </w:tblGrid>
      <w:tr w:rsidR="00F17972" w:rsidRPr="007673B3" w14:paraId="4C64CF31" w14:textId="77777777" w:rsidTr="008424BE">
        <w:trPr>
          <w:trHeight w:hRule="exact" w:val="1440"/>
        </w:trPr>
        <w:tc>
          <w:tcPr>
            <w:tcW w:w="5760" w:type="dxa"/>
            <w:vAlign w:val="center"/>
          </w:tcPr>
          <w:p w14:paraId="6BE507B0" w14:textId="579C7E34" w:rsidR="00F17972" w:rsidRPr="004C283C" w:rsidRDefault="0004440D" w:rsidP="00F17972">
            <w:pPr>
              <w:spacing w:after="0"/>
              <w:jc w:val="center"/>
              <w:rPr>
                <w:rFonts w:ascii="Arial" w:hAnsi="Arial" w:cs="Arial"/>
                <w:b/>
                <w:bCs/>
                <w:sz w:val="44"/>
                <w:szCs w:val="44"/>
              </w:rPr>
            </w:pPr>
            <w:r w:rsidRPr="008424BE">
              <w:rPr>
                <w:rFonts w:ascii="Arial" w:hAnsi="Arial" w:cs="Arial"/>
                <w:b/>
                <w:bCs/>
                <w:sz w:val="96"/>
                <w:szCs w:val="96"/>
              </w:rPr>
              <w:t>RSP_</w:t>
            </w:r>
            <w:r w:rsidR="00BF3E1B" w:rsidRPr="008424BE">
              <w:rPr>
                <w:rFonts w:ascii="Arial" w:hAnsi="Arial" w:cs="Arial"/>
                <w:b/>
                <w:bCs/>
                <w:sz w:val="96"/>
                <w:szCs w:val="96"/>
              </w:rPr>
              <w:t>MV1</w:t>
            </w:r>
          </w:p>
        </w:tc>
      </w:tr>
    </w:tbl>
    <w:p w14:paraId="526D6623" w14:textId="5A54F208" w:rsidR="001103E8" w:rsidRDefault="001103E8">
      <w:pPr>
        <w:pStyle w:val="VSNormalIndent"/>
        <w:ind w:firstLine="216"/>
        <w:rPr>
          <w:sz w:val="22"/>
        </w:rPr>
      </w:pPr>
      <w:r w:rsidRPr="001103E8">
        <w:rPr>
          <w:sz w:val="22"/>
        </w:rPr>
        <w:t xml:space="preserve">Line 1: </w:t>
      </w:r>
      <w:r w:rsidR="00616A14">
        <w:rPr>
          <w:sz w:val="22"/>
        </w:rPr>
        <w:t>T</w:t>
      </w:r>
      <w:r w:rsidR="00616A14" w:rsidRPr="00616A14">
        <w:rPr>
          <w:sz w:val="22"/>
        </w:rPr>
        <w:t>runcated Asset Location ID</w:t>
      </w:r>
      <w:r w:rsidR="00616A14" w:rsidRPr="001103E8">
        <w:rPr>
          <w:sz w:val="22"/>
        </w:rPr>
        <w:t xml:space="preserve"> </w:t>
      </w:r>
    </w:p>
    <w:p w14:paraId="65F5F709" w14:textId="0D88150E" w:rsidR="00482662" w:rsidRDefault="00482662" w:rsidP="00482662">
      <w:pPr>
        <w:pStyle w:val="Heading2"/>
      </w:pPr>
      <w:r>
        <w:t>Chamber Tags</w:t>
      </w:r>
    </w:p>
    <w:p w14:paraId="5F99C1B1" w14:textId="3671F49D" w:rsidR="000B7261" w:rsidRPr="008424BE" w:rsidRDefault="00482662" w:rsidP="000B7261">
      <w:pPr>
        <w:pStyle w:val="VSNormal"/>
        <w:ind w:left="720"/>
        <w:rPr>
          <w:sz w:val="22"/>
        </w:rPr>
      </w:pPr>
      <w:r w:rsidRPr="008424BE">
        <w:rPr>
          <w:sz w:val="22"/>
        </w:rPr>
        <w:t>Th</w:t>
      </w:r>
      <w:r w:rsidR="000B7261" w:rsidRPr="008424BE">
        <w:rPr>
          <w:sz w:val="22"/>
        </w:rPr>
        <w:t>is tag shall be used for all chambers.</w:t>
      </w:r>
    </w:p>
    <w:p w14:paraId="4023A47F" w14:textId="06BA95CA" w:rsidR="00482662" w:rsidRPr="008424BE" w:rsidRDefault="000B7261" w:rsidP="008424BE">
      <w:pPr>
        <w:pStyle w:val="VSNormal"/>
        <w:ind w:left="720"/>
        <w:rPr>
          <w:sz w:val="22"/>
        </w:rPr>
      </w:pPr>
      <w:r w:rsidRPr="008424BE">
        <w:rPr>
          <w:sz w:val="22"/>
        </w:rPr>
        <w:t xml:space="preserve">Type C </w:t>
      </w:r>
    </w:p>
    <w:tbl>
      <w:tblPr>
        <w:tblStyle w:val="TableGrid"/>
        <w:tblW w:w="5040" w:type="dxa"/>
        <w:tblInd w:w="715" w:type="dxa"/>
        <w:tblBorders>
          <w:insideH w:val="none" w:sz="0" w:space="0" w:color="auto"/>
        </w:tblBorders>
        <w:tblLook w:val="04A0" w:firstRow="1" w:lastRow="0" w:firstColumn="1" w:lastColumn="0" w:noHBand="0" w:noVBand="1"/>
      </w:tblPr>
      <w:tblGrid>
        <w:gridCol w:w="5040"/>
      </w:tblGrid>
      <w:tr w:rsidR="000B7261" w:rsidRPr="00482662" w14:paraId="35C8C3FB" w14:textId="77777777" w:rsidTr="008424BE">
        <w:trPr>
          <w:trHeight w:val="2390"/>
        </w:trPr>
        <w:tc>
          <w:tcPr>
            <w:tcW w:w="5220" w:type="dxa"/>
            <w:vAlign w:val="center"/>
          </w:tcPr>
          <w:p w14:paraId="5C61FA36" w14:textId="544AA9F4" w:rsidR="00482662" w:rsidRPr="008424BE" w:rsidRDefault="00482662" w:rsidP="008424BE">
            <w:pPr>
              <w:pStyle w:val="BodyText"/>
              <w:spacing w:after="0"/>
              <w:jc w:val="center"/>
              <w:rPr>
                <w:rFonts w:ascii="Arial" w:hAnsi="Arial" w:cs="Arial"/>
                <w:b/>
                <w:bCs/>
                <w:sz w:val="54"/>
                <w:szCs w:val="54"/>
              </w:rPr>
            </w:pPr>
            <w:r w:rsidRPr="008424BE">
              <w:rPr>
                <w:rFonts w:ascii="Arial" w:hAnsi="Arial" w:cs="Arial"/>
                <w:b/>
                <w:bCs/>
                <w:sz w:val="54"/>
                <w:szCs w:val="54"/>
              </w:rPr>
              <w:t>REGION OF YORK</w:t>
            </w:r>
          </w:p>
        </w:tc>
      </w:tr>
      <w:tr w:rsidR="000B7261" w:rsidRPr="00482662" w14:paraId="69FB49F8" w14:textId="77777777" w:rsidTr="008424BE">
        <w:trPr>
          <w:trHeight w:val="2390"/>
        </w:trPr>
        <w:tc>
          <w:tcPr>
            <w:tcW w:w="5220" w:type="dxa"/>
            <w:vAlign w:val="center"/>
          </w:tcPr>
          <w:p w14:paraId="72135045" w14:textId="434352B8" w:rsidR="00482662" w:rsidRPr="008424BE" w:rsidRDefault="00482662" w:rsidP="008424BE">
            <w:pPr>
              <w:pStyle w:val="BodyText"/>
              <w:spacing w:after="0"/>
              <w:jc w:val="center"/>
              <w:rPr>
                <w:rFonts w:ascii="Arial" w:hAnsi="Arial" w:cs="Arial"/>
                <w:b/>
                <w:bCs/>
                <w:sz w:val="96"/>
                <w:szCs w:val="96"/>
              </w:rPr>
            </w:pPr>
            <w:r w:rsidRPr="008424BE">
              <w:rPr>
                <w:rFonts w:ascii="Arial" w:hAnsi="Arial" w:cs="Arial"/>
                <w:b/>
                <w:bCs/>
                <w:sz w:val="56"/>
                <w:szCs w:val="56"/>
              </w:rPr>
              <w:t>T0709-MC</w:t>
            </w:r>
          </w:p>
        </w:tc>
      </w:tr>
      <w:tr w:rsidR="000B7261" w:rsidRPr="00482662" w14:paraId="1F65D7CD" w14:textId="77777777" w:rsidTr="008424BE">
        <w:trPr>
          <w:trHeight w:val="2390"/>
        </w:trPr>
        <w:tc>
          <w:tcPr>
            <w:tcW w:w="5220" w:type="dxa"/>
            <w:vAlign w:val="center"/>
          </w:tcPr>
          <w:p w14:paraId="6851A64D" w14:textId="66DCB47D" w:rsidR="00482662" w:rsidRPr="008424BE" w:rsidRDefault="00482662" w:rsidP="008424BE">
            <w:pPr>
              <w:pStyle w:val="BodyText"/>
              <w:spacing w:after="0"/>
              <w:jc w:val="center"/>
              <w:rPr>
                <w:rFonts w:ascii="Arial" w:hAnsi="Arial" w:cs="Arial"/>
                <w:b/>
                <w:bCs/>
                <w:sz w:val="96"/>
                <w:szCs w:val="96"/>
              </w:rPr>
            </w:pPr>
            <w:r w:rsidRPr="008424BE">
              <w:rPr>
                <w:rFonts w:ascii="Arial" w:hAnsi="Arial" w:cs="Arial"/>
                <w:b/>
                <w:bCs/>
                <w:sz w:val="56"/>
                <w:szCs w:val="56"/>
              </w:rPr>
              <w:t>651801430</w:t>
            </w:r>
          </w:p>
        </w:tc>
      </w:tr>
    </w:tbl>
    <w:p w14:paraId="1ACB652D" w14:textId="47E9E02E" w:rsidR="00482662" w:rsidRPr="00CA1263" w:rsidRDefault="00482662" w:rsidP="00482662">
      <w:pPr>
        <w:pStyle w:val="VSNormalIndent"/>
        <w:spacing w:after="0"/>
        <w:ind w:left="0" w:firstLine="720"/>
        <w:jc w:val="left"/>
        <w:rPr>
          <w:sz w:val="22"/>
        </w:rPr>
      </w:pPr>
      <w:r w:rsidRPr="00CA1263">
        <w:rPr>
          <w:sz w:val="22"/>
        </w:rPr>
        <w:t xml:space="preserve">Line 1: </w:t>
      </w:r>
      <w:r>
        <w:rPr>
          <w:sz w:val="22"/>
        </w:rPr>
        <w:t>“REGION OF YORK”</w:t>
      </w:r>
      <w:r>
        <w:t xml:space="preserve"> </w:t>
      </w:r>
    </w:p>
    <w:p w14:paraId="07F51DCF" w14:textId="2F2C314E" w:rsidR="00482662" w:rsidRPr="00CA1263" w:rsidRDefault="00482662" w:rsidP="00482662">
      <w:pPr>
        <w:pStyle w:val="VSNormalIndent"/>
        <w:spacing w:after="0"/>
        <w:ind w:firstLine="216"/>
        <w:rPr>
          <w:sz w:val="22"/>
        </w:rPr>
      </w:pPr>
      <w:r w:rsidRPr="00CA1263">
        <w:rPr>
          <w:sz w:val="22"/>
        </w:rPr>
        <w:t xml:space="preserve">Line 2: </w:t>
      </w:r>
      <w:r>
        <w:rPr>
          <w:sz w:val="22"/>
        </w:rPr>
        <w:t>Chamber Asset ID</w:t>
      </w:r>
      <w:r w:rsidRPr="00CA1263">
        <w:rPr>
          <w:sz w:val="22"/>
        </w:rPr>
        <w:t xml:space="preserve"> </w:t>
      </w:r>
    </w:p>
    <w:p w14:paraId="618532FD" w14:textId="0AA9E42D" w:rsidR="00482662" w:rsidRDefault="00482662" w:rsidP="00482662">
      <w:pPr>
        <w:pStyle w:val="VSNormalIndent"/>
        <w:spacing w:after="0"/>
        <w:ind w:firstLine="216"/>
        <w:rPr>
          <w:sz w:val="22"/>
        </w:rPr>
      </w:pPr>
      <w:r w:rsidRPr="00CA1263">
        <w:rPr>
          <w:sz w:val="22"/>
        </w:rPr>
        <w:t xml:space="preserve">Line 3: </w:t>
      </w:r>
      <w:r>
        <w:rPr>
          <w:sz w:val="22"/>
        </w:rPr>
        <w:t>Chamber GIS EID</w:t>
      </w:r>
    </w:p>
    <w:p w14:paraId="38E1EB74" w14:textId="77777777" w:rsidR="008C617D" w:rsidRDefault="000B758C" w:rsidP="00C3193D">
      <w:pPr>
        <w:pStyle w:val="Heading2"/>
      </w:pPr>
      <w:bookmarkStart w:id="7" w:name="_Hlk54251731"/>
      <w:proofErr w:type="spellStart"/>
      <w:r>
        <w:t>Lamacoid</w:t>
      </w:r>
      <w:proofErr w:type="spellEnd"/>
      <w:r>
        <w:t xml:space="preserve"> </w:t>
      </w:r>
      <w:r w:rsidR="007A449E">
        <w:t xml:space="preserve">Tag Specifications </w:t>
      </w:r>
    </w:p>
    <w:tbl>
      <w:tblPr>
        <w:tblW w:w="0" w:type="auto"/>
        <w:tblInd w:w="64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2843"/>
        <w:gridCol w:w="4148"/>
      </w:tblGrid>
      <w:tr w:rsidR="008C617D" w14:paraId="35FFCAF6" w14:textId="77777777" w:rsidTr="008424BE">
        <w:tc>
          <w:tcPr>
            <w:tcW w:w="2843" w:type="dxa"/>
            <w:shd w:val="clear" w:color="auto" w:fill="auto"/>
          </w:tcPr>
          <w:bookmarkEnd w:id="7"/>
          <w:p w14:paraId="4E1296DC" w14:textId="77777777" w:rsidR="008C617D" w:rsidRDefault="008C617D" w:rsidP="00D45688">
            <w:pPr>
              <w:spacing w:after="0" w:line="240" w:lineRule="auto"/>
            </w:pPr>
            <w:r>
              <w:t>Lettering</w:t>
            </w:r>
          </w:p>
        </w:tc>
        <w:tc>
          <w:tcPr>
            <w:tcW w:w="4148" w:type="dxa"/>
            <w:shd w:val="clear" w:color="auto" w:fill="auto"/>
          </w:tcPr>
          <w:p w14:paraId="3A3247F8" w14:textId="77777777" w:rsidR="008C617D" w:rsidRDefault="008C617D" w:rsidP="00D45688">
            <w:pPr>
              <w:spacing w:after="0" w:line="240" w:lineRule="auto"/>
            </w:pPr>
            <w:r>
              <w:t>Uppercase</w:t>
            </w:r>
          </w:p>
        </w:tc>
      </w:tr>
      <w:tr w:rsidR="008C617D" w14:paraId="52076385" w14:textId="77777777" w:rsidTr="008424BE">
        <w:tc>
          <w:tcPr>
            <w:tcW w:w="2843" w:type="dxa"/>
            <w:shd w:val="clear" w:color="auto" w:fill="auto"/>
          </w:tcPr>
          <w:p w14:paraId="311A1F5A" w14:textId="77777777" w:rsidR="008C617D" w:rsidRDefault="008C617D" w:rsidP="00D45688">
            <w:pPr>
              <w:spacing w:after="0" w:line="240" w:lineRule="auto"/>
            </w:pPr>
            <w:r>
              <w:t>Font</w:t>
            </w:r>
          </w:p>
        </w:tc>
        <w:tc>
          <w:tcPr>
            <w:tcW w:w="4148" w:type="dxa"/>
            <w:shd w:val="clear" w:color="auto" w:fill="auto"/>
          </w:tcPr>
          <w:p w14:paraId="52318D52" w14:textId="77777777" w:rsidR="008C617D" w:rsidRDefault="008C617D" w:rsidP="00D45688">
            <w:pPr>
              <w:spacing w:after="0" w:line="240" w:lineRule="auto"/>
            </w:pPr>
            <w:r>
              <w:t>Arial</w:t>
            </w:r>
          </w:p>
        </w:tc>
      </w:tr>
      <w:tr w:rsidR="008C617D" w14:paraId="44CFA566" w14:textId="77777777" w:rsidTr="008424BE">
        <w:tc>
          <w:tcPr>
            <w:tcW w:w="2843" w:type="dxa"/>
            <w:shd w:val="clear" w:color="auto" w:fill="auto"/>
          </w:tcPr>
          <w:p w14:paraId="0081D244" w14:textId="77777777" w:rsidR="008C617D" w:rsidRDefault="008C617D" w:rsidP="00D45688">
            <w:pPr>
              <w:spacing w:after="0" w:line="240" w:lineRule="auto"/>
            </w:pPr>
            <w:r>
              <w:t>Style</w:t>
            </w:r>
          </w:p>
        </w:tc>
        <w:tc>
          <w:tcPr>
            <w:tcW w:w="4148" w:type="dxa"/>
            <w:shd w:val="clear" w:color="auto" w:fill="auto"/>
          </w:tcPr>
          <w:p w14:paraId="0F6C323A" w14:textId="77777777" w:rsidR="008C617D" w:rsidRPr="004C37DF" w:rsidRDefault="008C617D" w:rsidP="00D45688">
            <w:pPr>
              <w:spacing w:after="0" w:line="240" w:lineRule="auto"/>
            </w:pPr>
            <w:r w:rsidRPr="004C37DF">
              <w:t>Bold</w:t>
            </w:r>
          </w:p>
        </w:tc>
      </w:tr>
      <w:tr w:rsidR="008C617D" w14:paraId="7021E07A" w14:textId="77777777" w:rsidTr="008424BE">
        <w:tc>
          <w:tcPr>
            <w:tcW w:w="2843" w:type="dxa"/>
            <w:shd w:val="clear" w:color="auto" w:fill="auto"/>
          </w:tcPr>
          <w:p w14:paraId="6D092696" w14:textId="77777777" w:rsidR="008C617D" w:rsidRDefault="008C617D" w:rsidP="00D45688">
            <w:pPr>
              <w:spacing w:after="0" w:line="240" w:lineRule="auto"/>
            </w:pPr>
            <w:r>
              <w:rPr>
                <w:lang w:val="en-US"/>
              </w:rPr>
              <w:t xml:space="preserve">Text </w:t>
            </w:r>
            <w:r>
              <w:t>Size</w:t>
            </w:r>
          </w:p>
        </w:tc>
        <w:tc>
          <w:tcPr>
            <w:tcW w:w="4148" w:type="dxa"/>
            <w:shd w:val="clear" w:color="auto" w:fill="auto"/>
          </w:tcPr>
          <w:p w14:paraId="131A39A3" w14:textId="13CEE38A" w:rsidR="008C617D" w:rsidRPr="001749CF" w:rsidRDefault="00616A14" w:rsidP="00D45688">
            <w:pPr>
              <w:spacing w:after="0" w:line="240" w:lineRule="auto"/>
            </w:pPr>
            <w:r w:rsidRPr="00616A14">
              <w:rPr>
                <w:lang w:val="en-US"/>
              </w:rPr>
              <w:t xml:space="preserve">Maximum </w:t>
            </w:r>
            <w:r w:rsidR="00F67C5F">
              <w:rPr>
                <w:lang w:val="en-US"/>
              </w:rPr>
              <w:t>s</w:t>
            </w:r>
            <w:r w:rsidRPr="00616A14">
              <w:rPr>
                <w:lang w:val="en-US"/>
              </w:rPr>
              <w:t xml:space="preserve">ize to </w:t>
            </w:r>
            <w:r w:rsidR="00F67C5F">
              <w:rPr>
                <w:lang w:val="en-US"/>
              </w:rPr>
              <w:t>f</w:t>
            </w:r>
            <w:r w:rsidRPr="00616A14">
              <w:rPr>
                <w:lang w:val="en-US"/>
              </w:rPr>
              <w:t xml:space="preserve">it </w:t>
            </w:r>
            <w:r w:rsidR="00F67C5F">
              <w:rPr>
                <w:lang w:val="en-US"/>
              </w:rPr>
              <w:t>la</w:t>
            </w:r>
            <w:r w:rsidRPr="00616A14">
              <w:rPr>
                <w:lang w:val="en-US"/>
              </w:rPr>
              <w:t xml:space="preserve">bel </w:t>
            </w:r>
            <w:r w:rsidR="00F67C5F">
              <w:rPr>
                <w:lang w:val="en-US"/>
              </w:rPr>
              <w:t>w</w:t>
            </w:r>
            <w:r w:rsidRPr="00616A14">
              <w:rPr>
                <w:lang w:val="en-US"/>
              </w:rPr>
              <w:t>idth</w:t>
            </w:r>
          </w:p>
        </w:tc>
      </w:tr>
      <w:tr w:rsidR="008C617D" w14:paraId="3D9E8CFF" w14:textId="77777777" w:rsidTr="008424BE">
        <w:tc>
          <w:tcPr>
            <w:tcW w:w="2843" w:type="dxa"/>
            <w:shd w:val="clear" w:color="auto" w:fill="auto"/>
          </w:tcPr>
          <w:p w14:paraId="5EADA659" w14:textId="77777777" w:rsidR="008C617D" w:rsidRDefault="008C617D" w:rsidP="00D45688">
            <w:pPr>
              <w:spacing w:after="0" w:line="240" w:lineRule="auto"/>
            </w:pPr>
            <w:r>
              <w:t>Character spacing</w:t>
            </w:r>
          </w:p>
        </w:tc>
        <w:tc>
          <w:tcPr>
            <w:tcW w:w="4148" w:type="dxa"/>
            <w:shd w:val="clear" w:color="auto" w:fill="auto"/>
          </w:tcPr>
          <w:p w14:paraId="46D39240" w14:textId="77777777" w:rsidR="008C617D" w:rsidRPr="001749CF" w:rsidRDefault="008C617D" w:rsidP="00D45688">
            <w:pPr>
              <w:spacing w:after="0" w:line="240" w:lineRule="auto"/>
            </w:pPr>
            <w:r w:rsidRPr="001749CF">
              <w:t>Normal</w:t>
            </w:r>
          </w:p>
        </w:tc>
      </w:tr>
      <w:tr w:rsidR="008C617D" w14:paraId="76A37B82" w14:textId="77777777" w:rsidTr="008424BE">
        <w:tc>
          <w:tcPr>
            <w:tcW w:w="2843" w:type="dxa"/>
            <w:shd w:val="clear" w:color="auto" w:fill="auto"/>
          </w:tcPr>
          <w:p w14:paraId="0693F41F" w14:textId="77777777" w:rsidR="008C617D" w:rsidRDefault="008C617D" w:rsidP="00D45688">
            <w:pPr>
              <w:spacing w:after="0" w:line="240" w:lineRule="auto"/>
            </w:pPr>
            <w:r>
              <w:t>Justification</w:t>
            </w:r>
          </w:p>
        </w:tc>
        <w:tc>
          <w:tcPr>
            <w:tcW w:w="4148" w:type="dxa"/>
            <w:shd w:val="clear" w:color="auto" w:fill="auto"/>
          </w:tcPr>
          <w:p w14:paraId="750908CC" w14:textId="77777777" w:rsidR="008C617D" w:rsidRPr="001749CF" w:rsidRDefault="008C617D" w:rsidP="00D45688">
            <w:pPr>
              <w:spacing w:after="0" w:line="240" w:lineRule="auto"/>
            </w:pPr>
            <w:r w:rsidRPr="004C37DF">
              <w:rPr>
                <w:noProof/>
              </w:rPr>
              <w:t>Center lettering on each line</w:t>
            </w:r>
          </w:p>
        </w:tc>
      </w:tr>
      <w:tr w:rsidR="007A449E" w14:paraId="11EB6C3F" w14:textId="77777777" w:rsidTr="008424BE">
        <w:tc>
          <w:tcPr>
            <w:tcW w:w="2843" w:type="dxa"/>
            <w:shd w:val="clear" w:color="auto" w:fill="auto"/>
          </w:tcPr>
          <w:p w14:paraId="78C61EBD" w14:textId="77777777" w:rsidR="007A449E" w:rsidRPr="00591A26" w:rsidRDefault="007A449E" w:rsidP="007A449E">
            <w:pPr>
              <w:spacing w:after="0" w:line="240" w:lineRule="auto"/>
            </w:pPr>
            <w:r w:rsidRPr="00591A26">
              <w:t>Thickness</w:t>
            </w:r>
          </w:p>
        </w:tc>
        <w:tc>
          <w:tcPr>
            <w:tcW w:w="4148" w:type="dxa"/>
            <w:shd w:val="clear" w:color="auto" w:fill="auto"/>
          </w:tcPr>
          <w:p w14:paraId="639623E1" w14:textId="77777777" w:rsidR="007A449E" w:rsidRPr="00591A26" w:rsidRDefault="007A449E" w:rsidP="007A449E">
            <w:pPr>
              <w:spacing w:after="0" w:line="240" w:lineRule="auto"/>
            </w:pPr>
            <w:r>
              <w:t>1.5mm</w:t>
            </w:r>
            <w:r w:rsidR="00767C09">
              <w:t xml:space="preserve"> thick with beveled edges</w:t>
            </w:r>
          </w:p>
        </w:tc>
      </w:tr>
      <w:tr w:rsidR="00767C09" w14:paraId="645A6701" w14:textId="77777777" w:rsidTr="008424BE">
        <w:tc>
          <w:tcPr>
            <w:tcW w:w="2843" w:type="dxa"/>
            <w:shd w:val="clear" w:color="auto" w:fill="auto"/>
          </w:tcPr>
          <w:p w14:paraId="0FA469E2" w14:textId="77777777" w:rsidR="00767C09" w:rsidRPr="00591A26" w:rsidRDefault="00767C09" w:rsidP="007A449E">
            <w:pPr>
              <w:spacing w:after="0" w:line="240" w:lineRule="auto"/>
            </w:pPr>
            <w:r>
              <w:t>Material</w:t>
            </w:r>
          </w:p>
        </w:tc>
        <w:tc>
          <w:tcPr>
            <w:tcW w:w="4148" w:type="dxa"/>
            <w:shd w:val="clear" w:color="auto" w:fill="auto"/>
          </w:tcPr>
          <w:p w14:paraId="317EB109" w14:textId="77777777" w:rsidR="00767C09" w:rsidRDefault="00767C09" w:rsidP="007A449E">
            <w:pPr>
              <w:spacing w:after="0" w:line="240" w:lineRule="auto"/>
            </w:pPr>
            <w:r>
              <w:rPr>
                <w:rFonts w:cs="Calibri"/>
              </w:rPr>
              <w:t xml:space="preserve">Laser </w:t>
            </w:r>
            <w:r w:rsidRPr="004C37DF">
              <w:rPr>
                <w:rFonts w:cs="Calibri"/>
              </w:rPr>
              <w:t xml:space="preserve">Engraved </w:t>
            </w:r>
            <w:proofErr w:type="spellStart"/>
            <w:r w:rsidRPr="004C37DF">
              <w:rPr>
                <w:rFonts w:cs="Calibri"/>
              </w:rPr>
              <w:t>Lamacoid</w:t>
            </w:r>
            <w:proofErr w:type="spellEnd"/>
          </w:p>
        </w:tc>
      </w:tr>
      <w:tr w:rsidR="007A449E" w14:paraId="163EA85F" w14:textId="77777777" w:rsidTr="008424BE">
        <w:tc>
          <w:tcPr>
            <w:tcW w:w="2843" w:type="dxa"/>
            <w:shd w:val="clear" w:color="auto" w:fill="auto"/>
          </w:tcPr>
          <w:p w14:paraId="7B2E8F2A" w14:textId="77777777" w:rsidR="007A449E" w:rsidRPr="00591A26" w:rsidRDefault="007A449E" w:rsidP="007A449E">
            <w:pPr>
              <w:spacing w:after="0" w:line="240" w:lineRule="auto"/>
            </w:pPr>
            <w:r w:rsidRPr="00591A26">
              <w:t>Fastener hole size</w:t>
            </w:r>
          </w:p>
        </w:tc>
        <w:tc>
          <w:tcPr>
            <w:tcW w:w="4148" w:type="dxa"/>
            <w:shd w:val="clear" w:color="auto" w:fill="auto"/>
          </w:tcPr>
          <w:p w14:paraId="44373D7C" w14:textId="77777777" w:rsidR="007A449E" w:rsidRPr="00591A26" w:rsidRDefault="007A449E" w:rsidP="007A449E">
            <w:pPr>
              <w:spacing w:after="0" w:line="240" w:lineRule="auto"/>
            </w:pPr>
            <w:r>
              <w:t xml:space="preserve">3mm </w:t>
            </w:r>
          </w:p>
        </w:tc>
      </w:tr>
      <w:tr w:rsidR="007A449E" w14:paraId="55BD77B7" w14:textId="77777777" w:rsidTr="008424BE">
        <w:tc>
          <w:tcPr>
            <w:tcW w:w="2843" w:type="dxa"/>
            <w:shd w:val="clear" w:color="auto" w:fill="auto"/>
          </w:tcPr>
          <w:p w14:paraId="7CCE14AE" w14:textId="77777777" w:rsidR="007A449E" w:rsidRDefault="007A449E" w:rsidP="007A449E">
            <w:pPr>
              <w:spacing w:after="0" w:line="240" w:lineRule="auto"/>
            </w:pPr>
            <w:r>
              <w:t xml:space="preserve">Font and background </w:t>
            </w:r>
            <w:r w:rsidRPr="00AC2706">
              <w:rPr>
                <w:noProof/>
              </w:rPr>
              <w:t>colour</w:t>
            </w:r>
          </w:p>
        </w:tc>
        <w:tc>
          <w:tcPr>
            <w:tcW w:w="4148" w:type="dxa"/>
            <w:shd w:val="clear" w:color="auto" w:fill="auto"/>
          </w:tcPr>
          <w:p w14:paraId="08FC650E" w14:textId="77777777" w:rsidR="007A449E" w:rsidRPr="00213615" w:rsidRDefault="007A449E" w:rsidP="007A449E">
            <w:pPr>
              <w:spacing w:after="0" w:line="240" w:lineRule="auto"/>
              <w:rPr>
                <w:lang w:val="en-US"/>
              </w:rPr>
            </w:pPr>
            <w:r w:rsidRPr="001749CF">
              <w:t xml:space="preserve">Black lettering on </w:t>
            </w:r>
            <w:r w:rsidRPr="001749CF">
              <w:rPr>
                <w:noProof/>
              </w:rPr>
              <w:t xml:space="preserve">a </w:t>
            </w:r>
            <w:r w:rsidR="00C917C0">
              <w:rPr>
                <w:noProof/>
              </w:rPr>
              <w:t>w</w:t>
            </w:r>
            <w:r w:rsidRPr="00AC2706">
              <w:rPr>
                <w:noProof/>
              </w:rPr>
              <w:t>hite</w:t>
            </w:r>
            <w:r w:rsidRPr="004C37DF">
              <w:t xml:space="preserve"> background</w:t>
            </w:r>
          </w:p>
        </w:tc>
      </w:tr>
    </w:tbl>
    <w:p w14:paraId="1E398BBD" w14:textId="5ED00714" w:rsidR="008C617D" w:rsidRDefault="00013FC0" w:rsidP="005811E2">
      <w:pPr>
        <w:pStyle w:val="Heading2"/>
        <w:rPr>
          <w:noProof/>
        </w:rPr>
      </w:pPr>
      <w:r>
        <w:rPr>
          <w:noProof/>
        </w:rPr>
        <w:t xml:space="preserve">Tag </w:t>
      </w:r>
      <w:r w:rsidR="008C617D">
        <w:rPr>
          <w:noProof/>
        </w:rPr>
        <w:t>Size</w:t>
      </w:r>
    </w:p>
    <w:p w14:paraId="20B285AA" w14:textId="0CBC5B0A" w:rsidR="001C3740" w:rsidRDefault="001C3740" w:rsidP="0095241F">
      <w:pPr>
        <w:pStyle w:val="Heading3"/>
      </w:pPr>
      <w:r w:rsidRPr="004C37DF">
        <w:rPr>
          <w:noProof/>
        </w:rPr>
        <w:t>T</w:t>
      </w:r>
      <w:r w:rsidR="00B62187">
        <w:rPr>
          <w:noProof/>
        </w:rPr>
        <w:t xml:space="preserve">he table </w:t>
      </w:r>
      <w:r>
        <w:t>below contains the characteristics of common t</w:t>
      </w:r>
      <w:r w:rsidR="007A5F44">
        <w:t>ag</w:t>
      </w:r>
      <w:r>
        <w:t>s in use at Region facilities</w:t>
      </w:r>
      <w:r w:rsidR="00F448C4">
        <w:t>.</w:t>
      </w:r>
    </w:p>
    <w:tbl>
      <w:tblPr>
        <w:tblW w:w="7979" w:type="dxa"/>
        <w:tblInd w:w="715"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ook w:val="04A0" w:firstRow="1" w:lastRow="0" w:firstColumn="1" w:lastColumn="0" w:noHBand="0" w:noVBand="1"/>
      </w:tblPr>
      <w:tblGrid>
        <w:gridCol w:w="2565"/>
        <w:gridCol w:w="2711"/>
        <w:gridCol w:w="2703"/>
      </w:tblGrid>
      <w:tr w:rsidR="000436E5" w:rsidRPr="006A6ACC" w14:paraId="51E9F8DB" w14:textId="77777777" w:rsidTr="008424BE">
        <w:trPr>
          <w:trHeight w:val="300"/>
        </w:trPr>
        <w:tc>
          <w:tcPr>
            <w:tcW w:w="2565" w:type="dxa"/>
            <w:shd w:val="clear" w:color="auto" w:fill="auto"/>
            <w:noWrap/>
            <w:vAlign w:val="center"/>
          </w:tcPr>
          <w:p w14:paraId="7BBE807A" w14:textId="0B726A32" w:rsidR="000436E5" w:rsidRPr="006A6ACC" w:rsidRDefault="00DD4BA6" w:rsidP="000C349A">
            <w:pPr>
              <w:spacing w:after="0" w:line="240" w:lineRule="auto"/>
              <w:jc w:val="center"/>
              <w:rPr>
                <w:b/>
                <w:bCs/>
              </w:rPr>
            </w:pPr>
            <w:bookmarkStart w:id="8" w:name="_Hlk54251924"/>
            <w:r w:rsidRPr="006A6ACC">
              <w:rPr>
                <w:b/>
                <w:bCs/>
              </w:rPr>
              <w:t>Type</w:t>
            </w:r>
          </w:p>
        </w:tc>
        <w:tc>
          <w:tcPr>
            <w:tcW w:w="2711" w:type="dxa"/>
            <w:shd w:val="clear" w:color="auto" w:fill="auto"/>
            <w:noWrap/>
            <w:vAlign w:val="center"/>
          </w:tcPr>
          <w:p w14:paraId="5653D197" w14:textId="30FD4BED" w:rsidR="000436E5" w:rsidRPr="006A6ACC" w:rsidRDefault="000436E5" w:rsidP="000C349A">
            <w:pPr>
              <w:spacing w:after="0" w:line="240" w:lineRule="auto"/>
              <w:jc w:val="center"/>
              <w:rPr>
                <w:b/>
                <w:bCs/>
                <w:lang w:val="en-US"/>
              </w:rPr>
            </w:pPr>
            <w:r w:rsidRPr="006A6ACC">
              <w:rPr>
                <w:b/>
                <w:bCs/>
                <w:lang w:val="en-US"/>
              </w:rPr>
              <w:t>Size (W x H)</w:t>
            </w:r>
          </w:p>
        </w:tc>
        <w:tc>
          <w:tcPr>
            <w:tcW w:w="2703" w:type="dxa"/>
            <w:vAlign w:val="center"/>
          </w:tcPr>
          <w:p w14:paraId="689C5EB3" w14:textId="77777777" w:rsidR="000436E5" w:rsidRPr="006A6ACC" w:rsidRDefault="000436E5" w:rsidP="00D45688">
            <w:pPr>
              <w:spacing w:after="0" w:line="240" w:lineRule="auto"/>
              <w:jc w:val="center"/>
              <w:rPr>
                <w:b/>
                <w:bCs/>
              </w:rPr>
            </w:pPr>
            <w:r w:rsidRPr="006A6ACC">
              <w:rPr>
                <w:b/>
                <w:bCs/>
              </w:rPr>
              <w:t>Text Size</w:t>
            </w:r>
          </w:p>
        </w:tc>
      </w:tr>
      <w:tr w:rsidR="00DE5F14" w:rsidRPr="006A6ACC" w14:paraId="4F5B5005" w14:textId="77777777" w:rsidTr="008424BE">
        <w:trPr>
          <w:trHeight w:val="300"/>
        </w:trPr>
        <w:tc>
          <w:tcPr>
            <w:tcW w:w="2565" w:type="dxa"/>
            <w:shd w:val="clear" w:color="auto" w:fill="auto"/>
            <w:noWrap/>
            <w:vAlign w:val="center"/>
            <w:hideMark/>
          </w:tcPr>
          <w:p w14:paraId="17FCBEC1" w14:textId="00568CE8" w:rsidR="00DE5F14" w:rsidRPr="006A6ACC" w:rsidRDefault="006A6ACC" w:rsidP="00DE5F14">
            <w:pPr>
              <w:pStyle w:val="List2"/>
              <w:spacing w:before="120" w:after="120"/>
              <w:ind w:left="0" w:firstLine="0"/>
              <w:jc w:val="center"/>
              <w:rPr>
                <w:rFonts w:ascii="Calibri" w:hAnsi="Calibri" w:cs="Calibri"/>
              </w:rPr>
            </w:pPr>
            <w:r w:rsidRPr="006A6ACC">
              <w:rPr>
                <w:rFonts w:ascii="Calibri" w:hAnsi="Calibri" w:cs="Calibri"/>
              </w:rPr>
              <w:t>A</w:t>
            </w:r>
          </w:p>
        </w:tc>
        <w:tc>
          <w:tcPr>
            <w:tcW w:w="2711" w:type="dxa"/>
            <w:shd w:val="clear" w:color="auto" w:fill="auto"/>
            <w:noWrap/>
            <w:vAlign w:val="center"/>
            <w:hideMark/>
          </w:tcPr>
          <w:p w14:paraId="562EB9BE" w14:textId="77AE19B7" w:rsidR="00DE5F14" w:rsidRPr="006A6ACC" w:rsidRDefault="006A6ACC" w:rsidP="00DE5F14">
            <w:pPr>
              <w:spacing w:after="0" w:line="240" w:lineRule="auto"/>
              <w:jc w:val="center"/>
              <w:rPr>
                <w:lang w:val="en-US" w:eastAsia="x-none"/>
              </w:rPr>
            </w:pPr>
            <w:r w:rsidRPr="008424BE">
              <w:t>1</w:t>
            </w:r>
            <w:r w:rsidR="00DE5F14" w:rsidRPr="008424BE">
              <w:t>0</w:t>
            </w:r>
            <w:r w:rsidRPr="008424BE">
              <w:t>0</w:t>
            </w:r>
            <w:r w:rsidR="00F67C5F">
              <w:t>mm</w:t>
            </w:r>
            <w:r w:rsidRPr="008424BE">
              <w:t xml:space="preserve"> </w:t>
            </w:r>
            <w:r w:rsidR="00DE5F14" w:rsidRPr="008424BE">
              <w:t xml:space="preserve">x </w:t>
            </w:r>
            <w:r w:rsidRPr="008424BE">
              <w:t>25</w:t>
            </w:r>
            <w:r w:rsidR="00F67C5F">
              <w:t>mm</w:t>
            </w:r>
            <w:r w:rsidRPr="008424BE">
              <w:t xml:space="preserve"> (4</w:t>
            </w:r>
            <w:r w:rsidR="00DE5F14" w:rsidRPr="008424BE">
              <w:t>” x 1</w:t>
            </w:r>
            <w:r w:rsidRPr="008424BE">
              <w:t>”</w:t>
            </w:r>
            <w:r w:rsidR="00DE5F14" w:rsidRPr="008424BE">
              <w:t>)</w:t>
            </w:r>
          </w:p>
        </w:tc>
        <w:tc>
          <w:tcPr>
            <w:tcW w:w="2703" w:type="dxa"/>
            <w:shd w:val="clear" w:color="auto" w:fill="auto"/>
            <w:vAlign w:val="center"/>
          </w:tcPr>
          <w:p w14:paraId="5998A0BD" w14:textId="7E8FC910" w:rsidR="00DE5F14" w:rsidRPr="006A6ACC" w:rsidDel="00A03889" w:rsidRDefault="00DE5F14" w:rsidP="00DE5F14">
            <w:pPr>
              <w:spacing w:after="0" w:line="240" w:lineRule="auto"/>
              <w:rPr>
                <w:lang w:val="en-US"/>
              </w:rPr>
            </w:pPr>
            <w:r w:rsidRPr="006A6ACC">
              <w:t>Maximum size to fit label width</w:t>
            </w:r>
          </w:p>
        </w:tc>
      </w:tr>
      <w:tr w:rsidR="00DE5F14" w:rsidRPr="006A6ACC" w14:paraId="42494664" w14:textId="77777777" w:rsidTr="008424BE">
        <w:trPr>
          <w:trHeight w:val="300"/>
        </w:trPr>
        <w:tc>
          <w:tcPr>
            <w:tcW w:w="2565" w:type="dxa"/>
            <w:shd w:val="clear" w:color="auto" w:fill="auto"/>
            <w:noWrap/>
            <w:vAlign w:val="center"/>
          </w:tcPr>
          <w:p w14:paraId="2510C904" w14:textId="6D1D67FB" w:rsidR="00DE5F14" w:rsidRPr="006A6ACC" w:rsidRDefault="006A6ACC" w:rsidP="00DE5F14">
            <w:pPr>
              <w:pStyle w:val="List2"/>
              <w:spacing w:before="120" w:after="120"/>
              <w:ind w:left="0" w:firstLine="0"/>
              <w:jc w:val="center"/>
              <w:rPr>
                <w:rFonts w:ascii="Calibri" w:hAnsi="Calibri" w:cs="Calibri"/>
              </w:rPr>
            </w:pPr>
            <w:r w:rsidRPr="006A6ACC">
              <w:rPr>
                <w:rFonts w:ascii="Calibri" w:hAnsi="Calibri" w:cs="Calibri"/>
              </w:rPr>
              <w:t>B</w:t>
            </w:r>
          </w:p>
        </w:tc>
        <w:tc>
          <w:tcPr>
            <w:tcW w:w="2711" w:type="dxa"/>
            <w:shd w:val="clear" w:color="auto" w:fill="auto"/>
            <w:noWrap/>
            <w:vAlign w:val="center"/>
          </w:tcPr>
          <w:p w14:paraId="0FFC63FD" w14:textId="16BE71E6" w:rsidR="00DE5F14" w:rsidRPr="006A6ACC" w:rsidRDefault="006A6ACC" w:rsidP="00DE5F14">
            <w:pPr>
              <w:spacing w:after="0" w:line="240" w:lineRule="auto"/>
              <w:jc w:val="center"/>
              <w:rPr>
                <w:lang w:val="en-US"/>
              </w:rPr>
            </w:pPr>
            <w:r w:rsidRPr="006A6ACC">
              <w:rPr>
                <w:lang w:val="en-US"/>
              </w:rPr>
              <w:t>100</w:t>
            </w:r>
            <w:r w:rsidR="00F67C5F">
              <w:rPr>
                <w:lang w:val="en-US"/>
              </w:rPr>
              <w:t>mm</w:t>
            </w:r>
            <w:r w:rsidR="00DE5F14" w:rsidRPr="006A6ACC">
              <w:rPr>
                <w:lang w:val="en-US"/>
              </w:rPr>
              <w:t xml:space="preserve"> x </w:t>
            </w:r>
            <w:r w:rsidRPr="006A6ACC">
              <w:rPr>
                <w:lang w:val="en-US"/>
              </w:rPr>
              <w:t>50</w:t>
            </w:r>
            <w:r w:rsidR="00F67C5F">
              <w:rPr>
                <w:lang w:val="en-US"/>
              </w:rPr>
              <w:t>mm</w:t>
            </w:r>
            <w:r w:rsidR="00DE5F14" w:rsidRPr="006A6ACC">
              <w:rPr>
                <w:lang w:val="en-US"/>
              </w:rPr>
              <w:t xml:space="preserve"> (</w:t>
            </w:r>
            <w:r w:rsidRPr="006A6ACC">
              <w:rPr>
                <w:lang w:val="en-US"/>
              </w:rPr>
              <w:t>4</w:t>
            </w:r>
            <w:r w:rsidR="00DE5F14" w:rsidRPr="006A6ACC">
              <w:rPr>
                <w:lang w:val="en-US"/>
              </w:rPr>
              <w:t xml:space="preserve">” x </w:t>
            </w:r>
            <w:r w:rsidRPr="006A6ACC">
              <w:rPr>
                <w:lang w:val="en-US"/>
              </w:rPr>
              <w:t>2</w:t>
            </w:r>
            <w:r w:rsidR="00DE5F14" w:rsidRPr="006A6ACC">
              <w:rPr>
                <w:lang w:val="en-US"/>
              </w:rPr>
              <w:t>”)</w:t>
            </w:r>
          </w:p>
        </w:tc>
        <w:tc>
          <w:tcPr>
            <w:tcW w:w="2703" w:type="dxa"/>
            <w:shd w:val="clear" w:color="auto" w:fill="auto"/>
            <w:vAlign w:val="center"/>
          </w:tcPr>
          <w:p w14:paraId="6094A9F7" w14:textId="0F85F2E5" w:rsidR="00DE5F14" w:rsidRPr="006A6ACC" w:rsidRDefault="00DE5F14" w:rsidP="00DE5F14">
            <w:pPr>
              <w:spacing w:after="0" w:line="240" w:lineRule="auto"/>
            </w:pPr>
            <w:r w:rsidRPr="006A6ACC">
              <w:t>Maximum size to fit label width</w:t>
            </w:r>
          </w:p>
        </w:tc>
      </w:tr>
      <w:tr w:rsidR="000B7261" w:rsidRPr="006A6ACC" w14:paraId="3D73C489" w14:textId="77777777" w:rsidTr="006C1553">
        <w:trPr>
          <w:trHeight w:val="300"/>
        </w:trPr>
        <w:tc>
          <w:tcPr>
            <w:tcW w:w="2565" w:type="dxa"/>
            <w:shd w:val="clear" w:color="auto" w:fill="auto"/>
            <w:noWrap/>
            <w:vAlign w:val="center"/>
          </w:tcPr>
          <w:p w14:paraId="345DEF84" w14:textId="0E283801" w:rsidR="000B7261" w:rsidRPr="006A6ACC" w:rsidDel="006A6ACC" w:rsidRDefault="000B7261" w:rsidP="00DE5F14">
            <w:pPr>
              <w:pStyle w:val="List2"/>
              <w:spacing w:before="120" w:after="120"/>
              <w:ind w:left="0" w:firstLine="0"/>
              <w:jc w:val="center"/>
              <w:rPr>
                <w:rFonts w:ascii="Calibri" w:hAnsi="Calibri" w:cs="Calibri"/>
              </w:rPr>
            </w:pPr>
            <w:r>
              <w:rPr>
                <w:rFonts w:ascii="Calibri" w:hAnsi="Calibri" w:cs="Calibri"/>
              </w:rPr>
              <w:t>C (for chambers</w:t>
            </w:r>
            <w:r w:rsidR="00C32DF0">
              <w:rPr>
                <w:rFonts w:ascii="Calibri" w:hAnsi="Calibri" w:cs="Calibri"/>
              </w:rPr>
              <w:t xml:space="preserve"> only</w:t>
            </w:r>
            <w:r>
              <w:rPr>
                <w:rFonts w:ascii="Calibri" w:hAnsi="Calibri" w:cs="Calibri"/>
              </w:rPr>
              <w:t>)</w:t>
            </w:r>
          </w:p>
        </w:tc>
        <w:tc>
          <w:tcPr>
            <w:tcW w:w="2711" w:type="dxa"/>
            <w:shd w:val="clear" w:color="auto" w:fill="auto"/>
            <w:noWrap/>
            <w:vAlign w:val="center"/>
          </w:tcPr>
          <w:p w14:paraId="12BA68F5" w14:textId="7A6217AF" w:rsidR="000B7261" w:rsidRPr="006A6ACC" w:rsidDel="006A6ACC" w:rsidRDefault="000B7261" w:rsidP="00DE5F14">
            <w:pPr>
              <w:spacing w:after="0" w:line="240" w:lineRule="auto"/>
              <w:jc w:val="center"/>
              <w:rPr>
                <w:lang w:val="en-US"/>
              </w:rPr>
            </w:pPr>
            <w:r>
              <w:rPr>
                <w:lang w:val="en-US"/>
              </w:rPr>
              <w:t>125mm x 90mm (5” x 3.5”)</w:t>
            </w:r>
          </w:p>
        </w:tc>
        <w:tc>
          <w:tcPr>
            <w:tcW w:w="2703" w:type="dxa"/>
            <w:shd w:val="clear" w:color="auto" w:fill="auto"/>
            <w:vAlign w:val="center"/>
          </w:tcPr>
          <w:p w14:paraId="145935DB" w14:textId="34EC7123" w:rsidR="000B7261" w:rsidRPr="006A6ACC" w:rsidRDefault="000B7261" w:rsidP="00DE5F14">
            <w:pPr>
              <w:spacing w:after="0" w:line="240" w:lineRule="auto"/>
            </w:pPr>
            <w:r w:rsidRPr="006A6ACC">
              <w:t>Maximum size to fit label width</w:t>
            </w:r>
          </w:p>
        </w:tc>
      </w:tr>
    </w:tbl>
    <w:bookmarkEnd w:id="8"/>
    <w:p w14:paraId="7C52F61B" w14:textId="28362130" w:rsidR="00227020" w:rsidRDefault="00227020" w:rsidP="00DE5F14">
      <w:pPr>
        <w:pStyle w:val="Heading3"/>
      </w:pPr>
      <w:r>
        <w:t xml:space="preserve">The </w:t>
      </w:r>
      <w:r w:rsidR="00C32DF0">
        <w:t>t</w:t>
      </w:r>
      <w:r w:rsidR="004E69B3">
        <w:t xml:space="preserve">ag </w:t>
      </w:r>
      <w:r>
        <w:t xml:space="preserve">size </w:t>
      </w:r>
      <w:r w:rsidR="004E69B3">
        <w:t>will</w:t>
      </w:r>
      <w:r w:rsidR="000436E5">
        <w:t xml:space="preserve"> vary </w:t>
      </w:r>
      <w:r>
        <w:t>depending on the number of letters and the space available to install the label.</w:t>
      </w:r>
      <w:r w:rsidR="004E69B3">
        <w:t xml:space="preserve"> </w:t>
      </w:r>
      <w:r w:rsidR="00C32DF0">
        <w:t xml:space="preserve">Tag </w:t>
      </w:r>
      <w:r w:rsidR="004E69B3">
        <w:t xml:space="preserve">sizes will be identified on the labelling schedule and will be reviewed by the Consultant prior to physical tags being fabricated. The text size should be set based on the maximum size that fits the label width. </w:t>
      </w:r>
    </w:p>
    <w:p w14:paraId="607CB32D" w14:textId="1A52F765" w:rsidR="008C617D" w:rsidRDefault="000C349A" w:rsidP="000C349A">
      <w:pPr>
        <w:pStyle w:val="Heading2"/>
      </w:pPr>
      <w:r>
        <w:t>Material</w:t>
      </w:r>
      <w:r w:rsidR="000D4A96">
        <w:t xml:space="preserve"> Selection</w:t>
      </w:r>
    </w:p>
    <w:p w14:paraId="2AF2BF7B" w14:textId="35DDB52D" w:rsidR="000C349A" w:rsidRDefault="000C349A" w:rsidP="00DE5F14">
      <w:pPr>
        <w:pStyle w:val="Heading3"/>
      </w:pPr>
      <w:bookmarkStart w:id="9" w:name="_Hlk66802389"/>
      <w:r w:rsidRPr="000C349A">
        <w:t xml:space="preserve">The </w:t>
      </w:r>
      <w:r w:rsidR="00B97CCC">
        <w:t>t</w:t>
      </w:r>
      <w:r w:rsidR="00013FC0">
        <w:t>ag</w:t>
      </w:r>
      <w:r w:rsidR="00C23F51">
        <w:t xml:space="preserve"> </w:t>
      </w:r>
      <w:r w:rsidRPr="000C349A">
        <w:t xml:space="preserve">material shall be selected as per the </w:t>
      </w:r>
      <w:r w:rsidR="00B62187">
        <w:t>table</w:t>
      </w:r>
      <w:r w:rsidRPr="000C349A">
        <w:t xml:space="preserve"> below.</w:t>
      </w:r>
    </w:p>
    <w:tbl>
      <w:tblPr>
        <w:tblW w:w="8568" w:type="dxa"/>
        <w:jc w:val="center"/>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ook w:val="04A0" w:firstRow="1" w:lastRow="0" w:firstColumn="1" w:lastColumn="0" w:noHBand="0" w:noVBand="1"/>
      </w:tblPr>
      <w:tblGrid>
        <w:gridCol w:w="1530"/>
        <w:gridCol w:w="7038"/>
      </w:tblGrid>
      <w:tr w:rsidR="003B6ECA" w:rsidRPr="0065110D" w14:paraId="3B52DEEE" w14:textId="77777777" w:rsidTr="003B6ECA">
        <w:trPr>
          <w:trHeight w:val="341"/>
          <w:jc w:val="center"/>
        </w:trPr>
        <w:tc>
          <w:tcPr>
            <w:tcW w:w="1530" w:type="dxa"/>
            <w:shd w:val="clear" w:color="auto" w:fill="auto"/>
            <w:hideMark/>
          </w:tcPr>
          <w:p w14:paraId="3DA8AE5F" w14:textId="77777777" w:rsidR="003B6ECA" w:rsidRPr="004C37DF" w:rsidRDefault="003B6ECA" w:rsidP="00D45688">
            <w:pPr>
              <w:spacing w:after="0" w:line="240" w:lineRule="auto"/>
              <w:jc w:val="center"/>
              <w:rPr>
                <w:b/>
              </w:rPr>
            </w:pPr>
            <w:bookmarkStart w:id="10" w:name="_Hlk54252017"/>
            <w:r>
              <w:rPr>
                <w:b/>
              </w:rPr>
              <w:t>M</w:t>
            </w:r>
            <w:r w:rsidR="0014275E">
              <w:rPr>
                <w:b/>
              </w:rPr>
              <w:t>aterial</w:t>
            </w:r>
          </w:p>
        </w:tc>
        <w:tc>
          <w:tcPr>
            <w:tcW w:w="7038" w:type="dxa"/>
            <w:shd w:val="clear" w:color="auto" w:fill="auto"/>
          </w:tcPr>
          <w:p w14:paraId="0B364071" w14:textId="77777777" w:rsidR="003B6ECA" w:rsidRPr="004C37DF" w:rsidRDefault="003B6ECA" w:rsidP="00D45688">
            <w:pPr>
              <w:spacing w:after="0" w:line="240" w:lineRule="auto"/>
              <w:jc w:val="center"/>
              <w:rPr>
                <w:b/>
              </w:rPr>
            </w:pPr>
            <w:r>
              <w:rPr>
                <w:b/>
              </w:rPr>
              <w:t>Use</w:t>
            </w:r>
          </w:p>
        </w:tc>
      </w:tr>
      <w:tr w:rsidR="003B6ECA" w:rsidRPr="0065110D" w14:paraId="02842039" w14:textId="77777777" w:rsidTr="003B6ECA">
        <w:trPr>
          <w:trHeight w:val="300"/>
          <w:jc w:val="center"/>
        </w:trPr>
        <w:tc>
          <w:tcPr>
            <w:tcW w:w="1530" w:type="dxa"/>
            <w:shd w:val="clear" w:color="auto" w:fill="auto"/>
            <w:noWrap/>
            <w:vAlign w:val="center"/>
            <w:hideMark/>
          </w:tcPr>
          <w:p w14:paraId="753F2CEB" w14:textId="77777777" w:rsidR="003B6ECA" w:rsidRPr="003B6ECA" w:rsidRDefault="003B6ECA" w:rsidP="00D45688">
            <w:pPr>
              <w:pStyle w:val="Default"/>
              <w:jc w:val="center"/>
              <w:rPr>
                <w:rFonts w:ascii="Calibri" w:eastAsia="Calibri" w:hAnsi="Calibri" w:cs="Calibri"/>
                <w:color w:val="auto"/>
                <w:sz w:val="22"/>
                <w:szCs w:val="22"/>
              </w:rPr>
            </w:pPr>
            <w:proofErr w:type="spellStart"/>
            <w:r>
              <w:rPr>
                <w:rFonts w:ascii="Calibri" w:eastAsia="Calibri" w:hAnsi="Calibri" w:cs="Calibri"/>
                <w:color w:val="auto"/>
                <w:sz w:val="22"/>
                <w:szCs w:val="22"/>
              </w:rPr>
              <w:t>Lamacoid</w:t>
            </w:r>
            <w:proofErr w:type="spellEnd"/>
          </w:p>
          <w:p w14:paraId="13AB391F" w14:textId="77777777" w:rsidR="003B6ECA" w:rsidRPr="004C37DF" w:rsidRDefault="003B6ECA" w:rsidP="00D45688">
            <w:pPr>
              <w:spacing w:after="0" w:line="240" w:lineRule="auto"/>
              <w:jc w:val="center"/>
            </w:pPr>
          </w:p>
        </w:tc>
        <w:tc>
          <w:tcPr>
            <w:tcW w:w="7038" w:type="dxa"/>
            <w:shd w:val="clear" w:color="auto" w:fill="auto"/>
          </w:tcPr>
          <w:p w14:paraId="08EA0957" w14:textId="452F2FCE" w:rsidR="00F67C5F" w:rsidRDefault="00F67C5F" w:rsidP="00120291">
            <w:pPr>
              <w:pStyle w:val="Default"/>
              <w:numPr>
                <w:ilvl w:val="0"/>
                <w:numId w:val="5"/>
              </w:numPr>
              <w:rPr>
                <w:rFonts w:ascii="Calibri" w:eastAsia="Calibri" w:hAnsi="Calibri" w:cs="Calibri"/>
                <w:color w:val="auto"/>
                <w:sz w:val="22"/>
                <w:szCs w:val="22"/>
              </w:rPr>
            </w:pPr>
            <w:r>
              <w:rPr>
                <w:rFonts w:ascii="Calibri" w:eastAsia="Calibri" w:hAnsi="Calibri" w:cs="Calibri"/>
                <w:color w:val="auto"/>
                <w:sz w:val="22"/>
                <w:szCs w:val="22"/>
              </w:rPr>
              <w:t>Suitable for indoor and outdoor locations.</w:t>
            </w:r>
          </w:p>
          <w:p w14:paraId="2ABB1695" w14:textId="02657299" w:rsidR="00120291" w:rsidRDefault="00767C09" w:rsidP="00120291">
            <w:pPr>
              <w:pStyle w:val="Default"/>
              <w:numPr>
                <w:ilvl w:val="0"/>
                <w:numId w:val="5"/>
              </w:numPr>
              <w:rPr>
                <w:rFonts w:ascii="Calibri" w:eastAsia="Calibri" w:hAnsi="Calibri" w:cs="Calibri"/>
                <w:color w:val="auto"/>
                <w:sz w:val="22"/>
                <w:szCs w:val="22"/>
              </w:rPr>
            </w:pPr>
            <w:r>
              <w:rPr>
                <w:rFonts w:ascii="Calibri" w:eastAsia="Calibri" w:hAnsi="Calibri" w:cs="Calibri"/>
                <w:color w:val="auto"/>
                <w:sz w:val="22"/>
                <w:szCs w:val="22"/>
              </w:rPr>
              <w:t>S</w:t>
            </w:r>
            <w:r w:rsidR="003B6ECA">
              <w:rPr>
                <w:rFonts w:ascii="Calibri" w:eastAsia="Calibri" w:hAnsi="Calibri" w:cs="Calibri"/>
                <w:color w:val="auto"/>
                <w:sz w:val="22"/>
                <w:szCs w:val="22"/>
              </w:rPr>
              <w:t xml:space="preserve">uitable for </w:t>
            </w:r>
            <w:r w:rsidR="00B742D8">
              <w:rPr>
                <w:rFonts w:ascii="Calibri" w:eastAsia="Calibri" w:hAnsi="Calibri" w:cs="Calibri"/>
                <w:color w:val="auto"/>
                <w:sz w:val="22"/>
                <w:szCs w:val="22"/>
              </w:rPr>
              <w:t>c</w:t>
            </w:r>
            <w:r w:rsidR="003B6ECA" w:rsidRPr="004C37DF">
              <w:rPr>
                <w:rFonts w:ascii="Calibri" w:eastAsia="Calibri" w:hAnsi="Calibri" w:cs="Calibri"/>
                <w:color w:val="auto"/>
                <w:sz w:val="22"/>
                <w:szCs w:val="22"/>
              </w:rPr>
              <w:t xml:space="preserve">hemicals, </w:t>
            </w:r>
            <w:r w:rsidR="00B742D8">
              <w:rPr>
                <w:rFonts w:ascii="Calibri" w:eastAsia="Calibri" w:hAnsi="Calibri" w:cs="Calibri"/>
                <w:color w:val="auto"/>
                <w:sz w:val="22"/>
                <w:szCs w:val="22"/>
              </w:rPr>
              <w:t>u</w:t>
            </w:r>
            <w:r w:rsidR="00B742D8" w:rsidRPr="00AC2706">
              <w:rPr>
                <w:rFonts w:ascii="Calibri" w:eastAsia="Calibri" w:hAnsi="Calibri" w:cs="Calibri"/>
                <w:noProof/>
                <w:color w:val="auto"/>
                <w:sz w:val="22"/>
                <w:szCs w:val="22"/>
              </w:rPr>
              <w:t>ltraviolet</w:t>
            </w:r>
            <w:r w:rsidR="003B6ECA" w:rsidRPr="004C37DF">
              <w:rPr>
                <w:rFonts w:ascii="Calibri" w:eastAsia="Calibri" w:hAnsi="Calibri" w:cs="Calibri"/>
                <w:color w:val="auto"/>
                <w:sz w:val="22"/>
                <w:szCs w:val="22"/>
              </w:rPr>
              <w:t>, oil or corrosive</w:t>
            </w:r>
            <w:r w:rsidR="003B6ECA">
              <w:rPr>
                <w:rFonts w:ascii="Calibri" w:eastAsia="Calibri" w:hAnsi="Calibri" w:cs="Calibri"/>
                <w:color w:val="auto"/>
                <w:sz w:val="22"/>
                <w:szCs w:val="22"/>
              </w:rPr>
              <w:t xml:space="preserve"> environment</w:t>
            </w:r>
            <w:r w:rsidR="003B6ECA" w:rsidRPr="004C37DF">
              <w:rPr>
                <w:rFonts w:ascii="Calibri" w:eastAsia="Calibri" w:hAnsi="Calibri" w:cs="Calibri"/>
                <w:color w:val="auto"/>
                <w:sz w:val="22"/>
                <w:szCs w:val="22"/>
              </w:rPr>
              <w:t>.</w:t>
            </w:r>
          </w:p>
          <w:p w14:paraId="665E0E12" w14:textId="77777777" w:rsidR="00120291" w:rsidRPr="006C7E92" w:rsidRDefault="00120291" w:rsidP="00120291">
            <w:pPr>
              <w:pStyle w:val="Default"/>
              <w:numPr>
                <w:ilvl w:val="0"/>
                <w:numId w:val="5"/>
              </w:numPr>
              <w:rPr>
                <w:rFonts w:ascii="Calibri" w:eastAsia="Calibri" w:hAnsi="Calibri" w:cs="Calibri"/>
                <w:color w:val="auto"/>
                <w:sz w:val="22"/>
                <w:szCs w:val="22"/>
              </w:rPr>
            </w:pPr>
            <w:r w:rsidRPr="006C7E92">
              <w:rPr>
                <w:rFonts w:ascii="Calibri" w:hAnsi="Calibri" w:cs="Calibri"/>
                <w:sz w:val="22"/>
                <w:szCs w:val="22"/>
              </w:rPr>
              <w:t xml:space="preserve">Required on all equipment in corrosive environments, including all areas that may be exposed to chlorine fumes (filter buildings, flocculation areas, chlorine storage and feeder rooms, etc.). </w:t>
            </w:r>
          </w:p>
          <w:p w14:paraId="414EAE5E" w14:textId="77777777" w:rsidR="003B6ECA" w:rsidRPr="004C37DF" w:rsidRDefault="003B6ECA" w:rsidP="003B6ECA">
            <w:pPr>
              <w:pStyle w:val="Default"/>
              <w:numPr>
                <w:ilvl w:val="0"/>
                <w:numId w:val="5"/>
              </w:numPr>
              <w:rPr>
                <w:rFonts w:ascii="Calibri" w:eastAsia="Calibri" w:hAnsi="Calibri" w:cs="Calibri"/>
                <w:color w:val="auto"/>
                <w:sz w:val="22"/>
                <w:szCs w:val="22"/>
              </w:rPr>
            </w:pPr>
            <w:r w:rsidRPr="004C37DF">
              <w:rPr>
                <w:rFonts w:ascii="Calibri" w:eastAsia="Calibri" w:hAnsi="Calibri" w:cs="Calibri"/>
                <w:color w:val="auto"/>
                <w:sz w:val="22"/>
                <w:szCs w:val="22"/>
              </w:rPr>
              <w:t xml:space="preserve">Acceptable products – </w:t>
            </w:r>
            <w:proofErr w:type="spellStart"/>
            <w:r w:rsidRPr="004C37DF">
              <w:rPr>
                <w:rFonts w:ascii="Calibri" w:eastAsia="Calibri" w:hAnsi="Calibri" w:cs="Calibri"/>
                <w:color w:val="auto"/>
                <w:sz w:val="22"/>
                <w:szCs w:val="22"/>
              </w:rPr>
              <w:t>Gravoply</w:t>
            </w:r>
            <w:proofErr w:type="spellEnd"/>
            <w:r w:rsidRPr="004C37DF">
              <w:rPr>
                <w:rFonts w:ascii="Calibri" w:eastAsia="Calibri" w:hAnsi="Calibri" w:cs="Calibri"/>
                <w:color w:val="auto"/>
                <w:sz w:val="22"/>
                <w:szCs w:val="22"/>
              </w:rPr>
              <w:t xml:space="preserve">™ Ultra or </w:t>
            </w:r>
            <w:r>
              <w:rPr>
                <w:rFonts w:ascii="Calibri" w:eastAsia="Calibri" w:hAnsi="Calibri" w:cs="Calibri"/>
                <w:color w:val="auto"/>
                <w:sz w:val="22"/>
                <w:szCs w:val="22"/>
              </w:rPr>
              <w:t>E</w:t>
            </w:r>
            <w:r w:rsidRPr="004C37DF">
              <w:rPr>
                <w:rFonts w:ascii="Calibri" w:eastAsia="Calibri" w:hAnsi="Calibri" w:cs="Calibri"/>
                <w:color w:val="auto"/>
                <w:sz w:val="22"/>
                <w:szCs w:val="22"/>
              </w:rPr>
              <w:t>quivalent.</w:t>
            </w:r>
          </w:p>
        </w:tc>
      </w:tr>
      <w:tr w:rsidR="003B6ECA" w:rsidRPr="0065110D" w14:paraId="3FC441C5" w14:textId="77777777" w:rsidTr="003B6ECA">
        <w:trPr>
          <w:trHeight w:val="300"/>
          <w:jc w:val="center"/>
        </w:trPr>
        <w:tc>
          <w:tcPr>
            <w:tcW w:w="1530" w:type="dxa"/>
            <w:shd w:val="clear" w:color="auto" w:fill="auto"/>
            <w:noWrap/>
            <w:vAlign w:val="center"/>
          </w:tcPr>
          <w:p w14:paraId="54B1CE48" w14:textId="77777777" w:rsidR="003B6ECA" w:rsidRPr="003B6ECA" w:rsidRDefault="003B6ECA" w:rsidP="00D45688">
            <w:pPr>
              <w:pStyle w:val="Default"/>
              <w:jc w:val="center"/>
              <w:rPr>
                <w:rFonts w:ascii="Calibri" w:eastAsia="Calibri" w:hAnsi="Calibri" w:cs="Calibri"/>
                <w:color w:val="auto"/>
                <w:sz w:val="22"/>
                <w:szCs w:val="22"/>
              </w:rPr>
            </w:pPr>
            <w:r>
              <w:rPr>
                <w:rFonts w:ascii="Calibri" w:eastAsia="Calibri" w:hAnsi="Calibri" w:cs="Calibri"/>
                <w:color w:val="auto"/>
                <w:sz w:val="22"/>
                <w:szCs w:val="22"/>
              </w:rPr>
              <w:t>Stenciling</w:t>
            </w:r>
          </w:p>
        </w:tc>
        <w:tc>
          <w:tcPr>
            <w:tcW w:w="7038" w:type="dxa"/>
            <w:shd w:val="clear" w:color="auto" w:fill="auto"/>
          </w:tcPr>
          <w:p w14:paraId="4443889B" w14:textId="77777777" w:rsidR="003B6ECA" w:rsidRDefault="003B6ECA" w:rsidP="003B6ECA">
            <w:pPr>
              <w:pStyle w:val="Default"/>
              <w:numPr>
                <w:ilvl w:val="0"/>
                <w:numId w:val="6"/>
              </w:numPr>
              <w:rPr>
                <w:rFonts w:ascii="Calibri" w:eastAsia="Calibri" w:hAnsi="Calibri" w:cs="Calibri"/>
                <w:color w:val="auto"/>
                <w:sz w:val="22"/>
                <w:szCs w:val="22"/>
              </w:rPr>
            </w:pPr>
            <w:r w:rsidRPr="003B6ECA">
              <w:rPr>
                <w:rFonts w:ascii="Calibri" w:eastAsia="Calibri" w:hAnsi="Calibri" w:cs="Calibri"/>
                <w:color w:val="auto"/>
                <w:sz w:val="22"/>
                <w:szCs w:val="22"/>
              </w:rPr>
              <w:t xml:space="preserve">75mm stenciling (or an appropriate size proportional to the size of the equipment) shall be selected for the large tags. </w:t>
            </w:r>
          </w:p>
          <w:p w14:paraId="6DDC8416" w14:textId="77777777" w:rsidR="003B6ECA" w:rsidRDefault="003B6ECA" w:rsidP="003B6ECA">
            <w:pPr>
              <w:pStyle w:val="Default"/>
              <w:numPr>
                <w:ilvl w:val="0"/>
                <w:numId w:val="6"/>
              </w:numPr>
              <w:rPr>
                <w:rFonts w:ascii="Calibri" w:eastAsia="Calibri" w:hAnsi="Calibri" w:cs="Calibri"/>
                <w:color w:val="auto"/>
                <w:sz w:val="22"/>
                <w:szCs w:val="22"/>
              </w:rPr>
            </w:pPr>
            <w:r w:rsidRPr="003B6ECA">
              <w:rPr>
                <w:rFonts w:ascii="Calibri" w:eastAsia="Calibri" w:hAnsi="Calibri" w:cs="Calibri"/>
                <w:color w:val="auto"/>
                <w:sz w:val="22"/>
                <w:szCs w:val="22"/>
              </w:rPr>
              <w:t xml:space="preserve">The </w:t>
            </w:r>
            <w:proofErr w:type="spellStart"/>
            <w:r w:rsidRPr="003B6ECA">
              <w:rPr>
                <w:rFonts w:ascii="Calibri" w:eastAsia="Calibri" w:hAnsi="Calibri" w:cs="Calibri"/>
                <w:color w:val="auto"/>
                <w:sz w:val="22"/>
                <w:szCs w:val="22"/>
              </w:rPr>
              <w:t>colour</w:t>
            </w:r>
            <w:proofErr w:type="spellEnd"/>
            <w:r w:rsidRPr="003B6ECA">
              <w:rPr>
                <w:rFonts w:ascii="Calibri" w:eastAsia="Calibri" w:hAnsi="Calibri" w:cs="Calibri"/>
                <w:color w:val="auto"/>
                <w:sz w:val="22"/>
                <w:szCs w:val="22"/>
              </w:rPr>
              <w:t xml:space="preserve"> of the paint/tag is to be complementary to the </w:t>
            </w:r>
            <w:proofErr w:type="spellStart"/>
            <w:r w:rsidRPr="003B6ECA">
              <w:rPr>
                <w:rFonts w:ascii="Calibri" w:eastAsia="Calibri" w:hAnsi="Calibri" w:cs="Calibri"/>
                <w:color w:val="auto"/>
                <w:sz w:val="22"/>
                <w:szCs w:val="22"/>
              </w:rPr>
              <w:t>colour</w:t>
            </w:r>
            <w:proofErr w:type="spellEnd"/>
            <w:r w:rsidRPr="003B6ECA">
              <w:rPr>
                <w:rFonts w:ascii="Calibri" w:eastAsia="Calibri" w:hAnsi="Calibri" w:cs="Calibri"/>
                <w:color w:val="auto"/>
                <w:sz w:val="22"/>
                <w:szCs w:val="22"/>
              </w:rPr>
              <w:t xml:space="preserve"> of the equipment to ensure that it is visible from a distance.</w:t>
            </w:r>
          </w:p>
        </w:tc>
      </w:tr>
    </w:tbl>
    <w:bookmarkEnd w:id="9"/>
    <w:bookmarkEnd w:id="10"/>
    <w:p w14:paraId="671BED1E" w14:textId="0462D4EC" w:rsidR="000C349A" w:rsidRDefault="000C349A" w:rsidP="00D45688">
      <w:pPr>
        <w:pStyle w:val="Heading2"/>
        <w:rPr>
          <w:lang w:val="en-US" w:eastAsia="en-US"/>
        </w:rPr>
      </w:pPr>
      <w:r>
        <w:rPr>
          <w:lang w:val="en-US" w:eastAsia="en-US"/>
        </w:rPr>
        <w:t>Fastening</w:t>
      </w:r>
    </w:p>
    <w:p w14:paraId="35648DD6" w14:textId="5E8F191B" w:rsidR="000C349A" w:rsidRPr="000C349A" w:rsidRDefault="000C349A" w:rsidP="00DE5F14">
      <w:pPr>
        <w:pStyle w:val="Heading3"/>
      </w:pPr>
      <w:r w:rsidRPr="000C349A">
        <w:t>Fastening Method: stick-on, rivets/screws or hang-on (stainless steel ball chain with connector</w:t>
      </w:r>
      <w:r w:rsidR="00B42523">
        <w:t xml:space="preserve"> or </w:t>
      </w:r>
      <w:proofErr w:type="gramStart"/>
      <w:r w:rsidR="00B42523">
        <w:t>stainless steel</w:t>
      </w:r>
      <w:proofErr w:type="gramEnd"/>
      <w:r w:rsidR="00B42523">
        <w:t xml:space="preserve"> wire)</w:t>
      </w:r>
      <w:r w:rsidRPr="000C349A">
        <w:t xml:space="preserve">. </w:t>
      </w:r>
      <w:r w:rsidR="00B42523">
        <w:t xml:space="preserve">Stainless steel ball chain </w:t>
      </w:r>
      <w:r w:rsidRPr="000C349A">
        <w:t>shall be supplied with a connector to allow removal without any tools.</w:t>
      </w:r>
      <w:r w:rsidR="000F49EC">
        <w:t xml:space="preserve"> S</w:t>
      </w:r>
      <w:r w:rsidR="000F49EC" w:rsidRPr="002C1EE4">
        <w:t>oldered split key ring</w:t>
      </w:r>
      <w:r w:rsidR="000F49EC">
        <w:t xml:space="preserve"> to be used for applications where the ring and tag are not to be r</w:t>
      </w:r>
      <w:r w:rsidR="000F49EC" w:rsidRPr="002C1EE4">
        <w:t>emoved</w:t>
      </w:r>
      <w:r w:rsidR="000F49EC">
        <w:t xml:space="preserve"> (</w:t>
      </w:r>
      <w:r w:rsidR="004E69B3">
        <w:t>e.g.</w:t>
      </w:r>
      <w:r w:rsidR="000F49EC">
        <w:t xml:space="preserve"> slide gates)</w:t>
      </w:r>
      <w:r w:rsidR="000F49EC" w:rsidRPr="002C1EE4">
        <w:t>.</w:t>
      </w:r>
      <w:r w:rsidR="004E69B3">
        <w:t xml:space="preserve">  </w:t>
      </w:r>
    </w:p>
    <w:p w14:paraId="6DA220D5" w14:textId="623CE4CB" w:rsidR="000C349A" w:rsidRPr="000C349A" w:rsidRDefault="000C349A" w:rsidP="00DE5F14">
      <w:pPr>
        <w:pStyle w:val="Heading3"/>
      </w:pPr>
      <w:r w:rsidRPr="000C349A">
        <w:t>Fastener Hole Size: 3mm.</w:t>
      </w:r>
      <w:r>
        <w:t xml:space="preserve"> </w:t>
      </w:r>
      <w:r w:rsidRPr="000C349A">
        <w:t xml:space="preserve">The size of the holes can vary if </w:t>
      </w:r>
      <w:proofErr w:type="gramStart"/>
      <w:r w:rsidRPr="000C349A">
        <w:t>necessary</w:t>
      </w:r>
      <w:proofErr w:type="gramEnd"/>
      <w:r w:rsidRPr="000C349A">
        <w:t xml:space="preserve"> to ensure the </w:t>
      </w:r>
      <w:r w:rsidR="00DA501B">
        <w:t>tag</w:t>
      </w:r>
      <w:r w:rsidRPr="000C349A">
        <w:t xml:space="preserve"> is securely fixed. For example, it may be necessary to use the larger diameter of the </w:t>
      </w:r>
      <w:proofErr w:type="gramStart"/>
      <w:r w:rsidRPr="000C349A">
        <w:t>stainless steel</w:t>
      </w:r>
      <w:proofErr w:type="gramEnd"/>
      <w:r w:rsidRPr="000C349A">
        <w:t xml:space="preserve"> ball chain for</w:t>
      </w:r>
      <w:r w:rsidR="00B11446">
        <w:t xml:space="preserve"> </w:t>
      </w:r>
      <w:r w:rsidR="00CF3C0A">
        <w:t>PELT</w:t>
      </w:r>
      <w:r w:rsidR="00B11446">
        <w:t>s</w:t>
      </w:r>
      <w:r w:rsidRPr="000C349A">
        <w:t>. In this case, the diameter of the holes will need to be larger as well.</w:t>
      </w:r>
    </w:p>
    <w:p w14:paraId="7FD28043" w14:textId="77777777" w:rsidR="000C349A" w:rsidRPr="000C349A" w:rsidRDefault="000C349A" w:rsidP="00DE5F14">
      <w:pPr>
        <w:pStyle w:val="Heading3"/>
      </w:pPr>
      <w:r w:rsidRPr="000C349A">
        <w:t>Rivet Specifications: 3mm stainless steel round head or blind stainless-steel pop rivets.</w:t>
      </w:r>
    </w:p>
    <w:p w14:paraId="498F9854" w14:textId="77777777" w:rsidR="000C349A" w:rsidRDefault="000C349A" w:rsidP="00DE5F14">
      <w:pPr>
        <w:pStyle w:val="Heading3"/>
      </w:pPr>
      <w:r w:rsidRPr="000C349A">
        <w:t>Stainless steel ball chain shall be at least 115 mm length with stainless steel locking link. Corrosion resistant. 45 lb. tensile strength.</w:t>
      </w:r>
    </w:p>
    <w:p w14:paraId="24D3B073" w14:textId="77777777" w:rsidR="000C349A" w:rsidRPr="00D45688" w:rsidRDefault="000C349A" w:rsidP="00DE5F14">
      <w:pPr>
        <w:pStyle w:val="Heading3"/>
      </w:pPr>
      <w:r w:rsidRPr="00D45688">
        <w:t>Screws shall be 3mm self-tapping type made of stainless steel.</w:t>
      </w:r>
    </w:p>
    <w:p w14:paraId="6824EEC3" w14:textId="77777777" w:rsidR="002179EC" w:rsidRDefault="002179EC" w:rsidP="001215D9">
      <w:pPr>
        <w:pStyle w:val="Heading1"/>
      </w:pPr>
      <w:r w:rsidRPr="001215D9">
        <w:t xml:space="preserve">EXECUTION </w:t>
      </w:r>
    </w:p>
    <w:p w14:paraId="6BE89783" w14:textId="77777777" w:rsidR="00C24C44" w:rsidRPr="00C24C44" w:rsidRDefault="00C24C44" w:rsidP="005915B5">
      <w:pPr>
        <w:pStyle w:val="Heading2"/>
        <w:rPr>
          <w:lang w:val="en-US" w:eastAsia="en-US"/>
        </w:rPr>
      </w:pPr>
      <w:bookmarkStart w:id="11" w:name="_Toc532380517"/>
      <w:bookmarkStart w:id="12" w:name="_Toc532380626"/>
      <w:bookmarkStart w:id="13" w:name="_Hlk66802592"/>
      <w:bookmarkEnd w:id="11"/>
      <w:bookmarkEnd w:id="12"/>
      <w:r w:rsidRPr="00C24C44">
        <w:rPr>
          <w:lang w:val="en-US" w:eastAsia="en-US"/>
        </w:rPr>
        <w:t>Labeling Schedule</w:t>
      </w:r>
    </w:p>
    <w:p w14:paraId="55097346" w14:textId="32C30391" w:rsidR="00C24C44" w:rsidRPr="00C24C44" w:rsidRDefault="00C24C44" w:rsidP="00DE5F14">
      <w:pPr>
        <w:pStyle w:val="Heading3"/>
      </w:pPr>
      <w:r w:rsidRPr="00C24C44">
        <w:t xml:space="preserve">Refer to the supplement at the end of this Section for the </w:t>
      </w:r>
      <w:r w:rsidR="00977A43">
        <w:t>l</w:t>
      </w:r>
      <w:r w:rsidRPr="00C24C44">
        <w:t>abeling schedule (01080A).</w:t>
      </w:r>
    </w:p>
    <w:p w14:paraId="669839D7" w14:textId="52CD5714" w:rsidR="00C24C44" w:rsidRDefault="00977A43" w:rsidP="008424BE">
      <w:pPr>
        <w:pStyle w:val="Heading3"/>
      </w:pPr>
      <w:r>
        <w:t>The l</w:t>
      </w:r>
      <w:r w:rsidR="00C24C44" w:rsidRPr="00C24C44">
        <w:t xml:space="preserve">abeling schedule containing all </w:t>
      </w:r>
      <w:r w:rsidR="00A96BF2">
        <w:t>PELTs</w:t>
      </w:r>
      <w:r w:rsidR="00B97CCC">
        <w:t>/</w:t>
      </w:r>
      <w:r w:rsidR="00A96BF2">
        <w:t>S</w:t>
      </w:r>
      <w:r w:rsidR="00A96BF2" w:rsidRPr="0014275E">
        <w:t>upplementa</w:t>
      </w:r>
      <w:r w:rsidR="00B42452">
        <w:t>l</w:t>
      </w:r>
      <w:r w:rsidR="00A96BF2" w:rsidRPr="0014275E">
        <w:t xml:space="preserve"> </w:t>
      </w:r>
      <w:r w:rsidR="00A96BF2">
        <w:t>T</w:t>
      </w:r>
      <w:r w:rsidR="00A96BF2" w:rsidRPr="0014275E">
        <w:t>ags</w:t>
      </w:r>
      <w:r w:rsidR="00B97CCC">
        <w:t xml:space="preserve">/Chamber </w:t>
      </w:r>
      <w:r w:rsidR="00DD52AC">
        <w:t>T</w:t>
      </w:r>
      <w:r w:rsidR="00B97CCC">
        <w:t>ags</w:t>
      </w:r>
      <w:r w:rsidR="004E69B3">
        <w:t xml:space="preserve"> </w:t>
      </w:r>
      <w:r>
        <w:t xml:space="preserve">will be </w:t>
      </w:r>
      <w:r w:rsidR="00F448C4">
        <w:t>completed by the C</w:t>
      </w:r>
      <w:r>
        <w:t>onsultant</w:t>
      </w:r>
      <w:r w:rsidR="00C24C44" w:rsidRPr="00C24C44">
        <w:t xml:space="preserve">. Wording on </w:t>
      </w:r>
      <w:r w:rsidR="00F448C4">
        <w:t>the</w:t>
      </w:r>
      <w:r w:rsidR="00D93B38">
        <w:t xml:space="preserve"> tags are</w:t>
      </w:r>
      <w:r w:rsidR="00C24C44" w:rsidRPr="00C24C44">
        <w:t xml:space="preserve"> to be approved by the Region prior to </w:t>
      </w:r>
      <w:r w:rsidR="00F448C4">
        <w:t>fabrication</w:t>
      </w:r>
      <w:r w:rsidR="00C24C44" w:rsidRPr="00C24C44">
        <w:t>. It is expected that this schedule will be used to procure labels from a suitable supplier.</w:t>
      </w:r>
    </w:p>
    <w:p w14:paraId="255079D1" w14:textId="2166D139" w:rsidR="004E69B3" w:rsidRPr="008424BE" w:rsidRDefault="00E13262" w:rsidP="008424BE">
      <w:pPr>
        <w:tabs>
          <w:tab w:val="left" w:pos="1980"/>
          <w:tab w:val="left" w:pos="2070"/>
        </w:tabs>
        <w:spacing w:after="0"/>
        <w:ind w:left="1440"/>
        <w:rPr>
          <w:i/>
          <w:iCs/>
          <w:lang w:val="en-US" w:eastAsia="en-US"/>
        </w:rPr>
      </w:pPr>
      <w:r w:rsidRPr="008424BE">
        <w:rPr>
          <w:i/>
          <w:iCs/>
          <w:highlight w:val="yellow"/>
          <w:lang w:val="en-US" w:eastAsia="en-US"/>
        </w:rPr>
        <w:t xml:space="preserve">[Consultant Note: The Consultant </w:t>
      </w:r>
      <w:r w:rsidR="004E69B3" w:rsidRPr="008424BE">
        <w:rPr>
          <w:i/>
          <w:iCs/>
          <w:highlight w:val="yellow"/>
          <w:lang w:val="en-US" w:eastAsia="en-US"/>
        </w:rPr>
        <w:t xml:space="preserve">is required to complete the </w:t>
      </w:r>
      <w:r w:rsidR="006A6ACC">
        <w:rPr>
          <w:i/>
          <w:iCs/>
          <w:highlight w:val="yellow"/>
          <w:lang w:val="en-US" w:eastAsia="en-US"/>
        </w:rPr>
        <w:t>la</w:t>
      </w:r>
      <w:r w:rsidR="004E69B3" w:rsidRPr="008424BE">
        <w:rPr>
          <w:i/>
          <w:iCs/>
          <w:highlight w:val="yellow"/>
          <w:lang w:val="en-US" w:eastAsia="en-US"/>
        </w:rPr>
        <w:t xml:space="preserve">belling schedule and include the </w:t>
      </w:r>
      <w:r w:rsidR="006A6ACC">
        <w:rPr>
          <w:i/>
          <w:iCs/>
          <w:highlight w:val="yellow"/>
          <w:lang w:val="en-US" w:eastAsia="en-US"/>
        </w:rPr>
        <w:t xml:space="preserve">completed </w:t>
      </w:r>
      <w:r w:rsidR="004E69B3" w:rsidRPr="008424BE">
        <w:rPr>
          <w:i/>
          <w:iCs/>
          <w:highlight w:val="yellow"/>
          <w:lang w:val="en-US" w:eastAsia="en-US"/>
        </w:rPr>
        <w:t>schedule as a supplement to this specification.]</w:t>
      </w:r>
    </w:p>
    <w:p w14:paraId="1B5E05A5" w14:textId="598694FF" w:rsidR="00111E94" w:rsidRPr="0014275E" w:rsidRDefault="00977A43" w:rsidP="008424BE">
      <w:pPr>
        <w:pStyle w:val="Heading3"/>
      </w:pPr>
      <w:r>
        <w:t>The l</w:t>
      </w:r>
      <w:r w:rsidR="0014275E" w:rsidRPr="0014275E">
        <w:t xml:space="preserve">abelling schedule </w:t>
      </w:r>
      <w:r>
        <w:t>will</w:t>
      </w:r>
      <w:r w:rsidR="00A96BF2">
        <w:t xml:space="preserve"> </w:t>
      </w:r>
      <w:r>
        <w:t>be</w:t>
      </w:r>
      <w:r w:rsidR="0014275E" w:rsidRPr="0014275E">
        <w:t xml:space="preserve"> </w:t>
      </w:r>
      <w:r w:rsidR="0014275E">
        <w:t xml:space="preserve">prepared in </w:t>
      </w:r>
      <w:r>
        <w:t xml:space="preserve">the latest version of </w:t>
      </w:r>
      <w:r w:rsidR="0014275E">
        <w:t xml:space="preserve">Microsoft Excel. </w:t>
      </w:r>
    </w:p>
    <w:p w14:paraId="27973E59" w14:textId="5A8A8E77" w:rsidR="00C24C44" w:rsidRPr="00C24C44" w:rsidRDefault="00C24C44" w:rsidP="008424BE">
      <w:pPr>
        <w:pStyle w:val="Heading3"/>
      </w:pPr>
      <w:r w:rsidRPr="00C24C44">
        <w:t xml:space="preserve">All </w:t>
      </w:r>
      <w:r w:rsidR="00B97CCC">
        <w:t>tags</w:t>
      </w:r>
      <w:r w:rsidR="0014275E">
        <w:t xml:space="preserve"> </w:t>
      </w:r>
      <w:r w:rsidRPr="00C24C44">
        <w:t xml:space="preserve">shall be uniquely identified on the </w:t>
      </w:r>
      <w:r w:rsidR="00F448C4">
        <w:t>l</w:t>
      </w:r>
      <w:r w:rsidRPr="00C24C44">
        <w:t>abeling schedule.</w:t>
      </w:r>
    </w:p>
    <w:p w14:paraId="2388A0C5" w14:textId="6634524F" w:rsidR="00010398" w:rsidRDefault="00010398" w:rsidP="00DE5F14">
      <w:pPr>
        <w:pStyle w:val="Heading3"/>
      </w:pPr>
      <w:bookmarkStart w:id="14" w:name="_Hlk66802763"/>
      <w:r>
        <w:t xml:space="preserve">The </w:t>
      </w:r>
      <w:r w:rsidRPr="00010398">
        <w:t xml:space="preserve">Consultant is to produce </w:t>
      </w:r>
      <w:r>
        <w:t xml:space="preserve">a </w:t>
      </w:r>
      <w:r w:rsidRPr="00010398">
        <w:t>"Large tag" list if require</w:t>
      </w:r>
      <w:r>
        <w:t>d</w:t>
      </w:r>
      <w:r w:rsidRPr="00010398">
        <w:t xml:space="preserve"> in accordance with </w:t>
      </w:r>
      <w:r w:rsidR="00DA501B">
        <w:t xml:space="preserve">section </w:t>
      </w:r>
      <w:r w:rsidR="000F5F46">
        <w:t>1.</w:t>
      </w:r>
      <w:r w:rsidR="009213A3">
        <w:t>6</w:t>
      </w:r>
      <w:r>
        <w:t>.</w:t>
      </w:r>
      <w:r w:rsidRPr="00010398">
        <w:t xml:space="preserve"> When stenciling is used as a method for large tags identify letter size, </w:t>
      </w:r>
      <w:proofErr w:type="gramStart"/>
      <w:r w:rsidRPr="00010398">
        <w:t>paint</w:t>
      </w:r>
      <w:proofErr w:type="gramEnd"/>
      <w:r w:rsidRPr="00010398">
        <w:t xml:space="preserve"> and background </w:t>
      </w:r>
      <w:proofErr w:type="spellStart"/>
      <w:r w:rsidRPr="00010398">
        <w:t>colour</w:t>
      </w:r>
      <w:proofErr w:type="spellEnd"/>
      <w:r w:rsidRPr="00010398">
        <w:t>.</w:t>
      </w:r>
    </w:p>
    <w:bookmarkEnd w:id="13"/>
    <w:bookmarkEnd w:id="14"/>
    <w:p w14:paraId="4B8C7DD5" w14:textId="77777777" w:rsidR="00F31A99" w:rsidRDefault="00F31A99" w:rsidP="00D45688">
      <w:pPr>
        <w:pStyle w:val="Heading2"/>
      </w:pPr>
      <w:r>
        <w:t>Placement and Installation</w:t>
      </w:r>
    </w:p>
    <w:p w14:paraId="67C42D2B" w14:textId="0075421D" w:rsidR="00F31A99" w:rsidRPr="00D45688" w:rsidRDefault="00CF3C0A" w:rsidP="00DE5F14">
      <w:pPr>
        <w:pStyle w:val="Heading3"/>
      </w:pPr>
      <w:r>
        <w:t>PELT</w:t>
      </w:r>
      <w:r w:rsidR="00D93B38">
        <w:t>s</w:t>
      </w:r>
      <w:r w:rsidR="00F31A99" w:rsidRPr="00D45688">
        <w:t xml:space="preserve"> shall be fixed by rivets or screws, stainless steel ball chain with connector or self-adhesive. </w:t>
      </w:r>
      <w:r>
        <w:t>PELT</w:t>
      </w:r>
      <w:r w:rsidR="00B11446">
        <w:t xml:space="preserve">s </w:t>
      </w:r>
      <w:r w:rsidR="00F31A99" w:rsidRPr="00D45688">
        <w:t xml:space="preserve">which are fixed to the outside surfaces of outdoor switchboards, control panels, and other equipment shall be fixed with stainless steel screws. Adhesives shall only be used for fixing indoor </w:t>
      </w:r>
      <w:r>
        <w:t>PELT</w:t>
      </w:r>
      <w:r w:rsidR="00B11446">
        <w:t>s</w:t>
      </w:r>
      <w:r w:rsidR="00F31A99" w:rsidRPr="00D45688">
        <w:t xml:space="preserve">. In all situations </w:t>
      </w:r>
      <w:r>
        <w:t>PELT</w:t>
      </w:r>
      <w:r w:rsidR="00DA501B">
        <w:t>s</w:t>
      </w:r>
      <w:r w:rsidR="00F31A99" w:rsidRPr="00D45688">
        <w:t xml:space="preserve"> shall be fixed so they are secure and not likely to come loose and possibly cause damage to equipment.</w:t>
      </w:r>
    </w:p>
    <w:p w14:paraId="6C05ADD3" w14:textId="25B71201" w:rsidR="00F31A99" w:rsidRPr="00D45688" w:rsidRDefault="00F31A99" w:rsidP="00DE5F14">
      <w:pPr>
        <w:pStyle w:val="Heading3"/>
      </w:pPr>
      <w:r w:rsidRPr="00D45688">
        <w:t xml:space="preserve">At all facilities, </w:t>
      </w:r>
      <w:r w:rsidR="00CF3C0A">
        <w:t>PELT</w:t>
      </w:r>
      <w:r w:rsidRPr="00D45688">
        <w:t xml:space="preserve">s shall be securely fixed to the Asset location, on the wall or permanent structural support (i.e., curb) adjacent to the Asset. </w:t>
      </w:r>
      <w:r w:rsidR="00CF3C0A">
        <w:t>PELT</w:t>
      </w:r>
      <w:r w:rsidRPr="00D45688">
        <w:t>s shall be mounted such that they can be easily read at eye level where possible, are not subject to damage and are clearly associated with the Asset location and Asset the tag refers to.</w:t>
      </w:r>
    </w:p>
    <w:p w14:paraId="30EA6460" w14:textId="0C8A8475" w:rsidR="00F31A99" w:rsidRPr="00D45688" w:rsidRDefault="00F31A99" w:rsidP="00DE5F14">
      <w:pPr>
        <w:pStyle w:val="Heading3"/>
      </w:pPr>
      <w:r w:rsidRPr="00D45688">
        <w:t xml:space="preserve">Where an Asset is likely to be removed for maintenance, the </w:t>
      </w:r>
      <w:r w:rsidR="00CF3C0A">
        <w:t>PELT</w:t>
      </w:r>
      <w:r w:rsidR="00B11446">
        <w:t xml:space="preserve"> </w:t>
      </w:r>
      <w:r w:rsidRPr="00D45688">
        <w:t xml:space="preserve">shall be securely fixed adjacent to the Asset on the wall or permanent structural support (i.e., curb). Where the Asset is unlikely to be removed, the </w:t>
      </w:r>
      <w:r w:rsidR="00CF3C0A">
        <w:t>PELT</w:t>
      </w:r>
      <w:r w:rsidR="00B11446">
        <w:t xml:space="preserve"> </w:t>
      </w:r>
      <w:r w:rsidRPr="00D45688">
        <w:t>may be fixed directly to the Asset (i.e., Motor Control Centre).</w:t>
      </w:r>
    </w:p>
    <w:p w14:paraId="2B197FEF" w14:textId="390841D0" w:rsidR="00F31A99" w:rsidRPr="00D45688" w:rsidRDefault="00F31A99" w:rsidP="00DE5F14">
      <w:pPr>
        <w:pStyle w:val="Heading3"/>
      </w:pPr>
      <w:r w:rsidRPr="00D45688">
        <w:t xml:space="preserve">Where the device (such as a transmitter, display unit) is wall-mounted, the </w:t>
      </w:r>
      <w:r w:rsidR="00CF3C0A">
        <w:t>PELT</w:t>
      </w:r>
      <w:r w:rsidR="00937150">
        <w:t xml:space="preserve"> </w:t>
      </w:r>
      <w:r w:rsidRPr="00D45688">
        <w:t>shall be fixed above the device on the wall.</w:t>
      </w:r>
    </w:p>
    <w:p w14:paraId="0C4DAB20" w14:textId="12231F33" w:rsidR="00F31A99" w:rsidRPr="00D45688" w:rsidRDefault="00CF3C0A" w:rsidP="00DE5F14">
      <w:pPr>
        <w:pStyle w:val="Heading3"/>
      </w:pPr>
      <w:r w:rsidRPr="005915B5">
        <w:t>PELT</w:t>
      </w:r>
      <w:r w:rsidR="00B11446" w:rsidRPr="005915B5">
        <w:t>s</w:t>
      </w:r>
      <w:r w:rsidR="00F31A99" w:rsidRPr="00D45688">
        <w:t xml:space="preserve"> with stainless steel ball chain shall not be used on outdoor </w:t>
      </w:r>
      <w:r w:rsidR="00D93B38" w:rsidRPr="00D45688">
        <w:t>assets</w:t>
      </w:r>
      <w:r w:rsidR="00F31A99" w:rsidRPr="00D45688">
        <w:t xml:space="preserve">. These </w:t>
      </w:r>
      <w:r>
        <w:t>PELT</w:t>
      </w:r>
      <w:r w:rsidR="00F31A99" w:rsidRPr="00D45688">
        <w:t>s shall be fixed using rivets.</w:t>
      </w:r>
    </w:p>
    <w:p w14:paraId="1AAAA00D" w14:textId="2D69B6C5" w:rsidR="00F31A99" w:rsidRPr="00D45688" w:rsidRDefault="00B42452" w:rsidP="00DE5F14">
      <w:pPr>
        <w:pStyle w:val="Heading3"/>
      </w:pPr>
      <w:r>
        <w:t>Tags</w:t>
      </w:r>
      <w:r w:rsidRPr="00D45688">
        <w:t xml:space="preserve"> </w:t>
      </w:r>
      <w:r w:rsidR="00F31A99" w:rsidRPr="00D45688">
        <w:t xml:space="preserve">for </w:t>
      </w:r>
      <w:r>
        <w:t xml:space="preserve">chambers </w:t>
      </w:r>
      <w:r w:rsidR="00F31A99" w:rsidRPr="00D45688">
        <w:t xml:space="preserve">shall be installed using </w:t>
      </w:r>
      <w:r w:rsidR="002E566A">
        <w:t xml:space="preserve">stainless steel </w:t>
      </w:r>
      <w:proofErr w:type="gramStart"/>
      <w:r w:rsidR="00F31A99" w:rsidRPr="00D45688">
        <w:t>eye-bolts</w:t>
      </w:r>
      <w:proofErr w:type="gramEnd"/>
      <w:r w:rsidR="00F31A99" w:rsidRPr="00D45688">
        <w:t xml:space="preserve"> doweled into the concrete chamber wall. The </w:t>
      </w:r>
      <w:r>
        <w:t>tag sh</w:t>
      </w:r>
      <w:r w:rsidR="00F31A99" w:rsidRPr="00D45688">
        <w:t>all be located on the internal chamber wall 100mm from the surface under the access cover/lid.</w:t>
      </w:r>
      <w:r>
        <w:t xml:space="preserve"> Refer to section 2.</w:t>
      </w:r>
      <w:r w:rsidR="000105B1">
        <w:t>3</w:t>
      </w:r>
      <w:r>
        <w:t xml:space="preserve"> for chamber tag requirements. </w:t>
      </w:r>
    </w:p>
    <w:p w14:paraId="1ECAD9C2" w14:textId="53D8E81C" w:rsidR="00F31A99" w:rsidRPr="00D45688" w:rsidRDefault="00F31A99" w:rsidP="00DE5F14">
      <w:pPr>
        <w:pStyle w:val="Heading3"/>
      </w:pPr>
      <w:r w:rsidRPr="00D45688">
        <w:t xml:space="preserve">Where equipment is installed at heights (such as fans, hoist, etc.), its associated </w:t>
      </w:r>
      <w:r w:rsidR="00CF3C0A">
        <w:t>PELT</w:t>
      </w:r>
      <w:r w:rsidR="00B11446">
        <w:t xml:space="preserve"> </w:t>
      </w:r>
      <w:r w:rsidRPr="00D45688">
        <w:t>is to be installed on both the equipment and it’s local disconnect switch.</w:t>
      </w:r>
    </w:p>
    <w:p w14:paraId="6710A271" w14:textId="434D4C85" w:rsidR="00F31A99" w:rsidRPr="00D45688" w:rsidRDefault="00F31A99" w:rsidP="00DE5F14">
      <w:pPr>
        <w:pStyle w:val="Heading3"/>
      </w:pPr>
      <w:r w:rsidRPr="00D45688">
        <w:t xml:space="preserve">For instruments, the </w:t>
      </w:r>
      <w:r w:rsidR="00CF3C0A">
        <w:t>PELT</w:t>
      </w:r>
      <w:r w:rsidR="00B11446">
        <w:t xml:space="preserve"> </w:t>
      </w:r>
      <w:r w:rsidRPr="00D45688">
        <w:t xml:space="preserve">is to be installed to the conduit (by the </w:t>
      </w:r>
      <w:proofErr w:type="gramStart"/>
      <w:r w:rsidRPr="00D45688">
        <w:t>stainless steel</w:t>
      </w:r>
      <w:proofErr w:type="gramEnd"/>
      <w:r w:rsidRPr="00D45688">
        <w:t xml:space="preserve"> ball chain with connector) feeding the device preferably at the bottom of the device. For some instruments, if mounting to the conduit is not possible it can be mounted to the concrete wall close to the device location. </w:t>
      </w:r>
    </w:p>
    <w:p w14:paraId="0434C762" w14:textId="27866972" w:rsidR="00F31A99" w:rsidRPr="00D45688" w:rsidRDefault="00BD5DB8" w:rsidP="00DE5F14">
      <w:pPr>
        <w:pStyle w:val="Heading3"/>
      </w:pPr>
      <w:r>
        <w:t>Tags</w:t>
      </w:r>
      <w:r w:rsidR="00F31A99" w:rsidRPr="00D45688">
        <w:t xml:space="preserve"> to be installed prior to commissioning but not before all finishing works including painting have been completed. </w:t>
      </w:r>
    </w:p>
    <w:p w14:paraId="77D1B784" w14:textId="624EF93F" w:rsidR="00F31A99" w:rsidRDefault="00F31A99" w:rsidP="00DE5F14">
      <w:pPr>
        <w:pStyle w:val="Heading3"/>
      </w:pPr>
      <w:r w:rsidRPr="00D45688">
        <w:t xml:space="preserve">In circumstances where equipment is not in direct view of staff, the </w:t>
      </w:r>
      <w:r w:rsidR="00CF3C0A">
        <w:t>PELT</w:t>
      </w:r>
      <w:r w:rsidR="00B11446">
        <w:t xml:space="preserve"> </w:t>
      </w:r>
      <w:r w:rsidRPr="00D45688">
        <w:t xml:space="preserve">should be mounted on a wall under the equipment or similar location such that the </w:t>
      </w:r>
      <w:r w:rsidR="00CF3C0A">
        <w:t>PELT</w:t>
      </w:r>
      <w:r w:rsidR="00B11446">
        <w:t xml:space="preserve"> </w:t>
      </w:r>
      <w:r w:rsidRPr="00D45688">
        <w:t xml:space="preserve">is in plain view of a person walking by as close as possible to the equipment. In situations that are unique or unclear for the mounting of </w:t>
      </w:r>
      <w:r w:rsidR="00CF3C0A">
        <w:t>PELT</w:t>
      </w:r>
      <w:r w:rsidRPr="00D45688">
        <w:t>s, consult with the Region.</w:t>
      </w:r>
    </w:p>
    <w:p w14:paraId="437A36A4" w14:textId="77777777" w:rsidR="00E071DE" w:rsidRDefault="00E071DE" w:rsidP="00E071DE">
      <w:pPr>
        <w:pStyle w:val="Heading2"/>
      </w:pPr>
      <w:r>
        <w:t>Mounting Examples</w:t>
      </w:r>
    </w:p>
    <w:p w14:paraId="428F1CCD" w14:textId="77777777" w:rsidR="00E071DE" w:rsidRPr="00937AB6" w:rsidRDefault="00E071DE" w:rsidP="00DE5F14">
      <w:pPr>
        <w:pStyle w:val="Heading3"/>
      </w:pPr>
      <w:r w:rsidRPr="00937AB6">
        <w:t>Valves</w:t>
      </w:r>
    </w:p>
    <w:p w14:paraId="0750BB8B" w14:textId="0ABCCD24" w:rsidR="00E071DE" w:rsidRDefault="00E071DE" w:rsidP="00E071DE">
      <w:pPr>
        <w:pStyle w:val="Heading4"/>
      </w:pPr>
      <w:r w:rsidRPr="00937AB6">
        <w:t>For valves</w:t>
      </w:r>
      <w:r w:rsidR="00B11446">
        <w:t>,</w:t>
      </w:r>
      <w:r w:rsidRPr="00937AB6">
        <w:t xml:space="preserve"> the </w:t>
      </w:r>
      <w:r w:rsidR="00CF3C0A">
        <w:t>PELT</w:t>
      </w:r>
      <w:r w:rsidR="00B11446">
        <w:t xml:space="preserve"> </w:t>
      </w:r>
      <w:r w:rsidRPr="00937AB6">
        <w:t xml:space="preserve">is to be mounted on the process flange, if </w:t>
      </w:r>
      <w:r w:rsidR="00DA501B">
        <w:t xml:space="preserve">the </w:t>
      </w:r>
      <w:r w:rsidRPr="00937AB6">
        <w:t xml:space="preserve">flange is wide enough. If </w:t>
      </w:r>
      <w:r w:rsidR="00DA501B">
        <w:t xml:space="preserve">the </w:t>
      </w:r>
      <w:r w:rsidRPr="00937AB6">
        <w:t>flange is not wide enough it is to be on the process side at both sides of the tag with stainless steel</w:t>
      </w:r>
      <w:r w:rsidR="000F5F46">
        <w:t xml:space="preserve"> ball </w:t>
      </w:r>
      <w:r w:rsidR="009F2AA9">
        <w:t>chain</w:t>
      </w:r>
      <w:r w:rsidRPr="00937AB6">
        <w:t>.</w:t>
      </w:r>
    </w:p>
    <w:p w14:paraId="3F377985" w14:textId="77777777" w:rsidR="00E071DE" w:rsidRPr="00937AB6" w:rsidRDefault="00E071DE" w:rsidP="00DE5F14">
      <w:pPr>
        <w:pStyle w:val="Heading3"/>
      </w:pPr>
      <w:r w:rsidRPr="00937AB6">
        <w:t>Pumps</w:t>
      </w:r>
    </w:p>
    <w:p w14:paraId="4E3DBBBB" w14:textId="3C47429A" w:rsidR="00E071DE" w:rsidRPr="00413B12" w:rsidRDefault="00E071DE" w:rsidP="00E071DE">
      <w:pPr>
        <w:pStyle w:val="Heading4"/>
      </w:pPr>
      <w:r w:rsidRPr="00413B12">
        <w:t xml:space="preserve">For pumps under a 100 hp the </w:t>
      </w:r>
      <w:r w:rsidR="00CF3C0A">
        <w:t>PELT</w:t>
      </w:r>
      <w:r w:rsidR="00F17972">
        <w:t xml:space="preserve"> is </w:t>
      </w:r>
      <w:r w:rsidRPr="00413B12">
        <w:t xml:space="preserve">to be mounted on the base plate for the assembly. For </w:t>
      </w:r>
      <w:r w:rsidR="00B115BF">
        <w:t>pump</w:t>
      </w:r>
      <w:r w:rsidR="00B115BF" w:rsidRPr="00413B12">
        <w:t xml:space="preserve">s </w:t>
      </w:r>
      <w:r w:rsidRPr="00413B12">
        <w:t xml:space="preserve">over a 100 hp the </w:t>
      </w:r>
      <w:r w:rsidR="00CF3C0A">
        <w:t>PELT</w:t>
      </w:r>
      <w:r w:rsidR="00B11446">
        <w:t xml:space="preserve"> </w:t>
      </w:r>
      <w:r w:rsidR="00757E45">
        <w:t>is</w:t>
      </w:r>
      <w:r w:rsidRPr="00413B12">
        <w:t xml:space="preserve"> to be mounted on the base plate of the motor. If base plate mounting is not acceptable, attach </w:t>
      </w:r>
      <w:r w:rsidR="00CF3C0A">
        <w:t>PELT</w:t>
      </w:r>
      <w:r w:rsidR="006D6B80">
        <w:t xml:space="preserve"> </w:t>
      </w:r>
      <w:r w:rsidRPr="00413B12">
        <w:t xml:space="preserve">on the process piping, </w:t>
      </w:r>
      <w:proofErr w:type="gramStart"/>
      <w:r w:rsidRPr="00413B12">
        <w:t>wall</w:t>
      </w:r>
      <w:proofErr w:type="gramEnd"/>
      <w:r w:rsidRPr="00413B12">
        <w:t xml:space="preserve"> or adjacent structure.</w:t>
      </w:r>
    </w:p>
    <w:p w14:paraId="3157DBA9" w14:textId="14D2D475" w:rsidR="00E071DE" w:rsidRPr="00413B12" w:rsidRDefault="00E071DE" w:rsidP="00E071DE">
      <w:pPr>
        <w:pStyle w:val="Heading4"/>
      </w:pPr>
      <w:r w:rsidRPr="00413B12">
        <w:t xml:space="preserve">For very large pumps, the bottom flange of the pump is to be used for mounting of </w:t>
      </w:r>
      <w:r w:rsidR="00757E45">
        <w:t xml:space="preserve">the </w:t>
      </w:r>
      <w:r w:rsidR="00CF3C0A">
        <w:t>PELT</w:t>
      </w:r>
      <w:r w:rsidRPr="00413B12">
        <w:t>. This part of the pump is very seldom ever changed.</w:t>
      </w:r>
    </w:p>
    <w:p w14:paraId="1292BD5C" w14:textId="77777777" w:rsidR="00E071DE" w:rsidRPr="00413B12" w:rsidRDefault="00E071DE" w:rsidP="00DE5F14">
      <w:pPr>
        <w:pStyle w:val="Heading3"/>
      </w:pPr>
      <w:r w:rsidRPr="00413B12">
        <w:t>Instruments</w:t>
      </w:r>
    </w:p>
    <w:p w14:paraId="22773988" w14:textId="1D8C36E7" w:rsidR="00E071DE" w:rsidRPr="00413B12" w:rsidRDefault="00E071DE" w:rsidP="00E071DE">
      <w:pPr>
        <w:pStyle w:val="Heading4"/>
      </w:pPr>
      <w:r w:rsidRPr="00413B12">
        <w:t>For i</w:t>
      </w:r>
      <w:r>
        <w:t>n</w:t>
      </w:r>
      <w:r w:rsidRPr="00413B12">
        <w:t xml:space="preserve">struments the </w:t>
      </w:r>
      <w:r w:rsidR="00CF3C0A">
        <w:t>PELT</w:t>
      </w:r>
      <w:r w:rsidRPr="00413B12">
        <w:t xml:space="preserve"> is to be mounted to the conduit feeding the device preferably at the bottom of the device. For some instruments if mounting to conduit is not possible </w:t>
      </w:r>
      <w:r w:rsidR="00757E45">
        <w:t xml:space="preserve">the </w:t>
      </w:r>
      <w:r w:rsidR="00CF3C0A">
        <w:t>PELT</w:t>
      </w:r>
      <w:r w:rsidRPr="00413B12">
        <w:t xml:space="preserve"> can be mounted to the concrete wall close to the device location.</w:t>
      </w:r>
    </w:p>
    <w:p w14:paraId="52E6D858" w14:textId="6A87FD2C" w:rsidR="00E071DE" w:rsidRDefault="00E071DE" w:rsidP="00E071DE">
      <w:pPr>
        <w:pStyle w:val="Heading4"/>
      </w:pPr>
      <w:r w:rsidRPr="00413B12">
        <w:t xml:space="preserve">The elements for transmitters are to be tagged with the same tag as the transmitter. </w:t>
      </w:r>
    </w:p>
    <w:p w14:paraId="7D067BCF" w14:textId="77777777" w:rsidR="00E071DE" w:rsidRPr="00413B12" w:rsidRDefault="00E071DE" w:rsidP="00DE5F14">
      <w:pPr>
        <w:pStyle w:val="Heading3"/>
      </w:pPr>
      <w:r w:rsidRPr="00413B12">
        <w:t>Panels</w:t>
      </w:r>
    </w:p>
    <w:p w14:paraId="7CC8BE37" w14:textId="2722F64A" w:rsidR="00E071DE" w:rsidRPr="00413B12" w:rsidRDefault="00E071DE" w:rsidP="00E071DE">
      <w:pPr>
        <w:pStyle w:val="Heading4"/>
      </w:pPr>
      <w:r w:rsidRPr="00413B12">
        <w:t>Device disconnects, switchgear</w:t>
      </w:r>
      <w:r>
        <w:t>,</w:t>
      </w:r>
      <w:r w:rsidRPr="00413B12">
        <w:t xml:space="preserve"> </w:t>
      </w:r>
      <w:smartTag w:uri="urn:schemas-microsoft-com:office:smarttags" w:element="stockticker">
        <w:r w:rsidRPr="00413B12">
          <w:t>MCC</w:t>
        </w:r>
      </w:smartTag>
      <w:r w:rsidRPr="00413B12">
        <w:t xml:space="preserve">’s </w:t>
      </w:r>
      <w:r>
        <w:t xml:space="preserve">and Network </w:t>
      </w:r>
      <w:r w:rsidR="00DA501B">
        <w:t xml:space="preserve">Access </w:t>
      </w:r>
      <w:r>
        <w:t xml:space="preserve">Closets </w:t>
      </w:r>
      <w:r w:rsidRPr="00413B12">
        <w:t xml:space="preserve">are not to be drilled </w:t>
      </w:r>
      <w:r>
        <w:t xml:space="preserve">(unless new) </w:t>
      </w:r>
      <w:r w:rsidRPr="00413B12">
        <w:t xml:space="preserve">such that unnecessary shutdowns of equipment are required. Attach </w:t>
      </w:r>
      <w:r w:rsidR="00CF3C0A">
        <w:t>PELT</w:t>
      </w:r>
      <w:r w:rsidR="006D6B80">
        <w:t>s</w:t>
      </w:r>
      <w:r w:rsidRPr="00413B12">
        <w:t xml:space="preserve"> to this type of equipment with double sided tape or adhesive.</w:t>
      </w:r>
    </w:p>
    <w:p w14:paraId="3C36344C" w14:textId="034F3B78" w:rsidR="00E071DE" w:rsidRPr="00413B12" w:rsidRDefault="00E071DE" w:rsidP="00E071DE">
      <w:pPr>
        <w:pStyle w:val="Heading4"/>
      </w:pPr>
      <w:r w:rsidRPr="00413B12">
        <w:t>All sources of power tags, for 600</w:t>
      </w:r>
      <w:r w:rsidR="00757E45">
        <w:t>v</w:t>
      </w:r>
      <w:r w:rsidRPr="00413B12">
        <w:t xml:space="preserve"> devices, are to have </w:t>
      </w:r>
      <w:r w:rsidR="005915B5">
        <w:t xml:space="preserve">the </w:t>
      </w:r>
      <w:r w:rsidR="00CF3C0A">
        <w:t>PELT</w:t>
      </w:r>
      <w:r w:rsidR="006D6B80">
        <w:t xml:space="preserve"> </w:t>
      </w:r>
      <w:r w:rsidRPr="00413B12">
        <w:t>attached to</w:t>
      </w:r>
      <w:r w:rsidR="00DA501B">
        <w:t xml:space="preserve"> the</w:t>
      </w:r>
      <w:r w:rsidRPr="00413B12">
        <w:t xml:space="preserve"> conduit entering device with stainless steel </w:t>
      </w:r>
      <w:r w:rsidR="000F5F46">
        <w:t xml:space="preserve">ball chain </w:t>
      </w:r>
      <w:r w:rsidRPr="00413B12">
        <w:t xml:space="preserve">or on </w:t>
      </w:r>
      <w:r w:rsidR="00DA501B">
        <w:t xml:space="preserve">the </w:t>
      </w:r>
      <w:r w:rsidRPr="00413B12">
        <w:t>wall or structure clearly visible.</w:t>
      </w:r>
    </w:p>
    <w:p w14:paraId="06812C3E" w14:textId="77777777" w:rsidR="00E071DE" w:rsidRPr="00413B12" w:rsidRDefault="00E071DE" w:rsidP="00E071DE">
      <w:pPr>
        <w:pStyle w:val="Heading4"/>
      </w:pPr>
      <w:r w:rsidRPr="00413B12">
        <w:t>If a 600</w:t>
      </w:r>
      <w:r w:rsidR="00757E45">
        <w:t>v</w:t>
      </w:r>
      <w:r w:rsidRPr="00413B12">
        <w:t xml:space="preserve"> device has a local disconnect, the source of power tag is to be attached to </w:t>
      </w:r>
      <w:r w:rsidR="00757E45">
        <w:t xml:space="preserve">the </w:t>
      </w:r>
      <w:r w:rsidRPr="00413B12">
        <w:t xml:space="preserve">wall beside </w:t>
      </w:r>
      <w:r w:rsidR="00757E45">
        <w:t xml:space="preserve">the </w:t>
      </w:r>
      <w:r w:rsidRPr="00413B12">
        <w:t>disconnect operating handle with stainless steel screws and plastic anchors.</w:t>
      </w:r>
    </w:p>
    <w:p w14:paraId="248AF7D4" w14:textId="7B4555D9" w:rsidR="00E071DE" w:rsidRPr="00413B12" w:rsidRDefault="00E071DE" w:rsidP="00E071DE">
      <w:pPr>
        <w:pStyle w:val="Heading4"/>
      </w:pPr>
      <w:r w:rsidRPr="00413B12">
        <w:t xml:space="preserve">For some 600v devices with a local disconnect the source of power tag may have to be attached to the front face of </w:t>
      </w:r>
      <w:r w:rsidR="005915B5">
        <w:t xml:space="preserve">the </w:t>
      </w:r>
      <w:r w:rsidRPr="00413B12">
        <w:t>disconnect with double sided tape or adhesive.</w:t>
      </w:r>
    </w:p>
    <w:p w14:paraId="0252476D" w14:textId="77777777" w:rsidR="00E071DE" w:rsidRDefault="00E071DE" w:rsidP="00E071DE">
      <w:pPr>
        <w:pStyle w:val="Heading4"/>
      </w:pPr>
      <w:r w:rsidRPr="00413B12">
        <w:t xml:space="preserve">All </w:t>
      </w:r>
      <w:smartTag w:uri="urn:schemas-microsoft-com:office:smarttags" w:element="stockticker">
        <w:r w:rsidRPr="00413B12">
          <w:t>MCC</w:t>
        </w:r>
      </w:smartTag>
      <w:r w:rsidRPr="00413B12">
        <w:t xml:space="preserve"> or switchgear tags are to be attached to equipment with double sided tape or adhesive</w:t>
      </w:r>
      <w:r>
        <w:t xml:space="preserve"> (unless new)</w:t>
      </w:r>
      <w:r w:rsidRPr="00413B12">
        <w:t>.</w:t>
      </w:r>
    </w:p>
    <w:p w14:paraId="298AD80C" w14:textId="77777777" w:rsidR="001103E8" w:rsidRDefault="001103E8" w:rsidP="001103E8">
      <w:pPr>
        <w:pStyle w:val="Heading2"/>
      </w:pPr>
      <w:r>
        <w:t>Process Tagging Examples</w:t>
      </w:r>
    </w:p>
    <w:p w14:paraId="4E8F07B9" w14:textId="77777777" w:rsidR="001103E8" w:rsidRDefault="001103E8" w:rsidP="00DE5F14">
      <w:pPr>
        <w:pStyle w:val="Heading3"/>
      </w:pPr>
      <w:r w:rsidRPr="001103E8">
        <w:t>The following diagrams illustrate some typical process equipment configurations and the appropriate tagging arrangement.</w:t>
      </w:r>
    </w:p>
    <w:p w14:paraId="60281A00" w14:textId="77777777" w:rsidR="001103E8" w:rsidRDefault="000F5F46" w:rsidP="001103E8">
      <w:pPr>
        <w:pStyle w:val="Heading4"/>
        <w:rPr>
          <w:lang w:val="en-US" w:eastAsia="en-US"/>
        </w:rPr>
      </w:pPr>
      <w:r>
        <w:rPr>
          <w:lang w:val="en-US" w:eastAsia="en-US"/>
        </w:rPr>
        <w:br w:type="page"/>
      </w:r>
      <w:r w:rsidR="001103E8">
        <w:rPr>
          <w:lang w:val="en-US" w:eastAsia="en-US"/>
        </w:rPr>
        <w:t>Example 1</w:t>
      </w:r>
    </w:p>
    <w:p w14:paraId="7D7A4B03" w14:textId="05775746" w:rsidR="00542B21" w:rsidRDefault="00A54859" w:rsidP="006C1553">
      <w:pPr>
        <w:rPr>
          <w:lang w:val="en-US" w:eastAsia="en-US"/>
        </w:rPr>
      </w:pPr>
      <w:r>
        <w:object w:dxaOrig="16057" w:dyaOrig="9948" w14:anchorId="051EAC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8.1pt;height:5in" o:ole="">
            <v:imagedata r:id="rId12" o:title=""/>
          </v:shape>
          <o:OLEObject Type="Embed" ProgID="Visio.Drawing.11" ShapeID="_x0000_i1025" DrawAspect="Content" ObjectID="_1716287812" r:id="rId13"/>
        </w:object>
      </w:r>
    </w:p>
    <w:p w14:paraId="5040513E" w14:textId="77777777" w:rsidR="00671993" w:rsidRDefault="00671993">
      <w:pPr>
        <w:spacing w:after="0" w:line="240" w:lineRule="auto"/>
        <w:rPr>
          <w:rFonts w:cs="Calibri"/>
          <w:lang w:val="en-US" w:eastAsia="en-US"/>
        </w:rPr>
      </w:pPr>
      <w:r>
        <w:rPr>
          <w:lang w:val="en-US" w:eastAsia="en-US"/>
        </w:rPr>
        <w:br w:type="page"/>
      </w:r>
    </w:p>
    <w:p w14:paraId="579CAA33" w14:textId="0CAFD30D" w:rsidR="001103E8" w:rsidRDefault="001103E8" w:rsidP="001103E8">
      <w:pPr>
        <w:pStyle w:val="Heading4"/>
        <w:rPr>
          <w:lang w:val="en-US" w:eastAsia="en-US"/>
        </w:rPr>
      </w:pPr>
      <w:r>
        <w:rPr>
          <w:lang w:val="en-US" w:eastAsia="en-US"/>
        </w:rPr>
        <w:t>Example 2</w:t>
      </w:r>
    </w:p>
    <w:p w14:paraId="303A46F6" w14:textId="67F284BF" w:rsidR="00C16F69" w:rsidRDefault="0086612F" w:rsidP="00B9319A">
      <w:pPr>
        <w:pStyle w:val="VSNormalIndent"/>
        <w:jc w:val="center"/>
      </w:pPr>
      <w:r>
        <w:object w:dxaOrig="11292" w:dyaOrig="8196" w14:anchorId="04CF29FF">
          <v:shape id="_x0000_i1026" type="#_x0000_t75" style="width:353pt;height:255.15pt" o:ole="">
            <v:imagedata r:id="rId14" o:title=""/>
          </v:shape>
          <o:OLEObject Type="Embed" ProgID="Visio.Drawing.11" ShapeID="_x0000_i1026" DrawAspect="Content" ObjectID="_1716287813" r:id="rId15"/>
        </w:object>
      </w:r>
    </w:p>
    <w:p w14:paraId="4B9993CB" w14:textId="77777777" w:rsidR="00F31A99" w:rsidRDefault="00F31A99">
      <w:pPr>
        <w:pStyle w:val="Heading2"/>
      </w:pPr>
      <w:r>
        <w:t>Supplement</w:t>
      </w:r>
    </w:p>
    <w:p w14:paraId="5DC7BF04" w14:textId="77777777" w:rsidR="00F31A99" w:rsidRDefault="00F31A99" w:rsidP="00DE5F14">
      <w:pPr>
        <w:pStyle w:val="Heading3"/>
      </w:pPr>
      <w:r>
        <w:t>The supplement listed below, attached following “END OF SECTION” forms a part of this Section</w:t>
      </w:r>
    </w:p>
    <w:p w14:paraId="52F7E859" w14:textId="510356FC" w:rsidR="00F31A99" w:rsidRPr="00D45688" w:rsidRDefault="00F31A99" w:rsidP="00D45688">
      <w:pPr>
        <w:pStyle w:val="Heading4"/>
      </w:pPr>
      <w:bookmarkStart w:id="15" w:name="_Hlk98489299"/>
      <w:r>
        <w:t xml:space="preserve">Section 01080A – </w:t>
      </w:r>
      <w:r w:rsidR="00246B3D">
        <w:t xml:space="preserve">PELT </w:t>
      </w:r>
      <w:r w:rsidR="00B42452">
        <w:t xml:space="preserve">Labelling </w:t>
      </w:r>
      <w:r>
        <w:t>Schedule</w:t>
      </w:r>
    </w:p>
    <w:bookmarkEnd w:id="15"/>
    <w:p w14:paraId="0B998DC1" w14:textId="77777777" w:rsidR="00F13982" w:rsidRPr="001215D9" w:rsidRDefault="00F13982" w:rsidP="008A26A6">
      <w:pPr>
        <w:pStyle w:val="Other"/>
        <w:spacing w:before="240"/>
        <w:jc w:val="center"/>
        <w:rPr>
          <w:rFonts w:ascii="Calibri" w:hAnsi="Calibri"/>
          <w:b/>
          <w:sz w:val="22"/>
          <w:szCs w:val="22"/>
        </w:rPr>
      </w:pPr>
      <w:r w:rsidRPr="001215D9">
        <w:rPr>
          <w:rFonts w:ascii="Calibri" w:hAnsi="Calibri"/>
          <w:b/>
          <w:sz w:val="22"/>
          <w:szCs w:val="22"/>
        </w:rPr>
        <w:t>END OF SECTION</w:t>
      </w:r>
    </w:p>
    <w:sectPr w:rsidR="00F13982" w:rsidRPr="001215D9" w:rsidSect="00495CBB">
      <w:headerReference w:type="even" r:id="rId16"/>
      <w:headerReference w:type="default" r:id="rId17"/>
      <w:pgSz w:w="12240" w:h="15840" w:code="1"/>
      <w:pgMar w:top="1440" w:right="72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5A71B6" w14:textId="77777777" w:rsidR="004744B8" w:rsidRDefault="004744B8">
      <w:r>
        <w:separator/>
      </w:r>
    </w:p>
  </w:endnote>
  <w:endnote w:type="continuationSeparator" w:id="0">
    <w:p w14:paraId="0BE6062D" w14:textId="77777777" w:rsidR="004744B8" w:rsidRDefault="004744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360AF5" w14:textId="77777777" w:rsidR="004744B8" w:rsidRDefault="004744B8">
      <w:r>
        <w:separator/>
      </w:r>
    </w:p>
  </w:footnote>
  <w:footnote w:type="continuationSeparator" w:id="0">
    <w:p w14:paraId="7A5F082D" w14:textId="77777777" w:rsidR="004744B8" w:rsidRDefault="004744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39D115" w14:textId="09223B9E" w:rsidR="00A54859" w:rsidRPr="00315BF5" w:rsidRDefault="00A54859" w:rsidP="009D39DB">
    <w:pPr>
      <w:pBdr>
        <w:top w:val="single" w:sz="4" w:space="0" w:color="auto"/>
      </w:pBdr>
      <w:tabs>
        <w:tab w:val="right" w:pos="10080"/>
      </w:tabs>
      <w:spacing w:after="0" w:line="240" w:lineRule="auto"/>
      <w:rPr>
        <w:rFonts w:cs="Arial"/>
      </w:rPr>
    </w:pPr>
    <w:r w:rsidRPr="00315BF5">
      <w:rPr>
        <w:rFonts w:cs="Arial"/>
      </w:rPr>
      <w:t xml:space="preserve">Section </w:t>
    </w:r>
    <w:r>
      <w:rPr>
        <w:rFonts w:cs="Arial"/>
      </w:rPr>
      <w:t>01080</w:t>
    </w:r>
    <w:r>
      <w:rPr>
        <w:rFonts w:cs="Arial"/>
      </w:rPr>
      <w:tab/>
    </w:r>
    <w:r w:rsidRPr="00315BF5">
      <w:rPr>
        <w:rFonts w:cs="Arial"/>
      </w:rPr>
      <w:t>CONTRACT NO</w:t>
    </w:r>
    <w:r w:rsidRPr="009D39DB">
      <w:rPr>
        <w:rFonts w:cs="Arial"/>
        <w:highlight w:val="yellow"/>
      </w:rPr>
      <w:t xml:space="preserve">.... [Insert </w:t>
    </w:r>
    <w:r>
      <w:rPr>
        <w:rFonts w:cs="Arial"/>
        <w:highlight w:val="yellow"/>
      </w:rPr>
      <w:t>Contract</w:t>
    </w:r>
    <w:r w:rsidRPr="009D39DB">
      <w:rPr>
        <w:rFonts w:cs="Arial"/>
        <w:highlight w:val="yellow"/>
      </w:rPr>
      <w:t xml:space="preserve"> Number]</w:t>
    </w:r>
  </w:p>
  <w:p w14:paraId="3316DDC8" w14:textId="25E5B78F" w:rsidR="00A54859" w:rsidRPr="00315BF5" w:rsidRDefault="00A54859" w:rsidP="009D39DB">
    <w:pPr>
      <w:pBdr>
        <w:top w:val="single" w:sz="4" w:space="0" w:color="auto"/>
      </w:pBdr>
      <w:tabs>
        <w:tab w:val="left" w:pos="-1440"/>
        <w:tab w:val="left" w:pos="-720"/>
        <w:tab w:val="left" w:pos="0"/>
        <w:tab w:val="center" w:pos="5040"/>
        <w:tab w:val="right" w:pos="10080"/>
      </w:tabs>
      <w:spacing w:after="0" w:line="240" w:lineRule="auto"/>
      <w:rPr>
        <w:rFonts w:cs="Arial"/>
      </w:rPr>
    </w:pPr>
    <w:r>
      <w:rPr>
        <w:rFonts w:cs="Arial"/>
      </w:rPr>
      <w:t>2022</w:t>
    </w:r>
    <w:r w:rsidRPr="00315BF5">
      <w:rPr>
        <w:rFonts w:cs="Arial"/>
      </w:rPr>
      <w:t>-</w:t>
    </w:r>
    <w:r w:rsidR="0032333D">
      <w:rPr>
        <w:rFonts w:cs="Arial"/>
      </w:rPr>
      <w:t>06</w:t>
    </w:r>
    <w:r>
      <w:rPr>
        <w:rFonts w:cs="Arial"/>
      </w:rPr>
      <w:t>-</w:t>
    </w:r>
    <w:r w:rsidR="0032333D">
      <w:rPr>
        <w:rFonts w:cs="Arial"/>
      </w:rPr>
      <w:t>09</w:t>
    </w:r>
    <w:r w:rsidRPr="00315BF5">
      <w:rPr>
        <w:rFonts w:cs="Arial"/>
        <w:b/>
      </w:rPr>
      <w:tab/>
    </w:r>
    <w:r>
      <w:rPr>
        <w:rFonts w:cs="Arial"/>
        <w:b/>
      </w:rPr>
      <w:t>PROCESS EQUIPMENT LOCATION TAGGING</w:t>
    </w:r>
    <w:r w:rsidRPr="00315BF5">
      <w:rPr>
        <w:rFonts w:cs="Arial"/>
      </w:rPr>
      <w:tab/>
    </w:r>
  </w:p>
  <w:p w14:paraId="0F47229E" w14:textId="31305AF8" w:rsidR="00A54859" w:rsidRPr="00315BF5" w:rsidRDefault="00A54859" w:rsidP="009D39DB">
    <w:pPr>
      <w:pBdr>
        <w:top w:val="single" w:sz="4" w:space="0" w:color="auto"/>
      </w:pBdr>
      <w:tabs>
        <w:tab w:val="center" w:pos="5040"/>
        <w:tab w:val="right" w:pos="10080"/>
      </w:tabs>
      <w:spacing w:after="0" w:line="240" w:lineRule="auto"/>
      <w:rPr>
        <w:rFonts w:cs="Arial"/>
      </w:rPr>
    </w:pPr>
    <w:r w:rsidRPr="00315BF5">
      <w:rPr>
        <w:rFonts w:cs="Arial"/>
      </w:rPr>
      <w:t xml:space="preserve">Page </w:t>
    </w:r>
    <w:r w:rsidRPr="00315BF5">
      <w:rPr>
        <w:rFonts w:cs="Arial"/>
      </w:rPr>
      <w:fldChar w:fldCharType="begin"/>
    </w:r>
    <w:r w:rsidRPr="00315BF5">
      <w:rPr>
        <w:rFonts w:cs="Arial"/>
      </w:rPr>
      <w:instrText xml:space="preserve">PAGE </w:instrText>
    </w:r>
    <w:r w:rsidRPr="00315BF5">
      <w:rPr>
        <w:rFonts w:cs="Arial"/>
      </w:rPr>
      <w:fldChar w:fldCharType="separate"/>
    </w:r>
    <w:r>
      <w:rPr>
        <w:rFonts w:cs="Arial"/>
        <w:noProof/>
      </w:rPr>
      <w:t>6</w:t>
    </w:r>
    <w:r w:rsidRPr="00315BF5">
      <w:rPr>
        <w:rFonts w:cs="Arial"/>
      </w:rPr>
      <w:fldChar w:fldCharType="end"/>
    </w:r>
    <w:r w:rsidRPr="00315BF5">
      <w:rPr>
        <w:rFonts w:cs="Arial"/>
      </w:rPr>
      <w:t xml:space="preserve"> </w:t>
    </w:r>
    <w:r>
      <w:rPr>
        <w:rFonts w:cs="Arial"/>
      </w:rPr>
      <w:tab/>
    </w:r>
    <w:r>
      <w:rPr>
        <w:rFonts w:cs="Arial"/>
      </w:rPr>
      <w:tab/>
    </w:r>
    <w:r w:rsidRPr="00315BF5">
      <w:rPr>
        <w:rFonts w:cs="Arial"/>
      </w:rPr>
      <w:t>DATE: [</w:t>
    </w:r>
    <w:r w:rsidRPr="009D39DB">
      <w:rPr>
        <w:rFonts w:cs="Arial"/>
        <w:highlight w:val="yellow"/>
      </w:rPr>
      <w:t xml:space="preserve">Insert Date, (e.g. </w:t>
    </w:r>
    <w:proofErr w:type="gramStart"/>
    <w:r w:rsidRPr="009D39DB">
      <w:rPr>
        <w:rFonts w:cs="Arial"/>
        <w:highlight w:val="yellow"/>
      </w:rPr>
      <w:t>Jan.,</w:t>
    </w:r>
    <w:proofErr w:type="gramEnd"/>
    <w:r w:rsidRPr="009D39DB">
      <w:rPr>
        <w:rFonts w:cs="Arial"/>
        <w:highlight w:val="yellow"/>
      </w:rPr>
      <w:t xml:space="preserve"> 20</w:t>
    </w:r>
    <w:r>
      <w:rPr>
        <w:rFonts w:cs="Arial"/>
        <w:highlight w:val="yellow"/>
      </w:rPr>
      <w:t>20</w:t>
    </w:r>
    <w:r w:rsidRPr="009D39DB">
      <w:rPr>
        <w:rFonts w:cs="Arial"/>
        <w:highlight w:val="yellow"/>
      </w:rPr>
      <w:t>)]</w:t>
    </w:r>
    <w:r w:rsidRPr="00315BF5">
      <w:rPr>
        <w:rFonts w:cs="Arial"/>
      </w:rPr>
      <w:t xml:space="preserve"> </w:t>
    </w:r>
  </w:p>
  <w:p w14:paraId="3707BC86" w14:textId="77777777" w:rsidR="00A54859" w:rsidRDefault="00A5485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BD4914" w14:textId="77777777" w:rsidR="00A54859" w:rsidRPr="001215D9" w:rsidRDefault="00A54859" w:rsidP="003F77E0">
    <w:pPr>
      <w:pBdr>
        <w:top w:val="single" w:sz="4" w:space="0" w:color="auto"/>
      </w:pBdr>
      <w:tabs>
        <w:tab w:val="right" w:pos="10080"/>
      </w:tabs>
      <w:spacing w:after="0" w:line="240" w:lineRule="auto"/>
      <w:rPr>
        <w:rFonts w:cs="Arial"/>
      </w:rPr>
    </w:pPr>
    <w:r w:rsidRPr="001215D9">
      <w:rPr>
        <w:rFonts w:cs="Arial"/>
      </w:rPr>
      <w:t>CONTRACT NO</w:t>
    </w:r>
    <w:r w:rsidRPr="009D39DB">
      <w:rPr>
        <w:rFonts w:cs="Arial"/>
        <w:highlight w:val="yellow"/>
      </w:rPr>
      <w:t xml:space="preserve">.... [Insert </w:t>
    </w:r>
    <w:r>
      <w:rPr>
        <w:rFonts w:cs="Arial"/>
        <w:highlight w:val="yellow"/>
      </w:rPr>
      <w:t>Contract</w:t>
    </w:r>
    <w:r w:rsidRPr="009D39DB">
      <w:rPr>
        <w:rFonts w:cs="Arial"/>
        <w:highlight w:val="yellow"/>
      </w:rPr>
      <w:t xml:space="preserve"> Number]</w:t>
    </w:r>
    <w:r w:rsidRPr="001215D9">
      <w:rPr>
        <w:rFonts w:cs="Arial"/>
      </w:rPr>
      <w:tab/>
      <w:t>Section</w:t>
    </w:r>
    <w:r>
      <w:rPr>
        <w:rFonts w:cs="Arial"/>
      </w:rPr>
      <w:t xml:space="preserve"> 01080</w:t>
    </w:r>
  </w:p>
  <w:p w14:paraId="05A97556" w14:textId="6CA6D353" w:rsidR="00A54859" w:rsidRPr="001215D9" w:rsidRDefault="00A54859" w:rsidP="003F77E0">
    <w:pPr>
      <w:pBdr>
        <w:top w:val="single" w:sz="4" w:space="0" w:color="auto"/>
      </w:pBdr>
      <w:tabs>
        <w:tab w:val="left" w:pos="-1440"/>
        <w:tab w:val="left" w:pos="-720"/>
        <w:tab w:val="left" w:pos="0"/>
        <w:tab w:val="center" w:pos="5220"/>
        <w:tab w:val="right" w:pos="10080"/>
      </w:tabs>
      <w:spacing w:after="0" w:line="240" w:lineRule="auto"/>
      <w:rPr>
        <w:rFonts w:cs="Arial"/>
      </w:rPr>
    </w:pPr>
    <w:r w:rsidRPr="001215D9">
      <w:rPr>
        <w:rFonts w:cs="Arial"/>
        <w:b/>
      </w:rPr>
      <w:tab/>
    </w:r>
    <w:r>
      <w:rPr>
        <w:rFonts w:cs="Arial"/>
        <w:b/>
      </w:rPr>
      <w:t>PROCESS EQUIPMENT LOCATION TAGGING</w:t>
    </w:r>
    <w:r w:rsidRPr="001215D9">
      <w:rPr>
        <w:rFonts w:cs="Arial"/>
      </w:rPr>
      <w:tab/>
    </w:r>
    <w:r>
      <w:rPr>
        <w:rFonts w:cs="Arial"/>
      </w:rPr>
      <w:t>2022-0</w:t>
    </w:r>
    <w:r w:rsidR="0032333D">
      <w:rPr>
        <w:rFonts w:cs="Arial"/>
      </w:rPr>
      <w:t>6</w:t>
    </w:r>
    <w:r>
      <w:rPr>
        <w:rFonts w:cs="Arial"/>
      </w:rPr>
      <w:t>-</w:t>
    </w:r>
    <w:r w:rsidR="0032333D">
      <w:rPr>
        <w:rFonts w:cs="Arial"/>
      </w:rPr>
      <w:t>09</w:t>
    </w:r>
  </w:p>
  <w:p w14:paraId="51071B77" w14:textId="77777777" w:rsidR="00A54859" w:rsidRPr="001215D9" w:rsidRDefault="00A54859" w:rsidP="003F77E0">
    <w:pPr>
      <w:pBdr>
        <w:top w:val="single" w:sz="4" w:space="0" w:color="auto"/>
      </w:pBdr>
      <w:tabs>
        <w:tab w:val="center" w:pos="5175"/>
        <w:tab w:val="right" w:pos="10080"/>
      </w:tabs>
      <w:spacing w:after="0" w:line="240" w:lineRule="auto"/>
      <w:rPr>
        <w:rFonts w:cs="Arial"/>
      </w:rPr>
    </w:pPr>
    <w:r w:rsidRPr="001215D9">
      <w:rPr>
        <w:rFonts w:cs="Arial"/>
      </w:rPr>
      <w:t>DATE: [</w:t>
    </w:r>
    <w:r w:rsidRPr="009D39DB">
      <w:rPr>
        <w:rFonts w:cs="Arial"/>
        <w:highlight w:val="yellow"/>
      </w:rPr>
      <w:t xml:space="preserve">Insert Date, (e.g. </w:t>
    </w:r>
    <w:proofErr w:type="gramStart"/>
    <w:r w:rsidRPr="009D39DB">
      <w:rPr>
        <w:rFonts w:cs="Arial"/>
        <w:highlight w:val="yellow"/>
      </w:rPr>
      <w:t>Jan.,</w:t>
    </w:r>
    <w:proofErr w:type="gramEnd"/>
    <w:r w:rsidRPr="009D39DB">
      <w:rPr>
        <w:rFonts w:cs="Arial"/>
        <w:highlight w:val="yellow"/>
      </w:rPr>
      <w:t xml:space="preserve"> 20</w:t>
    </w:r>
    <w:r>
      <w:rPr>
        <w:rFonts w:cs="Arial"/>
        <w:highlight w:val="yellow"/>
      </w:rPr>
      <w:t>20</w:t>
    </w:r>
    <w:r w:rsidRPr="009D39DB">
      <w:rPr>
        <w:rFonts w:cs="Arial"/>
        <w:highlight w:val="yellow"/>
      </w:rPr>
      <w:t>)]</w:t>
    </w:r>
    <w:r w:rsidRPr="001215D9">
      <w:rPr>
        <w:rFonts w:cs="Arial"/>
      </w:rPr>
      <w:tab/>
    </w:r>
    <w:r w:rsidRPr="001215D9">
      <w:rPr>
        <w:rFonts w:cs="Arial"/>
      </w:rPr>
      <w:tab/>
      <w:t xml:space="preserve">Page </w:t>
    </w:r>
    <w:r w:rsidRPr="001215D9">
      <w:rPr>
        <w:rFonts w:cs="Arial"/>
      </w:rPr>
      <w:fldChar w:fldCharType="begin"/>
    </w:r>
    <w:r w:rsidRPr="001215D9">
      <w:rPr>
        <w:rFonts w:cs="Arial"/>
      </w:rPr>
      <w:instrText xml:space="preserve">PAGE </w:instrText>
    </w:r>
    <w:r w:rsidRPr="001215D9">
      <w:rPr>
        <w:rFonts w:cs="Arial"/>
      </w:rPr>
      <w:fldChar w:fldCharType="separate"/>
    </w:r>
    <w:r>
      <w:rPr>
        <w:rFonts w:cs="Arial"/>
      </w:rPr>
      <w:t>3</w:t>
    </w:r>
    <w:r w:rsidRPr="001215D9">
      <w:rPr>
        <w:rFonts w:cs="Arial"/>
      </w:rPr>
      <w:fldChar w:fldCharType="end"/>
    </w:r>
    <w:r w:rsidRPr="001215D9">
      <w:rPr>
        <w:rFonts w:cs="Arial"/>
      </w:rPr>
      <w:t xml:space="preserve"> </w:t>
    </w:r>
  </w:p>
  <w:p w14:paraId="524F24F3" w14:textId="77777777" w:rsidR="00A54859" w:rsidRPr="00672C12" w:rsidRDefault="00A54859" w:rsidP="008A26A6">
    <w:pPr>
      <w:pStyle w:val="Header"/>
      <w:spacing w:after="2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E9ECBE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36E33A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0702A1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320DFF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18CF88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7AA676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30A75E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B3275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960061A"/>
    <w:lvl w:ilvl="0">
      <w:start w:val="1"/>
      <w:numFmt w:val="decimal"/>
      <w:lvlText w:val="%1."/>
      <w:lvlJc w:val="left"/>
      <w:pPr>
        <w:tabs>
          <w:tab w:val="num" w:pos="360"/>
        </w:tabs>
        <w:ind w:left="360" w:hanging="360"/>
      </w:pPr>
    </w:lvl>
  </w:abstractNum>
  <w:abstractNum w:abstractNumId="9" w15:restartNumberingAfterBreak="0">
    <w:nsid w:val="098A1816"/>
    <w:multiLevelType w:val="multilevel"/>
    <w:tmpl w:val="55C4BDCC"/>
    <w:lvl w:ilvl="0">
      <w:start w:val="1"/>
      <w:numFmt w:val="decimal"/>
      <w:pStyle w:val="List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465575FD"/>
    <w:multiLevelType w:val="multilevel"/>
    <w:tmpl w:val="D206C34E"/>
    <w:lvl w:ilvl="0">
      <w:start w:val="1"/>
      <w:numFmt w:val="decimal"/>
      <w:pStyle w:val="Heading1"/>
      <w:lvlText w:val="PART %1."/>
      <w:lvlJc w:val="left"/>
      <w:pPr>
        <w:tabs>
          <w:tab w:val="num" w:pos="720"/>
        </w:tabs>
        <w:ind w:left="720" w:hanging="720"/>
      </w:pPr>
      <w:rPr>
        <w:rFonts w:ascii="Calibri" w:hAnsi="Calibri" w:hint="default"/>
        <w:b w:val="0"/>
        <w:i w:val="0"/>
        <w:sz w:val="22"/>
      </w:rPr>
    </w:lvl>
    <w:lvl w:ilvl="1">
      <w:start w:val="1"/>
      <w:numFmt w:val="decimal"/>
      <w:pStyle w:val="Heading2"/>
      <w:lvlText w:val="%1.%2"/>
      <w:lvlJc w:val="left"/>
      <w:pPr>
        <w:tabs>
          <w:tab w:val="num" w:pos="720"/>
        </w:tabs>
        <w:ind w:left="720" w:hanging="72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1710"/>
        </w:tabs>
        <w:ind w:left="171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4."/>
      <w:lvlJc w:val="left"/>
      <w:pPr>
        <w:tabs>
          <w:tab w:val="num" w:pos="2160"/>
        </w:tabs>
        <w:ind w:left="2160" w:hanging="720"/>
      </w:pPr>
      <w:rPr>
        <w:rFonts w:hint="default"/>
        <w:b w:val="0"/>
        <w:i w:val="0"/>
        <w:sz w:val="22"/>
      </w:rPr>
    </w:lvl>
    <w:lvl w:ilvl="4">
      <w:start w:val="1"/>
      <w:numFmt w:val="decimal"/>
      <w:pStyle w:val="Heading5"/>
      <w:lvlText w:val=".%5"/>
      <w:lvlJc w:val="left"/>
      <w:pPr>
        <w:tabs>
          <w:tab w:val="num" w:pos="2880"/>
        </w:tabs>
        <w:ind w:left="2880" w:hanging="720"/>
      </w:pPr>
      <w:rPr>
        <w:rFonts w:ascii="Calibri" w:hAnsi="Calibri" w:hint="default"/>
        <w:b w:val="0"/>
        <w:i w:val="0"/>
        <w:sz w:val="22"/>
      </w:rPr>
    </w:lvl>
    <w:lvl w:ilvl="5">
      <w:start w:val="1"/>
      <w:numFmt w:val="decimal"/>
      <w:pStyle w:val="Heading6"/>
      <w:lvlText w:val=".%6"/>
      <w:lvlJc w:val="left"/>
      <w:pPr>
        <w:tabs>
          <w:tab w:val="num" w:pos="3600"/>
        </w:tabs>
        <w:ind w:left="3600" w:hanging="720"/>
      </w:pPr>
      <w:rPr>
        <w:rFonts w:ascii="Calibri" w:hAnsi="Calibri" w:hint="default"/>
        <w:b w:val="0"/>
        <w:i w:val="0"/>
        <w:sz w:val="22"/>
      </w:rPr>
    </w:lvl>
    <w:lvl w:ilvl="6">
      <w:start w:val="1"/>
      <w:numFmt w:val="decimal"/>
      <w:pStyle w:val="Heading7"/>
      <w:lvlText w:val=".%7"/>
      <w:lvlJc w:val="left"/>
      <w:pPr>
        <w:tabs>
          <w:tab w:val="num" w:pos="4320"/>
        </w:tabs>
        <w:ind w:left="4320" w:hanging="720"/>
      </w:pPr>
      <w:rPr>
        <w:rFonts w:ascii="Calibri" w:hAnsi="Calibri" w:hint="default"/>
        <w:b w:val="0"/>
        <w:i w:val="0"/>
        <w:sz w:val="22"/>
      </w:rPr>
    </w:lvl>
    <w:lvl w:ilvl="7">
      <w:start w:val="1"/>
      <w:numFmt w:val="decimal"/>
      <w:pStyle w:val="Heading8"/>
      <w:lvlText w:val=".%8"/>
      <w:lvlJc w:val="left"/>
      <w:pPr>
        <w:tabs>
          <w:tab w:val="num" w:pos="5040"/>
        </w:tabs>
        <w:ind w:left="5040" w:hanging="720"/>
      </w:pPr>
      <w:rPr>
        <w:rFonts w:ascii="Calibri" w:hAnsi="Calibri" w:hint="default"/>
        <w:b w:val="0"/>
        <w:i w:val="0"/>
        <w:sz w:val="22"/>
      </w:rPr>
    </w:lvl>
    <w:lvl w:ilvl="8">
      <w:start w:val="1"/>
      <w:numFmt w:val="decimal"/>
      <w:pStyle w:val="Heading9"/>
      <w:lvlText w:val=".%9"/>
      <w:lvlJc w:val="left"/>
      <w:pPr>
        <w:tabs>
          <w:tab w:val="num" w:pos="5760"/>
        </w:tabs>
        <w:ind w:left="5760" w:hanging="720"/>
      </w:pPr>
      <w:rPr>
        <w:rFonts w:ascii="Calibri" w:hAnsi="Calibri" w:hint="default"/>
        <w:b w:val="0"/>
        <w:i w:val="0"/>
        <w:sz w:val="22"/>
      </w:rPr>
    </w:lvl>
  </w:abstractNum>
  <w:abstractNum w:abstractNumId="11" w15:restartNumberingAfterBreak="0">
    <w:nsid w:val="53ED6413"/>
    <w:multiLevelType w:val="hybridMultilevel"/>
    <w:tmpl w:val="3DCE81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1152A3"/>
    <w:multiLevelType w:val="hybridMultilevel"/>
    <w:tmpl w:val="F4F27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87754C"/>
    <w:multiLevelType w:val="hybridMultilevel"/>
    <w:tmpl w:val="55D8C1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7A393992"/>
    <w:multiLevelType w:val="hybridMultilevel"/>
    <w:tmpl w:val="FFE49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num>
  <w:num w:numId="6">
    <w:abstractNumId w:val="14"/>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1"/>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7"/>
  <w:displayBackgroundShape/>
  <w:mirrorMargins/>
  <w:proofState w:spelling="clean" w:grammar="clean"/>
  <w:attachedTemplate r:id="rId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isplayHorizontalDrawingGridEvery w:val="0"/>
  <w:displayVerticalDrawingGridEvery w:val="0"/>
  <w:doNotUseMarginsForDrawingGridOrigin/>
  <w:noPunctuationKerning/>
  <w:characterSpacingControl w:val="doNotCompress"/>
  <w:hdrShapeDefaults>
    <o:shapedefaults v:ext="edit" spidmax="6145"/>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Toolset" w:val="3"/>
  </w:docVars>
  <w:rsids>
    <w:rsidRoot w:val="00D109FD"/>
    <w:rsid w:val="00001DE3"/>
    <w:rsid w:val="00010398"/>
    <w:rsid w:val="000105B1"/>
    <w:rsid w:val="00013FC0"/>
    <w:rsid w:val="00014430"/>
    <w:rsid w:val="000211D5"/>
    <w:rsid w:val="00021A52"/>
    <w:rsid w:val="000233CF"/>
    <w:rsid w:val="000310D6"/>
    <w:rsid w:val="000400D0"/>
    <w:rsid w:val="000436E5"/>
    <w:rsid w:val="0004440D"/>
    <w:rsid w:val="00044D1F"/>
    <w:rsid w:val="0005152F"/>
    <w:rsid w:val="00051C9B"/>
    <w:rsid w:val="00057393"/>
    <w:rsid w:val="00062064"/>
    <w:rsid w:val="00063A3C"/>
    <w:rsid w:val="00063BE5"/>
    <w:rsid w:val="0007111F"/>
    <w:rsid w:val="00071C34"/>
    <w:rsid w:val="000751B6"/>
    <w:rsid w:val="00091126"/>
    <w:rsid w:val="000A397F"/>
    <w:rsid w:val="000A5246"/>
    <w:rsid w:val="000A5591"/>
    <w:rsid w:val="000A5733"/>
    <w:rsid w:val="000A7BB7"/>
    <w:rsid w:val="000B7261"/>
    <w:rsid w:val="000B758C"/>
    <w:rsid w:val="000C22D3"/>
    <w:rsid w:val="000C349A"/>
    <w:rsid w:val="000C6EBC"/>
    <w:rsid w:val="000C75F6"/>
    <w:rsid w:val="000D0859"/>
    <w:rsid w:val="000D291A"/>
    <w:rsid w:val="000D4A96"/>
    <w:rsid w:val="000E7679"/>
    <w:rsid w:val="000E7CD3"/>
    <w:rsid w:val="000F2BC2"/>
    <w:rsid w:val="000F4902"/>
    <w:rsid w:val="000F49EC"/>
    <w:rsid w:val="000F5F46"/>
    <w:rsid w:val="000F64D9"/>
    <w:rsid w:val="00107DBA"/>
    <w:rsid w:val="001103E8"/>
    <w:rsid w:val="00110B81"/>
    <w:rsid w:val="00111036"/>
    <w:rsid w:val="001116D8"/>
    <w:rsid w:val="00111865"/>
    <w:rsid w:val="00111E94"/>
    <w:rsid w:val="00115315"/>
    <w:rsid w:val="001159D1"/>
    <w:rsid w:val="00120291"/>
    <w:rsid w:val="001215D9"/>
    <w:rsid w:val="001256FD"/>
    <w:rsid w:val="00132BDC"/>
    <w:rsid w:val="00135C74"/>
    <w:rsid w:val="00137196"/>
    <w:rsid w:val="0014275E"/>
    <w:rsid w:val="00143ED1"/>
    <w:rsid w:val="00163DE2"/>
    <w:rsid w:val="001948FD"/>
    <w:rsid w:val="001971C3"/>
    <w:rsid w:val="00197712"/>
    <w:rsid w:val="001A1E24"/>
    <w:rsid w:val="001A36DB"/>
    <w:rsid w:val="001A3E0D"/>
    <w:rsid w:val="001B0A3F"/>
    <w:rsid w:val="001B1C52"/>
    <w:rsid w:val="001B3E2D"/>
    <w:rsid w:val="001B7B08"/>
    <w:rsid w:val="001C3740"/>
    <w:rsid w:val="001D1CBB"/>
    <w:rsid w:val="001D1E20"/>
    <w:rsid w:val="001D48EA"/>
    <w:rsid w:val="001D4ADD"/>
    <w:rsid w:val="001E0036"/>
    <w:rsid w:val="001E20E2"/>
    <w:rsid w:val="001E427F"/>
    <w:rsid w:val="001E5CD3"/>
    <w:rsid w:val="001F1FAA"/>
    <w:rsid w:val="001F46B2"/>
    <w:rsid w:val="001F5997"/>
    <w:rsid w:val="00200148"/>
    <w:rsid w:val="00204FBE"/>
    <w:rsid w:val="00206C67"/>
    <w:rsid w:val="002179EC"/>
    <w:rsid w:val="00223D82"/>
    <w:rsid w:val="00227020"/>
    <w:rsid w:val="00230D24"/>
    <w:rsid w:val="0023248C"/>
    <w:rsid w:val="002346C6"/>
    <w:rsid w:val="00246B3D"/>
    <w:rsid w:val="00252DCC"/>
    <w:rsid w:val="00254C21"/>
    <w:rsid w:val="00255799"/>
    <w:rsid w:val="00261A12"/>
    <w:rsid w:val="002635CA"/>
    <w:rsid w:val="00277837"/>
    <w:rsid w:val="002A0613"/>
    <w:rsid w:val="002B1FEE"/>
    <w:rsid w:val="002B3C23"/>
    <w:rsid w:val="002B7AED"/>
    <w:rsid w:val="002C13D4"/>
    <w:rsid w:val="002C4FF3"/>
    <w:rsid w:val="002C7315"/>
    <w:rsid w:val="002D4644"/>
    <w:rsid w:val="002D46B1"/>
    <w:rsid w:val="002D4787"/>
    <w:rsid w:val="002E566A"/>
    <w:rsid w:val="002F07C0"/>
    <w:rsid w:val="002F4665"/>
    <w:rsid w:val="003010C6"/>
    <w:rsid w:val="003130DA"/>
    <w:rsid w:val="00315BF5"/>
    <w:rsid w:val="0032333D"/>
    <w:rsid w:val="003351FC"/>
    <w:rsid w:val="0033540B"/>
    <w:rsid w:val="003359B0"/>
    <w:rsid w:val="00337A00"/>
    <w:rsid w:val="00341F69"/>
    <w:rsid w:val="003468E3"/>
    <w:rsid w:val="003536FA"/>
    <w:rsid w:val="0036219F"/>
    <w:rsid w:val="00366110"/>
    <w:rsid w:val="00372157"/>
    <w:rsid w:val="0037493F"/>
    <w:rsid w:val="00383BC7"/>
    <w:rsid w:val="00397E25"/>
    <w:rsid w:val="003A02A6"/>
    <w:rsid w:val="003A32E3"/>
    <w:rsid w:val="003B6ECA"/>
    <w:rsid w:val="003C2C99"/>
    <w:rsid w:val="003C2F2A"/>
    <w:rsid w:val="003D1129"/>
    <w:rsid w:val="003D7C0B"/>
    <w:rsid w:val="003F77E0"/>
    <w:rsid w:val="00402642"/>
    <w:rsid w:val="0040417E"/>
    <w:rsid w:val="00414AEF"/>
    <w:rsid w:val="00421979"/>
    <w:rsid w:val="0042656D"/>
    <w:rsid w:val="00435571"/>
    <w:rsid w:val="004376A6"/>
    <w:rsid w:val="00442C4C"/>
    <w:rsid w:val="004462D9"/>
    <w:rsid w:val="00451590"/>
    <w:rsid w:val="004515D0"/>
    <w:rsid w:val="00456442"/>
    <w:rsid w:val="00472C86"/>
    <w:rsid w:val="00472FD7"/>
    <w:rsid w:val="004744B8"/>
    <w:rsid w:val="00482662"/>
    <w:rsid w:val="00482A4D"/>
    <w:rsid w:val="004837D9"/>
    <w:rsid w:val="00485FBA"/>
    <w:rsid w:val="004942D7"/>
    <w:rsid w:val="00495CBB"/>
    <w:rsid w:val="004B5A13"/>
    <w:rsid w:val="004B7672"/>
    <w:rsid w:val="004C283C"/>
    <w:rsid w:val="004C6DAD"/>
    <w:rsid w:val="004C7D80"/>
    <w:rsid w:val="004E2951"/>
    <w:rsid w:val="004E4C5F"/>
    <w:rsid w:val="004E69B3"/>
    <w:rsid w:val="004F3D8A"/>
    <w:rsid w:val="0050231E"/>
    <w:rsid w:val="00507A67"/>
    <w:rsid w:val="0051313D"/>
    <w:rsid w:val="0051680C"/>
    <w:rsid w:val="00517BC2"/>
    <w:rsid w:val="00523A7C"/>
    <w:rsid w:val="00523CB5"/>
    <w:rsid w:val="00524F50"/>
    <w:rsid w:val="005308C0"/>
    <w:rsid w:val="005325DC"/>
    <w:rsid w:val="0053471C"/>
    <w:rsid w:val="005363AE"/>
    <w:rsid w:val="005408F4"/>
    <w:rsid w:val="00542B21"/>
    <w:rsid w:val="00550393"/>
    <w:rsid w:val="00561F74"/>
    <w:rsid w:val="0056232E"/>
    <w:rsid w:val="00564B80"/>
    <w:rsid w:val="0057569A"/>
    <w:rsid w:val="00576B67"/>
    <w:rsid w:val="00580203"/>
    <w:rsid w:val="005811E2"/>
    <w:rsid w:val="005915B5"/>
    <w:rsid w:val="005947BD"/>
    <w:rsid w:val="00597EB8"/>
    <w:rsid w:val="005A0872"/>
    <w:rsid w:val="005A7BD7"/>
    <w:rsid w:val="005C4F80"/>
    <w:rsid w:val="005E151C"/>
    <w:rsid w:val="005E7E59"/>
    <w:rsid w:val="005F1E0F"/>
    <w:rsid w:val="00613715"/>
    <w:rsid w:val="00616A14"/>
    <w:rsid w:val="00621C46"/>
    <w:rsid w:val="00626646"/>
    <w:rsid w:val="00630EE0"/>
    <w:rsid w:val="006413AA"/>
    <w:rsid w:val="00641CA3"/>
    <w:rsid w:val="0065184E"/>
    <w:rsid w:val="006540C5"/>
    <w:rsid w:val="00656836"/>
    <w:rsid w:val="00664F22"/>
    <w:rsid w:val="006717CA"/>
    <w:rsid w:val="00671993"/>
    <w:rsid w:val="006722FB"/>
    <w:rsid w:val="00672C12"/>
    <w:rsid w:val="00672F8B"/>
    <w:rsid w:val="006766B0"/>
    <w:rsid w:val="00685A4C"/>
    <w:rsid w:val="00691D1B"/>
    <w:rsid w:val="00691ECD"/>
    <w:rsid w:val="006A009A"/>
    <w:rsid w:val="006A1AE5"/>
    <w:rsid w:val="006A3171"/>
    <w:rsid w:val="006A6ACC"/>
    <w:rsid w:val="006C0FAF"/>
    <w:rsid w:val="006C1553"/>
    <w:rsid w:val="006C1754"/>
    <w:rsid w:val="006C2F9A"/>
    <w:rsid w:val="006C34E7"/>
    <w:rsid w:val="006C7E92"/>
    <w:rsid w:val="006D328F"/>
    <w:rsid w:val="006D6B80"/>
    <w:rsid w:val="006E47C7"/>
    <w:rsid w:val="006E47EB"/>
    <w:rsid w:val="006E64D1"/>
    <w:rsid w:val="006F04F3"/>
    <w:rsid w:val="00700247"/>
    <w:rsid w:val="00702EB9"/>
    <w:rsid w:val="00704A8B"/>
    <w:rsid w:val="0070514B"/>
    <w:rsid w:val="00710339"/>
    <w:rsid w:val="00712AD0"/>
    <w:rsid w:val="007134DE"/>
    <w:rsid w:val="00713C69"/>
    <w:rsid w:val="007410DA"/>
    <w:rsid w:val="00746707"/>
    <w:rsid w:val="00751349"/>
    <w:rsid w:val="00751DD3"/>
    <w:rsid w:val="00757E45"/>
    <w:rsid w:val="00767C09"/>
    <w:rsid w:val="007813A8"/>
    <w:rsid w:val="007865DF"/>
    <w:rsid w:val="00787EB7"/>
    <w:rsid w:val="00797611"/>
    <w:rsid w:val="007A449E"/>
    <w:rsid w:val="007A4DBD"/>
    <w:rsid w:val="007A5F44"/>
    <w:rsid w:val="007B7488"/>
    <w:rsid w:val="007C0263"/>
    <w:rsid w:val="007D5D30"/>
    <w:rsid w:val="007E4441"/>
    <w:rsid w:val="007E7C8D"/>
    <w:rsid w:val="007F487C"/>
    <w:rsid w:val="008001A5"/>
    <w:rsid w:val="008006CA"/>
    <w:rsid w:val="00806F80"/>
    <w:rsid w:val="00812A85"/>
    <w:rsid w:val="0083364E"/>
    <w:rsid w:val="00841C17"/>
    <w:rsid w:val="008424BE"/>
    <w:rsid w:val="00844D6D"/>
    <w:rsid w:val="00845223"/>
    <w:rsid w:val="0084696C"/>
    <w:rsid w:val="00847C22"/>
    <w:rsid w:val="0085177F"/>
    <w:rsid w:val="0086612F"/>
    <w:rsid w:val="00866AB2"/>
    <w:rsid w:val="00867948"/>
    <w:rsid w:val="00876286"/>
    <w:rsid w:val="0087690B"/>
    <w:rsid w:val="00877E87"/>
    <w:rsid w:val="008854E8"/>
    <w:rsid w:val="00890837"/>
    <w:rsid w:val="008909DF"/>
    <w:rsid w:val="008A0B65"/>
    <w:rsid w:val="008A26A6"/>
    <w:rsid w:val="008A511E"/>
    <w:rsid w:val="008B372C"/>
    <w:rsid w:val="008C2E04"/>
    <w:rsid w:val="008C617D"/>
    <w:rsid w:val="008C6AD7"/>
    <w:rsid w:val="008C70E0"/>
    <w:rsid w:val="008D0CAB"/>
    <w:rsid w:val="008D364B"/>
    <w:rsid w:val="008D51C3"/>
    <w:rsid w:val="008D60CD"/>
    <w:rsid w:val="008E53F7"/>
    <w:rsid w:val="008E5BA7"/>
    <w:rsid w:val="00901DD8"/>
    <w:rsid w:val="00902D14"/>
    <w:rsid w:val="00906439"/>
    <w:rsid w:val="009067E2"/>
    <w:rsid w:val="009143E8"/>
    <w:rsid w:val="009209E7"/>
    <w:rsid w:val="009213A3"/>
    <w:rsid w:val="00922493"/>
    <w:rsid w:val="00926B7E"/>
    <w:rsid w:val="00927BEE"/>
    <w:rsid w:val="00935F2D"/>
    <w:rsid w:val="009369FF"/>
    <w:rsid w:val="00937150"/>
    <w:rsid w:val="0095241F"/>
    <w:rsid w:val="00960901"/>
    <w:rsid w:val="00963480"/>
    <w:rsid w:val="00966D77"/>
    <w:rsid w:val="00977A43"/>
    <w:rsid w:val="00987C5F"/>
    <w:rsid w:val="009A0FED"/>
    <w:rsid w:val="009B5AF6"/>
    <w:rsid w:val="009B5B39"/>
    <w:rsid w:val="009B7EC2"/>
    <w:rsid w:val="009D1A79"/>
    <w:rsid w:val="009D39DB"/>
    <w:rsid w:val="009F02AC"/>
    <w:rsid w:val="009F2AA9"/>
    <w:rsid w:val="009F6F90"/>
    <w:rsid w:val="009F7D0A"/>
    <w:rsid w:val="00A0002C"/>
    <w:rsid w:val="00A01885"/>
    <w:rsid w:val="00A01E7D"/>
    <w:rsid w:val="00A044D2"/>
    <w:rsid w:val="00A06A48"/>
    <w:rsid w:val="00A22450"/>
    <w:rsid w:val="00A277F9"/>
    <w:rsid w:val="00A27CDC"/>
    <w:rsid w:val="00A4328C"/>
    <w:rsid w:val="00A43BE1"/>
    <w:rsid w:val="00A538CB"/>
    <w:rsid w:val="00A53B8D"/>
    <w:rsid w:val="00A54859"/>
    <w:rsid w:val="00A57E84"/>
    <w:rsid w:val="00A63FF5"/>
    <w:rsid w:val="00A71655"/>
    <w:rsid w:val="00A72A08"/>
    <w:rsid w:val="00A767E0"/>
    <w:rsid w:val="00A81774"/>
    <w:rsid w:val="00A8505D"/>
    <w:rsid w:val="00A853B4"/>
    <w:rsid w:val="00A93389"/>
    <w:rsid w:val="00A96BF2"/>
    <w:rsid w:val="00A971A7"/>
    <w:rsid w:val="00AA040C"/>
    <w:rsid w:val="00AA26DD"/>
    <w:rsid w:val="00AA5C0F"/>
    <w:rsid w:val="00AA7A9A"/>
    <w:rsid w:val="00AB33D8"/>
    <w:rsid w:val="00AB71CA"/>
    <w:rsid w:val="00AC179B"/>
    <w:rsid w:val="00AC1ED7"/>
    <w:rsid w:val="00AD2E81"/>
    <w:rsid w:val="00AD7CCB"/>
    <w:rsid w:val="00AE064B"/>
    <w:rsid w:val="00AE262D"/>
    <w:rsid w:val="00AE5EBF"/>
    <w:rsid w:val="00AF2195"/>
    <w:rsid w:val="00B0073D"/>
    <w:rsid w:val="00B0634A"/>
    <w:rsid w:val="00B0735F"/>
    <w:rsid w:val="00B07B85"/>
    <w:rsid w:val="00B11446"/>
    <w:rsid w:val="00B115BF"/>
    <w:rsid w:val="00B1376B"/>
    <w:rsid w:val="00B270E0"/>
    <w:rsid w:val="00B3107D"/>
    <w:rsid w:val="00B32CB8"/>
    <w:rsid w:val="00B35969"/>
    <w:rsid w:val="00B41265"/>
    <w:rsid w:val="00B42452"/>
    <w:rsid w:val="00B42523"/>
    <w:rsid w:val="00B519D0"/>
    <w:rsid w:val="00B522C1"/>
    <w:rsid w:val="00B53913"/>
    <w:rsid w:val="00B55651"/>
    <w:rsid w:val="00B615B3"/>
    <w:rsid w:val="00B61675"/>
    <w:rsid w:val="00B62187"/>
    <w:rsid w:val="00B62FAF"/>
    <w:rsid w:val="00B677ED"/>
    <w:rsid w:val="00B70562"/>
    <w:rsid w:val="00B72707"/>
    <w:rsid w:val="00B742D8"/>
    <w:rsid w:val="00B752A4"/>
    <w:rsid w:val="00B87281"/>
    <w:rsid w:val="00B9319A"/>
    <w:rsid w:val="00B97CCC"/>
    <w:rsid w:val="00BA31F9"/>
    <w:rsid w:val="00BA3F5E"/>
    <w:rsid w:val="00BB4056"/>
    <w:rsid w:val="00BC779A"/>
    <w:rsid w:val="00BD31C2"/>
    <w:rsid w:val="00BD4B49"/>
    <w:rsid w:val="00BD5DB8"/>
    <w:rsid w:val="00BE20AB"/>
    <w:rsid w:val="00BE3977"/>
    <w:rsid w:val="00BF3E1B"/>
    <w:rsid w:val="00BF545C"/>
    <w:rsid w:val="00BF76E1"/>
    <w:rsid w:val="00C002B1"/>
    <w:rsid w:val="00C03302"/>
    <w:rsid w:val="00C05EDA"/>
    <w:rsid w:val="00C15349"/>
    <w:rsid w:val="00C16F69"/>
    <w:rsid w:val="00C23F51"/>
    <w:rsid w:val="00C24C44"/>
    <w:rsid w:val="00C25803"/>
    <w:rsid w:val="00C3193D"/>
    <w:rsid w:val="00C32DF0"/>
    <w:rsid w:val="00C46938"/>
    <w:rsid w:val="00C54E8D"/>
    <w:rsid w:val="00C56FED"/>
    <w:rsid w:val="00C722E6"/>
    <w:rsid w:val="00C73272"/>
    <w:rsid w:val="00C80C03"/>
    <w:rsid w:val="00C81675"/>
    <w:rsid w:val="00C85E48"/>
    <w:rsid w:val="00C9008D"/>
    <w:rsid w:val="00C917C0"/>
    <w:rsid w:val="00C924BE"/>
    <w:rsid w:val="00C9543A"/>
    <w:rsid w:val="00C96DBF"/>
    <w:rsid w:val="00CA1263"/>
    <w:rsid w:val="00CB049A"/>
    <w:rsid w:val="00CB1488"/>
    <w:rsid w:val="00CB1BCD"/>
    <w:rsid w:val="00CB2F6E"/>
    <w:rsid w:val="00CB643E"/>
    <w:rsid w:val="00CB677A"/>
    <w:rsid w:val="00CC341B"/>
    <w:rsid w:val="00CC47FD"/>
    <w:rsid w:val="00CD1920"/>
    <w:rsid w:val="00CD2354"/>
    <w:rsid w:val="00CE48B6"/>
    <w:rsid w:val="00CF3C0A"/>
    <w:rsid w:val="00CF52D4"/>
    <w:rsid w:val="00D0533C"/>
    <w:rsid w:val="00D109FD"/>
    <w:rsid w:val="00D14710"/>
    <w:rsid w:val="00D1603C"/>
    <w:rsid w:val="00D26372"/>
    <w:rsid w:val="00D27FA7"/>
    <w:rsid w:val="00D3626B"/>
    <w:rsid w:val="00D45688"/>
    <w:rsid w:val="00D55E93"/>
    <w:rsid w:val="00D65DD2"/>
    <w:rsid w:val="00D705EE"/>
    <w:rsid w:val="00D7255C"/>
    <w:rsid w:val="00D72D69"/>
    <w:rsid w:val="00D7458A"/>
    <w:rsid w:val="00D746AC"/>
    <w:rsid w:val="00D75214"/>
    <w:rsid w:val="00D76678"/>
    <w:rsid w:val="00D93B38"/>
    <w:rsid w:val="00D94BB5"/>
    <w:rsid w:val="00DA097A"/>
    <w:rsid w:val="00DA314A"/>
    <w:rsid w:val="00DA501B"/>
    <w:rsid w:val="00DA6030"/>
    <w:rsid w:val="00DB06A2"/>
    <w:rsid w:val="00DB127F"/>
    <w:rsid w:val="00DB24FF"/>
    <w:rsid w:val="00DB7A02"/>
    <w:rsid w:val="00DC1739"/>
    <w:rsid w:val="00DC50CA"/>
    <w:rsid w:val="00DC76EA"/>
    <w:rsid w:val="00DD4BA6"/>
    <w:rsid w:val="00DD52AC"/>
    <w:rsid w:val="00DE5F14"/>
    <w:rsid w:val="00DE6D88"/>
    <w:rsid w:val="00DF4350"/>
    <w:rsid w:val="00DF5E02"/>
    <w:rsid w:val="00DF75C1"/>
    <w:rsid w:val="00E071DE"/>
    <w:rsid w:val="00E07BC7"/>
    <w:rsid w:val="00E1001B"/>
    <w:rsid w:val="00E13262"/>
    <w:rsid w:val="00E14EB1"/>
    <w:rsid w:val="00E16086"/>
    <w:rsid w:val="00E20F0D"/>
    <w:rsid w:val="00E2144D"/>
    <w:rsid w:val="00E229E1"/>
    <w:rsid w:val="00E3366F"/>
    <w:rsid w:val="00E40238"/>
    <w:rsid w:val="00E43CA2"/>
    <w:rsid w:val="00E45E85"/>
    <w:rsid w:val="00E477B8"/>
    <w:rsid w:val="00E62AA3"/>
    <w:rsid w:val="00E64FCE"/>
    <w:rsid w:val="00E66FD4"/>
    <w:rsid w:val="00E70F1D"/>
    <w:rsid w:val="00E731BB"/>
    <w:rsid w:val="00E75091"/>
    <w:rsid w:val="00E76905"/>
    <w:rsid w:val="00E917C9"/>
    <w:rsid w:val="00E92C99"/>
    <w:rsid w:val="00E94A89"/>
    <w:rsid w:val="00EA22F2"/>
    <w:rsid w:val="00EA568A"/>
    <w:rsid w:val="00EA68A3"/>
    <w:rsid w:val="00EA7442"/>
    <w:rsid w:val="00EB45EB"/>
    <w:rsid w:val="00EB6846"/>
    <w:rsid w:val="00EC7D19"/>
    <w:rsid w:val="00ED465A"/>
    <w:rsid w:val="00ED46C9"/>
    <w:rsid w:val="00ED51E7"/>
    <w:rsid w:val="00EE6E29"/>
    <w:rsid w:val="00EE76D6"/>
    <w:rsid w:val="00EF3E08"/>
    <w:rsid w:val="00EF7BF3"/>
    <w:rsid w:val="00F00AD9"/>
    <w:rsid w:val="00F13982"/>
    <w:rsid w:val="00F141C2"/>
    <w:rsid w:val="00F16A93"/>
    <w:rsid w:val="00F17972"/>
    <w:rsid w:val="00F31A99"/>
    <w:rsid w:val="00F3321B"/>
    <w:rsid w:val="00F33FAE"/>
    <w:rsid w:val="00F349AD"/>
    <w:rsid w:val="00F37B77"/>
    <w:rsid w:val="00F409E8"/>
    <w:rsid w:val="00F448C4"/>
    <w:rsid w:val="00F5273F"/>
    <w:rsid w:val="00F6204E"/>
    <w:rsid w:val="00F661FD"/>
    <w:rsid w:val="00F66C80"/>
    <w:rsid w:val="00F67C5F"/>
    <w:rsid w:val="00F7071A"/>
    <w:rsid w:val="00F91742"/>
    <w:rsid w:val="00FA0E5E"/>
    <w:rsid w:val="00FA67A0"/>
    <w:rsid w:val="00FB4876"/>
    <w:rsid w:val="00FB4DCD"/>
    <w:rsid w:val="00FB6BAF"/>
    <w:rsid w:val="00FB7B18"/>
    <w:rsid w:val="00FC0530"/>
    <w:rsid w:val="00FC171D"/>
    <w:rsid w:val="00FD122A"/>
    <w:rsid w:val="00FD5563"/>
    <w:rsid w:val="00FD5C9B"/>
    <w:rsid w:val="00FE7ECE"/>
    <w:rsid w:val="00FF0BC6"/>
    <w:rsid w:val="00FF1AB1"/>
    <w:rsid w:val="00FF6AC9"/>
    <w:rsid w:val="00FF7552"/>
    <w:rsid w:val="461AF6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6145"/>
    <o:shapelayout v:ext="edit">
      <o:idmap v:ext="edit" data="1"/>
    </o:shapelayout>
  </w:shapeDefaults>
  <w:decimalSymbol w:val="."/>
  <w:listSeparator w:val=","/>
  <w14:docId w14:val="6AF79924"/>
  <w15:chartTrackingRefBased/>
  <w15:docId w15:val="{57378C99-E7AE-4612-96A3-7C6C8DF71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uiPriority="35"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915B5"/>
    <w:pPr>
      <w:spacing w:after="200" w:line="276" w:lineRule="auto"/>
    </w:pPr>
    <w:rPr>
      <w:sz w:val="22"/>
      <w:szCs w:val="22"/>
      <w:lang w:val="en-CA" w:eastAsia="en-CA"/>
    </w:rPr>
  </w:style>
  <w:style w:type="paragraph" w:styleId="Heading1">
    <w:name w:val="heading 1"/>
    <w:aliases w:val="Heading 1S,Contents - level1 Char"/>
    <w:basedOn w:val="Normal"/>
    <w:next w:val="BodyText"/>
    <w:link w:val="Heading1Char"/>
    <w:qFormat/>
    <w:rsid w:val="00FD122A"/>
    <w:pPr>
      <w:keepNext/>
      <w:numPr>
        <w:numId w:val="2"/>
      </w:numPr>
      <w:spacing w:before="160" w:after="0" w:line="240" w:lineRule="auto"/>
      <w:outlineLvl w:val="0"/>
    </w:pPr>
    <w:rPr>
      <w:caps/>
      <w:u w:val="single"/>
    </w:rPr>
  </w:style>
  <w:style w:type="paragraph" w:styleId="Heading2">
    <w:name w:val="heading 2"/>
    <w:aliases w:val="Heading 2S"/>
    <w:basedOn w:val="Normal"/>
    <w:next w:val="BodyText"/>
    <w:link w:val="Heading2Char"/>
    <w:qFormat/>
    <w:rsid w:val="00315BF5"/>
    <w:pPr>
      <w:keepNext/>
      <w:keepLines/>
      <w:numPr>
        <w:ilvl w:val="1"/>
        <w:numId w:val="2"/>
      </w:numPr>
      <w:spacing w:before="80" w:after="0" w:line="240" w:lineRule="auto"/>
      <w:outlineLvl w:val="1"/>
    </w:pPr>
    <w:rPr>
      <w:rFonts w:cs="Calibri"/>
      <w:u w:val="single"/>
    </w:rPr>
  </w:style>
  <w:style w:type="paragraph" w:styleId="Heading3">
    <w:name w:val="heading 3"/>
    <w:aliases w:val="Heading 3S"/>
    <w:basedOn w:val="Normal"/>
    <w:next w:val="Heading4"/>
    <w:link w:val="Heading3Char"/>
    <w:autoRedefine/>
    <w:qFormat/>
    <w:rsid w:val="0095241F"/>
    <w:pPr>
      <w:numPr>
        <w:ilvl w:val="2"/>
        <w:numId w:val="2"/>
      </w:numPr>
      <w:tabs>
        <w:tab w:val="clear" w:pos="1710"/>
        <w:tab w:val="num" w:pos="1440"/>
      </w:tabs>
      <w:spacing w:after="0" w:line="240" w:lineRule="auto"/>
      <w:ind w:left="1440"/>
      <w:contextualSpacing/>
      <w:outlineLvl w:val="2"/>
    </w:pPr>
    <w:rPr>
      <w:rFonts w:cs="Calibri"/>
      <w:lang w:val="en-US" w:eastAsia="en-US"/>
    </w:rPr>
  </w:style>
  <w:style w:type="paragraph" w:styleId="Heading4">
    <w:name w:val="heading 4"/>
    <w:aliases w:val="Heading 4S"/>
    <w:basedOn w:val="Normal"/>
    <w:link w:val="Heading4Char"/>
    <w:qFormat/>
    <w:rsid w:val="00315BF5"/>
    <w:pPr>
      <w:numPr>
        <w:ilvl w:val="3"/>
        <w:numId w:val="2"/>
      </w:numPr>
      <w:tabs>
        <w:tab w:val="left" w:pos="2160"/>
      </w:tabs>
      <w:spacing w:after="0" w:line="240" w:lineRule="auto"/>
      <w:outlineLvl w:val="3"/>
    </w:pPr>
    <w:rPr>
      <w:rFonts w:cs="Calibri"/>
    </w:rPr>
  </w:style>
  <w:style w:type="paragraph" w:styleId="Heading5">
    <w:name w:val="heading 5"/>
    <w:aliases w:val="Heading 5S"/>
    <w:basedOn w:val="Normal"/>
    <w:link w:val="Heading5Char"/>
    <w:qFormat/>
    <w:rsid w:val="00FD122A"/>
    <w:pPr>
      <w:numPr>
        <w:ilvl w:val="4"/>
        <w:numId w:val="2"/>
      </w:numPr>
      <w:tabs>
        <w:tab w:val="left" w:pos="2880"/>
      </w:tabs>
      <w:spacing w:after="0" w:line="240" w:lineRule="auto"/>
      <w:outlineLvl w:val="4"/>
    </w:pPr>
    <w:rPr>
      <w:rFonts w:cs="Calibri"/>
    </w:rPr>
  </w:style>
  <w:style w:type="paragraph" w:styleId="Heading6">
    <w:name w:val="heading 6"/>
    <w:aliases w:val="Heading 6S"/>
    <w:basedOn w:val="Normal"/>
    <w:next w:val="BodyText"/>
    <w:link w:val="Heading6Char"/>
    <w:qFormat/>
    <w:rsid w:val="00315BF5"/>
    <w:pPr>
      <w:numPr>
        <w:ilvl w:val="5"/>
        <w:numId w:val="2"/>
      </w:numPr>
      <w:spacing w:after="0" w:line="240" w:lineRule="auto"/>
      <w:outlineLvl w:val="5"/>
    </w:pPr>
    <w:rPr>
      <w:sz w:val="20"/>
      <w:szCs w:val="20"/>
    </w:rPr>
  </w:style>
  <w:style w:type="paragraph" w:styleId="Heading7">
    <w:name w:val="heading 7"/>
    <w:basedOn w:val="Heading6"/>
    <w:next w:val="Normal"/>
    <w:link w:val="Heading7Char"/>
    <w:unhideWhenUsed/>
    <w:qFormat/>
    <w:rsid w:val="00315BF5"/>
    <w:pPr>
      <w:numPr>
        <w:ilvl w:val="6"/>
      </w:numPr>
      <w:tabs>
        <w:tab w:val="num" w:pos="5040"/>
      </w:tabs>
      <w:outlineLvl w:val="6"/>
    </w:pPr>
  </w:style>
  <w:style w:type="paragraph" w:styleId="Heading8">
    <w:name w:val="heading 8"/>
    <w:basedOn w:val="Normal"/>
    <w:next w:val="Normal"/>
    <w:qFormat/>
    <w:rsid w:val="00DB06A2"/>
    <w:pPr>
      <w:numPr>
        <w:ilvl w:val="7"/>
        <w:numId w:val="2"/>
      </w:numPr>
      <w:spacing w:before="240" w:after="60"/>
      <w:outlineLvl w:val="7"/>
    </w:pPr>
    <w:rPr>
      <w:rFonts w:ascii="Times New Roman" w:hAnsi="Times New Roman"/>
      <w:i/>
      <w:iCs/>
      <w:sz w:val="24"/>
      <w:szCs w:val="24"/>
    </w:rPr>
  </w:style>
  <w:style w:type="paragraph" w:styleId="Heading9">
    <w:name w:val="heading 9"/>
    <w:basedOn w:val="Normal"/>
    <w:next w:val="Normal"/>
    <w:unhideWhenUsed/>
    <w:qFormat/>
    <w:rsid w:val="00315BF5"/>
    <w:pPr>
      <w:keepNext/>
      <w:keepLines/>
      <w:numPr>
        <w:ilvl w:val="8"/>
        <w:numId w:val="2"/>
      </w:numPr>
      <w:spacing w:before="200" w:after="0"/>
      <w:outlineLvl w:val="8"/>
    </w:pPr>
    <w:rPr>
      <w:rFonts w:ascii="Cambria" w:hAnsi="Cambria" w:cs="Ari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160"/>
    </w:pPr>
    <w:rPr>
      <w:rFonts w:ascii="Book Antiqua" w:hAnsi="Book Antiqua"/>
    </w:rPr>
  </w:style>
  <w:style w:type="paragraph" w:customStyle="1" w:styleId="Bullet">
    <w:name w:val="Bullet"/>
    <w:basedOn w:val="BodyText"/>
    <w:next w:val="BodyText"/>
  </w:style>
  <w:style w:type="character" w:styleId="CommentReference">
    <w:name w:val="annotation reference"/>
    <w:semiHidden/>
    <w:rPr>
      <w:rFonts w:ascii="Arial" w:hAnsi="Arial"/>
      <w:color w:val="FF0000"/>
      <w:position w:val="6"/>
      <w:sz w:val="20"/>
    </w:rPr>
  </w:style>
  <w:style w:type="paragraph" w:styleId="CommentText">
    <w:name w:val="annotation text"/>
    <w:basedOn w:val="Normal"/>
    <w:link w:val="CommentTextChar"/>
    <w:semiHidden/>
    <w:pPr>
      <w:spacing w:before="120"/>
    </w:pPr>
    <w:rPr>
      <w:rFonts w:ascii="Arial" w:hAnsi="Arial"/>
    </w:rPr>
  </w:style>
  <w:style w:type="paragraph" w:customStyle="1" w:styleId="CSA">
    <w:name w:val="CSA"/>
    <w:basedOn w:val="BodyText"/>
    <w:next w:val="Heading1"/>
    <w:pPr>
      <w:keepNext/>
      <w:spacing w:after="0"/>
    </w:pPr>
    <w:rPr>
      <w:b/>
      <w:caps/>
      <w:sz w:val="20"/>
    </w:rPr>
  </w:style>
  <w:style w:type="paragraph" w:customStyle="1" w:styleId="Divider">
    <w:name w:val="Divider"/>
    <w:basedOn w:val="Normal"/>
    <w:next w:val="BlockText"/>
    <w:pPr>
      <w:pBdr>
        <w:bottom w:val="single" w:sz="6" w:space="1" w:color="auto"/>
      </w:pBdr>
      <w:spacing w:before="10800"/>
      <w:jc w:val="right"/>
    </w:pPr>
    <w:rPr>
      <w:b/>
      <w:sz w:val="40"/>
    </w:rPr>
  </w:style>
  <w:style w:type="paragraph" w:customStyle="1" w:styleId="Main-Head">
    <w:name w:val="Main-Head"/>
    <w:basedOn w:val="Normal"/>
    <w:next w:val="BodyText"/>
    <w:link w:val="Main-HeadChar"/>
    <w:rPr>
      <w:rFonts w:ascii="Arial Narrow" w:hAnsi="Arial Narrow"/>
      <w:b/>
    </w:rPr>
  </w:style>
  <w:style w:type="paragraph" w:styleId="Caption">
    <w:name w:val="caption"/>
    <w:basedOn w:val="Main-Head"/>
    <w:next w:val="Normal"/>
    <w:uiPriority w:val="35"/>
    <w:unhideWhenUsed/>
    <w:qFormat/>
    <w:rsid w:val="009A0FED"/>
    <w:pPr>
      <w:spacing w:line="240" w:lineRule="auto"/>
      <w:jc w:val="center"/>
    </w:pPr>
    <w:rPr>
      <w:rFonts w:ascii="Calibri" w:hAnsi="Calibri"/>
      <w:bCs/>
      <w:sz w:val="18"/>
      <w:szCs w:val="18"/>
    </w:rPr>
  </w:style>
  <w:style w:type="paragraph" w:customStyle="1" w:styleId="Exhibit--Number">
    <w:name w:val="Exhibit--Number"/>
    <w:basedOn w:val="Main-Head"/>
    <w:next w:val="Exhibit--Title"/>
    <w:pPr>
      <w:spacing w:before="160"/>
    </w:pPr>
    <w:rPr>
      <w:caps/>
      <w:sz w:val="18"/>
    </w:rPr>
  </w:style>
  <w:style w:type="paragraph" w:customStyle="1" w:styleId="Exhibit--Title">
    <w:name w:val="Exhibit--Title"/>
    <w:basedOn w:val="Exhibit--Number"/>
    <w:next w:val="Exhibit--Caption"/>
    <w:pPr>
      <w:spacing w:before="0"/>
    </w:pPr>
    <w:rPr>
      <w:b w:val="0"/>
      <w:caps w:val="0"/>
      <w:sz w:val="20"/>
    </w:rPr>
  </w:style>
  <w:style w:type="paragraph" w:styleId="BlockText">
    <w:name w:val="Block Text"/>
    <w:basedOn w:val="Normal"/>
    <w:pPr>
      <w:spacing w:after="120"/>
      <w:ind w:left="1440" w:right="1440"/>
    </w:pPr>
  </w:style>
  <w:style w:type="paragraph" w:customStyle="1" w:styleId="Contents">
    <w:name w:val="Contents"/>
    <w:basedOn w:val="Heading1"/>
    <w:next w:val="BodyText"/>
  </w:style>
  <w:style w:type="paragraph" w:styleId="Footer">
    <w:name w:val="footer"/>
    <w:basedOn w:val="Normal"/>
    <w:pPr>
      <w:tabs>
        <w:tab w:val="right" w:pos="9000"/>
      </w:tabs>
    </w:pPr>
    <w:rPr>
      <w:rFonts w:ascii="Arial Narrow" w:hAnsi="Arial Narrow"/>
      <w:caps/>
      <w:sz w:val="14"/>
    </w:rPr>
  </w:style>
  <w:style w:type="character" w:styleId="FootnoteReference">
    <w:name w:val="footnote reference"/>
    <w:semiHidden/>
    <w:rPr>
      <w:rFonts w:ascii="Arial" w:hAnsi="Arial"/>
      <w:spacing w:val="0"/>
      <w:position w:val="6"/>
      <w:sz w:val="16"/>
    </w:rPr>
  </w:style>
  <w:style w:type="paragraph" w:styleId="FootnoteText">
    <w:name w:val="footnote text"/>
    <w:basedOn w:val="BodyText"/>
    <w:semiHidden/>
    <w:pPr>
      <w:spacing w:after="0"/>
    </w:pPr>
    <w:rPr>
      <w:rFonts w:ascii="Arial" w:hAnsi="Arial"/>
      <w:sz w:val="16"/>
    </w:rPr>
  </w:style>
  <w:style w:type="paragraph" w:styleId="Header">
    <w:name w:val="header"/>
    <w:basedOn w:val="Normal"/>
    <w:pPr>
      <w:pBdr>
        <w:bottom w:val="single" w:sz="6" w:space="1" w:color="auto"/>
      </w:pBdr>
      <w:jc w:val="right"/>
    </w:pPr>
    <w:rPr>
      <w:rFonts w:ascii="Arial Narrow" w:hAnsi="Arial Narrow"/>
      <w:caps/>
      <w:sz w:val="14"/>
    </w:rPr>
  </w:style>
  <w:style w:type="paragraph" w:styleId="NormalIndent">
    <w:name w:val="Normal Indent"/>
    <w:basedOn w:val="Normal"/>
    <w:pPr>
      <w:ind w:left="360"/>
    </w:pPr>
  </w:style>
  <w:style w:type="paragraph" w:customStyle="1" w:styleId="Number">
    <w:name w:val="Number"/>
    <w:basedOn w:val="BodyText"/>
    <w:next w:val="BodyText"/>
    <w:pPr>
      <w:spacing w:after="0"/>
      <w:ind w:left="360" w:hanging="360"/>
    </w:pPr>
  </w:style>
  <w:style w:type="character" w:styleId="PageNumber">
    <w:name w:val="page number"/>
    <w:rPr>
      <w:sz w:val="16"/>
    </w:rPr>
  </w:style>
  <w:style w:type="paragraph" w:customStyle="1" w:styleId="TableHead">
    <w:name w:val="Table Head"/>
    <w:basedOn w:val="Normal"/>
    <w:next w:val="Normal"/>
    <w:pPr>
      <w:spacing w:before="80" w:after="80"/>
      <w:jc w:val="center"/>
    </w:pPr>
    <w:rPr>
      <w:rFonts w:ascii="Arial" w:hAnsi="Arial"/>
      <w:b/>
      <w:sz w:val="18"/>
    </w:rPr>
  </w:style>
  <w:style w:type="paragraph" w:customStyle="1" w:styleId="TableBody">
    <w:name w:val="Table Body"/>
    <w:basedOn w:val="TableHead"/>
    <w:pPr>
      <w:jc w:val="left"/>
    </w:pPr>
    <w:rPr>
      <w:b w:val="0"/>
    </w:rPr>
  </w:style>
  <w:style w:type="paragraph" w:customStyle="1" w:styleId="TableNotes">
    <w:name w:val="Table Notes"/>
    <w:basedOn w:val="TableBody"/>
    <w:pPr>
      <w:spacing w:after="320"/>
    </w:pPr>
  </w:style>
  <w:style w:type="paragraph" w:customStyle="1" w:styleId="Tick">
    <w:name w:val="Tick"/>
    <w:basedOn w:val="BodyText"/>
    <w:next w:val="BodyText"/>
    <w:pPr>
      <w:spacing w:after="0"/>
      <w:ind w:left="720" w:hanging="360"/>
    </w:pPr>
  </w:style>
  <w:style w:type="paragraph" w:styleId="Title">
    <w:name w:val="Title"/>
    <w:basedOn w:val="Main-Head"/>
    <w:pPr>
      <w:keepNext/>
      <w:spacing w:before="160" w:after="30"/>
    </w:pPr>
    <w:rPr>
      <w:sz w:val="20"/>
    </w:rPr>
  </w:style>
  <w:style w:type="paragraph" w:styleId="TOC1">
    <w:name w:val="toc 1"/>
    <w:basedOn w:val="BodyText"/>
    <w:next w:val="TOC2"/>
    <w:autoRedefine/>
    <w:semiHidden/>
    <w:pPr>
      <w:tabs>
        <w:tab w:val="right" w:leader="dot" w:pos="8640"/>
      </w:tabs>
      <w:spacing w:after="0"/>
    </w:pPr>
    <w:rPr>
      <w:b/>
    </w:rPr>
  </w:style>
  <w:style w:type="paragraph" w:styleId="TOC2">
    <w:name w:val="toc 2"/>
    <w:basedOn w:val="TOC1"/>
    <w:next w:val="TOC3"/>
    <w:autoRedefine/>
    <w:semiHidden/>
    <w:pPr>
      <w:tabs>
        <w:tab w:val="left" w:pos="1008"/>
      </w:tabs>
      <w:ind w:left="720"/>
    </w:pPr>
    <w:rPr>
      <w:b w:val="0"/>
    </w:rPr>
  </w:style>
  <w:style w:type="paragraph" w:styleId="TOC3">
    <w:name w:val="toc 3"/>
    <w:basedOn w:val="TOC2"/>
    <w:autoRedefine/>
    <w:semiHidden/>
    <w:pPr>
      <w:tabs>
        <w:tab w:val="clear" w:pos="1008"/>
        <w:tab w:val="left" w:pos="1728"/>
      </w:tabs>
      <w:ind w:left="1440"/>
    </w:pPr>
  </w:style>
  <w:style w:type="paragraph" w:styleId="ListBullet">
    <w:name w:val="List Bullet"/>
    <w:basedOn w:val="Bullet"/>
    <w:autoRedefine/>
    <w:pPr>
      <w:numPr>
        <w:numId w:val="1"/>
      </w:numPr>
    </w:pPr>
  </w:style>
  <w:style w:type="paragraph" w:styleId="TOC4">
    <w:name w:val="toc 4"/>
    <w:basedOn w:val="TOC3"/>
    <w:next w:val="TOC5"/>
    <w:autoRedefine/>
    <w:semiHidden/>
    <w:pPr>
      <w:tabs>
        <w:tab w:val="left" w:pos="2880"/>
      </w:tabs>
      <w:ind w:left="2160"/>
    </w:pPr>
  </w:style>
  <w:style w:type="paragraph" w:styleId="TOC5">
    <w:name w:val="toc 5"/>
    <w:basedOn w:val="Normal"/>
    <w:next w:val="Normal"/>
    <w:autoRedefine/>
    <w:semiHidden/>
    <w:pPr>
      <w:ind w:left="880"/>
    </w:pPr>
  </w:style>
  <w:style w:type="paragraph" w:customStyle="1" w:styleId="Exhibit--Caption">
    <w:name w:val="Exhibit--Caption"/>
    <w:basedOn w:val="Exhibit--Title"/>
    <w:next w:val="BodyText"/>
    <w:rPr>
      <w:i/>
    </w:rPr>
  </w:style>
  <w:style w:type="character" w:customStyle="1" w:styleId="Main-HeadChar">
    <w:name w:val="Main-Head Char"/>
    <w:link w:val="Main-Head"/>
    <w:rsid w:val="00AA040C"/>
    <w:rPr>
      <w:rFonts w:ascii="Arial Narrow" w:hAnsi="Arial Narrow"/>
      <w:b/>
      <w:sz w:val="22"/>
      <w:lang w:val="en-US" w:eastAsia="en-US" w:bidi="ar-SA"/>
    </w:rPr>
  </w:style>
  <w:style w:type="paragraph" w:customStyle="1" w:styleId="Flysheet">
    <w:name w:val="Flysheet"/>
    <w:basedOn w:val="Normal"/>
    <w:pPr>
      <w:jc w:val="right"/>
    </w:pPr>
    <w:rPr>
      <w:rFonts w:ascii="Arial Narrow" w:hAnsi="Arial Narrow"/>
      <w:b/>
      <w:sz w:val="28"/>
    </w:rPr>
  </w:style>
  <w:style w:type="paragraph" w:customStyle="1" w:styleId="FlysheetCont">
    <w:name w:val="Flysheet Cont"/>
    <w:basedOn w:val="Normal"/>
    <w:pPr>
      <w:spacing w:before="9720"/>
      <w:jc w:val="right"/>
    </w:pPr>
    <w:rPr>
      <w:rFonts w:ascii="Arial Narrow" w:hAnsi="Arial Narrow"/>
      <w:b/>
      <w:sz w:val="28"/>
    </w:rPr>
  </w:style>
  <w:style w:type="paragraph" w:customStyle="1" w:styleId="FlysheetTitle">
    <w:name w:val="Flysheet Title"/>
    <w:basedOn w:val="Normal"/>
    <w:pPr>
      <w:spacing w:before="9720"/>
      <w:jc w:val="right"/>
    </w:pPr>
    <w:rPr>
      <w:rFonts w:ascii="Arial Narrow" w:hAnsi="Arial Narrow"/>
      <w:b/>
      <w:sz w:val="28"/>
    </w:rPr>
  </w:style>
  <w:style w:type="paragraph" w:customStyle="1" w:styleId="TableFlysheet">
    <w:name w:val="Table Flysheet"/>
    <w:basedOn w:val="Normal"/>
    <w:pPr>
      <w:jc w:val="right"/>
    </w:pPr>
    <w:rPr>
      <w:rFonts w:ascii="Arial Narrow" w:hAnsi="Arial Narrow"/>
      <w:b/>
      <w:sz w:val="28"/>
    </w:rPr>
  </w:style>
  <w:style w:type="paragraph" w:customStyle="1" w:styleId="TableFlysheetCont">
    <w:name w:val="Table Flysheet Cont"/>
    <w:basedOn w:val="Normal"/>
    <w:pPr>
      <w:spacing w:before="9720"/>
      <w:jc w:val="right"/>
    </w:pPr>
    <w:rPr>
      <w:rFonts w:ascii="Arial Narrow" w:hAnsi="Arial Narrow"/>
      <w:b/>
      <w:sz w:val="28"/>
    </w:rPr>
  </w:style>
  <w:style w:type="paragraph" w:customStyle="1" w:styleId="TableFlysheetTitle">
    <w:name w:val="Table Flysheet Title"/>
    <w:basedOn w:val="Normal"/>
    <w:pPr>
      <w:spacing w:before="9720"/>
      <w:jc w:val="right"/>
    </w:pPr>
    <w:rPr>
      <w:rFonts w:ascii="Arial Narrow" w:hAnsi="Arial Narrow"/>
      <w:b/>
      <w:sz w:val="28"/>
    </w:rPr>
  </w:style>
  <w:style w:type="character" w:customStyle="1" w:styleId="Heading3Char">
    <w:name w:val="Heading 3 Char"/>
    <w:aliases w:val="Heading 3S Char"/>
    <w:link w:val="Heading3"/>
    <w:rsid w:val="0095241F"/>
    <w:rPr>
      <w:rFonts w:cs="Calibri"/>
      <w:sz w:val="22"/>
      <w:szCs w:val="22"/>
    </w:rPr>
  </w:style>
  <w:style w:type="paragraph" w:customStyle="1" w:styleId="Other">
    <w:name w:val="Other"/>
    <w:basedOn w:val="Normal"/>
    <w:rsid w:val="00F13982"/>
    <w:pPr>
      <w:widowControl w:val="0"/>
      <w:autoSpaceDE w:val="0"/>
      <w:autoSpaceDN w:val="0"/>
      <w:adjustRightInd w:val="0"/>
    </w:pPr>
    <w:rPr>
      <w:rFonts w:ascii="Courier New" w:hAnsi="Courier New" w:cs="Courier New"/>
      <w:sz w:val="24"/>
      <w:szCs w:val="24"/>
    </w:rPr>
  </w:style>
  <w:style w:type="paragraph" w:customStyle="1" w:styleId="TableHeading">
    <w:name w:val="Table Heading"/>
    <w:basedOn w:val="TableText"/>
    <w:rsid w:val="002F4665"/>
    <w:pPr>
      <w:jc w:val="center"/>
    </w:pPr>
    <w:rPr>
      <w:b/>
    </w:rPr>
  </w:style>
  <w:style w:type="paragraph" w:customStyle="1" w:styleId="TableText">
    <w:name w:val="Table Text"/>
    <w:basedOn w:val="Normal"/>
    <w:rsid w:val="002F4665"/>
    <w:pPr>
      <w:tabs>
        <w:tab w:val="left" w:pos="1440"/>
        <w:tab w:val="left" w:pos="2016"/>
        <w:tab w:val="left" w:pos="2592"/>
        <w:tab w:val="left" w:pos="3168"/>
        <w:tab w:val="left" w:pos="3744"/>
        <w:tab w:val="left" w:pos="4320"/>
        <w:tab w:val="left" w:pos="4896"/>
        <w:tab w:val="left" w:pos="5472"/>
        <w:tab w:val="left" w:pos="6048"/>
        <w:tab w:val="left" w:pos="6624"/>
        <w:tab w:val="left" w:pos="7200"/>
        <w:tab w:val="left" w:pos="7776"/>
        <w:tab w:val="left" w:pos="8352"/>
      </w:tabs>
      <w:spacing w:before="120"/>
    </w:pPr>
    <w:rPr>
      <w:rFonts w:ascii="Times New Roman" w:hAnsi="Times New Roman"/>
      <w:sz w:val="24"/>
    </w:rPr>
  </w:style>
  <w:style w:type="character" w:customStyle="1" w:styleId="Heading1Char">
    <w:name w:val="Heading 1 Char"/>
    <w:aliases w:val="Heading 1S Char,Contents - level1 Char Char"/>
    <w:link w:val="Heading1"/>
    <w:rsid w:val="00FD122A"/>
    <w:rPr>
      <w:caps/>
      <w:sz w:val="22"/>
      <w:szCs w:val="22"/>
      <w:u w:val="single"/>
      <w:lang w:val="en-CA" w:eastAsia="en-CA"/>
    </w:rPr>
  </w:style>
  <w:style w:type="paragraph" w:customStyle="1" w:styleId="NormalTableText">
    <w:name w:val="Normal Table Text"/>
    <w:basedOn w:val="Normal"/>
    <w:rsid w:val="002F07C0"/>
    <w:pPr>
      <w:widowControl w:val="0"/>
      <w:spacing w:before="60" w:after="60"/>
    </w:pPr>
    <w:rPr>
      <w:rFonts w:ascii="Arial" w:hAnsi="Arial"/>
      <w:sz w:val="20"/>
      <w:lang w:val="en-GB"/>
    </w:rPr>
  </w:style>
  <w:style w:type="paragraph" w:styleId="BalloonText">
    <w:name w:val="Balloon Text"/>
    <w:basedOn w:val="Normal"/>
    <w:semiHidden/>
    <w:rsid w:val="006A009A"/>
    <w:rPr>
      <w:rFonts w:ascii="Tahoma" w:hAnsi="Tahoma" w:cs="Tahoma"/>
      <w:sz w:val="16"/>
      <w:szCs w:val="16"/>
    </w:rPr>
  </w:style>
  <w:style w:type="paragraph" w:styleId="CommentSubject">
    <w:name w:val="annotation subject"/>
    <w:basedOn w:val="CommentText"/>
    <w:next w:val="CommentText"/>
    <w:semiHidden/>
    <w:rsid w:val="00111036"/>
    <w:pPr>
      <w:spacing w:before="0"/>
    </w:pPr>
    <w:rPr>
      <w:rFonts w:ascii="Book Antiqua" w:hAnsi="Book Antiqua"/>
      <w:b/>
      <w:bCs/>
      <w:sz w:val="20"/>
    </w:rPr>
  </w:style>
  <w:style w:type="character" w:customStyle="1" w:styleId="CharChar">
    <w:name w:val="Char Char"/>
    <w:rsid w:val="00B0073D"/>
    <w:rPr>
      <w:rFonts w:ascii="Arial" w:hAnsi="Arial"/>
      <w:b/>
      <w:sz w:val="22"/>
      <w:lang w:val="en-US" w:eastAsia="en-US" w:bidi="ar-SA"/>
    </w:rPr>
  </w:style>
  <w:style w:type="character" w:customStyle="1" w:styleId="BodyTextChar">
    <w:name w:val="Body Text Char"/>
    <w:link w:val="BodyText"/>
    <w:semiHidden/>
    <w:locked/>
    <w:rsid w:val="00890837"/>
    <w:rPr>
      <w:rFonts w:ascii="Book Antiqua" w:hAnsi="Book Antiqua"/>
      <w:sz w:val="22"/>
      <w:lang w:val="en-US" w:eastAsia="en-US" w:bidi="ar-SA"/>
    </w:rPr>
  </w:style>
  <w:style w:type="character" w:customStyle="1" w:styleId="Heading2Char">
    <w:name w:val="Heading 2 Char"/>
    <w:aliases w:val="Heading 2S Char"/>
    <w:link w:val="Heading2"/>
    <w:rsid w:val="00315BF5"/>
    <w:rPr>
      <w:rFonts w:cs="Calibri"/>
      <w:sz w:val="22"/>
      <w:szCs w:val="22"/>
      <w:u w:val="single"/>
      <w:lang w:val="en-CA" w:eastAsia="en-CA"/>
    </w:rPr>
  </w:style>
  <w:style w:type="character" w:customStyle="1" w:styleId="Heading4Char">
    <w:name w:val="Heading 4 Char"/>
    <w:aliases w:val="Heading 4S Char"/>
    <w:link w:val="Heading4"/>
    <w:rsid w:val="00315BF5"/>
    <w:rPr>
      <w:rFonts w:cs="Calibri"/>
      <w:sz w:val="22"/>
      <w:szCs w:val="22"/>
      <w:lang w:val="en-CA" w:eastAsia="en-CA"/>
    </w:rPr>
  </w:style>
  <w:style w:type="character" w:customStyle="1" w:styleId="Heading5Char">
    <w:name w:val="Heading 5 Char"/>
    <w:aliases w:val="Heading 5S Char"/>
    <w:link w:val="Heading5"/>
    <w:rsid w:val="00FD122A"/>
    <w:rPr>
      <w:rFonts w:cs="Calibri"/>
      <w:sz w:val="22"/>
      <w:szCs w:val="22"/>
      <w:lang w:val="en-CA" w:eastAsia="en-CA"/>
    </w:rPr>
  </w:style>
  <w:style w:type="character" w:customStyle="1" w:styleId="Heading6Char">
    <w:name w:val="Heading 6 Char"/>
    <w:aliases w:val="Heading 6S Char"/>
    <w:link w:val="Heading6"/>
    <w:rsid w:val="00315BF5"/>
    <w:rPr>
      <w:lang w:val="en-CA" w:eastAsia="en-CA"/>
    </w:rPr>
  </w:style>
  <w:style w:type="character" w:customStyle="1" w:styleId="Heading7Char">
    <w:name w:val="Heading 7 Char"/>
    <w:link w:val="Heading7"/>
    <w:rsid w:val="00315BF5"/>
    <w:rPr>
      <w:lang w:val="en-CA" w:eastAsia="en-CA"/>
    </w:rPr>
  </w:style>
  <w:style w:type="character" w:customStyle="1" w:styleId="CommentTextChar">
    <w:name w:val="Comment Text Char"/>
    <w:link w:val="CommentText"/>
    <w:semiHidden/>
    <w:rsid w:val="00DA314A"/>
    <w:rPr>
      <w:rFonts w:ascii="Arial" w:hAnsi="Arial"/>
      <w:sz w:val="22"/>
      <w:szCs w:val="22"/>
    </w:rPr>
  </w:style>
  <w:style w:type="paragraph" w:styleId="Revision">
    <w:name w:val="Revision"/>
    <w:hidden/>
    <w:uiPriority w:val="99"/>
    <w:semiHidden/>
    <w:rsid w:val="000751B6"/>
    <w:rPr>
      <w:sz w:val="22"/>
      <w:szCs w:val="22"/>
      <w:lang w:val="en-CA" w:eastAsia="en-CA"/>
    </w:rPr>
  </w:style>
  <w:style w:type="paragraph" w:customStyle="1" w:styleId="VSNormal">
    <w:name w:val="VS Normal"/>
    <w:qFormat/>
    <w:rsid w:val="00B72707"/>
    <w:pPr>
      <w:spacing w:before="120" w:after="120" w:line="276" w:lineRule="auto"/>
      <w:jc w:val="both"/>
    </w:pPr>
    <w:rPr>
      <w:sz w:val="24"/>
      <w:szCs w:val="22"/>
    </w:rPr>
  </w:style>
  <w:style w:type="paragraph" w:customStyle="1" w:styleId="VSNormalIndent">
    <w:name w:val="VS Normal Indent"/>
    <w:qFormat/>
    <w:rsid w:val="00E14EB1"/>
    <w:pPr>
      <w:spacing w:after="120" w:line="276" w:lineRule="auto"/>
      <w:ind w:left="504"/>
      <w:jc w:val="both"/>
    </w:pPr>
    <w:rPr>
      <w:sz w:val="24"/>
      <w:szCs w:val="22"/>
    </w:rPr>
  </w:style>
  <w:style w:type="table" w:styleId="TableGrid">
    <w:name w:val="Table Grid"/>
    <w:basedOn w:val="TableNormal"/>
    <w:rsid w:val="00D27F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C349A"/>
    <w:pPr>
      <w:autoSpaceDE w:val="0"/>
      <w:autoSpaceDN w:val="0"/>
      <w:adjustRightInd w:val="0"/>
    </w:pPr>
    <w:rPr>
      <w:rFonts w:ascii="Arial" w:eastAsia="Times New Roman" w:hAnsi="Arial" w:cs="Arial"/>
      <w:color w:val="000000"/>
      <w:sz w:val="24"/>
      <w:szCs w:val="24"/>
      <w:lang w:eastAsia="en-CA"/>
    </w:rPr>
  </w:style>
  <w:style w:type="paragraph" w:styleId="List2">
    <w:name w:val="List 2"/>
    <w:basedOn w:val="Normal"/>
    <w:rsid w:val="00132BDC"/>
    <w:pPr>
      <w:spacing w:after="240" w:line="240" w:lineRule="auto"/>
      <w:ind w:left="720" w:hanging="360"/>
    </w:pPr>
    <w:rPr>
      <w:rFonts w:ascii="Times New Roman" w:eastAsia="Times New Roman" w:hAnsi="Times New Roman"/>
      <w:szCs w:val="20"/>
      <w:lang w:val="en-US" w:eastAsia="en-US"/>
    </w:rPr>
  </w:style>
  <w:style w:type="character" w:styleId="Hyperlink">
    <w:name w:val="Hyperlink"/>
    <w:rsid w:val="00421979"/>
    <w:rPr>
      <w:color w:val="0563C1"/>
      <w:u w:val="single"/>
    </w:rPr>
  </w:style>
  <w:style w:type="character" w:styleId="FollowedHyperlink">
    <w:name w:val="FollowedHyperlink"/>
    <w:basedOn w:val="DefaultParagraphFont"/>
    <w:rsid w:val="007C0263"/>
    <w:rPr>
      <w:color w:val="954F72" w:themeColor="followedHyperlink"/>
      <w:u w:val="single"/>
    </w:rPr>
  </w:style>
  <w:style w:type="paragraph" w:styleId="ListParagraph">
    <w:name w:val="List Paragraph"/>
    <w:basedOn w:val="Normal"/>
    <w:uiPriority w:val="34"/>
    <w:qFormat/>
    <w:rsid w:val="00845223"/>
    <w:pPr>
      <w:spacing w:after="0" w:line="240" w:lineRule="auto"/>
      <w:ind w:left="720"/>
    </w:pPr>
    <w:rPr>
      <w:rFonts w:eastAsiaTheme="minorHAnsi" w:cs="Calibri"/>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4636851">
      <w:bodyDiv w:val="1"/>
      <w:marLeft w:val="0"/>
      <w:marRight w:val="0"/>
      <w:marTop w:val="0"/>
      <w:marBottom w:val="0"/>
      <w:divBdr>
        <w:top w:val="none" w:sz="0" w:space="0" w:color="auto"/>
        <w:left w:val="none" w:sz="0" w:space="0" w:color="auto"/>
        <w:bottom w:val="none" w:sz="0" w:space="0" w:color="auto"/>
        <w:right w:val="none" w:sz="0" w:space="0" w:color="auto"/>
      </w:divBdr>
    </w:div>
    <w:div w:id="555706191">
      <w:bodyDiv w:val="1"/>
      <w:marLeft w:val="0"/>
      <w:marRight w:val="0"/>
      <w:marTop w:val="0"/>
      <w:marBottom w:val="0"/>
      <w:divBdr>
        <w:top w:val="none" w:sz="0" w:space="0" w:color="auto"/>
        <w:left w:val="none" w:sz="0" w:space="0" w:color="auto"/>
        <w:bottom w:val="none" w:sz="0" w:space="0" w:color="auto"/>
        <w:right w:val="none" w:sz="0" w:space="0" w:color="auto"/>
      </w:divBdr>
    </w:div>
    <w:div w:id="1048802886">
      <w:bodyDiv w:val="1"/>
      <w:marLeft w:val="0"/>
      <w:marRight w:val="0"/>
      <w:marTop w:val="0"/>
      <w:marBottom w:val="0"/>
      <w:divBdr>
        <w:top w:val="none" w:sz="0" w:space="0" w:color="auto"/>
        <w:left w:val="none" w:sz="0" w:space="0" w:color="auto"/>
        <w:bottom w:val="none" w:sz="0" w:space="0" w:color="auto"/>
        <w:right w:val="none" w:sz="0" w:space="0" w:color="auto"/>
      </w:divBdr>
    </w:div>
    <w:div w:id="1538392881">
      <w:bodyDiv w:val="1"/>
      <w:marLeft w:val="0"/>
      <w:marRight w:val="0"/>
      <w:marTop w:val="0"/>
      <w:marBottom w:val="0"/>
      <w:divBdr>
        <w:top w:val="none" w:sz="0" w:space="0" w:color="auto"/>
        <w:left w:val="none" w:sz="0" w:space="0" w:color="auto"/>
        <w:bottom w:val="none" w:sz="0" w:space="0" w:color="auto"/>
        <w:right w:val="none" w:sz="0" w:space="0" w:color="auto"/>
      </w:divBdr>
    </w:div>
    <w:div w:id="1556701115">
      <w:bodyDiv w:val="1"/>
      <w:marLeft w:val="0"/>
      <w:marRight w:val="0"/>
      <w:marTop w:val="0"/>
      <w:marBottom w:val="0"/>
      <w:divBdr>
        <w:top w:val="none" w:sz="0" w:space="0" w:color="auto"/>
        <w:left w:val="none" w:sz="0" w:space="0" w:color="auto"/>
        <w:bottom w:val="none" w:sz="0" w:space="0" w:color="auto"/>
        <w:right w:val="none" w:sz="0" w:space="0" w:color="auto"/>
      </w:divBdr>
    </w:div>
    <w:div w:id="1663704205">
      <w:bodyDiv w:val="1"/>
      <w:marLeft w:val="0"/>
      <w:marRight w:val="0"/>
      <w:marTop w:val="0"/>
      <w:marBottom w:val="0"/>
      <w:divBdr>
        <w:top w:val="none" w:sz="0" w:space="0" w:color="auto"/>
        <w:left w:val="none" w:sz="0" w:space="0" w:color="auto"/>
        <w:bottom w:val="none" w:sz="0" w:space="0" w:color="auto"/>
        <w:right w:val="none" w:sz="0" w:space="0" w:color="auto"/>
      </w:divBdr>
    </w:div>
    <w:div w:id="1882745442">
      <w:bodyDiv w:val="1"/>
      <w:marLeft w:val="0"/>
      <w:marRight w:val="0"/>
      <w:marTop w:val="0"/>
      <w:marBottom w:val="0"/>
      <w:divBdr>
        <w:top w:val="none" w:sz="0" w:space="0" w:color="auto"/>
        <w:left w:val="none" w:sz="0" w:space="0" w:color="auto"/>
        <w:bottom w:val="none" w:sz="0" w:space="0" w:color="auto"/>
        <w:right w:val="none" w:sz="0" w:space="0" w:color="auto"/>
      </w:divBdr>
    </w:div>
    <w:div w:id="2066491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oleObject" Target="embeddings/Microsoft_Visio_2003-2010_Drawing.vsd"/><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emf"/><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oleObject" Target="embeddings/Microsoft_Visio_2003-2010_Drawing1.vsd"/><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CH2M%20HILL%20Documents\Automated%20Blank%20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Sort_x0020_Order xmlns="eca966e5-22d2-4363-85bc-032a97ef399f" xsi:nil="true"/>
    <Last_x0020_Updated xmlns="fc026acd-ce08-4cd6-8fcf-3379e1510d35">2022-06-09T04:00:00+00:00</Last_x0020_Updated>
    <Document_x0020_Type xmlns="eca966e5-22d2-4363-85bc-032a97ef399f">Technical Design Specification Templates</Document_x0020_Typ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LongProperties xmlns="http://schemas.microsoft.com/office/2006/metadata/longProperties"/>
</file>

<file path=customXml/item5.xml><?xml version="1.0" encoding="utf-8"?>
<ct:contentTypeSchema xmlns:ct="http://schemas.microsoft.com/office/2006/metadata/contentType" xmlns:ma="http://schemas.microsoft.com/office/2006/metadata/properties/metaAttributes" ct:_="" ma:_="" ma:contentTypeName="Document" ma:contentTypeID="0x01010069F33AF97BEDA443B34B2276A31F1843" ma:contentTypeVersion="24" ma:contentTypeDescription="Create a new document." ma:contentTypeScope="" ma:versionID="432b2c1e3f4fc3d7215244b1533216f5">
  <xsd:schema xmlns:xsd="http://www.w3.org/2001/XMLSchema" xmlns:xs="http://www.w3.org/2001/XMLSchema" xmlns:p="http://schemas.microsoft.com/office/2006/metadata/properties" xmlns:ns2="fc026acd-ce08-4cd6-8fcf-3379e1510d35" xmlns:ns3="eca966e5-22d2-4363-85bc-032a97ef399f" xmlns:ns4="http://schemas.microsoft.com/sharepoint/v4" targetNamespace="http://schemas.microsoft.com/office/2006/metadata/properties" ma:root="true" ma:fieldsID="dd780815da2cf9f1bc8cd4c842d91109" ns2:_="" ns3:_="" ns4:_="">
    <xsd:import namespace="fc026acd-ce08-4cd6-8fcf-3379e1510d35"/>
    <xsd:import namespace="eca966e5-22d2-4363-85bc-032a97ef399f"/>
    <xsd:import namespace="http://schemas.microsoft.com/sharepoint/v4"/>
    <xsd:element name="properties">
      <xsd:complexType>
        <xsd:sequence>
          <xsd:element name="documentManagement">
            <xsd:complexType>
              <xsd:all>
                <xsd:element ref="ns2:Last_x0020_Updated" minOccurs="0"/>
                <xsd:element ref="ns3:Document_x0020_Type" minOccurs="0"/>
                <xsd:element ref="ns3:Sort_x0020_Order" minOccurs="0"/>
                <xsd:element ref="ns3:MediaServiceMetadata" minOccurs="0"/>
                <xsd:element ref="ns3:MediaServiceFastMetadata" minOccurs="0"/>
                <xsd:element ref="ns3:MediaServiceAutoKeyPoints" minOccurs="0"/>
                <xsd:element ref="ns3:MediaServiceKeyPoints" minOccurs="0"/>
                <xsd:element ref="ns2:SharedWithUsers" minOccurs="0"/>
                <xsd:element ref="ns2:SharedWithDetails" minOccurs="0"/>
                <xsd:element ref="ns4: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026acd-ce08-4cd6-8fcf-3379e1510d35" elementFormDefault="qualified">
    <xsd:import namespace="http://schemas.microsoft.com/office/2006/documentManagement/types"/>
    <xsd:import namespace="http://schemas.microsoft.com/office/infopath/2007/PartnerControls"/>
    <xsd:element name="Last_x0020_Updated" ma:index="2" nillable="true" ma:displayName="Latest Revision Date" ma:format="DateOnly" ma:internalName="Last_x0020_Updated" ma:readOnly="false">
      <xsd:simpleType>
        <xsd:restriction base="dms:DateTime"/>
      </xsd:simpleType>
    </xsd:element>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ca966e5-22d2-4363-85bc-032a97ef399f" elementFormDefault="qualified">
    <xsd:import namespace="http://schemas.microsoft.com/office/2006/documentManagement/types"/>
    <xsd:import namespace="http://schemas.microsoft.com/office/infopath/2007/PartnerControls"/>
    <xsd:element name="Document_x0020_Type" ma:index="3" nillable="true" ma:displayName="Document Type" ma:format="Dropdown" ma:internalName="Document_x0020_Type" ma:readOnly="false">
      <xsd:simpleType>
        <xsd:restriction base="dms:Choice">
          <xsd:enumeration value="Approved Equipment and Instrument Lists"/>
          <xsd:enumeration value="CAD Template"/>
          <xsd:enumeration value="Design Guidelines"/>
          <xsd:enumeration value="Legal"/>
          <xsd:enumeration value="Standard Drawings"/>
          <xsd:enumeration value="Technical Design Specification Templates"/>
          <xsd:enumeration value="IO List"/>
          <xsd:enumeration value="P&amp;ID"/>
          <xsd:enumeration value="Single Line Diagram"/>
        </xsd:restriction>
      </xsd:simpleType>
    </xsd:element>
    <xsd:element name="Sort_x0020_Order" ma:index="4" nillable="true" ma:displayName="Sort Order" ma:decimals="0" ma:indexed="true" ma:internalName="Sort_x0020_Order" ma:readOnly="false" ma:percentage="FALSE">
      <xsd:simpleType>
        <xsd:restriction base="dms:Number"/>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8"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8"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2B10216-79EE-4962-9900-A5F42FB989D1}">
  <ds:schemaRefs>
    <ds:schemaRef ds:uri="http://schemas.microsoft.com/sharepoint/v3/contenttype/forms"/>
  </ds:schemaRefs>
</ds:datastoreItem>
</file>

<file path=customXml/itemProps2.xml><?xml version="1.0" encoding="utf-8"?>
<ds:datastoreItem xmlns:ds="http://schemas.openxmlformats.org/officeDocument/2006/customXml" ds:itemID="{EC564DF0-3A13-42B0-8D94-7FF5E8EFF1F4}">
  <ds:schemaRefs>
    <ds:schemaRef ds:uri="http://schemas.microsoft.com/office/2006/metadata/properties"/>
    <ds:schemaRef ds:uri="http://schemas.microsoft.com/office/infopath/2007/PartnerControls"/>
    <ds:schemaRef ds:uri="a3908dca-a0bc-4307-aa0b-ce566f65dad5"/>
    <ds:schemaRef ds:uri="http://schemas.microsoft.com/sharepoint/v4"/>
    <ds:schemaRef ds:uri="8d08b470-0ec5-44fe-8028-c235fa11c772"/>
    <ds:schemaRef ds:uri="ba1b65c9-f673-468d-9852-5bd346cb5189"/>
    <ds:schemaRef ds:uri="6e3d7d8d-454c-4ac1-85d4-13d0e14f0db0"/>
    <ds:schemaRef ds:uri="eca966e5-22d2-4363-85bc-032a97ef399f"/>
    <ds:schemaRef ds:uri="fc026acd-ce08-4cd6-8fcf-3379e1510d35"/>
  </ds:schemaRefs>
</ds:datastoreItem>
</file>

<file path=customXml/itemProps3.xml><?xml version="1.0" encoding="utf-8"?>
<ds:datastoreItem xmlns:ds="http://schemas.openxmlformats.org/officeDocument/2006/customXml" ds:itemID="{3D48C87B-7EBF-4575-93C8-40BFE0478F34}">
  <ds:schemaRefs>
    <ds:schemaRef ds:uri="http://schemas.openxmlformats.org/officeDocument/2006/bibliography"/>
  </ds:schemaRefs>
</ds:datastoreItem>
</file>

<file path=customXml/itemProps4.xml><?xml version="1.0" encoding="utf-8"?>
<ds:datastoreItem xmlns:ds="http://schemas.openxmlformats.org/officeDocument/2006/customXml" ds:itemID="{A558A537-887A-438C-BB73-9BDFF409B83D}">
  <ds:schemaRefs>
    <ds:schemaRef ds:uri="http://schemas.microsoft.com/office/2006/metadata/longProperties"/>
  </ds:schemaRefs>
</ds:datastoreItem>
</file>

<file path=customXml/itemProps5.xml><?xml version="1.0" encoding="utf-8"?>
<ds:datastoreItem xmlns:ds="http://schemas.openxmlformats.org/officeDocument/2006/customXml" ds:itemID="{B2A2163D-A81A-46AC-A79F-66989167AF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026acd-ce08-4cd6-8fcf-3379e1510d35"/>
    <ds:schemaRef ds:uri="eca966e5-22d2-4363-85bc-032a97ef399f"/>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Automated Blank Document</Template>
  <TotalTime>9</TotalTime>
  <Pages>13</Pages>
  <Words>3266</Words>
  <Characters>16597</Characters>
  <Application>Microsoft Office Word</Application>
  <DocSecurity>0</DocSecurity>
  <Lines>138</Lines>
  <Paragraphs>39</Paragraphs>
  <ScaleCrop>false</ScaleCrop>
  <Company>Regional Municipality of York</Company>
  <LinksUpToDate>false</LinksUpToDate>
  <CharactersWithSpaces>19824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01025 Measurement and Payment (Nov 28, 2017)</dc:title>
  <dc:subject/>
  <dc:creator>Adley-McGinnis, Andrea</dc:creator>
  <cp:keywords/>
  <dc:description/>
  <cp:lastModifiedBy>Mutton, Benjamin</cp:lastModifiedBy>
  <cp:revision>13</cp:revision>
  <cp:lastPrinted>2010-06-29T13:38:00Z</cp:lastPrinted>
  <dcterms:created xsi:type="dcterms:W3CDTF">2022-03-23T12:54:00Z</dcterms:created>
  <dcterms:modified xsi:type="dcterms:W3CDTF">2022-06-09T17:50:00Z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oolset">
    <vt:i4>3</vt:i4>
  </property>
  <property fmtid="{D5CDD505-2E9C-101B-9397-08002B2CF9AE}" pid="3" name="_dlc_DocId">
    <vt:lpwstr>77777-20-2919</vt:lpwstr>
  </property>
  <property fmtid="{D5CDD505-2E9C-101B-9397-08002B2CF9AE}" pid="4" name="_dlc_DocIdItemGuid">
    <vt:lpwstr>53f0cbf0-6c3e-411b-b160-b054340ecc2b</vt:lpwstr>
  </property>
  <property fmtid="{D5CDD505-2E9C-101B-9397-08002B2CF9AE}" pid="5" name="_dlc_DocIdUrl">
    <vt:lpwstr>https://mycloud.york.ca/collab/CPDToolKit/_layouts/DocIdRedir.aspx?ID=77777-20-2919, 77777-20-2919</vt:lpwstr>
  </property>
  <property fmtid="{D5CDD505-2E9C-101B-9397-08002B2CF9AE}" pid="6" name="File Code">
    <vt:lpwstr/>
  </property>
  <property fmtid="{D5CDD505-2E9C-101B-9397-08002B2CF9AE}" pid="7" name="Organizational Unit">
    <vt:lpwstr>ENV/CPD</vt:lpwstr>
  </property>
  <property fmtid="{D5CDD505-2E9C-101B-9397-08002B2CF9AE}" pid="8" name="ContentTypeId">
    <vt:lpwstr>0x01010069F33AF97BEDA443B34B2276A31F1843</vt:lpwstr>
  </property>
  <property fmtid="{D5CDD505-2E9C-101B-9397-08002B2CF9AE}" pid="9" name="xd_Signature">
    <vt:bool>false</vt:bool>
  </property>
  <property fmtid="{D5CDD505-2E9C-101B-9397-08002B2CF9AE}" pid="10" name="xd_ProgID">
    <vt:lpwstr/>
  </property>
  <property fmtid="{D5CDD505-2E9C-101B-9397-08002B2CF9AE}" pid="11" name="_ExtendedDescription">
    <vt:lpwstr/>
  </property>
  <property fmtid="{D5CDD505-2E9C-101B-9397-08002B2CF9AE}" pid="12" name="TriggerFlowInfo">
    <vt:lpwstr/>
  </property>
  <property fmtid="{D5CDD505-2E9C-101B-9397-08002B2CF9AE}" pid="13" name="ComplianceAssetId">
    <vt:lpwstr/>
  </property>
  <property fmtid="{D5CDD505-2E9C-101B-9397-08002B2CF9AE}" pid="14" name="TemplateUrl">
    <vt:lpwstr/>
  </property>
</Properties>
</file>