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184"/>
        <w:gridCol w:w="2130"/>
        <w:gridCol w:w="5863"/>
      </w:tblGrid>
      <w:tr w:rsidR="00115279" w:rsidRPr="00C265D8" w14:paraId="5E50C264" w14:textId="77777777" w:rsidTr="00F340DF">
        <w:trPr>
          <w:cantSplit/>
          <w:jc w:val="center"/>
        </w:trPr>
        <w:tc>
          <w:tcPr>
            <w:tcW w:w="1184" w:type="dxa"/>
            <w:tcBorders>
              <w:top w:val="double" w:sz="6" w:space="0" w:color="auto"/>
              <w:left w:val="double" w:sz="6" w:space="0" w:color="auto"/>
              <w:bottom w:val="single" w:sz="6" w:space="0" w:color="auto"/>
              <w:right w:val="single" w:sz="6" w:space="0" w:color="auto"/>
            </w:tcBorders>
          </w:tcPr>
          <w:p w14:paraId="33FC905D" w14:textId="77777777" w:rsidR="00115279" w:rsidRPr="00C265D8" w:rsidRDefault="00115279" w:rsidP="00BA1711">
            <w:pPr>
              <w:pStyle w:val="TableHeading"/>
              <w:rPr>
                <w:rFonts w:ascii="Calibri" w:hAnsi="Calibri"/>
                <w:sz w:val="22"/>
              </w:rPr>
            </w:pPr>
            <w:r w:rsidRPr="00C265D8">
              <w:rPr>
                <w:rFonts w:ascii="Calibri" w:hAnsi="Calibri"/>
                <w:sz w:val="22"/>
              </w:rPr>
              <w:t>Version</w:t>
            </w:r>
          </w:p>
        </w:tc>
        <w:tc>
          <w:tcPr>
            <w:tcW w:w="2130" w:type="dxa"/>
            <w:tcBorders>
              <w:top w:val="double" w:sz="6" w:space="0" w:color="auto"/>
              <w:left w:val="single" w:sz="6" w:space="0" w:color="auto"/>
              <w:bottom w:val="single" w:sz="6" w:space="0" w:color="auto"/>
              <w:right w:val="single" w:sz="6" w:space="0" w:color="auto"/>
            </w:tcBorders>
          </w:tcPr>
          <w:p w14:paraId="7B3B0A09" w14:textId="77777777" w:rsidR="00115279" w:rsidRPr="00C265D8" w:rsidRDefault="00115279" w:rsidP="00BA1711">
            <w:pPr>
              <w:pStyle w:val="TableHeading"/>
              <w:rPr>
                <w:rFonts w:ascii="Calibri" w:hAnsi="Calibri"/>
                <w:sz w:val="22"/>
              </w:rPr>
            </w:pPr>
            <w:r w:rsidRPr="00C265D8">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22FCFBB3" w14:textId="77777777" w:rsidR="00115279" w:rsidRPr="00C265D8" w:rsidRDefault="00115279" w:rsidP="00BA1711">
            <w:pPr>
              <w:pStyle w:val="TableHeading"/>
              <w:rPr>
                <w:rFonts w:ascii="Calibri" w:hAnsi="Calibri"/>
                <w:sz w:val="22"/>
              </w:rPr>
            </w:pPr>
            <w:r w:rsidRPr="00C265D8">
              <w:rPr>
                <w:rFonts w:ascii="Calibri" w:hAnsi="Calibri"/>
                <w:sz w:val="22"/>
              </w:rPr>
              <w:t>Description of Revisions</w:t>
            </w:r>
          </w:p>
        </w:tc>
      </w:tr>
      <w:tr w:rsidR="00115279" w:rsidRPr="00C265D8" w14:paraId="15F0177C" w14:textId="77777777" w:rsidTr="00F340DF">
        <w:trPr>
          <w:cantSplit/>
          <w:jc w:val="center"/>
        </w:trPr>
        <w:tc>
          <w:tcPr>
            <w:tcW w:w="1184" w:type="dxa"/>
            <w:tcBorders>
              <w:top w:val="single" w:sz="6" w:space="0" w:color="auto"/>
              <w:left w:val="double" w:sz="6" w:space="0" w:color="auto"/>
              <w:bottom w:val="single" w:sz="6" w:space="0" w:color="auto"/>
              <w:right w:val="single" w:sz="6" w:space="0" w:color="auto"/>
            </w:tcBorders>
          </w:tcPr>
          <w:p w14:paraId="5B3E514A" w14:textId="77777777" w:rsidR="00115279" w:rsidRPr="00C265D8" w:rsidRDefault="00115279" w:rsidP="00BA1711">
            <w:pPr>
              <w:pStyle w:val="NormalTableText"/>
              <w:rPr>
                <w:rFonts w:ascii="Calibri" w:hAnsi="Calibri"/>
                <w:sz w:val="22"/>
              </w:rPr>
            </w:pPr>
            <w:r w:rsidRPr="00C265D8">
              <w:rPr>
                <w:rFonts w:ascii="Calibri" w:hAnsi="Calibri"/>
                <w:sz w:val="22"/>
              </w:rPr>
              <w:t>1</w:t>
            </w:r>
          </w:p>
        </w:tc>
        <w:tc>
          <w:tcPr>
            <w:tcW w:w="2130" w:type="dxa"/>
            <w:tcBorders>
              <w:top w:val="single" w:sz="6" w:space="0" w:color="auto"/>
              <w:left w:val="single" w:sz="6" w:space="0" w:color="auto"/>
              <w:bottom w:val="single" w:sz="6" w:space="0" w:color="auto"/>
              <w:right w:val="single" w:sz="6" w:space="0" w:color="auto"/>
            </w:tcBorders>
          </w:tcPr>
          <w:p w14:paraId="00C1715B" w14:textId="77777777" w:rsidR="00115279" w:rsidRPr="00C265D8" w:rsidRDefault="00E813A8" w:rsidP="00BA1711">
            <w:pPr>
              <w:pStyle w:val="NormalTableText"/>
              <w:rPr>
                <w:rFonts w:ascii="Calibri" w:hAnsi="Calibri"/>
                <w:sz w:val="22"/>
              </w:rPr>
            </w:pPr>
            <w:r w:rsidRPr="00C265D8">
              <w:rPr>
                <w:rFonts w:ascii="Calibri" w:hAnsi="Calibri"/>
                <w:sz w:val="22"/>
              </w:rPr>
              <w:t>August 30</w:t>
            </w:r>
            <w:r w:rsidR="00115279" w:rsidRPr="00C265D8">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18267200" w14:textId="4BE31AFC" w:rsidR="00115279" w:rsidRPr="00C265D8" w:rsidRDefault="00115279" w:rsidP="00BA1711">
            <w:pPr>
              <w:pStyle w:val="NormalTableText"/>
              <w:rPr>
                <w:rFonts w:ascii="Calibri" w:hAnsi="Calibri"/>
                <w:sz w:val="22"/>
              </w:rPr>
            </w:pPr>
            <w:r w:rsidRPr="00C265D8">
              <w:rPr>
                <w:rFonts w:ascii="Calibri" w:hAnsi="Calibri"/>
                <w:sz w:val="22"/>
              </w:rPr>
              <w:t>Approved final document</w:t>
            </w:r>
          </w:p>
        </w:tc>
      </w:tr>
      <w:tr w:rsidR="00115279" w:rsidRPr="00C265D8" w14:paraId="2978AED7" w14:textId="77777777" w:rsidTr="00F340DF">
        <w:trPr>
          <w:cantSplit/>
          <w:jc w:val="center"/>
        </w:trPr>
        <w:tc>
          <w:tcPr>
            <w:tcW w:w="1184" w:type="dxa"/>
            <w:tcBorders>
              <w:top w:val="single" w:sz="6" w:space="0" w:color="auto"/>
              <w:left w:val="double" w:sz="6" w:space="0" w:color="auto"/>
              <w:bottom w:val="single" w:sz="6" w:space="0" w:color="auto"/>
              <w:right w:val="single" w:sz="6" w:space="0" w:color="auto"/>
            </w:tcBorders>
          </w:tcPr>
          <w:p w14:paraId="36C1B8D7" w14:textId="77777777" w:rsidR="00115279" w:rsidRPr="00C265D8" w:rsidRDefault="00EC02B6" w:rsidP="00BA1711">
            <w:pPr>
              <w:pStyle w:val="NormalTableText"/>
              <w:rPr>
                <w:rFonts w:ascii="Calibri" w:hAnsi="Calibri"/>
                <w:sz w:val="22"/>
              </w:rPr>
            </w:pPr>
            <w:r w:rsidRPr="00C265D8">
              <w:rPr>
                <w:rFonts w:ascii="Calibri" w:hAnsi="Calibri"/>
                <w:sz w:val="22"/>
              </w:rPr>
              <w:t>2</w:t>
            </w:r>
          </w:p>
        </w:tc>
        <w:tc>
          <w:tcPr>
            <w:tcW w:w="2130" w:type="dxa"/>
            <w:tcBorders>
              <w:top w:val="single" w:sz="6" w:space="0" w:color="auto"/>
              <w:left w:val="single" w:sz="6" w:space="0" w:color="auto"/>
              <w:bottom w:val="single" w:sz="6" w:space="0" w:color="auto"/>
              <w:right w:val="single" w:sz="6" w:space="0" w:color="auto"/>
            </w:tcBorders>
          </w:tcPr>
          <w:p w14:paraId="40DCE88F" w14:textId="77777777" w:rsidR="00115279" w:rsidRPr="00C265D8" w:rsidRDefault="00EC02B6" w:rsidP="00BA1711">
            <w:pPr>
              <w:pStyle w:val="NormalTableText"/>
              <w:rPr>
                <w:rFonts w:ascii="Calibri" w:hAnsi="Calibri"/>
                <w:sz w:val="22"/>
              </w:rPr>
            </w:pPr>
            <w:r w:rsidRPr="00C265D8">
              <w:rPr>
                <w:rFonts w:ascii="Calibri" w:hAnsi="Calibri"/>
                <w:sz w:val="22"/>
              </w:rPr>
              <w:t>September 30, 2009</w:t>
            </w:r>
          </w:p>
        </w:tc>
        <w:tc>
          <w:tcPr>
            <w:tcW w:w="5863" w:type="dxa"/>
            <w:tcBorders>
              <w:top w:val="single" w:sz="6" w:space="0" w:color="auto"/>
              <w:left w:val="single" w:sz="6" w:space="0" w:color="auto"/>
              <w:bottom w:val="single" w:sz="6" w:space="0" w:color="auto"/>
              <w:right w:val="double" w:sz="6" w:space="0" w:color="auto"/>
            </w:tcBorders>
          </w:tcPr>
          <w:p w14:paraId="75D28D03" w14:textId="77777777" w:rsidR="00115279" w:rsidRPr="00C265D8" w:rsidRDefault="00EC02B6" w:rsidP="00BA1711">
            <w:pPr>
              <w:pStyle w:val="NormalTableText"/>
              <w:rPr>
                <w:rFonts w:ascii="Calibri" w:hAnsi="Calibri"/>
                <w:sz w:val="22"/>
              </w:rPr>
            </w:pPr>
            <w:r w:rsidRPr="00C265D8">
              <w:rPr>
                <w:rFonts w:ascii="Calibri" w:hAnsi="Calibri"/>
                <w:sz w:val="22"/>
              </w:rPr>
              <w:t xml:space="preserve">Review/update of the document </w:t>
            </w:r>
            <w:r w:rsidR="00A177B5" w:rsidRPr="00C265D8">
              <w:rPr>
                <w:rFonts w:ascii="Calibri" w:hAnsi="Calibri"/>
                <w:sz w:val="22"/>
              </w:rPr>
              <w:t>related sections</w:t>
            </w:r>
          </w:p>
        </w:tc>
      </w:tr>
      <w:tr w:rsidR="00115279" w:rsidRPr="00C265D8" w14:paraId="24B40FAE" w14:textId="77777777" w:rsidTr="00F340DF">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15D84699" w14:textId="77777777" w:rsidR="00115279" w:rsidRPr="00C265D8" w:rsidRDefault="00F340DF" w:rsidP="00BA1711">
            <w:pPr>
              <w:pStyle w:val="NormalTableText"/>
              <w:rPr>
                <w:rFonts w:ascii="Calibri" w:hAnsi="Calibri"/>
                <w:sz w:val="22"/>
              </w:rPr>
            </w:pPr>
            <w:r w:rsidRPr="00C265D8">
              <w:rPr>
                <w:rFonts w:ascii="Calibri" w:hAnsi="Calibri"/>
                <w:sz w:val="22"/>
              </w:rPr>
              <w:t>3</w:t>
            </w:r>
          </w:p>
        </w:tc>
        <w:tc>
          <w:tcPr>
            <w:tcW w:w="2130" w:type="dxa"/>
            <w:tcBorders>
              <w:top w:val="single" w:sz="6" w:space="0" w:color="auto"/>
              <w:left w:val="single" w:sz="6" w:space="0" w:color="auto"/>
              <w:bottom w:val="single" w:sz="6" w:space="0" w:color="auto"/>
              <w:right w:val="single" w:sz="6" w:space="0" w:color="auto"/>
            </w:tcBorders>
          </w:tcPr>
          <w:p w14:paraId="251922EA" w14:textId="77777777" w:rsidR="00115279" w:rsidRPr="00C265D8" w:rsidRDefault="00F340DF" w:rsidP="00BA1711">
            <w:pPr>
              <w:pStyle w:val="NormalTableText"/>
              <w:rPr>
                <w:rFonts w:ascii="Calibri" w:hAnsi="Calibri"/>
                <w:sz w:val="22"/>
              </w:rPr>
            </w:pPr>
            <w:r w:rsidRPr="00C265D8">
              <w:rPr>
                <w:rFonts w:ascii="Calibri" w:hAnsi="Calibri"/>
                <w:sz w:val="22"/>
              </w:rPr>
              <w:t>September 28, 2010</w:t>
            </w:r>
          </w:p>
        </w:tc>
        <w:tc>
          <w:tcPr>
            <w:tcW w:w="5863" w:type="dxa"/>
            <w:tcBorders>
              <w:top w:val="single" w:sz="6" w:space="0" w:color="auto"/>
              <w:left w:val="single" w:sz="6" w:space="0" w:color="auto"/>
              <w:bottom w:val="single" w:sz="6" w:space="0" w:color="auto"/>
              <w:right w:val="double" w:sz="6" w:space="0" w:color="auto"/>
            </w:tcBorders>
          </w:tcPr>
          <w:p w14:paraId="505D41D9" w14:textId="77777777" w:rsidR="00115279" w:rsidRPr="00C265D8" w:rsidRDefault="00F340DF" w:rsidP="00BA1711">
            <w:pPr>
              <w:pStyle w:val="NormalTableText"/>
              <w:rPr>
                <w:rFonts w:ascii="Calibri" w:hAnsi="Calibri"/>
                <w:sz w:val="22"/>
              </w:rPr>
            </w:pPr>
            <w:r w:rsidRPr="00C265D8">
              <w:rPr>
                <w:rFonts w:ascii="Calibri" w:hAnsi="Calibri"/>
                <w:sz w:val="22"/>
              </w:rPr>
              <w:t>Minor revisions</w:t>
            </w:r>
          </w:p>
        </w:tc>
      </w:tr>
      <w:tr w:rsidR="00115279" w:rsidRPr="00C265D8" w14:paraId="56C799A4" w14:textId="77777777" w:rsidTr="00510E38">
        <w:trPr>
          <w:cantSplit/>
          <w:jc w:val="center"/>
        </w:trPr>
        <w:tc>
          <w:tcPr>
            <w:tcW w:w="1184" w:type="dxa"/>
            <w:tcBorders>
              <w:top w:val="single" w:sz="6" w:space="0" w:color="auto"/>
              <w:left w:val="double" w:sz="6" w:space="0" w:color="auto"/>
              <w:bottom w:val="single" w:sz="6" w:space="0" w:color="auto"/>
              <w:right w:val="single" w:sz="6" w:space="0" w:color="auto"/>
            </w:tcBorders>
          </w:tcPr>
          <w:p w14:paraId="2ACA44A1" w14:textId="77777777" w:rsidR="00115279" w:rsidRPr="00C265D8" w:rsidRDefault="004351E5" w:rsidP="00BA1711">
            <w:pPr>
              <w:pStyle w:val="NormalTableText"/>
              <w:rPr>
                <w:rFonts w:ascii="Calibri" w:hAnsi="Calibri"/>
                <w:sz w:val="22"/>
              </w:rPr>
            </w:pPr>
            <w:r w:rsidRPr="00C265D8">
              <w:rPr>
                <w:rFonts w:ascii="Calibri" w:hAnsi="Calibri"/>
                <w:sz w:val="22"/>
              </w:rPr>
              <w:t xml:space="preserve">4 </w:t>
            </w:r>
          </w:p>
        </w:tc>
        <w:tc>
          <w:tcPr>
            <w:tcW w:w="2130" w:type="dxa"/>
            <w:tcBorders>
              <w:top w:val="single" w:sz="6" w:space="0" w:color="auto"/>
              <w:left w:val="single" w:sz="6" w:space="0" w:color="auto"/>
              <w:bottom w:val="single" w:sz="6" w:space="0" w:color="auto"/>
              <w:right w:val="single" w:sz="6" w:space="0" w:color="auto"/>
            </w:tcBorders>
          </w:tcPr>
          <w:p w14:paraId="2CB793BB" w14:textId="77777777" w:rsidR="00115279" w:rsidRPr="00C265D8" w:rsidRDefault="004351E5" w:rsidP="00BA1711">
            <w:pPr>
              <w:pStyle w:val="NormalTableText"/>
              <w:rPr>
                <w:rFonts w:ascii="Calibri" w:hAnsi="Calibri"/>
                <w:sz w:val="22"/>
              </w:rPr>
            </w:pPr>
            <w:r w:rsidRPr="00C265D8">
              <w:rPr>
                <w:rFonts w:ascii="Calibri" w:hAnsi="Calibri"/>
                <w:sz w:val="22"/>
              </w:rPr>
              <w:t>June 27, 2012</w:t>
            </w:r>
          </w:p>
        </w:tc>
        <w:tc>
          <w:tcPr>
            <w:tcW w:w="5863" w:type="dxa"/>
            <w:tcBorders>
              <w:top w:val="single" w:sz="6" w:space="0" w:color="auto"/>
              <w:left w:val="single" w:sz="6" w:space="0" w:color="auto"/>
              <w:bottom w:val="single" w:sz="6" w:space="0" w:color="auto"/>
              <w:right w:val="double" w:sz="6" w:space="0" w:color="auto"/>
            </w:tcBorders>
          </w:tcPr>
          <w:p w14:paraId="19AB2C1A" w14:textId="77777777" w:rsidR="00115279" w:rsidRPr="00C265D8" w:rsidRDefault="004351E5" w:rsidP="00BA1711">
            <w:pPr>
              <w:pStyle w:val="NormalTableText"/>
              <w:rPr>
                <w:rFonts w:ascii="Calibri" w:hAnsi="Calibri"/>
                <w:sz w:val="22"/>
              </w:rPr>
            </w:pPr>
            <w:bookmarkStart w:id="0" w:name="OLE_LINK1"/>
            <w:bookmarkStart w:id="1" w:name="OLE_LINK2"/>
            <w:r w:rsidRPr="00C265D8">
              <w:rPr>
                <w:rFonts w:ascii="Calibri" w:hAnsi="Calibri"/>
                <w:sz w:val="22"/>
              </w:rPr>
              <w:t>Addition of References and Replacement Parts sections on this page</w:t>
            </w:r>
            <w:bookmarkEnd w:id="0"/>
            <w:bookmarkEnd w:id="1"/>
          </w:p>
        </w:tc>
      </w:tr>
      <w:tr w:rsidR="00CB75B1" w:rsidRPr="00C265D8" w14:paraId="1B44D79E" w14:textId="77777777" w:rsidTr="00510E38">
        <w:trPr>
          <w:cantSplit/>
          <w:jc w:val="center"/>
        </w:trPr>
        <w:tc>
          <w:tcPr>
            <w:tcW w:w="1184" w:type="dxa"/>
            <w:tcBorders>
              <w:top w:val="single" w:sz="6" w:space="0" w:color="auto"/>
              <w:left w:val="double" w:sz="6" w:space="0" w:color="auto"/>
              <w:bottom w:val="single" w:sz="6" w:space="0" w:color="auto"/>
              <w:right w:val="single" w:sz="6" w:space="0" w:color="auto"/>
            </w:tcBorders>
          </w:tcPr>
          <w:p w14:paraId="425E0B42" w14:textId="77777777" w:rsidR="00CB75B1" w:rsidRPr="00C265D8" w:rsidRDefault="00CB75B1" w:rsidP="00BA1711">
            <w:pPr>
              <w:pStyle w:val="NormalTableText"/>
              <w:rPr>
                <w:rFonts w:ascii="Calibri" w:hAnsi="Calibri"/>
                <w:sz w:val="22"/>
              </w:rPr>
            </w:pPr>
            <w:r w:rsidRPr="00C265D8">
              <w:rPr>
                <w:rFonts w:ascii="Calibri" w:hAnsi="Calibri"/>
                <w:sz w:val="22"/>
              </w:rPr>
              <w:t>5</w:t>
            </w:r>
          </w:p>
        </w:tc>
        <w:tc>
          <w:tcPr>
            <w:tcW w:w="2130" w:type="dxa"/>
            <w:tcBorders>
              <w:top w:val="single" w:sz="6" w:space="0" w:color="auto"/>
              <w:left w:val="single" w:sz="6" w:space="0" w:color="auto"/>
              <w:bottom w:val="single" w:sz="6" w:space="0" w:color="auto"/>
              <w:right w:val="single" w:sz="6" w:space="0" w:color="auto"/>
            </w:tcBorders>
          </w:tcPr>
          <w:p w14:paraId="2CE2C549" w14:textId="77777777" w:rsidR="00CB75B1" w:rsidRPr="00C265D8" w:rsidRDefault="00CB75B1" w:rsidP="00BA1711">
            <w:pPr>
              <w:pStyle w:val="NormalTableText"/>
              <w:rPr>
                <w:rFonts w:ascii="Calibri" w:hAnsi="Calibri"/>
                <w:sz w:val="22"/>
              </w:rPr>
            </w:pPr>
            <w:r w:rsidRPr="00C265D8">
              <w:rPr>
                <w:rFonts w:ascii="Calibri" w:hAnsi="Calibri"/>
                <w:sz w:val="22"/>
              </w:rPr>
              <w:t xml:space="preserve">July 16, 2012 </w:t>
            </w:r>
          </w:p>
        </w:tc>
        <w:tc>
          <w:tcPr>
            <w:tcW w:w="5863" w:type="dxa"/>
            <w:tcBorders>
              <w:top w:val="single" w:sz="6" w:space="0" w:color="auto"/>
              <w:left w:val="single" w:sz="6" w:space="0" w:color="auto"/>
              <w:bottom w:val="single" w:sz="6" w:space="0" w:color="auto"/>
              <w:right w:val="double" w:sz="6" w:space="0" w:color="auto"/>
            </w:tcBorders>
          </w:tcPr>
          <w:p w14:paraId="12B740FD" w14:textId="77777777" w:rsidR="00CB75B1" w:rsidRPr="00C265D8" w:rsidRDefault="00CB75B1" w:rsidP="00BA1711">
            <w:pPr>
              <w:pStyle w:val="NormalTableText"/>
              <w:rPr>
                <w:rFonts w:ascii="Calibri" w:hAnsi="Calibri"/>
                <w:sz w:val="22"/>
              </w:rPr>
            </w:pPr>
            <w:r w:rsidRPr="00C265D8">
              <w:rPr>
                <w:rFonts w:ascii="Calibri" w:hAnsi="Calibri"/>
                <w:sz w:val="22"/>
              </w:rPr>
              <w:t>Reformatted to Reduce White Space</w:t>
            </w:r>
          </w:p>
        </w:tc>
      </w:tr>
      <w:tr w:rsidR="00DD0BEE" w:rsidRPr="00C265D8" w14:paraId="401F1A1C" w14:textId="77777777" w:rsidTr="008C2F9B">
        <w:trPr>
          <w:cantSplit/>
          <w:jc w:val="center"/>
        </w:trPr>
        <w:tc>
          <w:tcPr>
            <w:tcW w:w="1184" w:type="dxa"/>
            <w:tcBorders>
              <w:top w:val="single" w:sz="6" w:space="0" w:color="auto"/>
              <w:left w:val="double" w:sz="6" w:space="0" w:color="auto"/>
              <w:bottom w:val="single" w:sz="6" w:space="0" w:color="auto"/>
              <w:right w:val="single" w:sz="6" w:space="0" w:color="auto"/>
            </w:tcBorders>
          </w:tcPr>
          <w:p w14:paraId="3B109A98" w14:textId="77777777" w:rsidR="00DD0BEE" w:rsidRPr="00C265D8" w:rsidRDefault="004B4F83" w:rsidP="00BA1711">
            <w:pPr>
              <w:pStyle w:val="NormalTableText"/>
              <w:rPr>
                <w:rFonts w:ascii="Calibri" w:hAnsi="Calibri"/>
                <w:sz w:val="22"/>
              </w:rPr>
            </w:pPr>
            <w:r w:rsidRPr="00C265D8">
              <w:rPr>
                <w:rFonts w:ascii="Calibri" w:hAnsi="Calibri"/>
                <w:sz w:val="22"/>
              </w:rPr>
              <w:t>6</w:t>
            </w:r>
          </w:p>
        </w:tc>
        <w:tc>
          <w:tcPr>
            <w:tcW w:w="2130" w:type="dxa"/>
            <w:tcBorders>
              <w:top w:val="single" w:sz="6" w:space="0" w:color="auto"/>
              <w:left w:val="single" w:sz="6" w:space="0" w:color="auto"/>
              <w:bottom w:val="single" w:sz="6" w:space="0" w:color="auto"/>
              <w:right w:val="single" w:sz="6" w:space="0" w:color="auto"/>
            </w:tcBorders>
          </w:tcPr>
          <w:p w14:paraId="07079D07" w14:textId="77777777" w:rsidR="00DD0BEE" w:rsidRPr="00C265D8" w:rsidRDefault="004B4F83" w:rsidP="00BA1711">
            <w:pPr>
              <w:pStyle w:val="NormalTableText"/>
              <w:rPr>
                <w:rFonts w:ascii="Calibri" w:hAnsi="Calibri"/>
                <w:sz w:val="22"/>
              </w:rPr>
            </w:pPr>
            <w:r w:rsidRPr="00C265D8">
              <w:rPr>
                <w:rFonts w:ascii="Calibri" w:hAnsi="Calibri"/>
                <w:sz w:val="22"/>
              </w:rPr>
              <w:t>April 23, 2015</w:t>
            </w:r>
          </w:p>
        </w:tc>
        <w:tc>
          <w:tcPr>
            <w:tcW w:w="5863" w:type="dxa"/>
            <w:tcBorders>
              <w:top w:val="single" w:sz="6" w:space="0" w:color="auto"/>
              <w:left w:val="single" w:sz="6" w:space="0" w:color="auto"/>
              <w:bottom w:val="single" w:sz="6" w:space="0" w:color="auto"/>
              <w:right w:val="double" w:sz="6" w:space="0" w:color="auto"/>
            </w:tcBorders>
          </w:tcPr>
          <w:p w14:paraId="4A1FC6EC" w14:textId="77777777" w:rsidR="00DD0BEE" w:rsidRPr="00C265D8" w:rsidRDefault="004B4F83" w:rsidP="00CB75B1">
            <w:pPr>
              <w:pStyle w:val="NormalTableText"/>
              <w:rPr>
                <w:rFonts w:ascii="Calibri" w:hAnsi="Calibri"/>
                <w:sz w:val="22"/>
              </w:rPr>
            </w:pPr>
            <w:r w:rsidRPr="00C265D8">
              <w:rPr>
                <w:rFonts w:ascii="Calibri" w:hAnsi="Calibri"/>
                <w:sz w:val="22"/>
              </w:rPr>
              <w:t>General formatting</w:t>
            </w:r>
          </w:p>
        </w:tc>
      </w:tr>
      <w:tr w:rsidR="008C2F9B" w:rsidRPr="00C265D8" w14:paraId="4F9F6941" w14:textId="77777777" w:rsidTr="008C2F9B">
        <w:trPr>
          <w:cantSplit/>
          <w:jc w:val="center"/>
        </w:trPr>
        <w:tc>
          <w:tcPr>
            <w:tcW w:w="1184" w:type="dxa"/>
            <w:tcBorders>
              <w:top w:val="single" w:sz="6" w:space="0" w:color="auto"/>
              <w:left w:val="double" w:sz="6" w:space="0" w:color="auto"/>
              <w:bottom w:val="single" w:sz="6" w:space="0" w:color="auto"/>
              <w:right w:val="single" w:sz="6" w:space="0" w:color="auto"/>
            </w:tcBorders>
          </w:tcPr>
          <w:p w14:paraId="04397DDD" w14:textId="77777777" w:rsidR="008C2F9B" w:rsidRPr="00C265D8" w:rsidRDefault="008C2F9B" w:rsidP="00BA1711">
            <w:pPr>
              <w:pStyle w:val="NormalTableText"/>
              <w:rPr>
                <w:rFonts w:ascii="Calibri" w:hAnsi="Calibri"/>
                <w:sz w:val="22"/>
              </w:rPr>
            </w:pPr>
            <w:r>
              <w:rPr>
                <w:rFonts w:ascii="Calibri" w:hAnsi="Calibri"/>
                <w:sz w:val="22"/>
              </w:rPr>
              <w:t>7</w:t>
            </w:r>
          </w:p>
        </w:tc>
        <w:tc>
          <w:tcPr>
            <w:tcW w:w="2130" w:type="dxa"/>
            <w:tcBorders>
              <w:top w:val="single" w:sz="6" w:space="0" w:color="auto"/>
              <w:left w:val="single" w:sz="6" w:space="0" w:color="auto"/>
              <w:bottom w:val="single" w:sz="6" w:space="0" w:color="auto"/>
              <w:right w:val="single" w:sz="6" w:space="0" w:color="auto"/>
            </w:tcBorders>
          </w:tcPr>
          <w:p w14:paraId="2C9E4B06" w14:textId="77777777" w:rsidR="008C2F9B" w:rsidRPr="00C265D8" w:rsidRDefault="0001172B" w:rsidP="00BA1711">
            <w:pPr>
              <w:pStyle w:val="NormalTableText"/>
              <w:rPr>
                <w:rFonts w:ascii="Calibri" w:hAnsi="Calibri"/>
                <w:sz w:val="22"/>
              </w:rPr>
            </w:pPr>
            <w:r>
              <w:rPr>
                <w:rFonts w:ascii="Calibri" w:hAnsi="Calibri"/>
                <w:sz w:val="22"/>
              </w:rPr>
              <w:t>April 7, 2016</w:t>
            </w:r>
          </w:p>
        </w:tc>
        <w:tc>
          <w:tcPr>
            <w:tcW w:w="5863" w:type="dxa"/>
            <w:tcBorders>
              <w:top w:val="single" w:sz="6" w:space="0" w:color="auto"/>
              <w:left w:val="single" w:sz="6" w:space="0" w:color="auto"/>
              <w:bottom w:val="single" w:sz="6" w:space="0" w:color="auto"/>
              <w:right w:val="double" w:sz="6" w:space="0" w:color="auto"/>
            </w:tcBorders>
          </w:tcPr>
          <w:p w14:paraId="4FB0E073" w14:textId="77777777" w:rsidR="008C2F9B" w:rsidRPr="00C265D8" w:rsidRDefault="008C2F9B" w:rsidP="00CB75B1">
            <w:pPr>
              <w:pStyle w:val="NormalTableText"/>
              <w:rPr>
                <w:rFonts w:ascii="Calibri" w:hAnsi="Calibri"/>
                <w:sz w:val="22"/>
              </w:rPr>
            </w:pPr>
            <w:r>
              <w:rPr>
                <w:rFonts w:ascii="Calibri" w:hAnsi="Calibri"/>
                <w:sz w:val="22"/>
              </w:rPr>
              <w:t>Phase 1 review (AV)</w:t>
            </w:r>
          </w:p>
        </w:tc>
      </w:tr>
      <w:tr w:rsidR="008C2F9B" w:rsidRPr="00C265D8" w14:paraId="56EB16CE" w14:textId="77777777" w:rsidTr="001103D9">
        <w:trPr>
          <w:cantSplit/>
          <w:jc w:val="center"/>
        </w:trPr>
        <w:tc>
          <w:tcPr>
            <w:tcW w:w="1184" w:type="dxa"/>
            <w:tcBorders>
              <w:top w:val="single" w:sz="6" w:space="0" w:color="auto"/>
              <w:left w:val="double" w:sz="6" w:space="0" w:color="auto"/>
              <w:bottom w:val="single" w:sz="6" w:space="0" w:color="auto"/>
              <w:right w:val="single" w:sz="6" w:space="0" w:color="auto"/>
            </w:tcBorders>
          </w:tcPr>
          <w:p w14:paraId="3195B569" w14:textId="77777777" w:rsidR="008C2F9B" w:rsidRPr="00C265D8" w:rsidRDefault="00E35A48" w:rsidP="00BA1711">
            <w:pPr>
              <w:pStyle w:val="NormalTableText"/>
              <w:rPr>
                <w:rFonts w:ascii="Calibri" w:hAnsi="Calibri"/>
                <w:sz w:val="22"/>
              </w:rPr>
            </w:pPr>
            <w:r>
              <w:rPr>
                <w:rFonts w:ascii="Calibri" w:hAnsi="Calibri"/>
                <w:sz w:val="22"/>
              </w:rPr>
              <w:t>8</w:t>
            </w:r>
          </w:p>
        </w:tc>
        <w:tc>
          <w:tcPr>
            <w:tcW w:w="2130" w:type="dxa"/>
            <w:tcBorders>
              <w:top w:val="single" w:sz="6" w:space="0" w:color="auto"/>
              <w:left w:val="single" w:sz="6" w:space="0" w:color="auto"/>
              <w:bottom w:val="single" w:sz="6" w:space="0" w:color="auto"/>
              <w:right w:val="single" w:sz="6" w:space="0" w:color="auto"/>
            </w:tcBorders>
          </w:tcPr>
          <w:p w14:paraId="575D4BF8" w14:textId="4940228D" w:rsidR="008C2F9B" w:rsidRPr="00C265D8" w:rsidRDefault="00E35A48" w:rsidP="00BA1711">
            <w:pPr>
              <w:pStyle w:val="NormalTableText"/>
              <w:rPr>
                <w:rFonts w:ascii="Calibri" w:hAnsi="Calibri"/>
                <w:sz w:val="22"/>
              </w:rPr>
            </w:pPr>
            <w:r>
              <w:rPr>
                <w:rFonts w:ascii="Calibri" w:hAnsi="Calibri"/>
                <w:sz w:val="22"/>
              </w:rPr>
              <w:t>November 29,</w:t>
            </w:r>
            <w:r w:rsidR="00826C70">
              <w:rPr>
                <w:rFonts w:ascii="Calibri" w:hAnsi="Calibri"/>
                <w:sz w:val="22"/>
              </w:rPr>
              <w:t xml:space="preserve"> </w:t>
            </w:r>
            <w:r>
              <w:rPr>
                <w:rFonts w:ascii="Calibri" w:hAnsi="Calibri"/>
                <w:sz w:val="22"/>
              </w:rPr>
              <w:t>2016</w:t>
            </w:r>
          </w:p>
        </w:tc>
        <w:tc>
          <w:tcPr>
            <w:tcW w:w="5863" w:type="dxa"/>
            <w:tcBorders>
              <w:top w:val="single" w:sz="6" w:space="0" w:color="auto"/>
              <w:left w:val="single" w:sz="6" w:space="0" w:color="auto"/>
              <w:bottom w:val="single" w:sz="6" w:space="0" w:color="auto"/>
              <w:right w:val="double" w:sz="6" w:space="0" w:color="auto"/>
            </w:tcBorders>
          </w:tcPr>
          <w:p w14:paraId="3138463B" w14:textId="77777777" w:rsidR="008C2F9B" w:rsidRPr="00C265D8" w:rsidRDefault="00E35A48" w:rsidP="00CB75B1">
            <w:pPr>
              <w:pStyle w:val="NormalTableText"/>
              <w:rPr>
                <w:rFonts w:ascii="Calibri" w:hAnsi="Calibri"/>
                <w:sz w:val="22"/>
              </w:rPr>
            </w:pPr>
            <w:r>
              <w:rPr>
                <w:rFonts w:ascii="Calibri" w:hAnsi="Calibri"/>
                <w:sz w:val="22"/>
              </w:rPr>
              <w:t>Updated as per Legal (</w:t>
            </w:r>
            <w:proofErr w:type="spellStart"/>
            <w:r>
              <w:rPr>
                <w:rFonts w:ascii="Calibri" w:hAnsi="Calibri"/>
                <w:sz w:val="22"/>
              </w:rPr>
              <w:t>eDOCs</w:t>
            </w:r>
            <w:proofErr w:type="spellEnd"/>
            <w:r>
              <w:rPr>
                <w:rFonts w:ascii="Calibri" w:hAnsi="Calibri"/>
                <w:sz w:val="22"/>
              </w:rPr>
              <w:t xml:space="preserve"> # 6284813)</w:t>
            </w:r>
          </w:p>
        </w:tc>
      </w:tr>
      <w:tr w:rsidR="00F50B67" w:rsidRPr="00C265D8" w14:paraId="0616ADF9" w14:textId="77777777" w:rsidTr="00F340DF">
        <w:trPr>
          <w:cantSplit/>
          <w:jc w:val="center"/>
        </w:trPr>
        <w:tc>
          <w:tcPr>
            <w:tcW w:w="1184" w:type="dxa"/>
            <w:tcBorders>
              <w:top w:val="single" w:sz="6" w:space="0" w:color="auto"/>
              <w:left w:val="double" w:sz="6" w:space="0" w:color="auto"/>
              <w:bottom w:val="double" w:sz="6" w:space="0" w:color="auto"/>
              <w:right w:val="single" w:sz="6" w:space="0" w:color="auto"/>
            </w:tcBorders>
          </w:tcPr>
          <w:p w14:paraId="2263D8A6" w14:textId="2F1CDE95" w:rsidR="00F50B67" w:rsidRDefault="00F50B67" w:rsidP="00BA1711">
            <w:pPr>
              <w:pStyle w:val="NormalTableText"/>
              <w:rPr>
                <w:rFonts w:ascii="Calibri" w:hAnsi="Calibri"/>
                <w:sz w:val="22"/>
              </w:rPr>
            </w:pPr>
            <w:r>
              <w:rPr>
                <w:rFonts w:ascii="Calibri" w:hAnsi="Calibri"/>
                <w:sz w:val="22"/>
              </w:rPr>
              <w:t>9</w:t>
            </w:r>
          </w:p>
        </w:tc>
        <w:tc>
          <w:tcPr>
            <w:tcW w:w="2130" w:type="dxa"/>
            <w:tcBorders>
              <w:top w:val="single" w:sz="6" w:space="0" w:color="auto"/>
              <w:left w:val="single" w:sz="6" w:space="0" w:color="auto"/>
              <w:bottom w:val="double" w:sz="6" w:space="0" w:color="auto"/>
              <w:right w:val="single" w:sz="6" w:space="0" w:color="auto"/>
            </w:tcBorders>
          </w:tcPr>
          <w:p w14:paraId="6B7B14B2" w14:textId="305C9C4B" w:rsidR="00F50B67" w:rsidRDefault="00826C70" w:rsidP="00BA1711">
            <w:pPr>
              <w:pStyle w:val="NormalTableText"/>
              <w:rPr>
                <w:rFonts w:ascii="Calibri" w:hAnsi="Calibri"/>
                <w:sz w:val="22"/>
              </w:rPr>
            </w:pPr>
            <w:r>
              <w:rPr>
                <w:rFonts w:ascii="Calibri" w:hAnsi="Calibri"/>
                <w:sz w:val="22"/>
              </w:rPr>
              <w:t>June 22</w:t>
            </w:r>
            <w:r w:rsidR="00F50B67">
              <w:rPr>
                <w:rFonts w:ascii="Calibri" w:hAnsi="Calibri"/>
                <w:sz w:val="22"/>
              </w:rPr>
              <w:t>, 202</w:t>
            </w:r>
            <w:r>
              <w:rPr>
                <w:rFonts w:ascii="Calibri" w:hAnsi="Calibri"/>
                <w:sz w:val="22"/>
              </w:rPr>
              <w:t>2</w:t>
            </w:r>
          </w:p>
        </w:tc>
        <w:tc>
          <w:tcPr>
            <w:tcW w:w="5863" w:type="dxa"/>
            <w:tcBorders>
              <w:top w:val="single" w:sz="6" w:space="0" w:color="auto"/>
              <w:left w:val="single" w:sz="6" w:space="0" w:color="auto"/>
              <w:bottom w:val="double" w:sz="6" w:space="0" w:color="auto"/>
              <w:right w:val="double" w:sz="6" w:space="0" w:color="auto"/>
            </w:tcBorders>
          </w:tcPr>
          <w:p w14:paraId="6BD5D9F0" w14:textId="74E9D292" w:rsidR="00F50B67" w:rsidRDefault="00826C70" w:rsidP="00CB75B1">
            <w:pPr>
              <w:pStyle w:val="NormalTableText"/>
              <w:rPr>
                <w:rFonts w:ascii="Calibri" w:hAnsi="Calibri"/>
                <w:sz w:val="22"/>
              </w:rPr>
            </w:pPr>
            <w:r>
              <w:rPr>
                <w:rFonts w:ascii="Calibri" w:hAnsi="Calibri"/>
                <w:sz w:val="22"/>
              </w:rPr>
              <w:t>3.1 Section revised (BM)</w:t>
            </w:r>
          </w:p>
        </w:tc>
      </w:tr>
    </w:tbl>
    <w:p w14:paraId="13D6C0B8" w14:textId="77777777" w:rsidR="00115279" w:rsidRPr="001103D9" w:rsidRDefault="00115279" w:rsidP="001103D9"/>
    <w:p w14:paraId="30AC0B31" w14:textId="77777777" w:rsidR="00115279" w:rsidRPr="00C265D8" w:rsidRDefault="00115279" w:rsidP="00115279">
      <w:pPr>
        <w:pStyle w:val="BodyText"/>
        <w:rPr>
          <w:rFonts w:ascii="Calibri" w:hAnsi="Calibri"/>
        </w:rPr>
      </w:pPr>
    </w:p>
    <w:p w14:paraId="5336210E" w14:textId="77777777" w:rsidR="00115279" w:rsidRPr="00C265D8" w:rsidRDefault="00115279" w:rsidP="00115279">
      <w:pPr>
        <w:pStyle w:val="BodyText"/>
        <w:pBdr>
          <w:top w:val="single" w:sz="4" w:space="1" w:color="auto"/>
          <w:left w:val="single" w:sz="4" w:space="0" w:color="auto"/>
          <w:bottom w:val="single" w:sz="4" w:space="1" w:color="auto"/>
          <w:right w:val="single" w:sz="4" w:space="4" w:color="auto"/>
        </w:pBdr>
        <w:rPr>
          <w:rFonts w:ascii="Calibri" w:hAnsi="Calibri"/>
        </w:rPr>
      </w:pPr>
      <w:r w:rsidRPr="00C265D8">
        <w:rPr>
          <w:rFonts w:ascii="Calibri" w:hAnsi="Calibri"/>
        </w:rPr>
        <w:t>NOTE:</w:t>
      </w:r>
    </w:p>
    <w:p w14:paraId="5E9EF026" w14:textId="77777777" w:rsidR="00115279" w:rsidRPr="00C265D8" w:rsidRDefault="00115279" w:rsidP="00115279">
      <w:pPr>
        <w:pStyle w:val="BodyText"/>
        <w:pBdr>
          <w:top w:val="single" w:sz="4" w:space="1" w:color="auto"/>
          <w:left w:val="single" w:sz="4" w:space="0" w:color="auto"/>
          <w:bottom w:val="single" w:sz="4" w:space="1" w:color="auto"/>
          <w:right w:val="single" w:sz="4" w:space="4" w:color="auto"/>
        </w:pBdr>
        <w:rPr>
          <w:rFonts w:ascii="Calibri" w:hAnsi="Calibri"/>
        </w:rPr>
      </w:pPr>
      <w:r w:rsidRPr="00C265D8">
        <w:rPr>
          <w:rFonts w:ascii="Calibri" w:hAnsi="Calibri"/>
        </w:rPr>
        <w:t>This is a CONTROLLED Document. Any documents appearing in paper form are not controlled and should be checked against the on-line file version prior to use.</w:t>
      </w:r>
    </w:p>
    <w:p w14:paraId="126FC862" w14:textId="77777777" w:rsidR="00115279" w:rsidRPr="00C265D8" w:rsidRDefault="00115279" w:rsidP="00115279">
      <w:pPr>
        <w:pStyle w:val="BodyText"/>
        <w:pBdr>
          <w:top w:val="single" w:sz="4" w:space="1" w:color="auto"/>
          <w:left w:val="single" w:sz="4" w:space="0" w:color="auto"/>
          <w:bottom w:val="single" w:sz="4" w:space="1" w:color="auto"/>
          <w:right w:val="single" w:sz="4" w:space="4" w:color="auto"/>
        </w:pBdr>
        <w:rPr>
          <w:rFonts w:ascii="Calibri" w:hAnsi="Calibri"/>
        </w:rPr>
      </w:pPr>
      <w:r w:rsidRPr="00C265D8">
        <w:rPr>
          <w:rFonts w:ascii="Calibri" w:hAnsi="Calibri"/>
          <w:b/>
          <w:bCs/>
        </w:rPr>
        <w:t xml:space="preserve">Notice: </w:t>
      </w:r>
      <w:r w:rsidRPr="00C265D8">
        <w:rPr>
          <w:rFonts w:ascii="Calibri" w:hAnsi="Calibri"/>
        </w:rPr>
        <w:t>This Document hardcopy must be used for reference purpose only.</w:t>
      </w:r>
    </w:p>
    <w:p w14:paraId="656724A0" w14:textId="77777777" w:rsidR="00115279" w:rsidRPr="00C265D8" w:rsidRDefault="00115279" w:rsidP="00115279">
      <w:pPr>
        <w:pStyle w:val="BodyText"/>
        <w:pBdr>
          <w:top w:val="single" w:sz="4" w:space="1" w:color="auto"/>
          <w:left w:val="single" w:sz="4" w:space="0" w:color="auto"/>
          <w:bottom w:val="single" w:sz="4" w:space="1" w:color="auto"/>
          <w:right w:val="single" w:sz="4" w:space="4" w:color="auto"/>
        </w:pBdr>
        <w:rPr>
          <w:rFonts w:ascii="Calibri" w:hAnsi="Calibri"/>
          <w:b/>
          <w:bCs/>
        </w:rPr>
      </w:pPr>
      <w:r w:rsidRPr="00C265D8">
        <w:rPr>
          <w:rFonts w:ascii="Calibri" w:hAnsi="Calibri"/>
          <w:b/>
        </w:rPr>
        <w:t>The on-line copy is the current version of the document.</w:t>
      </w:r>
    </w:p>
    <w:p w14:paraId="40F503D6" w14:textId="77777777" w:rsidR="00115279" w:rsidRPr="001103D9" w:rsidRDefault="00115279" w:rsidP="001103D9"/>
    <w:p w14:paraId="12A1104C" w14:textId="77777777" w:rsidR="004351E5" w:rsidRPr="00C265D8" w:rsidRDefault="004351E5" w:rsidP="00510E38">
      <w:pPr>
        <w:pStyle w:val="BodyText"/>
        <w:rPr>
          <w:rFonts w:ascii="Calibri" w:hAnsi="Calibri"/>
        </w:rPr>
      </w:pPr>
    </w:p>
    <w:p w14:paraId="47FAE822" w14:textId="628F10BC" w:rsidR="00F6204E" w:rsidRPr="00C265D8" w:rsidRDefault="0001172B" w:rsidP="00F5273F">
      <w:pPr>
        <w:pStyle w:val="Heading1"/>
        <w:tabs>
          <w:tab w:val="left" w:pos="1080"/>
        </w:tabs>
        <w:ind w:left="1080" w:hanging="1080"/>
      </w:pPr>
      <w:r>
        <w:br w:type="page"/>
      </w:r>
      <w:r w:rsidR="00960901" w:rsidRPr="00C265D8">
        <w:lastRenderedPageBreak/>
        <w:t>G</w:t>
      </w:r>
      <w:r w:rsidR="002E53F1">
        <w:t>ENERAL</w:t>
      </w:r>
    </w:p>
    <w:p w14:paraId="7FA846DA" w14:textId="77777777" w:rsidR="002F7102" w:rsidRPr="00C265D8" w:rsidRDefault="002F7102" w:rsidP="00960901">
      <w:pPr>
        <w:pStyle w:val="Heading2"/>
      </w:pPr>
      <w:r w:rsidRPr="00C265D8">
        <w:t>Related Sections</w:t>
      </w:r>
    </w:p>
    <w:p w14:paraId="75B3059D" w14:textId="77777777" w:rsidR="00F90D04" w:rsidRPr="00E35A48" w:rsidRDefault="00F90D04" w:rsidP="00CB75B1">
      <w:pPr>
        <w:pStyle w:val="Heading3"/>
        <w:numPr>
          <w:ilvl w:val="0"/>
          <w:numId w:val="0"/>
        </w:numPr>
        <w:tabs>
          <w:tab w:val="left" w:pos="709"/>
        </w:tabs>
        <w:ind w:left="709"/>
        <w:rPr>
          <w:rFonts w:cs="Arial"/>
          <w:i/>
          <w:highlight w:val="yellow"/>
        </w:rPr>
      </w:pPr>
      <w:r w:rsidRPr="00E35A48">
        <w:rPr>
          <w:rFonts w:cs="Arial"/>
          <w: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E35A48">
        <w:rPr>
          <w:rFonts w:cs="Arial"/>
          <w:i/>
          <w:highlight w:val="yellow"/>
        </w:rPr>
        <w:t>Section, but</w:t>
      </w:r>
      <w:proofErr w:type="gramEnd"/>
      <w:r w:rsidRPr="00E35A48">
        <w:rPr>
          <w:rFonts w:cs="Arial"/>
          <w:i/>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6FEB51F1" w14:textId="77777777" w:rsidR="00F90D04" w:rsidRPr="00E35A48" w:rsidRDefault="00F90D04" w:rsidP="00CB75B1">
      <w:pPr>
        <w:pStyle w:val="Heading3"/>
        <w:numPr>
          <w:ilvl w:val="0"/>
          <w:numId w:val="0"/>
        </w:numPr>
        <w:tabs>
          <w:tab w:val="left" w:pos="709"/>
        </w:tabs>
        <w:ind w:left="709"/>
        <w:rPr>
          <w:rFonts w:cs="Arial"/>
          <w:i/>
          <w:highlight w:val="yellow"/>
        </w:rPr>
      </w:pPr>
    </w:p>
    <w:p w14:paraId="31B378C6" w14:textId="77777777" w:rsidR="00F90D04" w:rsidRPr="00E35A48" w:rsidRDefault="00F90D04" w:rsidP="00CB75B1">
      <w:pPr>
        <w:pStyle w:val="Heading3"/>
        <w:numPr>
          <w:ilvl w:val="0"/>
          <w:numId w:val="0"/>
        </w:numPr>
        <w:tabs>
          <w:tab w:val="left" w:pos="709"/>
        </w:tabs>
        <w:ind w:left="709"/>
        <w:rPr>
          <w:rFonts w:cs="Arial"/>
          <w:i/>
          <w:highlight w:val="yellow"/>
        </w:rPr>
      </w:pPr>
      <w:r w:rsidRPr="00E35A48">
        <w:rPr>
          <w:rFonts w:cs="Arial"/>
          <w:i/>
          <w:highlight w:val="yellow"/>
        </w:rPr>
        <w:t xml:space="preserve">Cross-referencing here may also be used to coordinate assemblies or systems whose components may span multiple </w:t>
      </w:r>
      <w:proofErr w:type="gramStart"/>
      <w:r w:rsidRPr="00E35A48">
        <w:rPr>
          <w:rFonts w:cs="Arial"/>
          <w:i/>
          <w:highlight w:val="yellow"/>
        </w:rPr>
        <w:t>Sections</w:t>
      </w:r>
      <w:proofErr w:type="gramEnd"/>
      <w:r w:rsidRPr="00E35A48">
        <w:rPr>
          <w:rFonts w:cs="Arial"/>
          <w:i/>
          <w:highlight w:val="yellow"/>
        </w:rPr>
        <w:t xml:space="preserve"> and which must meet certain performance requirements as an assembly or system.</w:t>
      </w:r>
    </w:p>
    <w:p w14:paraId="4D2CFEE6" w14:textId="77777777" w:rsidR="00F90D04" w:rsidRPr="00E35A48" w:rsidRDefault="00F90D04" w:rsidP="00CB75B1">
      <w:pPr>
        <w:pStyle w:val="Heading3"/>
        <w:numPr>
          <w:ilvl w:val="0"/>
          <w:numId w:val="0"/>
        </w:numPr>
        <w:tabs>
          <w:tab w:val="left" w:pos="709"/>
        </w:tabs>
        <w:ind w:left="709"/>
        <w:rPr>
          <w:rFonts w:cs="Arial"/>
          <w:i/>
          <w:highlight w:val="yellow"/>
        </w:rPr>
      </w:pPr>
    </w:p>
    <w:p w14:paraId="523B9585" w14:textId="77777777" w:rsidR="00F90D04" w:rsidRPr="00E35A48" w:rsidRDefault="00F90D04" w:rsidP="00CB75B1">
      <w:pPr>
        <w:pStyle w:val="Heading3"/>
        <w:numPr>
          <w:ilvl w:val="0"/>
          <w:numId w:val="0"/>
        </w:numPr>
        <w:tabs>
          <w:tab w:val="left" w:pos="709"/>
        </w:tabs>
        <w:ind w:left="709"/>
        <w:rPr>
          <w:rFonts w:cs="Arial"/>
          <w:i/>
          <w:highlight w:val="yellow"/>
        </w:rPr>
      </w:pPr>
      <w:r w:rsidRPr="00E35A48">
        <w:rPr>
          <w:rFonts w:cs="Arial"/>
          <w:i/>
          <w:highlight w:val="yellow"/>
        </w:rPr>
        <w:t>Contractor is responsible for coordination of the Work.</w:t>
      </w:r>
    </w:p>
    <w:p w14:paraId="52E3F298" w14:textId="77777777" w:rsidR="00F90D04" w:rsidRPr="00E35A48" w:rsidRDefault="00F90D04" w:rsidP="00CB75B1">
      <w:pPr>
        <w:pStyle w:val="Heading3"/>
        <w:numPr>
          <w:ilvl w:val="0"/>
          <w:numId w:val="0"/>
        </w:numPr>
        <w:tabs>
          <w:tab w:val="left" w:pos="709"/>
        </w:tabs>
        <w:ind w:left="709"/>
        <w:rPr>
          <w:rFonts w:cs="Arial"/>
          <w:i/>
          <w:highlight w:val="yellow"/>
        </w:rPr>
      </w:pPr>
    </w:p>
    <w:p w14:paraId="0DDEA4E9" w14:textId="77777777" w:rsidR="00F90D04" w:rsidRPr="00E35A48" w:rsidRDefault="00F90D04" w:rsidP="00CB75B1">
      <w:pPr>
        <w:pStyle w:val="Heading3"/>
        <w:numPr>
          <w:ilvl w:val="0"/>
          <w:numId w:val="0"/>
        </w:numPr>
        <w:tabs>
          <w:tab w:val="left" w:pos="709"/>
        </w:tabs>
        <w:ind w:left="709"/>
        <w:rPr>
          <w:rFonts w:cs="Arial"/>
          <w:i/>
          <w:highlight w:val="yellow"/>
        </w:rPr>
      </w:pPr>
      <w:r w:rsidRPr="00E35A48">
        <w:rPr>
          <w:rFonts w:cs="Arial"/>
          <w:i/>
          <w:highlight w:val="yellow"/>
        </w:rPr>
        <w:t xml:space="preserve">This Section is to be completed/updated during the design development by the Consultant. If it is not applicable to the section for the specific </w:t>
      </w:r>
      <w:proofErr w:type="gramStart"/>
      <w:r w:rsidRPr="00E35A48">
        <w:rPr>
          <w:rFonts w:cs="Arial"/>
          <w:i/>
          <w:highlight w:val="yellow"/>
        </w:rPr>
        <w:t>project</w:t>
      </w:r>
      <w:proofErr w:type="gramEnd"/>
      <w:r w:rsidRPr="00E35A48">
        <w:rPr>
          <w:rFonts w:cs="Arial"/>
          <w:i/>
          <w:highlight w:val="yellow"/>
        </w:rPr>
        <w:t xml:space="preserve"> it may be deleted.]</w:t>
      </w:r>
    </w:p>
    <w:p w14:paraId="31694381" w14:textId="77777777" w:rsidR="00F90D04" w:rsidRPr="00E35A48" w:rsidRDefault="00F90D04" w:rsidP="00CB75B1">
      <w:pPr>
        <w:pStyle w:val="Heading3"/>
        <w:numPr>
          <w:ilvl w:val="0"/>
          <w:numId w:val="0"/>
        </w:numPr>
        <w:tabs>
          <w:tab w:val="left" w:pos="709"/>
        </w:tabs>
        <w:ind w:left="709"/>
        <w:rPr>
          <w:rFonts w:cs="Arial"/>
          <w:i/>
          <w:highlight w:val="yellow"/>
        </w:rPr>
      </w:pPr>
    </w:p>
    <w:p w14:paraId="2E4F82EE" w14:textId="77777777" w:rsidR="00F90D04" w:rsidRPr="00E35A48" w:rsidRDefault="00F90D04" w:rsidP="00CB75B1">
      <w:pPr>
        <w:pStyle w:val="Heading3"/>
        <w:numPr>
          <w:ilvl w:val="0"/>
          <w:numId w:val="0"/>
        </w:numPr>
        <w:tabs>
          <w:tab w:val="left" w:pos="709"/>
        </w:tabs>
        <w:ind w:left="709"/>
        <w:rPr>
          <w:rFonts w:cs="Arial"/>
          <w:i/>
        </w:rPr>
      </w:pPr>
      <w:r w:rsidRPr="00E35A48">
        <w:rPr>
          <w:rFonts w:cs="Arial"/>
          <w:i/>
          <w:highlight w:val="yellow"/>
        </w:rPr>
        <w:t>[List Sections specifying installation of products supplied but not installed under this Section and indicate specific items.]</w:t>
      </w:r>
    </w:p>
    <w:p w14:paraId="3B5EC0D9" w14:textId="77777777" w:rsidR="00F90D04" w:rsidRPr="00E35A48" w:rsidRDefault="00F90D04" w:rsidP="00E35A48">
      <w:pPr>
        <w:pStyle w:val="Heading3"/>
      </w:pPr>
      <w:r w:rsidRPr="00E35A48">
        <w:t>Section [______ – ____________]:  Execution requirements for ...[item]...  specified under this Section.</w:t>
      </w:r>
    </w:p>
    <w:p w14:paraId="3D191D3F" w14:textId="77777777" w:rsidR="00F90D04" w:rsidRPr="00C265D8" w:rsidRDefault="00F90D04" w:rsidP="00CB75B1">
      <w:pPr>
        <w:pStyle w:val="Heading3"/>
        <w:numPr>
          <w:ilvl w:val="0"/>
          <w:numId w:val="0"/>
        </w:numPr>
        <w:tabs>
          <w:tab w:val="left" w:pos="1418"/>
        </w:tabs>
        <w:ind w:left="1418" w:hanging="709"/>
        <w:rPr>
          <w:rFonts w:cs="Arial"/>
        </w:rPr>
      </w:pPr>
    </w:p>
    <w:p w14:paraId="0783E09E" w14:textId="77777777" w:rsidR="00F90D04" w:rsidRPr="00E35A48" w:rsidRDefault="00F90D04" w:rsidP="00CB75B1">
      <w:pPr>
        <w:pStyle w:val="Heading3"/>
        <w:numPr>
          <w:ilvl w:val="0"/>
          <w:numId w:val="0"/>
        </w:numPr>
        <w:tabs>
          <w:tab w:val="left" w:pos="1418"/>
        </w:tabs>
        <w:ind w:left="1418" w:hanging="709"/>
        <w:rPr>
          <w:rFonts w:cs="Arial"/>
          <w:i/>
        </w:rPr>
      </w:pPr>
      <w:r w:rsidRPr="00E35A48">
        <w:rPr>
          <w:rFonts w:cs="Arial"/>
          <w:i/>
        </w:rPr>
        <w:t>[</w:t>
      </w:r>
      <w:r w:rsidRPr="00E35A48">
        <w:rPr>
          <w:rFonts w:cs="Arial"/>
          <w:i/>
          <w:highlight w:val="yellow"/>
        </w:rPr>
        <w:t>List Sections specifying products installed but not supplied under this Section and indicate specific items.]</w:t>
      </w:r>
    </w:p>
    <w:p w14:paraId="694CC1FF" w14:textId="77777777" w:rsidR="00F90D04" w:rsidRPr="00E35A48" w:rsidRDefault="00F90D04" w:rsidP="00E35A48">
      <w:pPr>
        <w:pStyle w:val="Heading3"/>
        <w:numPr>
          <w:ilvl w:val="2"/>
          <w:numId w:val="21"/>
        </w:numPr>
      </w:pPr>
      <w:r w:rsidRPr="00E35A48">
        <w:t>Section [______ – ____________]:  Product requirements for ...[item]...  for installation under this Section.</w:t>
      </w:r>
    </w:p>
    <w:p w14:paraId="40BB411B" w14:textId="77777777" w:rsidR="00F90D04" w:rsidRPr="00C265D8" w:rsidRDefault="00F90D04" w:rsidP="00CB75B1">
      <w:pPr>
        <w:pStyle w:val="Heading3"/>
        <w:numPr>
          <w:ilvl w:val="0"/>
          <w:numId w:val="0"/>
        </w:numPr>
        <w:tabs>
          <w:tab w:val="left" w:pos="1418"/>
        </w:tabs>
        <w:ind w:left="1418" w:hanging="709"/>
        <w:rPr>
          <w:rFonts w:cs="Arial"/>
        </w:rPr>
      </w:pPr>
    </w:p>
    <w:p w14:paraId="6ABD911B" w14:textId="77777777" w:rsidR="00F90D04" w:rsidRPr="00C265D8" w:rsidRDefault="00F90D04" w:rsidP="0001172B">
      <w:pPr>
        <w:pStyle w:val="Heading3"/>
        <w:numPr>
          <w:ilvl w:val="0"/>
          <w:numId w:val="0"/>
        </w:numPr>
        <w:tabs>
          <w:tab w:val="left" w:pos="1418"/>
        </w:tabs>
        <w:ind w:left="1429" w:hanging="709"/>
        <w:rPr>
          <w:rFonts w:cs="Arial"/>
        </w:rPr>
      </w:pPr>
      <w:r w:rsidRPr="0001172B">
        <w:rPr>
          <w:rFonts w:cs="Arial"/>
          <w:highlight w:val="yellow"/>
        </w:rPr>
        <w:t>[List Sections specifying related requirements.]</w:t>
      </w:r>
    </w:p>
    <w:p w14:paraId="0574B305" w14:textId="77777777" w:rsidR="00F90D04" w:rsidRPr="00C265D8" w:rsidRDefault="00F90D04" w:rsidP="00E35A48">
      <w:pPr>
        <w:pStyle w:val="Heading3"/>
        <w:numPr>
          <w:ilvl w:val="2"/>
          <w:numId w:val="22"/>
        </w:numPr>
        <w:tabs>
          <w:tab w:val="clear" w:pos="1440"/>
          <w:tab w:val="left" w:pos="1418"/>
        </w:tabs>
      </w:pPr>
      <w:r w:rsidRPr="00C265D8">
        <w:t>Section [______ – ____________]</w:t>
      </w:r>
      <w:proofErr w:type="gramStart"/>
      <w:r w:rsidRPr="00C265D8">
        <w:t>:  [</w:t>
      </w:r>
      <w:proofErr w:type="gramEnd"/>
      <w:r w:rsidRPr="00C265D8">
        <w:t>Optional short phrase indicating relationship].</w:t>
      </w:r>
    </w:p>
    <w:p w14:paraId="6904841B" w14:textId="77777777" w:rsidR="00960901" w:rsidRPr="00C265D8" w:rsidRDefault="00AB1BDB" w:rsidP="00960901">
      <w:pPr>
        <w:pStyle w:val="Heading2"/>
      </w:pPr>
      <w:r w:rsidRPr="00C265D8">
        <w:t>References</w:t>
      </w:r>
    </w:p>
    <w:p w14:paraId="6D4CEFF9" w14:textId="2581D850" w:rsidR="00431B13" w:rsidRPr="0001172B" w:rsidRDefault="00431B13" w:rsidP="00510E38">
      <w:pPr>
        <w:pStyle w:val="Heading3"/>
        <w:tabs>
          <w:tab w:val="clear" w:pos="1440"/>
          <w:tab w:val="left" w:pos="1418"/>
        </w:tabs>
        <w:ind w:left="1418" w:hanging="709"/>
      </w:pPr>
      <w:r w:rsidRPr="0001172B">
        <w:t>Comply with the latest edition of the following statutes codes and standa</w:t>
      </w:r>
      <w:r w:rsidR="0001172B" w:rsidRPr="0001172B">
        <w:t>rds and all amendments thereto.</w:t>
      </w:r>
    </w:p>
    <w:p w14:paraId="3B9F2070" w14:textId="77777777" w:rsidR="00AB1BDB" w:rsidRPr="0001172B" w:rsidRDefault="00AB1BDB" w:rsidP="00237064">
      <w:pPr>
        <w:pStyle w:val="Heading4"/>
        <w:tabs>
          <w:tab w:val="left" w:pos="2127"/>
        </w:tabs>
        <w:ind w:left="2127" w:hanging="709"/>
      </w:pPr>
      <w:r w:rsidRPr="0001172B">
        <w:t>American National Standards Institute (ANSI)</w:t>
      </w:r>
    </w:p>
    <w:p w14:paraId="62AC41A0" w14:textId="01542AA4" w:rsidR="00AB1BDB" w:rsidRPr="0001172B" w:rsidRDefault="00AB1BDB" w:rsidP="00510E38">
      <w:pPr>
        <w:pStyle w:val="Heading5"/>
        <w:tabs>
          <w:tab w:val="left" w:pos="2835"/>
        </w:tabs>
        <w:ind w:left="2835" w:hanging="708"/>
      </w:pPr>
      <w:r w:rsidRPr="0001172B">
        <w:t>ANSI/NFPA 10</w:t>
      </w:r>
      <w:r w:rsidR="008C2F9B" w:rsidRPr="0001172B">
        <w:t xml:space="preserve"> 20</w:t>
      </w:r>
      <w:r w:rsidR="00F50B67">
        <w:t>22</w:t>
      </w:r>
      <w:r w:rsidR="008C2F9B" w:rsidRPr="0001172B">
        <w:t xml:space="preserve"> Edition</w:t>
      </w:r>
      <w:r w:rsidRPr="0001172B">
        <w:t xml:space="preserve">, </w:t>
      </w:r>
      <w:r w:rsidR="008C2F9B" w:rsidRPr="0001172B">
        <w:t xml:space="preserve">Standard for </w:t>
      </w:r>
      <w:r w:rsidRPr="0001172B">
        <w:t>Portable Fire Extinguishers.</w:t>
      </w:r>
    </w:p>
    <w:p w14:paraId="055E8845" w14:textId="77777777" w:rsidR="00AB1BDB" w:rsidRPr="0001172B" w:rsidRDefault="00AB1BDB" w:rsidP="00237064">
      <w:pPr>
        <w:pStyle w:val="Heading4"/>
        <w:tabs>
          <w:tab w:val="left" w:pos="2127"/>
        </w:tabs>
        <w:ind w:left="2127" w:hanging="709"/>
      </w:pPr>
      <w:r w:rsidRPr="0001172B">
        <w:t>Underwriters' Laboratories of Canada (ULC)</w:t>
      </w:r>
    </w:p>
    <w:p w14:paraId="169E7D2F" w14:textId="037FD82B" w:rsidR="00AB1BDB" w:rsidRPr="0001172B" w:rsidRDefault="00AB1BDB" w:rsidP="00510E38">
      <w:pPr>
        <w:pStyle w:val="Heading5"/>
        <w:tabs>
          <w:tab w:val="left" w:pos="2835"/>
        </w:tabs>
        <w:ind w:left="2835" w:hanging="708"/>
      </w:pPr>
      <w:r w:rsidRPr="0001172B">
        <w:t>CAN/ULC</w:t>
      </w:r>
      <w:r w:rsidR="00F50B67">
        <w:t>-</w:t>
      </w:r>
      <w:r w:rsidRPr="0001172B">
        <w:t>S508</w:t>
      </w:r>
      <w:r w:rsidR="00F50B67">
        <w:t>:2018</w:t>
      </w:r>
      <w:r w:rsidRPr="0001172B">
        <w:t xml:space="preserve">, </w:t>
      </w:r>
      <w:r w:rsidR="00BB3CF0" w:rsidRPr="0001172B">
        <w:t xml:space="preserve">Standard for the </w:t>
      </w:r>
      <w:r w:rsidRPr="0001172B">
        <w:t xml:space="preserve">Rating and Fire Testing of Fire Extinguishers </w:t>
      </w:r>
    </w:p>
    <w:p w14:paraId="59353DCD" w14:textId="77777777" w:rsidR="00934EC6" w:rsidRPr="00C265D8" w:rsidRDefault="00934EC6" w:rsidP="00934EC6">
      <w:pPr>
        <w:pStyle w:val="Heading2"/>
      </w:pPr>
      <w:r w:rsidRPr="00C265D8">
        <w:t>Measurement and Payment</w:t>
      </w:r>
    </w:p>
    <w:p w14:paraId="6A90D77C" w14:textId="77777777" w:rsidR="00E35A48" w:rsidRPr="00452C67" w:rsidRDefault="00E35A48" w:rsidP="00E35A4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51A78D1B" w14:textId="77777777" w:rsidR="00E35A48" w:rsidRPr="00452C67" w:rsidRDefault="00E35A48" w:rsidP="00E35A4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23DD3594" w14:textId="77777777" w:rsidR="00E35A48" w:rsidRPr="00452C67" w:rsidRDefault="00E35A48" w:rsidP="00E35A48">
      <w:pPr>
        <w:pStyle w:val="Heading3"/>
        <w:numPr>
          <w:ilvl w:val="2"/>
          <w:numId w:val="12"/>
        </w:numPr>
        <w:rPr>
          <w:highlight w:val="yellow"/>
        </w:rPr>
      </w:pPr>
      <w:r w:rsidRPr="00452C67">
        <w:rPr>
          <w:highlight w:val="yellow"/>
        </w:rPr>
        <w:t>The work of this Section will not be measured separately for payment.  All costs associated with the work of this Section shall be included in the Contract Price.</w:t>
      </w:r>
    </w:p>
    <w:p w14:paraId="785D3066" w14:textId="77777777" w:rsidR="00E35A48" w:rsidRPr="00452C67" w:rsidRDefault="00E35A48" w:rsidP="00E35A48">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 xml:space="preserve">OR If this Section is specifically referenced in the Bid Form, use the following </w:t>
      </w:r>
      <w:proofErr w:type="gramStart"/>
      <w:r w:rsidRPr="00452C67">
        <w:rPr>
          <w:rFonts w:ascii="Calibri" w:hAnsi="Calibri"/>
          <w:i/>
          <w:sz w:val="22"/>
          <w:highlight w:val="yellow"/>
        </w:rPr>
        <w:t>language</w:t>
      </w:r>
      <w:proofErr w:type="gramEnd"/>
      <w:r w:rsidRPr="00452C67">
        <w:rPr>
          <w:rFonts w:ascii="Calibri" w:hAnsi="Calibri"/>
          <w:i/>
          <w:sz w:val="22"/>
          <w:highlight w:val="yellow"/>
        </w:rPr>
        <w:t xml:space="preserve"> and identify the relevant item in the Bid Form:</w:t>
      </w:r>
    </w:p>
    <w:p w14:paraId="2A16BDC1" w14:textId="77777777" w:rsidR="00E35A48" w:rsidRPr="00452C67" w:rsidRDefault="00E35A48" w:rsidP="00E35A48">
      <w:pPr>
        <w:pStyle w:val="Heading3"/>
        <w:numPr>
          <w:ilvl w:val="2"/>
          <w:numId w:val="12"/>
        </w:numPr>
        <w:rPr>
          <w:highlight w:val="yellow"/>
        </w:rPr>
      </w:pPr>
      <w:r w:rsidRPr="00452C67">
        <w:rPr>
          <w:highlight w:val="yellow"/>
        </w:rPr>
        <w:lastRenderedPageBreak/>
        <w:t>All costs associated with the work of this Section shall be included in the price(s) for Item No(s). ___ in the Bid Form.</w:t>
      </w:r>
    </w:p>
    <w:p w14:paraId="457A62F7" w14:textId="77777777" w:rsidR="00E35A48" w:rsidRDefault="00E35A48" w:rsidP="00E35A48">
      <w:pPr>
        <w:pStyle w:val="PlainText"/>
        <w:tabs>
          <w:tab w:val="left" w:pos="72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03336D02" w14:textId="77777777" w:rsidR="00AB1BDB" w:rsidRPr="00C265D8" w:rsidRDefault="00AB1BDB" w:rsidP="00AB1BDB">
      <w:pPr>
        <w:pStyle w:val="Heading2"/>
      </w:pPr>
      <w:r w:rsidRPr="00C265D8">
        <w:t>Shop Drawings</w:t>
      </w:r>
      <w:r w:rsidR="004B4F83">
        <w:t xml:space="preserve"> </w:t>
      </w:r>
      <w:r w:rsidRPr="00C265D8">
        <w:t>and Product Data</w:t>
      </w:r>
    </w:p>
    <w:p w14:paraId="66E99FF2" w14:textId="5A94A779" w:rsidR="00AB1BDB" w:rsidRPr="00C265D8" w:rsidRDefault="002E53F1">
      <w:pPr>
        <w:pStyle w:val="Heading3"/>
        <w:tabs>
          <w:tab w:val="clear" w:pos="1440"/>
          <w:tab w:val="left" w:pos="1418"/>
        </w:tabs>
        <w:ind w:left="1418" w:hanging="709"/>
      </w:pPr>
      <w:r w:rsidRPr="00EC303B">
        <w:rPr>
          <w:rFonts w:cs="Arial"/>
        </w:rPr>
        <w:t xml:space="preserve">Submit </w:t>
      </w:r>
      <w:r w:rsidR="00EC303B">
        <w:rPr>
          <w:rFonts w:cs="Arial"/>
        </w:rPr>
        <w:t xml:space="preserve">shop drawings and </w:t>
      </w:r>
      <w:r w:rsidRPr="00EC303B">
        <w:rPr>
          <w:rFonts w:cs="Arial"/>
        </w:rPr>
        <w:t xml:space="preserve">product data in accordance with </w:t>
      </w:r>
      <w:r w:rsidRPr="001103D9">
        <w:rPr>
          <w:rFonts w:cs="Arial"/>
          <w:highlight w:val="yellow"/>
        </w:rPr>
        <w:t>Section 01300 – Submittals</w:t>
      </w:r>
      <w:r w:rsidRPr="00EC303B">
        <w:rPr>
          <w:rFonts w:cs="Arial"/>
        </w:rPr>
        <w:t>.</w:t>
      </w:r>
      <w:r w:rsidRPr="00FC7AB3">
        <w:rPr>
          <w:rFonts w:cs="Arial"/>
        </w:rPr>
        <w:t xml:space="preserve"> </w:t>
      </w:r>
    </w:p>
    <w:p w14:paraId="2BA9E5ED" w14:textId="77777777" w:rsidR="00AB1BDB" w:rsidRPr="00C265D8" w:rsidRDefault="00AB1BDB" w:rsidP="00AB1BDB">
      <w:pPr>
        <w:pStyle w:val="Heading2"/>
      </w:pPr>
      <w:r w:rsidRPr="00C265D8">
        <w:t>Closeout</w:t>
      </w:r>
      <w:r w:rsidR="004B4F83">
        <w:t xml:space="preserve"> </w:t>
      </w:r>
      <w:r w:rsidRPr="00C265D8">
        <w:t>Submittals</w:t>
      </w:r>
    </w:p>
    <w:p w14:paraId="1086F845" w14:textId="083EA467" w:rsidR="00F50B67" w:rsidRPr="00F50B67" w:rsidRDefault="00F50B67" w:rsidP="00F50B67">
      <w:pPr>
        <w:pStyle w:val="Heading3"/>
      </w:pPr>
      <w:r w:rsidRPr="00F50B67">
        <w:t xml:space="preserve">Provide maintenance data for incorporation into manual specified in </w:t>
      </w:r>
      <w:r w:rsidRPr="001103D9">
        <w:rPr>
          <w:highlight w:val="yellow"/>
        </w:rPr>
        <w:t>Section 01430 – Operation and Maintenance Data</w:t>
      </w:r>
      <w:r>
        <w:t>.</w:t>
      </w:r>
    </w:p>
    <w:p w14:paraId="3A90842A" w14:textId="77777777" w:rsidR="00AB1BDB" w:rsidRPr="00C265D8" w:rsidRDefault="00AB1BDB">
      <w:pPr>
        <w:pStyle w:val="Heading3"/>
        <w:tabs>
          <w:tab w:val="clear" w:pos="1440"/>
          <w:tab w:val="left" w:pos="1418"/>
        </w:tabs>
        <w:ind w:left="1418" w:hanging="709"/>
      </w:pPr>
      <w:r w:rsidRPr="00C265D8">
        <w:t xml:space="preserve">Provide manufacturer’s product data for each item including sizes, ratings, ULC ratings, other </w:t>
      </w:r>
      <w:proofErr w:type="gramStart"/>
      <w:r w:rsidRPr="00C265D8">
        <w:t>certifications</w:t>
      </w:r>
      <w:proofErr w:type="gramEnd"/>
      <w:r w:rsidRPr="00C265D8">
        <w:t xml:space="preserve"> and mounting information.</w:t>
      </w:r>
    </w:p>
    <w:p w14:paraId="552B01CB" w14:textId="2ED2FF04" w:rsidR="00AB1BDB" w:rsidRDefault="00AB1BDB" w:rsidP="00AB1BDB">
      <w:pPr>
        <w:pStyle w:val="Heading1"/>
      </w:pPr>
      <w:r w:rsidRPr="00C265D8">
        <w:t>Products</w:t>
      </w:r>
    </w:p>
    <w:p w14:paraId="6DF0ADF9" w14:textId="77777777" w:rsidR="00AB1BDB" w:rsidRPr="00C265D8" w:rsidRDefault="00AB1BDB">
      <w:pPr>
        <w:pStyle w:val="Heading2"/>
      </w:pPr>
      <w:r w:rsidRPr="00C265D8">
        <w:t>Water Pump</w:t>
      </w:r>
      <w:r w:rsidR="004B4F83">
        <w:t xml:space="preserve"> </w:t>
      </w:r>
      <w:r w:rsidRPr="00C265D8">
        <w:t>Tank Extinguishers</w:t>
      </w:r>
    </w:p>
    <w:p w14:paraId="454F1282" w14:textId="77777777" w:rsidR="00AB1BDB" w:rsidRPr="00C265D8" w:rsidRDefault="00AB1BDB" w:rsidP="001103D9">
      <w:pPr>
        <w:pStyle w:val="Heading3"/>
      </w:pPr>
      <w:r w:rsidRPr="00C265D8">
        <w:t xml:space="preserve">Stored water tank type, manual pump and handle with discharge hose and nozzle, </w:t>
      </w:r>
      <w:r w:rsidRPr="0001172B">
        <w:rPr>
          <w:highlight w:val="yellow"/>
        </w:rPr>
        <w:t>[stainless steel] [copper] [polyethylene]</w:t>
      </w:r>
      <w:r w:rsidRPr="00C265D8">
        <w:t xml:space="preserve"> tank construction, ULC labelled for A class protection. </w:t>
      </w:r>
      <w:r w:rsidRPr="0001172B">
        <w:rPr>
          <w:highlight w:val="yellow"/>
        </w:rPr>
        <w:t>[9.1]</w:t>
      </w:r>
      <w:r w:rsidRPr="00C265D8">
        <w:t xml:space="preserve"> L size.</w:t>
      </w:r>
    </w:p>
    <w:p w14:paraId="0585D22F" w14:textId="77777777" w:rsidR="00AB1BDB" w:rsidRPr="00C265D8" w:rsidRDefault="00AB1BDB" w:rsidP="00EC303B">
      <w:pPr>
        <w:pStyle w:val="Heading2"/>
      </w:pPr>
      <w:r w:rsidRPr="00C265D8">
        <w:t>Water Pressurized</w:t>
      </w:r>
      <w:r w:rsidR="004B4F83">
        <w:t xml:space="preserve"> </w:t>
      </w:r>
      <w:r w:rsidRPr="00C265D8">
        <w:t>Extinguishers</w:t>
      </w:r>
    </w:p>
    <w:p w14:paraId="79DCF717" w14:textId="77777777" w:rsidR="00AB1BDB" w:rsidRPr="00C265D8" w:rsidRDefault="00AB1BDB" w:rsidP="001103D9">
      <w:pPr>
        <w:pStyle w:val="Heading3"/>
      </w:pPr>
      <w:r w:rsidRPr="00C265D8">
        <w:t xml:space="preserve">Stored pressure type, squeeze grip operated of </w:t>
      </w:r>
      <w:proofErr w:type="gramStart"/>
      <w:r w:rsidRPr="00C265D8">
        <w:t>stainless steel</w:t>
      </w:r>
      <w:proofErr w:type="gramEnd"/>
      <w:r w:rsidRPr="00C265D8">
        <w:t xml:space="preserve"> construction, ULC labelled for A class protection. </w:t>
      </w:r>
      <w:r w:rsidRPr="0001172B">
        <w:rPr>
          <w:highlight w:val="yellow"/>
        </w:rPr>
        <w:t>[9.1]</w:t>
      </w:r>
      <w:r w:rsidRPr="00C265D8">
        <w:t xml:space="preserve"> L size.</w:t>
      </w:r>
    </w:p>
    <w:p w14:paraId="2D001907" w14:textId="77777777" w:rsidR="00AB1BDB" w:rsidRPr="00C265D8" w:rsidRDefault="00AB1BDB" w:rsidP="00EC303B">
      <w:pPr>
        <w:pStyle w:val="Heading2"/>
      </w:pPr>
      <w:r w:rsidRPr="00C265D8">
        <w:t>Multi</w:t>
      </w:r>
      <w:r w:rsidR="008C2F9B">
        <w:t>-</w:t>
      </w:r>
      <w:r w:rsidRPr="00C265D8">
        <w:t>Purpose</w:t>
      </w:r>
      <w:r w:rsidR="004B4F83">
        <w:t xml:space="preserve"> </w:t>
      </w:r>
      <w:r w:rsidRPr="00C265D8">
        <w:t>Dry Chemical</w:t>
      </w:r>
      <w:r w:rsidR="004B4F83">
        <w:t xml:space="preserve"> </w:t>
      </w:r>
      <w:r w:rsidRPr="00C265D8">
        <w:t>Extinguishers</w:t>
      </w:r>
    </w:p>
    <w:p w14:paraId="77CCFC21" w14:textId="77777777" w:rsidR="00AB1BDB" w:rsidRPr="00C265D8" w:rsidRDefault="00AB1BDB" w:rsidP="001103D9">
      <w:pPr>
        <w:pStyle w:val="Heading3"/>
      </w:pPr>
      <w:r w:rsidRPr="0001172B">
        <w:rPr>
          <w:highlight w:val="yellow"/>
        </w:rPr>
        <w:t>[Cartridge operated type] [or] [Stored pressure rechargeable type]</w:t>
      </w:r>
      <w:r w:rsidRPr="00C265D8">
        <w:t xml:space="preserve"> with </w:t>
      </w:r>
      <w:r w:rsidRPr="0001172B">
        <w:rPr>
          <w:highlight w:val="yellow"/>
        </w:rPr>
        <w:t>[hose and]</w:t>
      </w:r>
      <w:r w:rsidRPr="00C265D8">
        <w:t xml:space="preserve"> shut off nozzle, ULC labelled for A, B and C class protection. Size</w:t>
      </w:r>
      <w:r w:rsidRPr="0001172B">
        <w:rPr>
          <w:highlight w:val="yellow"/>
        </w:rPr>
        <w:t>[s] [1.14] [2.25] [4.5] [9] [and] [14]</w:t>
      </w:r>
      <w:r w:rsidRPr="00C265D8">
        <w:t xml:space="preserve"> kg </w:t>
      </w:r>
      <w:r w:rsidRPr="0001172B">
        <w:rPr>
          <w:highlight w:val="yellow"/>
        </w:rPr>
        <w:t>[or as indicated</w:t>
      </w:r>
      <w:r w:rsidR="00E35A48">
        <w:rPr>
          <w:highlight w:val="yellow"/>
        </w:rPr>
        <w:t xml:space="preserve"> on Contract Drawings</w:t>
      </w:r>
      <w:r w:rsidRPr="0001172B">
        <w:rPr>
          <w:highlight w:val="yellow"/>
        </w:rPr>
        <w:t>].</w:t>
      </w:r>
    </w:p>
    <w:p w14:paraId="0DF16EFC" w14:textId="77777777" w:rsidR="00AB1BDB" w:rsidRPr="00C265D8" w:rsidRDefault="00AB1BDB" w:rsidP="00EC303B">
      <w:pPr>
        <w:pStyle w:val="Heading2"/>
      </w:pPr>
      <w:r w:rsidRPr="00C265D8">
        <w:t>Ordinary Dry</w:t>
      </w:r>
      <w:r w:rsidR="004B4F83">
        <w:t xml:space="preserve"> </w:t>
      </w:r>
      <w:r w:rsidRPr="00C265D8">
        <w:t>Chemical</w:t>
      </w:r>
      <w:r w:rsidR="004B4F83">
        <w:t xml:space="preserve"> </w:t>
      </w:r>
      <w:r w:rsidRPr="00C265D8">
        <w:t>Extinguishers</w:t>
      </w:r>
    </w:p>
    <w:p w14:paraId="023B69BB" w14:textId="77777777" w:rsidR="00AB1BDB" w:rsidRPr="00C265D8" w:rsidRDefault="00AB1BDB" w:rsidP="001103D9">
      <w:pPr>
        <w:pStyle w:val="Heading3"/>
      </w:pPr>
      <w:r w:rsidRPr="0001172B">
        <w:rPr>
          <w:highlight w:val="yellow"/>
        </w:rPr>
        <w:t>[Cartridge operated type] [or] [Stored pressure rechargeable type]</w:t>
      </w:r>
      <w:r w:rsidRPr="00C265D8">
        <w:t xml:space="preserve"> with </w:t>
      </w:r>
      <w:r w:rsidRPr="0001172B">
        <w:rPr>
          <w:highlight w:val="yellow"/>
        </w:rPr>
        <w:t>[hose and]</w:t>
      </w:r>
      <w:r w:rsidRPr="00C265D8">
        <w:t xml:space="preserve"> shut off nozzle, ULC labelled for B and C class protection. Sizes </w:t>
      </w:r>
      <w:r w:rsidRPr="0001172B">
        <w:rPr>
          <w:highlight w:val="yellow"/>
        </w:rPr>
        <w:t>[1.27] [2.25] [4.5] [9] [and] [14]</w:t>
      </w:r>
      <w:r w:rsidRPr="00C265D8">
        <w:t xml:space="preserve"> kg </w:t>
      </w:r>
      <w:r w:rsidRPr="0001172B">
        <w:rPr>
          <w:highlight w:val="yellow"/>
        </w:rPr>
        <w:t>[or as indicated</w:t>
      </w:r>
      <w:r w:rsidR="00E35A48">
        <w:rPr>
          <w:highlight w:val="yellow"/>
        </w:rPr>
        <w:t xml:space="preserve"> on Contract </w:t>
      </w:r>
      <w:r w:rsidR="00E35A48" w:rsidRPr="00E35A48">
        <w:rPr>
          <w:highlight w:val="yellow"/>
        </w:rPr>
        <w:t>Drawings</w:t>
      </w:r>
      <w:r w:rsidRPr="00E35A48">
        <w:rPr>
          <w:highlight w:val="yellow"/>
        </w:rPr>
        <w:t>].</w:t>
      </w:r>
    </w:p>
    <w:p w14:paraId="3C53D68B" w14:textId="77777777" w:rsidR="00AB1BDB" w:rsidRPr="00C265D8" w:rsidRDefault="00AB1BDB" w:rsidP="00EC303B">
      <w:pPr>
        <w:pStyle w:val="Heading2"/>
      </w:pPr>
      <w:r w:rsidRPr="00C265D8">
        <w:t>Carbon Dioxide</w:t>
      </w:r>
    </w:p>
    <w:p w14:paraId="775A6165" w14:textId="77777777" w:rsidR="00AB1BDB" w:rsidRPr="00C265D8" w:rsidRDefault="00AB1BDB" w:rsidP="001103D9">
      <w:pPr>
        <w:pStyle w:val="Heading3"/>
      </w:pPr>
      <w:r w:rsidRPr="00C265D8">
        <w:t xml:space="preserve">Extinguishers Insulated handle, hose and horn discharge assembly, self closing </w:t>
      </w:r>
      <w:proofErr w:type="gramStart"/>
      <w:r w:rsidRPr="00C265D8">
        <w:t>lever</w:t>
      </w:r>
      <w:proofErr w:type="gramEnd"/>
      <w:r w:rsidRPr="00C265D8">
        <w:t xml:space="preserve"> or squeeze grip operation, fully charged, ULC labelled for B and C class protection. Sizes </w:t>
      </w:r>
      <w:r w:rsidRPr="0001172B">
        <w:rPr>
          <w:highlight w:val="yellow"/>
        </w:rPr>
        <w:t>[2.25] [4.5] [6.8] [and] [9.0]</w:t>
      </w:r>
      <w:r w:rsidRPr="00C265D8">
        <w:t xml:space="preserve"> kg </w:t>
      </w:r>
      <w:r w:rsidRPr="0001172B">
        <w:rPr>
          <w:highlight w:val="yellow"/>
        </w:rPr>
        <w:t>[or as indicated</w:t>
      </w:r>
      <w:r w:rsidR="00E35A48">
        <w:rPr>
          <w:highlight w:val="yellow"/>
        </w:rPr>
        <w:t xml:space="preserve"> on Contract Drawings</w:t>
      </w:r>
      <w:r w:rsidRPr="0001172B">
        <w:rPr>
          <w:highlight w:val="yellow"/>
        </w:rPr>
        <w:t>].</w:t>
      </w:r>
    </w:p>
    <w:p w14:paraId="61575ACC" w14:textId="77777777" w:rsidR="00AB1BDB" w:rsidRPr="00C265D8" w:rsidRDefault="00AB1BDB" w:rsidP="00EC303B">
      <w:pPr>
        <w:pStyle w:val="Heading2"/>
      </w:pPr>
      <w:r w:rsidRPr="00C265D8">
        <w:t>Dry Chemical</w:t>
      </w:r>
      <w:r w:rsidR="004B4F83">
        <w:t xml:space="preserve"> </w:t>
      </w:r>
      <w:r w:rsidRPr="00C265D8">
        <w:t>Extinguishers</w:t>
      </w:r>
      <w:r w:rsidR="004B4F83">
        <w:t xml:space="preserve"> </w:t>
      </w:r>
      <w:r w:rsidRPr="00C265D8">
        <w:t>(Class D)</w:t>
      </w:r>
    </w:p>
    <w:p w14:paraId="6F432EBB" w14:textId="77777777" w:rsidR="00AB1BDB" w:rsidRPr="00C265D8" w:rsidRDefault="00AB1BDB" w:rsidP="001103D9">
      <w:pPr>
        <w:pStyle w:val="Heading3"/>
      </w:pPr>
      <w:r w:rsidRPr="0001172B">
        <w:rPr>
          <w:highlight w:val="yellow"/>
        </w:rPr>
        <w:t>[Cartridge operated type] [or] [Stored pressure rechargeable type]</w:t>
      </w:r>
      <w:r w:rsidRPr="00C265D8">
        <w:t xml:space="preserve"> with hose and shut off nozzle, ULC labelled for D class protection. Size </w:t>
      </w:r>
      <w:r w:rsidRPr="0001172B">
        <w:rPr>
          <w:highlight w:val="yellow"/>
        </w:rPr>
        <w:t>[13.6]</w:t>
      </w:r>
      <w:r w:rsidRPr="00C265D8">
        <w:t xml:space="preserve"> kg </w:t>
      </w:r>
      <w:r w:rsidRPr="0001172B">
        <w:rPr>
          <w:highlight w:val="yellow"/>
        </w:rPr>
        <w:t>[or as indicated</w:t>
      </w:r>
      <w:r w:rsidR="00E35A48">
        <w:rPr>
          <w:highlight w:val="yellow"/>
        </w:rPr>
        <w:t xml:space="preserve"> on Contract drawings</w:t>
      </w:r>
      <w:r w:rsidRPr="0001172B">
        <w:rPr>
          <w:highlight w:val="yellow"/>
        </w:rPr>
        <w:t>].</w:t>
      </w:r>
    </w:p>
    <w:p w14:paraId="7F64A7FA" w14:textId="77777777" w:rsidR="00AB1BDB" w:rsidRPr="00C265D8" w:rsidRDefault="00AB1BDB" w:rsidP="00EC303B">
      <w:pPr>
        <w:pStyle w:val="Heading2"/>
      </w:pPr>
      <w:r w:rsidRPr="00C265D8">
        <w:t>Extinguisher</w:t>
      </w:r>
      <w:r w:rsidR="004B4F83">
        <w:t xml:space="preserve"> </w:t>
      </w:r>
      <w:r w:rsidRPr="00C265D8">
        <w:t>Brackets</w:t>
      </w:r>
    </w:p>
    <w:p w14:paraId="538D1F53" w14:textId="77777777" w:rsidR="00AB1BDB" w:rsidRPr="00C265D8" w:rsidRDefault="00AB1BDB" w:rsidP="001103D9">
      <w:pPr>
        <w:pStyle w:val="Heading3"/>
      </w:pPr>
      <w:r w:rsidRPr="00C265D8">
        <w:t>Type recommended by extinguisher manufacturer.</w:t>
      </w:r>
    </w:p>
    <w:p w14:paraId="67F79694" w14:textId="77777777" w:rsidR="00AB1BDB" w:rsidRPr="00C265D8" w:rsidRDefault="00AB1BDB" w:rsidP="00EC303B">
      <w:pPr>
        <w:pStyle w:val="Heading2"/>
      </w:pPr>
      <w:r w:rsidRPr="00C265D8">
        <w:t>Cabinets</w:t>
      </w:r>
    </w:p>
    <w:p w14:paraId="2058AD65" w14:textId="35B2CA7A" w:rsidR="00AB1BDB" w:rsidRPr="00C265D8" w:rsidRDefault="00AB1BDB" w:rsidP="001103D9">
      <w:pPr>
        <w:pStyle w:val="Heading3"/>
      </w:pPr>
      <w:r w:rsidRPr="0001172B">
        <w:rPr>
          <w:highlight w:val="yellow"/>
        </w:rPr>
        <w:t>[Flush] [surface] [or] [semi recessed]</w:t>
      </w:r>
      <w:r w:rsidRPr="00C265D8">
        <w:t xml:space="preserve"> type as indicated, constructed of 1.6 mm thick steel, 180</w:t>
      </w:r>
      <w:r w:rsidR="00F50B67">
        <w:rPr>
          <w:rFonts w:cs="Calibri"/>
        </w:rPr>
        <w:t>°</w:t>
      </w:r>
      <w:r w:rsidRPr="00C265D8">
        <w:t xml:space="preserve"> opening door of 2.5 mm thick steel with latching device.</w:t>
      </w:r>
    </w:p>
    <w:p w14:paraId="0500B850" w14:textId="77777777" w:rsidR="00AB1BDB" w:rsidRPr="00C265D8" w:rsidRDefault="00AB1BDB" w:rsidP="001103D9">
      <w:pPr>
        <w:pStyle w:val="Heading3"/>
      </w:pPr>
      <w:r w:rsidRPr="00C265D8">
        <w:t>Cabinet to maintain fire resistive rating of construction in which they occur.</w:t>
      </w:r>
    </w:p>
    <w:p w14:paraId="07AB8685" w14:textId="77777777" w:rsidR="00AB1BDB" w:rsidRPr="00C265D8" w:rsidRDefault="00AB1BDB" w:rsidP="001103D9">
      <w:pPr>
        <w:pStyle w:val="Heading3"/>
      </w:pPr>
      <w:r w:rsidRPr="00C265D8">
        <w:t xml:space="preserve">Cabinet door: with </w:t>
      </w:r>
      <w:r w:rsidRPr="001103D9">
        <w:rPr>
          <w:highlight w:val="yellow"/>
        </w:rPr>
        <w:t>[5 mm full glass panel]</w:t>
      </w:r>
      <w:r w:rsidRPr="00C265D8">
        <w:t xml:space="preserve"> </w:t>
      </w:r>
      <w:r w:rsidRPr="001103D9">
        <w:rPr>
          <w:highlight w:val="yellow"/>
        </w:rPr>
        <w:t>[metal panel]</w:t>
      </w:r>
      <w:r w:rsidRPr="00C265D8">
        <w:t>.</w:t>
      </w:r>
    </w:p>
    <w:p w14:paraId="5A544B4C" w14:textId="77777777" w:rsidR="00AB1BDB" w:rsidRPr="00C265D8" w:rsidRDefault="00AB1BDB" w:rsidP="001103D9">
      <w:pPr>
        <w:pStyle w:val="Heading3"/>
      </w:pPr>
      <w:r w:rsidRPr="00C265D8">
        <w:t>Finish:</w:t>
      </w:r>
    </w:p>
    <w:p w14:paraId="6ED9782D" w14:textId="77777777" w:rsidR="00AB1BDB" w:rsidRPr="00C265D8" w:rsidRDefault="00AB1BDB" w:rsidP="001103D9">
      <w:pPr>
        <w:pStyle w:val="Heading4"/>
      </w:pPr>
      <w:r w:rsidRPr="00C265D8">
        <w:t>Tub: prime coated.</w:t>
      </w:r>
    </w:p>
    <w:p w14:paraId="27E440D3" w14:textId="270E6837" w:rsidR="00AB1BDB" w:rsidRPr="00C265D8" w:rsidRDefault="00AB1BDB" w:rsidP="001103D9">
      <w:pPr>
        <w:pStyle w:val="Heading4"/>
      </w:pPr>
      <w:r w:rsidRPr="00C265D8">
        <w:lastRenderedPageBreak/>
        <w:t xml:space="preserve">Door and frame: </w:t>
      </w:r>
      <w:r w:rsidRPr="0001172B">
        <w:rPr>
          <w:highlight w:val="yellow"/>
        </w:rPr>
        <w:t>[No.4 satin finish stainless steel].</w:t>
      </w:r>
    </w:p>
    <w:p w14:paraId="7A979678" w14:textId="77777777" w:rsidR="00AB1BDB" w:rsidRPr="00C265D8" w:rsidRDefault="00AB1BDB" w:rsidP="00EC303B">
      <w:pPr>
        <w:pStyle w:val="Heading2"/>
      </w:pPr>
      <w:r w:rsidRPr="00C265D8">
        <w:t>Identification</w:t>
      </w:r>
    </w:p>
    <w:p w14:paraId="24748629" w14:textId="72CB4CD8" w:rsidR="00AB1BDB" w:rsidRPr="00C265D8" w:rsidRDefault="00AB1BDB" w:rsidP="001103D9">
      <w:pPr>
        <w:pStyle w:val="Heading3"/>
      </w:pPr>
      <w:r w:rsidRPr="00C265D8">
        <w:t>Identify extinguishers in accordance with recommendations of</w:t>
      </w:r>
      <w:r w:rsidR="0001172B">
        <w:t xml:space="preserve"> </w:t>
      </w:r>
      <w:r w:rsidR="0001172B" w:rsidRPr="0001172B">
        <w:rPr>
          <w:highlight w:val="yellow"/>
        </w:rPr>
        <w:t>[</w:t>
      </w:r>
      <w:r w:rsidRPr="0001172B">
        <w:rPr>
          <w:highlight w:val="yellow"/>
        </w:rPr>
        <w:t>ANSI/NFPA 10]</w:t>
      </w:r>
      <w:r w:rsidRPr="001103D9">
        <w:t xml:space="preserve"> </w:t>
      </w:r>
      <w:r w:rsidRPr="0001172B">
        <w:rPr>
          <w:highlight w:val="yellow"/>
        </w:rPr>
        <w:t>[CAN/ULC S508</w:t>
      </w:r>
      <w:r w:rsidR="0001172B" w:rsidRPr="0001172B">
        <w:rPr>
          <w:highlight w:val="yellow"/>
        </w:rPr>
        <w:t>]</w:t>
      </w:r>
      <w:r w:rsidRPr="00C265D8">
        <w:t>.</w:t>
      </w:r>
    </w:p>
    <w:p w14:paraId="254BA372" w14:textId="77777777" w:rsidR="00AB1BDB" w:rsidRPr="00C265D8" w:rsidRDefault="00AB1BDB" w:rsidP="001103D9">
      <w:pPr>
        <w:pStyle w:val="Heading3"/>
      </w:pPr>
      <w:r w:rsidRPr="00C265D8">
        <w:t xml:space="preserve">Attach </w:t>
      </w:r>
      <w:r w:rsidR="0001172B" w:rsidRPr="0001172B">
        <w:t>bilingual</w:t>
      </w:r>
      <w:r w:rsidR="0001172B">
        <w:t xml:space="preserve"> </w:t>
      </w:r>
      <w:r w:rsidR="0001172B" w:rsidRPr="0001172B">
        <w:t>(French/English)</w:t>
      </w:r>
      <w:r w:rsidRPr="0001172B">
        <w:t xml:space="preserve"> tag</w:t>
      </w:r>
      <w:r w:rsidRPr="00C265D8">
        <w:t xml:space="preserve"> or label to extinguishers, indicating month and year of installation. Provide space for service dates.</w:t>
      </w:r>
    </w:p>
    <w:p w14:paraId="61CA0A01" w14:textId="77777777" w:rsidR="00AB1BDB" w:rsidRPr="00C265D8" w:rsidRDefault="00126272" w:rsidP="00EC303B">
      <w:pPr>
        <w:pStyle w:val="Heading2"/>
      </w:pPr>
      <w:r w:rsidRPr="00C265D8">
        <w:t>Fire Safety</w:t>
      </w:r>
      <w:r w:rsidR="004B4F83">
        <w:t xml:space="preserve"> </w:t>
      </w:r>
      <w:r w:rsidRPr="00C265D8">
        <w:t>Blankets</w:t>
      </w:r>
      <w:r w:rsidR="004B4F83">
        <w:t xml:space="preserve"> </w:t>
      </w:r>
    </w:p>
    <w:p w14:paraId="1EEEAE0B" w14:textId="7C4FFCC4" w:rsidR="00AB1BDB" w:rsidRDefault="00AB1BDB" w:rsidP="00F50B67">
      <w:pPr>
        <w:pStyle w:val="Heading3"/>
      </w:pPr>
      <w:r w:rsidRPr="0001172B">
        <w:rPr>
          <w:highlight w:val="yellow"/>
        </w:rPr>
        <w:t>[1</w:t>
      </w:r>
      <w:r w:rsidR="00E35A48">
        <w:rPr>
          <w:highlight w:val="yellow"/>
        </w:rPr>
        <w:t>80cm</w:t>
      </w:r>
      <w:r w:rsidRPr="0001172B">
        <w:rPr>
          <w:highlight w:val="yellow"/>
        </w:rPr>
        <w:t xml:space="preserve"> x </w:t>
      </w:r>
      <w:r w:rsidR="00E35A48">
        <w:rPr>
          <w:highlight w:val="yellow"/>
        </w:rPr>
        <w:t>180cm</w:t>
      </w:r>
      <w:r w:rsidRPr="0001172B">
        <w:rPr>
          <w:highlight w:val="yellow"/>
        </w:rPr>
        <w:t>]</w:t>
      </w:r>
      <w:r w:rsidRPr="00C265D8">
        <w:t xml:space="preserve"> of </w:t>
      </w:r>
      <w:r w:rsidRPr="0001172B">
        <w:rPr>
          <w:highlight w:val="yellow"/>
        </w:rPr>
        <w:t>[silicone coated fibre glass]</w:t>
      </w:r>
      <w:r w:rsidRPr="00C265D8">
        <w:t xml:space="preserve"> in </w:t>
      </w:r>
      <w:r w:rsidRPr="0001172B">
        <w:rPr>
          <w:highlight w:val="yellow"/>
        </w:rPr>
        <w:t>[metal]</w:t>
      </w:r>
      <w:r w:rsidRPr="00C265D8">
        <w:t xml:space="preserve"> container.</w:t>
      </w:r>
    </w:p>
    <w:p w14:paraId="66A4ACD1" w14:textId="0C7B5878" w:rsidR="002E53F1" w:rsidRPr="00C265D8" w:rsidRDefault="002E53F1" w:rsidP="001103D9">
      <w:pPr>
        <w:pStyle w:val="Heading3"/>
      </w:pPr>
      <w:r>
        <w:t>Metal container to be marked Fire Safety Blankets.</w:t>
      </w:r>
    </w:p>
    <w:p w14:paraId="4597A221" w14:textId="77777777" w:rsidR="00126272" w:rsidRPr="00C265D8" w:rsidRDefault="00126272" w:rsidP="00EC303B">
      <w:pPr>
        <w:pStyle w:val="Heading2"/>
      </w:pPr>
      <w:r w:rsidRPr="00C265D8">
        <w:t>Accessories</w:t>
      </w:r>
    </w:p>
    <w:p w14:paraId="6533A66D" w14:textId="77777777" w:rsidR="00126272" w:rsidRPr="00C265D8" w:rsidRDefault="00126272" w:rsidP="001103D9">
      <w:pPr>
        <w:pStyle w:val="Heading3"/>
      </w:pPr>
      <w:r w:rsidRPr="00C265D8">
        <w:t>Fasteners: Furnish necessary screws, bolts, brackets, and other fastenings of suitable type and size to secure items of fire and safety equipment in position.</w:t>
      </w:r>
    </w:p>
    <w:p w14:paraId="098486A8" w14:textId="77777777" w:rsidR="00126272" w:rsidRPr="00C265D8" w:rsidRDefault="00126272" w:rsidP="001103D9">
      <w:pPr>
        <w:pStyle w:val="Heading4"/>
      </w:pPr>
      <w:r w:rsidRPr="00C265D8">
        <w:t>Metal expansion shields for machine screws at concrete and masonry.</w:t>
      </w:r>
    </w:p>
    <w:p w14:paraId="3C2E9374" w14:textId="77777777" w:rsidR="00126272" w:rsidRPr="00C265D8" w:rsidRDefault="00126272" w:rsidP="001103D9">
      <w:pPr>
        <w:pStyle w:val="Heading4"/>
      </w:pPr>
      <w:r w:rsidRPr="00C265D8">
        <w:t>Interior: Rust-resistant.</w:t>
      </w:r>
    </w:p>
    <w:p w14:paraId="61DB9A5C" w14:textId="77777777" w:rsidR="00126272" w:rsidRPr="00C265D8" w:rsidRDefault="00126272" w:rsidP="001103D9">
      <w:pPr>
        <w:pStyle w:val="Heading4"/>
      </w:pPr>
      <w:r w:rsidRPr="00C265D8">
        <w:t>Exterior: Stainless steel.</w:t>
      </w:r>
    </w:p>
    <w:p w14:paraId="40BDB7BA" w14:textId="787CAD87" w:rsidR="00126272" w:rsidRDefault="00126272" w:rsidP="001103D9">
      <w:pPr>
        <w:pStyle w:val="Heading3"/>
      </w:pPr>
      <w:r w:rsidRPr="00C265D8">
        <w:t>Brackets: For all hand extinguishers not located in cabinets, furnish heavy-duty brackets with clip-together strap for wall mounting.</w:t>
      </w:r>
    </w:p>
    <w:p w14:paraId="493E4186" w14:textId="77777777" w:rsidR="00126272" w:rsidRPr="00C265D8" w:rsidRDefault="00126272" w:rsidP="00126272">
      <w:pPr>
        <w:pStyle w:val="Heading1"/>
      </w:pPr>
      <w:r w:rsidRPr="00C265D8">
        <w:t>EXECUTION</w:t>
      </w:r>
    </w:p>
    <w:p w14:paraId="74647B2E" w14:textId="1231D6F2" w:rsidR="00126272" w:rsidRPr="00C265D8" w:rsidRDefault="00126272" w:rsidP="00126272">
      <w:pPr>
        <w:pStyle w:val="Heading2"/>
      </w:pPr>
      <w:r w:rsidRPr="00C265D8">
        <w:t>Installation</w:t>
      </w:r>
    </w:p>
    <w:p w14:paraId="4DD69B2E" w14:textId="77777777" w:rsidR="00AB1BDB" w:rsidRPr="002E53F1" w:rsidRDefault="00AB1BDB" w:rsidP="001103D9">
      <w:pPr>
        <w:pStyle w:val="Heading3"/>
      </w:pPr>
      <w:r w:rsidRPr="00EC303B">
        <w:t>Install or mount extinguishers in cabinets or on brackets as indicated</w:t>
      </w:r>
      <w:r w:rsidR="00E35A48" w:rsidRPr="00EC303B">
        <w:t xml:space="preserve"> in the Contract Drawings</w:t>
      </w:r>
      <w:r w:rsidRPr="002E53F1">
        <w:t>.</w:t>
      </w:r>
    </w:p>
    <w:p w14:paraId="3D0C1D23" w14:textId="5F402969" w:rsidR="00AA040C" w:rsidRPr="002E53F1" w:rsidRDefault="00AB1BDB" w:rsidP="001103D9">
      <w:pPr>
        <w:pStyle w:val="Heading3"/>
      </w:pPr>
      <w:r w:rsidRPr="002E53F1">
        <w:t>Install fire safety blankets as indicated</w:t>
      </w:r>
      <w:r w:rsidR="00E35A48" w:rsidRPr="002E53F1">
        <w:t xml:space="preserve"> in the Contract Drawings</w:t>
      </w:r>
      <w:r w:rsidRPr="002E53F1">
        <w:t>.</w:t>
      </w:r>
    </w:p>
    <w:p w14:paraId="7FBD5D52" w14:textId="77777777" w:rsidR="002E53F1" w:rsidRPr="00826C70" w:rsidRDefault="002E53F1" w:rsidP="00EC303B">
      <w:pPr>
        <w:pStyle w:val="Heading3"/>
      </w:pPr>
      <w:r w:rsidRPr="00826C70">
        <w:t>Do not install extinguishers until after wall finishing work is complete.</w:t>
      </w:r>
    </w:p>
    <w:p w14:paraId="31B77EC7" w14:textId="645867F5" w:rsidR="002E53F1" w:rsidRPr="001103D9" w:rsidRDefault="002E53F1">
      <w:pPr>
        <w:pStyle w:val="Heading3"/>
      </w:pPr>
      <w:r w:rsidRPr="001103D9">
        <w:t>If extinguishers are indicated adjacent to a door, locate the extinguishers at the strike side of the door.</w:t>
      </w:r>
    </w:p>
    <w:p w14:paraId="678756C8" w14:textId="77777777" w:rsidR="002E53F1" w:rsidRPr="001103D9" w:rsidRDefault="002E53F1">
      <w:pPr>
        <w:pStyle w:val="Heading3"/>
      </w:pPr>
      <w:r w:rsidRPr="001103D9">
        <w:t>Fire extinguishers having a gross weight not exceeding 18.14 kg shall be installed so that the top of the fire extinguisher is not more than 1.53 m above the floor.</w:t>
      </w:r>
    </w:p>
    <w:p w14:paraId="4E19233A" w14:textId="77777777" w:rsidR="002E53F1" w:rsidRPr="001103D9" w:rsidRDefault="002E53F1">
      <w:pPr>
        <w:pStyle w:val="Heading3"/>
      </w:pPr>
      <w:r w:rsidRPr="001103D9">
        <w:t>Fire extinguishers having a gross weight greater than 18.14 kg shall be installed so that the top of the fire extinguisher is not more than 1.07 m above the floor.</w:t>
      </w:r>
    </w:p>
    <w:p w14:paraId="3B817909" w14:textId="76ACE2CA" w:rsidR="002E53F1" w:rsidRPr="002E53F1" w:rsidRDefault="002E53F1" w:rsidP="001103D9">
      <w:pPr>
        <w:pStyle w:val="Heading3"/>
      </w:pPr>
      <w:r w:rsidRPr="001103D9">
        <w:t>In no case shall the clearance between the bottom of the fire extinguisher and the floor be less than 102 mm.</w:t>
      </w:r>
    </w:p>
    <w:p w14:paraId="48B7E9B0" w14:textId="77777777" w:rsidR="00E76C22" w:rsidRPr="00E76C22" w:rsidRDefault="00E76C22" w:rsidP="001103D9">
      <w:pPr>
        <w:ind w:left="720"/>
      </w:pPr>
    </w:p>
    <w:p w14:paraId="14C690FF" w14:textId="77777777" w:rsidR="00F13982" w:rsidRPr="00C265D8" w:rsidRDefault="00F13982" w:rsidP="008A26A6">
      <w:pPr>
        <w:pStyle w:val="Other"/>
        <w:spacing w:before="240"/>
        <w:jc w:val="center"/>
        <w:rPr>
          <w:rFonts w:ascii="Calibri" w:hAnsi="Calibri"/>
          <w:b/>
          <w:sz w:val="22"/>
          <w:szCs w:val="22"/>
        </w:rPr>
      </w:pPr>
      <w:r w:rsidRPr="00C265D8">
        <w:rPr>
          <w:rFonts w:ascii="Calibri" w:hAnsi="Calibri"/>
          <w:b/>
          <w:sz w:val="22"/>
          <w:szCs w:val="22"/>
        </w:rPr>
        <w:t>END OF SECTION</w:t>
      </w:r>
    </w:p>
    <w:sectPr w:rsidR="00F13982" w:rsidRPr="00C265D8" w:rsidSect="00F41AC6">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81551" w14:textId="77777777" w:rsidR="007305A8" w:rsidRDefault="007305A8">
      <w:r>
        <w:separator/>
      </w:r>
    </w:p>
  </w:endnote>
  <w:endnote w:type="continuationSeparator" w:id="0">
    <w:p w14:paraId="3A87ABBD" w14:textId="77777777" w:rsidR="007305A8" w:rsidRDefault="007305A8">
      <w:r>
        <w:continuationSeparator/>
      </w:r>
    </w:p>
  </w:endnote>
  <w:endnote w:type="continuationNotice" w:id="1">
    <w:p w14:paraId="767E4904" w14:textId="77777777" w:rsidR="006A1EB3" w:rsidRDefault="006A1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89F4" w14:textId="77777777" w:rsidR="007305A8" w:rsidRDefault="007305A8">
      <w:r>
        <w:separator/>
      </w:r>
    </w:p>
  </w:footnote>
  <w:footnote w:type="continuationSeparator" w:id="0">
    <w:p w14:paraId="5607F1FD" w14:textId="77777777" w:rsidR="007305A8" w:rsidRDefault="007305A8">
      <w:r>
        <w:continuationSeparator/>
      </w:r>
    </w:p>
  </w:footnote>
  <w:footnote w:type="continuationNotice" w:id="1">
    <w:p w14:paraId="5F5226A8" w14:textId="77777777" w:rsidR="006A1EB3" w:rsidRDefault="006A1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7EBC2" w14:textId="2E549485" w:rsidR="004B4F83" w:rsidRPr="004B4F83" w:rsidRDefault="004B4F83" w:rsidP="00F41AC6">
    <w:pPr>
      <w:pBdr>
        <w:top w:val="single" w:sz="4" w:space="1" w:color="auto"/>
      </w:pBdr>
      <w:tabs>
        <w:tab w:val="right" w:pos="10080"/>
      </w:tabs>
      <w:rPr>
        <w:rFonts w:cs="Arial"/>
      </w:rPr>
    </w:pPr>
    <w:r w:rsidRPr="004B4F83">
      <w:rPr>
        <w:rFonts w:cs="Arial"/>
      </w:rPr>
      <w:t>Section 10420</w:t>
    </w:r>
    <w:r>
      <w:rPr>
        <w:rFonts w:cs="Arial"/>
      </w:rPr>
      <w:tab/>
    </w:r>
    <w:r w:rsidRPr="004B4F83">
      <w:rPr>
        <w:rFonts w:cs="Arial"/>
      </w:rPr>
      <w:t>CONTRACT NO</w:t>
    </w:r>
    <w:r w:rsidRPr="0001172B">
      <w:rPr>
        <w:rFonts w:cs="Arial"/>
        <w:highlight w:val="yellow"/>
      </w:rPr>
      <w:t>.... [Insert Owner Number]</w:t>
    </w:r>
  </w:p>
  <w:p w14:paraId="14DC73B4" w14:textId="3883356D" w:rsidR="004B4F83" w:rsidRPr="004B4F83" w:rsidRDefault="0001172B" w:rsidP="00F41AC6">
    <w:pPr>
      <w:pBdr>
        <w:top w:val="single" w:sz="4" w:space="1" w:color="auto"/>
      </w:pBdr>
      <w:tabs>
        <w:tab w:val="left" w:pos="-1440"/>
        <w:tab w:val="left" w:pos="-720"/>
        <w:tab w:val="left" w:pos="0"/>
        <w:tab w:val="center" w:pos="5040"/>
        <w:tab w:val="right" w:pos="10080"/>
      </w:tabs>
      <w:rPr>
        <w:rFonts w:cs="Arial"/>
      </w:rPr>
    </w:pPr>
    <w:r>
      <w:rPr>
        <w:rFonts w:cs="Arial"/>
      </w:rPr>
      <w:t>20</w:t>
    </w:r>
    <w:r w:rsidR="00F50B67">
      <w:rPr>
        <w:rFonts w:cs="Arial"/>
      </w:rPr>
      <w:t>22</w:t>
    </w:r>
    <w:r>
      <w:rPr>
        <w:rFonts w:cs="Arial"/>
      </w:rPr>
      <w:t>-</w:t>
    </w:r>
    <w:r w:rsidR="00826C70">
      <w:rPr>
        <w:rFonts w:cs="Arial"/>
      </w:rPr>
      <w:t>06</w:t>
    </w:r>
    <w:r w:rsidR="00E35A48">
      <w:rPr>
        <w:rFonts w:cs="Arial"/>
      </w:rPr>
      <w:t>-</w:t>
    </w:r>
    <w:r w:rsidR="00826C70">
      <w:rPr>
        <w:rFonts w:cs="Arial"/>
      </w:rPr>
      <w:t>22</w:t>
    </w:r>
    <w:r w:rsidR="004B4F83" w:rsidRPr="004B4F83">
      <w:rPr>
        <w:rFonts w:cs="Arial"/>
        <w:b/>
      </w:rPr>
      <w:tab/>
      <w:t xml:space="preserve">FIRE EXTINGUISHERS AND SAFETY </w:t>
    </w:r>
    <w:r w:rsidR="002E53F1">
      <w:rPr>
        <w:rFonts w:cs="Arial"/>
        <w:b/>
      </w:rPr>
      <w:t>BLANKETS</w:t>
    </w:r>
    <w:r w:rsidR="004B4F83" w:rsidRPr="004B4F83">
      <w:rPr>
        <w:rFonts w:cs="Arial"/>
      </w:rPr>
      <w:tab/>
    </w:r>
  </w:p>
  <w:p w14:paraId="684F8E8A" w14:textId="1CA55ED5" w:rsidR="004B4F83" w:rsidRPr="004B4F83" w:rsidRDefault="004B4F83" w:rsidP="00F41AC6">
    <w:pPr>
      <w:pBdr>
        <w:top w:val="single" w:sz="4" w:space="1" w:color="auto"/>
      </w:pBdr>
      <w:tabs>
        <w:tab w:val="center" w:pos="5175"/>
        <w:tab w:val="right" w:pos="10080"/>
      </w:tabs>
      <w:rPr>
        <w:rFonts w:cs="Arial"/>
      </w:rPr>
    </w:pPr>
    <w:r w:rsidRPr="004B4F83">
      <w:rPr>
        <w:rFonts w:cs="Arial"/>
      </w:rPr>
      <w:t xml:space="preserve">Page </w:t>
    </w:r>
    <w:r w:rsidRPr="004B4F83">
      <w:rPr>
        <w:rFonts w:cs="Arial"/>
      </w:rPr>
      <w:fldChar w:fldCharType="begin"/>
    </w:r>
    <w:r w:rsidRPr="004B4F83">
      <w:rPr>
        <w:rFonts w:cs="Arial"/>
      </w:rPr>
      <w:instrText xml:space="preserve">PAGE </w:instrText>
    </w:r>
    <w:r w:rsidRPr="004B4F83">
      <w:rPr>
        <w:rFonts w:cs="Arial"/>
      </w:rPr>
      <w:fldChar w:fldCharType="separate"/>
    </w:r>
    <w:r w:rsidR="00E35A48">
      <w:rPr>
        <w:rFonts w:cs="Arial"/>
        <w:noProof/>
      </w:rPr>
      <w:t>4</w:t>
    </w:r>
    <w:r w:rsidRPr="004B4F83">
      <w:rPr>
        <w:rFonts w:cs="Arial"/>
      </w:rPr>
      <w:fldChar w:fldCharType="end"/>
    </w:r>
    <w:r w:rsidRPr="004B4F83">
      <w:rPr>
        <w:rFonts w:cs="Arial"/>
      </w:rPr>
      <w:t xml:space="preserve"> </w:t>
    </w:r>
    <w:r>
      <w:rPr>
        <w:rFonts w:cs="Arial"/>
      </w:rPr>
      <w:tab/>
    </w:r>
    <w:r>
      <w:rPr>
        <w:rFonts w:cs="Arial"/>
      </w:rPr>
      <w:tab/>
    </w:r>
    <w:r w:rsidRPr="004B4F83">
      <w:rPr>
        <w:rFonts w:cs="Arial"/>
      </w:rPr>
      <w:t xml:space="preserve">DATE: </w:t>
    </w:r>
    <w:r w:rsidRPr="0001172B">
      <w:rPr>
        <w:rFonts w:cs="Arial"/>
        <w:highlight w:val="yellow"/>
      </w:rPr>
      <w:t xml:space="preserve">[Insert Date, (e.g. </w:t>
    </w:r>
    <w:proofErr w:type="gramStart"/>
    <w:r w:rsidRPr="0001172B">
      <w:rPr>
        <w:rFonts w:cs="Arial"/>
        <w:highlight w:val="yellow"/>
      </w:rPr>
      <w:t>Jan.,</w:t>
    </w:r>
    <w:proofErr w:type="gramEnd"/>
    <w:r w:rsidRPr="0001172B">
      <w:rPr>
        <w:rFonts w:cs="Arial"/>
        <w:highlight w:val="yellow"/>
      </w:rPr>
      <w:t xml:space="preserve"> 20</w:t>
    </w:r>
    <w:r w:rsidR="00F50B67">
      <w:rPr>
        <w:rFonts w:cs="Arial"/>
        <w:highlight w:val="yellow"/>
      </w:rPr>
      <w:t>2</w:t>
    </w:r>
    <w:r w:rsidRPr="0001172B">
      <w:rPr>
        <w:rFonts w:cs="Arial"/>
        <w:highlight w:val="yellow"/>
      </w:rPr>
      <w:t>0)]</w:t>
    </w:r>
    <w:r w:rsidRPr="004B4F83">
      <w:rPr>
        <w:rFonts w:cs="Arial"/>
      </w:rPr>
      <w:t xml:space="preserve"> </w:t>
    </w:r>
  </w:p>
  <w:p w14:paraId="4F1C2F48" w14:textId="77777777" w:rsidR="00DD0BEE" w:rsidRPr="004B4F83" w:rsidRDefault="00DD0BEE" w:rsidP="004B4F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9771E" w14:textId="77777777" w:rsidR="00543DDA" w:rsidRPr="00C265D8" w:rsidRDefault="00543DDA" w:rsidP="00F41AC6">
    <w:pPr>
      <w:pBdr>
        <w:top w:val="single" w:sz="4" w:space="1" w:color="auto"/>
      </w:pBdr>
      <w:tabs>
        <w:tab w:val="right" w:pos="10080"/>
      </w:tabs>
      <w:rPr>
        <w:rFonts w:cs="Arial"/>
      </w:rPr>
    </w:pPr>
    <w:r w:rsidRPr="00C265D8">
      <w:rPr>
        <w:rFonts w:cs="Arial"/>
      </w:rPr>
      <w:t>CONTRACT NO</w:t>
    </w:r>
    <w:r w:rsidRPr="0001172B">
      <w:rPr>
        <w:rFonts w:cs="Arial"/>
        <w:highlight w:val="yellow"/>
      </w:rPr>
      <w:t>.... [Insert Owner Number]</w:t>
    </w:r>
    <w:r w:rsidRPr="00C265D8">
      <w:rPr>
        <w:rFonts w:cs="Arial"/>
      </w:rPr>
      <w:tab/>
      <w:t>Section 10420</w:t>
    </w:r>
  </w:p>
  <w:p w14:paraId="333BB84E" w14:textId="43FC766C" w:rsidR="00543DDA" w:rsidRPr="00C265D8" w:rsidRDefault="00543DDA" w:rsidP="00F41AC6">
    <w:pPr>
      <w:pBdr>
        <w:top w:val="single" w:sz="4" w:space="1" w:color="auto"/>
      </w:pBdr>
      <w:tabs>
        <w:tab w:val="left" w:pos="-1440"/>
        <w:tab w:val="left" w:pos="-720"/>
        <w:tab w:val="left" w:pos="0"/>
        <w:tab w:val="center" w:pos="5040"/>
        <w:tab w:val="right" w:pos="10080"/>
      </w:tabs>
      <w:rPr>
        <w:rFonts w:cs="Arial"/>
      </w:rPr>
    </w:pPr>
    <w:r w:rsidRPr="00C265D8">
      <w:rPr>
        <w:rFonts w:cs="Arial"/>
        <w:b/>
      </w:rPr>
      <w:tab/>
      <w:t xml:space="preserve">FIRE EXTINGUISHERS AND SAFETY </w:t>
    </w:r>
    <w:r w:rsidR="002E53F1">
      <w:rPr>
        <w:rFonts w:cs="Arial"/>
        <w:b/>
      </w:rPr>
      <w:t>BLANKETS</w:t>
    </w:r>
    <w:r w:rsidRPr="00C265D8">
      <w:rPr>
        <w:rFonts w:cs="Arial"/>
      </w:rPr>
      <w:tab/>
    </w:r>
    <w:r w:rsidR="0001172B">
      <w:rPr>
        <w:rFonts w:cs="Arial"/>
      </w:rPr>
      <w:t>20</w:t>
    </w:r>
    <w:r w:rsidR="00F50B67">
      <w:rPr>
        <w:rFonts w:cs="Arial"/>
      </w:rPr>
      <w:t>22</w:t>
    </w:r>
    <w:r w:rsidR="0001172B">
      <w:rPr>
        <w:rFonts w:cs="Arial"/>
      </w:rPr>
      <w:t>-</w:t>
    </w:r>
    <w:r w:rsidR="00826C70">
      <w:rPr>
        <w:rFonts w:cs="Arial"/>
      </w:rPr>
      <w:t>06</w:t>
    </w:r>
    <w:r w:rsidR="00E35A48">
      <w:rPr>
        <w:rFonts w:cs="Arial"/>
      </w:rPr>
      <w:t>-</w:t>
    </w:r>
    <w:r w:rsidR="00826C70">
      <w:rPr>
        <w:rFonts w:cs="Arial"/>
      </w:rPr>
      <w:t>22</w:t>
    </w:r>
  </w:p>
  <w:p w14:paraId="151A4C4D" w14:textId="11799EE4" w:rsidR="00543DDA" w:rsidRPr="00C265D8" w:rsidRDefault="00543DDA" w:rsidP="00F41AC6">
    <w:pPr>
      <w:pBdr>
        <w:top w:val="single" w:sz="4" w:space="1" w:color="auto"/>
      </w:pBdr>
      <w:tabs>
        <w:tab w:val="center" w:pos="5175"/>
        <w:tab w:val="right" w:pos="10080"/>
      </w:tabs>
      <w:rPr>
        <w:rFonts w:cs="Arial"/>
      </w:rPr>
    </w:pPr>
    <w:r w:rsidRPr="00C265D8">
      <w:rPr>
        <w:rFonts w:cs="Arial"/>
      </w:rPr>
      <w:t xml:space="preserve">DATE: </w:t>
    </w:r>
    <w:r w:rsidRPr="0001172B">
      <w:rPr>
        <w:rFonts w:cs="Arial"/>
        <w:highlight w:val="yellow"/>
      </w:rPr>
      <w:t xml:space="preserve">[Insert Date, (e.g. </w:t>
    </w:r>
    <w:proofErr w:type="gramStart"/>
    <w:r w:rsidRPr="0001172B">
      <w:rPr>
        <w:rFonts w:cs="Arial"/>
        <w:highlight w:val="yellow"/>
      </w:rPr>
      <w:t>Jan.,</w:t>
    </w:r>
    <w:proofErr w:type="gramEnd"/>
    <w:r w:rsidRPr="0001172B">
      <w:rPr>
        <w:rFonts w:cs="Arial"/>
        <w:highlight w:val="yellow"/>
      </w:rPr>
      <w:t xml:space="preserve"> 20</w:t>
    </w:r>
    <w:r w:rsidR="00F50B67">
      <w:rPr>
        <w:rFonts w:cs="Arial"/>
        <w:highlight w:val="yellow"/>
      </w:rPr>
      <w:t>20</w:t>
    </w:r>
    <w:r w:rsidRPr="0001172B">
      <w:rPr>
        <w:rFonts w:cs="Arial"/>
        <w:highlight w:val="yellow"/>
      </w:rPr>
      <w:t>)]</w:t>
    </w:r>
    <w:r w:rsidRPr="00C265D8">
      <w:rPr>
        <w:rFonts w:cs="Arial"/>
      </w:rPr>
      <w:tab/>
    </w:r>
    <w:r w:rsidRPr="00C265D8">
      <w:rPr>
        <w:rFonts w:cs="Arial"/>
      </w:rPr>
      <w:tab/>
      <w:t xml:space="preserve">Page </w:t>
    </w:r>
    <w:r w:rsidRPr="00C265D8">
      <w:rPr>
        <w:rFonts w:cs="Arial"/>
      </w:rPr>
      <w:fldChar w:fldCharType="begin"/>
    </w:r>
    <w:r w:rsidRPr="00C265D8">
      <w:rPr>
        <w:rFonts w:cs="Arial"/>
      </w:rPr>
      <w:instrText xml:space="preserve">PAGE </w:instrText>
    </w:r>
    <w:r w:rsidRPr="00C265D8">
      <w:rPr>
        <w:rFonts w:cs="Arial"/>
      </w:rPr>
      <w:fldChar w:fldCharType="separate"/>
    </w:r>
    <w:r w:rsidR="00E35A48">
      <w:rPr>
        <w:rFonts w:cs="Arial"/>
        <w:noProof/>
      </w:rPr>
      <w:t>3</w:t>
    </w:r>
    <w:r w:rsidRPr="00C265D8">
      <w:rPr>
        <w:rFonts w:cs="Arial"/>
      </w:rPr>
      <w:fldChar w:fldCharType="end"/>
    </w:r>
    <w:r w:rsidRPr="00C265D8">
      <w:rPr>
        <w:rFonts w:cs="Arial"/>
      </w:rPr>
      <w:t xml:space="preserve"> </w:t>
    </w:r>
  </w:p>
  <w:p w14:paraId="2CEDCFC9" w14:textId="77777777" w:rsidR="00543DDA" w:rsidRPr="00672C12" w:rsidRDefault="00543DDA" w:rsidP="00F41AC6">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D346" w14:textId="77777777" w:rsidR="00543DDA" w:rsidRPr="0082209E" w:rsidRDefault="00543DDA"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[Insert Owner Number]</w:t>
    </w:r>
    <w:r w:rsidRPr="0082209E">
      <w:rPr>
        <w:rFonts w:ascii="Arial" w:hAnsi="Arial" w:cs="Arial"/>
      </w:rPr>
      <w:tab/>
      <w:t xml:space="preserve">Section </w:t>
    </w:r>
    <w:r>
      <w:rPr>
        <w:rFonts w:ascii="Arial" w:hAnsi="Arial" w:cs="Arial"/>
      </w:rPr>
      <w:t>10420</w:t>
    </w:r>
  </w:p>
  <w:p w14:paraId="7D08E8B0" w14:textId="77777777" w:rsidR="00543DDA" w:rsidRPr="0082209E" w:rsidRDefault="00543DDA" w:rsidP="008B3149">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smartTag w:uri="urn:schemas-microsoft-com:office:smarttags" w:element="State">
      <w:r>
        <w:rPr>
          <w:rFonts w:ascii="Arial" w:hAnsi="Arial" w:cs="Arial"/>
          <w:b/>
        </w:rPr>
        <w:t>FIRE</w:t>
      </w:r>
    </w:smartTag>
    <w:r>
      <w:rPr>
        <w:rFonts w:ascii="Arial" w:hAnsi="Arial" w:cs="Arial"/>
        <w:b/>
      </w:rPr>
      <w:t xml:space="preserve"> EXTINGUISHERS </w:t>
    </w:r>
    <w:smartTag w:uri="urn:schemas-microsoft-com:office:smarttags" w:element="State">
      <w:r>
        <w:rPr>
          <w:rFonts w:ascii="Arial" w:hAnsi="Arial" w:cs="Arial"/>
          <w:b/>
        </w:rPr>
        <w:t>AND</w:t>
      </w:r>
    </w:smartTag>
    <w:r>
      <w:rPr>
        <w:rFonts w:ascii="Arial" w:hAnsi="Arial" w:cs="Arial"/>
        <w:b/>
      </w:rPr>
      <w:t xml:space="preserve"> SAFETY EQUIPMENT</w:t>
    </w:r>
    <w:r w:rsidRPr="0082209E">
      <w:rPr>
        <w:rFonts w:ascii="Arial" w:hAnsi="Arial" w:cs="Arial"/>
      </w:rPr>
      <w:tab/>
    </w:r>
    <w:r w:rsidR="00DD0BEE">
      <w:rPr>
        <w:rFonts w:ascii="Arial" w:hAnsi="Arial" w:cs="Arial"/>
      </w:rPr>
      <w:t>2012-07-16</w:t>
    </w:r>
  </w:p>
  <w:p w14:paraId="59D393FC" w14:textId="77777777" w:rsidR="00543DDA" w:rsidRPr="0082209E" w:rsidRDefault="00543DDA"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B4F83">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B4F83">
      <w:rPr>
        <w:rStyle w:val="PageNumber"/>
        <w:rFonts w:ascii="Arial" w:hAnsi="Arial" w:cs="Arial"/>
        <w:caps/>
        <w:noProof/>
        <w:sz w:val="22"/>
      </w:rPr>
      <w:t>5</w:t>
    </w:r>
    <w:r w:rsidRPr="008A26A6">
      <w:rPr>
        <w:rStyle w:val="PageNumber"/>
        <w:rFonts w:ascii="Arial" w:hAnsi="Arial" w:cs="Arial"/>
        <w:caps/>
        <w:sz w:val="22"/>
      </w:rPr>
      <w:fldChar w:fldCharType="end"/>
    </w:r>
  </w:p>
  <w:p w14:paraId="24E101B1" w14:textId="77777777" w:rsidR="00543DDA" w:rsidRDefault="00543DDA"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364153"/>
    <w:multiLevelType w:val="multilevel"/>
    <w:tmpl w:val="A742FE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156F01"/>
    <w:multiLevelType w:val="hybridMultilevel"/>
    <w:tmpl w:val="20CC8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5575FD"/>
    <w:multiLevelType w:val="multilevel"/>
    <w:tmpl w:val="CDF6D1F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50407D28"/>
    <w:multiLevelType w:val="multilevel"/>
    <w:tmpl w:val="7424106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172B"/>
    <w:rsid w:val="0002134D"/>
    <w:rsid w:val="000902CD"/>
    <w:rsid w:val="000A7BB7"/>
    <w:rsid w:val="000C6EBC"/>
    <w:rsid w:val="000F1204"/>
    <w:rsid w:val="00107DBA"/>
    <w:rsid w:val="001103D9"/>
    <w:rsid w:val="00115279"/>
    <w:rsid w:val="00126272"/>
    <w:rsid w:val="0018431B"/>
    <w:rsid w:val="001B3E2D"/>
    <w:rsid w:val="00224D3F"/>
    <w:rsid w:val="002305AB"/>
    <w:rsid w:val="00231227"/>
    <w:rsid w:val="00237064"/>
    <w:rsid w:val="002D4787"/>
    <w:rsid w:val="002E53F1"/>
    <w:rsid w:val="002F70A6"/>
    <w:rsid w:val="002F7102"/>
    <w:rsid w:val="003130DA"/>
    <w:rsid w:val="0033540B"/>
    <w:rsid w:val="00366110"/>
    <w:rsid w:val="00372157"/>
    <w:rsid w:val="00374892"/>
    <w:rsid w:val="003834DB"/>
    <w:rsid w:val="003951B1"/>
    <w:rsid w:val="003C38DB"/>
    <w:rsid w:val="0040417E"/>
    <w:rsid w:val="0041128C"/>
    <w:rsid w:val="00414AEF"/>
    <w:rsid w:val="00421C0E"/>
    <w:rsid w:val="00431B13"/>
    <w:rsid w:val="004351E5"/>
    <w:rsid w:val="004B4F83"/>
    <w:rsid w:val="00510E38"/>
    <w:rsid w:val="00543DDA"/>
    <w:rsid w:val="00565380"/>
    <w:rsid w:val="005947BD"/>
    <w:rsid w:val="005967EA"/>
    <w:rsid w:val="006427F1"/>
    <w:rsid w:val="00672C12"/>
    <w:rsid w:val="00691558"/>
    <w:rsid w:val="006A1EB3"/>
    <w:rsid w:val="006B1D1B"/>
    <w:rsid w:val="006C0FAF"/>
    <w:rsid w:val="0070514B"/>
    <w:rsid w:val="007305A8"/>
    <w:rsid w:val="007614B1"/>
    <w:rsid w:val="0078665A"/>
    <w:rsid w:val="0079473E"/>
    <w:rsid w:val="007E4441"/>
    <w:rsid w:val="008001A5"/>
    <w:rsid w:val="00812A85"/>
    <w:rsid w:val="00826C70"/>
    <w:rsid w:val="00844EC0"/>
    <w:rsid w:val="008569E0"/>
    <w:rsid w:val="008A26A6"/>
    <w:rsid w:val="008B3149"/>
    <w:rsid w:val="008C2F9B"/>
    <w:rsid w:val="00934EC6"/>
    <w:rsid w:val="009369FF"/>
    <w:rsid w:val="00960901"/>
    <w:rsid w:val="00974B75"/>
    <w:rsid w:val="009809AE"/>
    <w:rsid w:val="00992ABC"/>
    <w:rsid w:val="00A177B5"/>
    <w:rsid w:val="00A614A1"/>
    <w:rsid w:val="00A6362B"/>
    <w:rsid w:val="00A767E0"/>
    <w:rsid w:val="00AA040C"/>
    <w:rsid w:val="00AB1BDB"/>
    <w:rsid w:val="00AD5514"/>
    <w:rsid w:val="00AF0763"/>
    <w:rsid w:val="00BA1711"/>
    <w:rsid w:val="00BB3CF0"/>
    <w:rsid w:val="00BF670C"/>
    <w:rsid w:val="00C265D8"/>
    <w:rsid w:val="00C656E6"/>
    <w:rsid w:val="00C66022"/>
    <w:rsid w:val="00C73272"/>
    <w:rsid w:val="00C80C03"/>
    <w:rsid w:val="00C812D2"/>
    <w:rsid w:val="00C81675"/>
    <w:rsid w:val="00CB75B1"/>
    <w:rsid w:val="00CE529E"/>
    <w:rsid w:val="00D109FD"/>
    <w:rsid w:val="00D14907"/>
    <w:rsid w:val="00D26372"/>
    <w:rsid w:val="00D3626B"/>
    <w:rsid w:val="00D56449"/>
    <w:rsid w:val="00D64A97"/>
    <w:rsid w:val="00D705EE"/>
    <w:rsid w:val="00D77153"/>
    <w:rsid w:val="00DA097A"/>
    <w:rsid w:val="00DB06A2"/>
    <w:rsid w:val="00DD0BEE"/>
    <w:rsid w:val="00E35A48"/>
    <w:rsid w:val="00E5334F"/>
    <w:rsid w:val="00E62AA3"/>
    <w:rsid w:val="00E76C22"/>
    <w:rsid w:val="00E813A8"/>
    <w:rsid w:val="00EC02B6"/>
    <w:rsid w:val="00EC303B"/>
    <w:rsid w:val="00F00AD9"/>
    <w:rsid w:val="00F13982"/>
    <w:rsid w:val="00F340DF"/>
    <w:rsid w:val="00F41AC6"/>
    <w:rsid w:val="00F50B67"/>
    <w:rsid w:val="00F5273F"/>
    <w:rsid w:val="00F6204E"/>
    <w:rsid w:val="00F9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9217"/>
    <o:shapelayout v:ext="edit">
      <o:idmap v:ext="edit" data="1"/>
    </o:shapelayout>
  </w:shapeDefaults>
  <w:decimalSymbol w:val="."/>
  <w:listSeparator w:val=","/>
  <w14:docId w14:val="5C0E6F3D"/>
  <w15:chartTrackingRefBased/>
  <w15:docId w15:val="{2F4ECF95-B6DA-4539-910E-4ADD464E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F83"/>
    <w:rPr>
      <w:sz w:val="22"/>
      <w:szCs w:val="22"/>
      <w:lang w:val="en-CA" w:eastAsia="en-CA"/>
    </w:rPr>
  </w:style>
  <w:style w:type="paragraph" w:styleId="Heading1">
    <w:name w:val="heading 1"/>
    <w:basedOn w:val="ListParagraph"/>
    <w:link w:val="Heading1Char"/>
    <w:qFormat/>
    <w:rsid w:val="004B4F83"/>
    <w:pPr>
      <w:numPr>
        <w:numId w:val="20"/>
      </w:numPr>
      <w:spacing w:before="160"/>
      <w:outlineLvl w:val="0"/>
    </w:pPr>
    <w:rPr>
      <w:caps/>
    </w:rPr>
  </w:style>
  <w:style w:type="paragraph" w:styleId="Heading2">
    <w:name w:val="heading 2"/>
    <w:basedOn w:val="ListParagraph"/>
    <w:next w:val="Normal"/>
    <w:link w:val="Heading2Char"/>
    <w:qFormat/>
    <w:rsid w:val="004B4F83"/>
    <w:pPr>
      <w:numPr>
        <w:ilvl w:val="1"/>
        <w:numId w:val="20"/>
      </w:numPr>
      <w:spacing w:before="80"/>
      <w:outlineLvl w:val="1"/>
    </w:pPr>
    <w:rPr>
      <w:u w:val="single"/>
    </w:rPr>
  </w:style>
  <w:style w:type="paragraph" w:styleId="Heading3">
    <w:name w:val="heading 3"/>
    <w:basedOn w:val="ListParagraph"/>
    <w:link w:val="Heading3Char"/>
    <w:qFormat/>
    <w:rsid w:val="004B4F83"/>
    <w:pPr>
      <w:numPr>
        <w:ilvl w:val="2"/>
        <w:numId w:val="20"/>
      </w:numPr>
      <w:outlineLvl w:val="2"/>
    </w:pPr>
  </w:style>
  <w:style w:type="paragraph" w:styleId="Heading4">
    <w:name w:val="heading 4"/>
    <w:basedOn w:val="ListParagraph"/>
    <w:link w:val="Heading4Char"/>
    <w:qFormat/>
    <w:rsid w:val="004B4F83"/>
    <w:pPr>
      <w:numPr>
        <w:ilvl w:val="3"/>
        <w:numId w:val="20"/>
      </w:numPr>
      <w:outlineLvl w:val="3"/>
    </w:pPr>
  </w:style>
  <w:style w:type="paragraph" w:styleId="Heading5">
    <w:name w:val="heading 5"/>
    <w:basedOn w:val="Heading4"/>
    <w:link w:val="Heading5Char"/>
    <w:qFormat/>
    <w:rsid w:val="004B4F83"/>
    <w:pPr>
      <w:numPr>
        <w:ilvl w:val="4"/>
      </w:numPr>
      <w:outlineLvl w:val="4"/>
    </w:pPr>
  </w:style>
  <w:style w:type="paragraph" w:styleId="Heading6">
    <w:name w:val="heading 6"/>
    <w:basedOn w:val="Heading5"/>
    <w:next w:val="Normal"/>
    <w:link w:val="Heading6Char"/>
    <w:qFormat/>
    <w:rsid w:val="004B4F83"/>
    <w:pPr>
      <w:numPr>
        <w:ilvl w:val="5"/>
      </w:numPr>
      <w:outlineLvl w:val="5"/>
    </w:pPr>
  </w:style>
  <w:style w:type="paragraph" w:styleId="Heading7">
    <w:name w:val="heading 7"/>
    <w:basedOn w:val="ListParagraph"/>
    <w:next w:val="Normal"/>
    <w:link w:val="Heading7Char"/>
    <w:qFormat/>
    <w:rsid w:val="004B4F83"/>
    <w:pPr>
      <w:numPr>
        <w:ilvl w:val="6"/>
        <w:numId w:val="20"/>
      </w:numPr>
      <w:outlineLvl w:val="6"/>
    </w:pPr>
  </w:style>
  <w:style w:type="paragraph" w:styleId="Heading8">
    <w:name w:val="heading 8"/>
    <w:basedOn w:val="Heading7"/>
    <w:next w:val="Normal"/>
    <w:link w:val="Heading8Char"/>
    <w:qFormat/>
    <w:rsid w:val="004B4F83"/>
    <w:pPr>
      <w:numPr>
        <w:ilvl w:val="7"/>
      </w:numPr>
      <w:outlineLvl w:val="7"/>
    </w:pPr>
  </w:style>
  <w:style w:type="paragraph" w:styleId="Heading9">
    <w:name w:val="heading 9"/>
    <w:basedOn w:val="Heading8"/>
    <w:next w:val="Normal"/>
    <w:link w:val="Heading9Char"/>
    <w:qFormat/>
    <w:rsid w:val="004B4F83"/>
    <w:pPr>
      <w:numPr>
        <w:ilvl w:val="8"/>
        <w:numId w:val="23"/>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B4F8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B4F83"/>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C66022"/>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C66022"/>
    <w:pPr>
      <w:widowControl w:val="0"/>
      <w:spacing w:before="60" w:after="60"/>
    </w:pPr>
    <w:rPr>
      <w:rFonts w:ascii="Arial" w:hAnsi="Arial"/>
      <w:sz w:val="20"/>
      <w:lang w:val="en-GB"/>
    </w:rPr>
  </w:style>
  <w:style w:type="paragraph" w:styleId="BalloonText">
    <w:name w:val="Balloon Text"/>
    <w:basedOn w:val="Normal"/>
    <w:semiHidden/>
    <w:rsid w:val="002F7102"/>
    <w:rPr>
      <w:rFonts w:ascii="Tahoma" w:hAnsi="Tahoma" w:cs="Tahoma"/>
      <w:sz w:val="16"/>
      <w:szCs w:val="16"/>
    </w:rPr>
  </w:style>
  <w:style w:type="character" w:customStyle="1" w:styleId="Heading1Char">
    <w:name w:val="Heading 1 Char"/>
    <w:link w:val="Heading1"/>
    <w:rsid w:val="004B4F83"/>
    <w:rPr>
      <w:rFonts w:ascii="Calibri" w:hAnsi="Calibri"/>
      <w:caps/>
    </w:rPr>
  </w:style>
  <w:style w:type="paragraph" w:styleId="ListParagraph">
    <w:name w:val="List Paragraph"/>
    <w:basedOn w:val="Normal"/>
    <w:uiPriority w:val="34"/>
    <w:qFormat/>
    <w:rsid w:val="004B4F83"/>
    <w:pPr>
      <w:ind w:left="720"/>
      <w:contextualSpacing/>
    </w:pPr>
  </w:style>
  <w:style w:type="character" w:customStyle="1" w:styleId="Heading2Char">
    <w:name w:val="Heading 2 Char"/>
    <w:link w:val="Heading2"/>
    <w:rsid w:val="004B4F83"/>
    <w:rPr>
      <w:rFonts w:ascii="Calibri" w:hAnsi="Calibri"/>
      <w:u w:val="single"/>
    </w:rPr>
  </w:style>
  <w:style w:type="character" w:customStyle="1" w:styleId="Heading4Char">
    <w:name w:val="Heading 4 Char"/>
    <w:link w:val="Heading4"/>
    <w:rsid w:val="004B4F83"/>
  </w:style>
  <w:style w:type="character" w:customStyle="1" w:styleId="Heading5Char">
    <w:name w:val="Heading 5 Char"/>
    <w:link w:val="Heading5"/>
    <w:rsid w:val="004B4F83"/>
  </w:style>
  <w:style w:type="character" w:customStyle="1" w:styleId="Heading6Char">
    <w:name w:val="Heading 6 Char"/>
    <w:link w:val="Heading6"/>
    <w:rsid w:val="004B4F83"/>
  </w:style>
  <w:style w:type="character" w:customStyle="1" w:styleId="Heading7Char">
    <w:name w:val="Heading 7 Char"/>
    <w:link w:val="Heading7"/>
    <w:rsid w:val="004B4F83"/>
  </w:style>
  <w:style w:type="character" w:customStyle="1" w:styleId="Heading8Char">
    <w:name w:val="Heading 8 Char"/>
    <w:link w:val="Heading8"/>
    <w:rsid w:val="004B4F83"/>
  </w:style>
  <w:style w:type="character" w:customStyle="1" w:styleId="Heading9Char">
    <w:name w:val="Heading 9 Char"/>
    <w:link w:val="Heading9"/>
    <w:rsid w:val="004B4F83"/>
    <w:rPr>
      <w:rFonts w:cs="Arial"/>
    </w:rPr>
  </w:style>
  <w:style w:type="character" w:customStyle="1" w:styleId="TitleChar">
    <w:name w:val="Title Char"/>
    <w:link w:val="Title"/>
    <w:rsid w:val="004B4F83"/>
    <w:rPr>
      <w:rFonts w:ascii="Arial Narrow" w:hAnsi="Arial Narrow"/>
      <w:b/>
    </w:rPr>
  </w:style>
  <w:style w:type="character" w:styleId="Strong">
    <w:name w:val="Strong"/>
    <w:qFormat/>
    <w:rsid w:val="004B4F83"/>
    <w:rPr>
      <w:b/>
    </w:rPr>
  </w:style>
  <w:style w:type="paragraph" w:styleId="PlainText">
    <w:name w:val="Plain Text"/>
    <w:basedOn w:val="Normal"/>
    <w:link w:val="PlainTextChar"/>
    <w:rsid w:val="00E35A48"/>
    <w:rPr>
      <w:rFonts w:ascii="Courier New" w:hAnsi="Courier New"/>
      <w:sz w:val="20"/>
      <w:szCs w:val="20"/>
      <w:lang w:val="en-US" w:eastAsia="en-US"/>
    </w:rPr>
  </w:style>
  <w:style w:type="character" w:customStyle="1" w:styleId="PlainTextChar">
    <w:name w:val="Plain Text Char"/>
    <w:link w:val="PlainText"/>
    <w:rsid w:val="00E35A48"/>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506189">
      <w:bodyDiv w:val="1"/>
      <w:marLeft w:val="0"/>
      <w:marRight w:val="0"/>
      <w:marTop w:val="0"/>
      <w:marBottom w:val="0"/>
      <w:divBdr>
        <w:top w:val="none" w:sz="0" w:space="0" w:color="auto"/>
        <w:left w:val="none" w:sz="0" w:space="0" w:color="auto"/>
        <w:bottom w:val="none" w:sz="0" w:space="0" w:color="auto"/>
        <w:right w:val="none" w:sz="0" w:space="0" w:color="auto"/>
      </w:divBdr>
    </w:div>
    <w:div w:id="11095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2022-06-22T04:00:00+00:00</Last_x0020_Updated>
    <Document_x0020_Type xmlns="eca966e5-22d2-4363-85bc-032a97ef399f">Technical Design Specification Templates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58425-44C9-4808-8973-5075BE099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37132D-1BD8-4165-9D7F-10DDEC407F2C}">
  <ds:schemaRefs>
    <ds:schemaRef ds:uri="http://schemas.microsoft.com/office/2006/metadata/longProperties"/>
  </ds:schemaRefs>
</ds:datastoreItem>
</file>

<file path=customXml/itemProps3.xml><?xml version="1.0" encoding="utf-8"?>
<ds:datastoreItem xmlns:ds="http://schemas.openxmlformats.org/officeDocument/2006/customXml" ds:itemID="{59627A76-2070-4A6F-B09D-EBD1182C6C22}">
  <ds:schemaRefs>
    <ds:schemaRef ds:uri="http://schemas.microsoft.com/office/2006/metadata/properties"/>
    <ds:schemaRef ds:uri="http://schemas.microsoft.com/office/infopath/2007/PartnerControls"/>
    <ds:schemaRef ds:uri="http://schemas.microsoft.com/sharepoint/v4"/>
    <ds:schemaRef ds:uri="eca966e5-22d2-4363-85bc-032a97ef399f"/>
    <ds:schemaRef ds:uri="fc026acd-ce08-4cd6-8fcf-3379e1510d35"/>
  </ds:schemaRefs>
</ds:datastoreItem>
</file>

<file path=customXml/itemProps4.xml><?xml version="1.0" encoding="utf-8"?>
<ds:datastoreItem xmlns:ds="http://schemas.openxmlformats.org/officeDocument/2006/customXml" ds:itemID="{DFC0A2B3-7633-4D66-BB11-755B0ECB5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310</TotalTime>
  <Pages>4</Pages>
  <Words>1196</Words>
  <Characters>6362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10420_Fire_Extinguishers_and_Safety_Equipment (Apr 7, 2016)</vt:lpstr>
    </vt:vector>
  </TitlesOfParts>
  <Company>Regional Municipality of York</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10420_Fire_Extinguishers_and_Safety_Equipment (Apr 7, 2016)</dc:title>
  <dc:subject/>
  <dc:creator>Adley-McGinnis, Andrea</dc:creator>
  <cp:keywords/>
  <cp:lastModifiedBy>Mutton, Benjamin</cp:lastModifiedBy>
  <cp:revision>7</cp:revision>
  <cp:lastPrinted>2006-08-29T21:34:00Z</cp:lastPrinted>
  <dcterms:created xsi:type="dcterms:W3CDTF">2022-03-28T13:31:00Z</dcterms:created>
  <dcterms:modified xsi:type="dcterms:W3CDTF">2022-06-22T15:44:00Z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URL">
    <vt:lpwstr/>
  </property>
  <property fmtid="{D5CDD505-2E9C-101B-9397-08002B2CF9AE}" pid="4" name="ContentTypeId">
    <vt:lpwstr>0x01010069F33AF97BEDA443B34B2276A31F1843</vt:lpwstr>
  </property>
  <property fmtid="{D5CDD505-2E9C-101B-9397-08002B2CF9AE}" pid="5" name="Order">
    <vt:r8>206300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