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XSpec="center" w:tblpY="1"/>
        <w:tblOverlap w:val="neve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070"/>
        <w:gridCol w:w="5773"/>
      </w:tblGrid>
      <w:tr w:rsidR="00DC070E" w:rsidRPr="00B84AFF" w14:paraId="610EA4A9" w14:textId="77777777" w:rsidTr="00B42625">
        <w:trPr>
          <w:cantSplit/>
        </w:trPr>
        <w:tc>
          <w:tcPr>
            <w:tcW w:w="1004" w:type="dxa"/>
          </w:tcPr>
          <w:p w14:paraId="01385D15" w14:textId="77777777" w:rsidR="00DC070E" w:rsidRPr="00B84AFF" w:rsidRDefault="00DC070E" w:rsidP="00B40BE3">
            <w:pPr>
              <w:pStyle w:val="TableHeading"/>
              <w:rPr>
                <w:rFonts w:ascii="Calibri" w:hAnsi="Calibri"/>
                <w:sz w:val="22"/>
                <w:szCs w:val="22"/>
              </w:rPr>
            </w:pPr>
            <w:r w:rsidRPr="00B84AFF">
              <w:rPr>
                <w:rFonts w:ascii="Calibri" w:hAnsi="Calibri"/>
                <w:sz w:val="22"/>
                <w:szCs w:val="22"/>
              </w:rPr>
              <w:t>Version</w:t>
            </w:r>
          </w:p>
        </w:tc>
        <w:tc>
          <w:tcPr>
            <w:tcW w:w="2070" w:type="dxa"/>
          </w:tcPr>
          <w:p w14:paraId="6A579DE8" w14:textId="77777777" w:rsidR="00DC070E" w:rsidRPr="00B84AFF" w:rsidRDefault="00DC070E" w:rsidP="00B40BE3">
            <w:pPr>
              <w:pStyle w:val="TableHeading"/>
              <w:rPr>
                <w:rFonts w:ascii="Calibri" w:hAnsi="Calibri"/>
                <w:sz w:val="22"/>
                <w:szCs w:val="22"/>
              </w:rPr>
            </w:pPr>
            <w:r w:rsidRPr="00B84AFF">
              <w:rPr>
                <w:rFonts w:ascii="Calibri" w:hAnsi="Calibri"/>
                <w:sz w:val="22"/>
                <w:szCs w:val="22"/>
              </w:rPr>
              <w:t>Date</w:t>
            </w:r>
          </w:p>
        </w:tc>
        <w:tc>
          <w:tcPr>
            <w:tcW w:w="5773" w:type="dxa"/>
          </w:tcPr>
          <w:p w14:paraId="3E51BEB9" w14:textId="77777777" w:rsidR="00DC070E" w:rsidRPr="00B84AFF" w:rsidRDefault="00DC070E" w:rsidP="00B40BE3">
            <w:pPr>
              <w:pStyle w:val="TableHeading"/>
              <w:rPr>
                <w:rFonts w:ascii="Calibri" w:hAnsi="Calibri"/>
                <w:sz w:val="22"/>
                <w:szCs w:val="22"/>
              </w:rPr>
            </w:pPr>
            <w:r w:rsidRPr="00B84AFF">
              <w:rPr>
                <w:rFonts w:ascii="Calibri" w:hAnsi="Calibri"/>
                <w:sz w:val="22"/>
                <w:szCs w:val="22"/>
              </w:rPr>
              <w:t>Description of Revisions</w:t>
            </w:r>
          </w:p>
        </w:tc>
      </w:tr>
      <w:tr w:rsidR="00DC070E" w:rsidRPr="00B84AFF" w14:paraId="07B57BB2" w14:textId="77777777" w:rsidTr="00B42625">
        <w:trPr>
          <w:cantSplit/>
        </w:trPr>
        <w:tc>
          <w:tcPr>
            <w:tcW w:w="1004" w:type="dxa"/>
          </w:tcPr>
          <w:p w14:paraId="09CFBEFD" w14:textId="77777777" w:rsidR="00DC070E" w:rsidRPr="00B84AFF" w:rsidRDefault="00DC070E" w:rsidP="00B40BE3">
            <w:pPr>
              <w:pStyle w:val="NormalTableText"/>
              <w:rPr>
                <w:rFonts w:ascii="Calibri" w:hAnsi="Calibri"/>
                <w:sz w:val="22"/>
                <w:szCs w:val="22"/>
              </w:rPr>
            </w:pPr>
            <w:r w:rsidRPr="00B84AFF">
              <w:rPr>
                <w:rFonts w:ascii="Calibri" w:hAnsi="Calibri"/>
                <w:sz w:val="22"/>
                <w:szCs w:val="22"/>
              </w:rPr>
              <w:t>1</w:t>
            </w:r>
          </w:p>
        </w:tc>
        <w:tc>
          <w:tcPr>
            <w:tcW w:w="2070" w:type="dxa"/>
          </w:tcPr>
          <w:p w14:paraId="01DEB05A" w14:textId="77777777" w:rsidR="00DC070E" w:rsidRPr="00B84AFF" w:rsidRDefault="00DC070E" w:rsidP="00B40BE3">
            <w:pPr>
              <w:pStyle w:val="NormalTableText"/>
              <w:rPr>
                <w:rFonts w:ascii="Calibri" w:hAnsi="Calibri"/>
                <w:sz w:val="22"/>
                <w:szCs w:val="22"/>
              </w:rPr>
            </w:pPr>
            <w:r w:rsidRPr="00B84AFF">
              <w:rPr>
                <w:rFonts w:ascii="Calibri" w:hAnsi="Calibri"/>
                <w:sz w:val="22"/>
                <w:szCs w:val="22"/>
              </w:rPr>
              <w:t>August 3</w:t>
            </w:r>
            <w:r w:rsidR="00065D31" w:rsidRPr="00B84AFF">
              <w:rPr>
                <w:rFonts w:ascii="Calibri" w:hAnsi="Calibri"/>
                <w:sz w:val="22"/>
                <w:szCs w:val="22"/>
              </w:rPr>
              <w:t>0</w:t>
            </w:r>
            <w:r w:rsidRPr="00B84AFF">
              <w:rPr>
                <w:rFonts w:ascii="Calibri" w:hAnsi="Calibri"/>
                <w:sz w:val="22"/>
                <w:szCs w:val="22"/>
              </w:rPr>
              <w:t>, 2006</w:t>
            </w:r>
          </w:p>
        </w:tc>
        <w:tc>
          <w:tcPr>
            <w:tcW w:w="5773" w:type="dxa"/>
          </w:tcPr>
          <w:p w14:paraId="57202843" w14:textId="77777777" w:rsidR="00DC070E" w:rsidRPr="00B84AFF" w:rsidRDefault="00DC070E" w:rsidP="00B40BE3">
            <w:pPr>
              <w:pStyle w:val="NormalTableText"/>
              <w:rPr>
                <w:rFonts w:ascii="Calibri" w:hAnsi="Calibri"/>
                <w:sz w:val="22"/>
                <w:szCs w:val="22"/>
              </w:rPr>
            </w:pPr>
            <w:r w:rsidRPr="00B84AFF">
              <w:rPr>
                <w:rFonts w:ascii="Calibri" w:hAnsi="Calibri"/>
                <w:sz w:val="22"/>
                <w:szCs w:val="22"/>
              </w:rPr>
              <w:t>Approved final document.</w:t>
            </w:r>
          </w:p>
        </w:tc>
      </w:tr>
      <w:tr w:rsidR="002D018C" w:rsidRPr="00B84AFF" w14:paraId="274A75E3" w14:textId="77777777" w:rsidTr="00B42625">
        <w:trPr>
          <w:cantSplit/>
        </w:trPr>
        <w:tc>
          <w:tcPr>
            <w:tcW w:w="1004" w:type="dxa"/>
          </w:tcPr>
          <w:p w14:paraId="58570E9D" w14:textId="77777777" w:rsidR="002D018C" w:rsidRPr="00B84AFF" w:rsidRDefault="002D018C" w:rsidP="00B40BE3">
            <w:pPr>
              <w:pStyle w:val="NormalTableText"/>
              <w:rPr>
                <w:rFonts w:ascii="Calibri" w:hAnsi="Calibri"/>
                <w:sz w:val="22"/>
                <w:szCs w:val="22"/>
              </w:rPr>
            </w:pPr>
            <w:r w:rsidRPr="00B84AFF">
              <w:rPr>
                <w:rFonts w:ascii="Calibri" w:hAnsi="Calibri"/>
                <w:sz w:val="22"/>
                <w:szCs w:val="22"/>
              </w:rPr>
              <w:t>2</w:t>
            </w:r>
          </w:p>
        </w:tc>
        <w:tc>
          <w:tcPr>
            <w:tcW w:w="2070" w:type="dxa"/>
          </w:tcPr>
          <w:p w14:paraId="1ED88AA8" w14:textId="77777777" w:rsidR="002D018C" w:rsidRPr="00B84AFF" w:rsidRDefault="002D018C" w:rsidP="00B40BE3">
            <w:pPr>
              <w:pStyle w:val="NormalTableText"/>
              <w:rPr>
                <w:rFonts w:ascii="Calibri" w:hAnsi="Calibri"/>
                <w:sz w:val="22"/>
                <w:szCs w:val="22"/>
              </w:rPr>
            </w:pPr>
            <w:r w:rsidRPr="00B84AFF">
              <w:rPr>
                <w:rFonts w:ascii="Calibri" w:hAnsi="Calibri"/>
                <w:sz w:val="22"/>
                <w:szCs w:val="22"/>
              </w:rPr>
              <w:t>September 27, 2007</w:t>
            </w:r>
          </w:p>
        </w:tc>
        <w:tc>
          <w:tcPr>
            <w:tcW w:w="5773" w:type="dxa"/>
          </w:tcPr>
          <w:p w14:paraId="744C1EE7" w14:textId="77777777" w:rsidR="002D018C" w:rsidRPr="00B84AFF" w:rsidRDefault="002D018C" w:rsidP="00B40BE3">
            <w:pPr>
              <w:pStyle w:val="NormalTableText"/>
              <w:rPr>
                <w:rFonts w:ascii="Calibri" w:hAnsi="Calibri"/>
                <w:sz w:val="22"/>
                <w:szCs w:val="22"/>
              </w:rPr>
            </w:pPr>
            <w:r w:rsidRPr="00B84AFF">
              <w:rPr>
                <w:rFonts w:ascii="Calibri" w:hAnsi="Calibri"/>
                <w:sz w:val="22"/>
                <w:szCs w:val="22"/>
              </w:rPr>
              <w:t>Minor revisions by Legal Services</w:t>
            </w:r>
          </w:p>
        </w:tc>
      </w:tr>
      <w:tr w:rsidR="00277975" w:rsidRPr="00B84AFF" w14:paraId="429F1D1A" w14:textId="77777777" w:rsidTr="00B42625">
        <w:trPr>
          <w:cantSplit/>
          <w:trHeight w:val="65"/>
        </w:trPr>
        <w:tc>
          <w:tcPr>
            <w:tcW w:w="1004" w:type="dxa"/>
          </w:tcPr>
          <w:p w14:paraId="6E994394" w14:textId="77777777" w:rsidR="00277975" w:rsidRPr="00B84AFF" w:rsidRDefault="00277975" w:rsidP="00B40BE3">
            <w:pPr>
              <w:pStyle w:val="NormalTableText"/>
              <w:rPr>
                <w:rFonts w:ascii="Calibri" w:hAnsi="Calibri"/>
                <w:sz w:val="22"/>
                <w:szCs w:val="22"/>
              </w:rPr>
            </w:pPr>
            <w:r w:rsidRPr="00B84AFF">
              <w:rPr>
                <w:rFonts w:ascii="Calibri" w:hAnsi="Calibri"/>
                <w:sz w:val="22"/>
                <w:szCs w:val="22"/>
              </w:rPr>
              <w:t>3</w:t>
            </w:r>
          </w:p>
        </w:tc>
        <w:tc>
          <w:tcPr>
            <w:tcW w:w="2070" w:type="dxa"/>
          </w:tcPr>
          <w:p w14:paraId="08C274DD" w14:textId="77777777" w:rsidR="00277975" w:rsidRPr="00B84AFF" w:rsidRDefault="00DB0218" w:rsidP="00B40BE3">
            <w:pPr>
              <w:pStyle w:val="NormalTableText"/>
              <w:rPr>
                <w:rFonts w:ascii="Calibri" w:hAnsi="Calibri"/>
                <w:sz w:val="22"/>
                <w:szCs w:val="22"/>
              </w:rPr>
            </w:pPr>
            <w:r w:rsidRPr="00B84AFF">
              <w:rPr>
                <w:rFonts w:ascii="Calibri" w:hAnsi="Calibri"/>
                <w:sz w:val="22"/>
                <w:szCs w:val="22"/>
              </w:rPr>
              <w:t>October 1, 2010</w:t>
            </w:r>
          </w:p>
        </w:tc>
        <w:tc>
          <w:tcPr>
            <w:tcW w:w="5773" w:type="dxa"/>
          </w:tcPr>
          <w:p w14:paraId="2709EB93" w14:textId="77777777" w:rsidR="00277975" w:rsidRPr="00B84AFF" w:rsidRDefault="00277975" w:rsidP="00B40BE3">
            <w:pPr>
              <w:pStyle w:val="NormalTableText"/>
              <w:rPr>
                <w:rFonts w:ascii="Calibri" w:hAnsi="Calibri"/>
                <w:sz w:val="22"/>
                <w:szCs w:val="22"/>
              </w:rPr>
            </w:pPr>
            <w:r w:rsidRPr="00B84AFF">
              <w:rPr>
                <w:rFonts w:ascii="Calibri" w:hAnsi="Calibri"/>
                <w:sz w:val="22"/>
                <w:szCs w:val="22"/>
              </w:rPr>
              <w:t>Minor revisions and added section 1.15 - Supplements</w:t>
            </w:r>
          </w:p>
        </w:tc>
      </w:tr>
      <w:tr w:rsidR="00B47852" w:rsidRPr="00265A90" w14:paraId="69462341" w14:textId="77777777" w:rsidTr="00B42625">
        <w:trPr>
          <w:cantSplit/>
        </w:trPr>
        <w:tc>
          <w:tcPr>
            <w:tcW w:w="1004" w:type="dxa"/>
          </w:tcPr>
          <w:p w14:paraId="6D2C38D9" w14:textId="77777777" w:rsidR="00B47852" w:rsidRPr="00B84AFF" w:rsidRDefault="00B47852" w:rsidP="00B40BE3">
            <w:pPr>
              <w:pStyle w:val="NormalTableText"/>
              <w:rPr>
                <w:rFonts w:ascii="Calibri" w:hAnsi="Calibri"/>
                <w:sz w:val="22"/>
                <w:szCs w:val="22"/>
              </w:rPr>
            </w:pPr>
            <w:r w:rsidRPr="00B84AFF">
              <w:rPr>
                <w:rFonts w:ascii="Calibri" w:hAnsi="Calibri"/>
                <w:sz w:val="22"/>
                <w:szCs w:val="22"/>
              </w:rPr>
              <w:t>4</w:t>
            </w:r>
          </w:p>
        </w:tc>
        <w:tc>
          <w:tcPr>
            <w:tcW w:w="2070" w:type="dxa"/>
          </w:tcPr>
          <w:p w14:paraId="548DC4D5" w14:textId="77777777" w:rsidR="00B47852" w:rsidRPr="00B84AFF" w:rsidRDefault="00B47852" w:rsidP="00B40BE3">
            <w:pPr>
              <w:pStyle w:val="NormalTableText"/>
              <w:rPr>
                <w:rFonts w:ascii="Calibri" w:hAnsi="Calibri"/>
                <w:sz w:val="22"/>
                <w:szCs w:val="22"/>
              </w:rPr>
            </w:pPr>
            <w:r w:rsidRPr="00B84AFF">
              <w:rPr>
                <w:rFonts w:ascii="Calibri" w:hAnsi="Calibri"/>
                <w:sz w:val="22"/>
                <w:szCs w:val="22"/>
              </w:rPr>
              <w:t>April 10, 2012</w:t>
            </w:r>
          </w:p>
        </w:tc>
        <w:tc>
          <w:tcPr>
            <w:tcW w:w="5773" w:type="dxa"/>
          </w:tcPr>
          <w:p w14:paraId="5DC4FDB6" w14:textId="77777777" w:rsidR="00B47852" w:rsidRPr="00B84AFF" w:rsidRDefault="00B47852" w:rsidP="00B40BE3">
            <w:pPr>
              <w:pStyle w:val="NormalTableText"/>
              <w:rPr>
                <w:rFonts w:ascii="Calibri" w:hAnsi="Calibri"/>
                <w:sz w:val="22"/>
                <w:szCs w:val="22"/>
              </w:rPr>
            </w:pPr>
            <w:r w:rsidRPr="00B84AFF">
              <w:rPr>
                <w:rFonts w:ascii="Calibri" w:hAnsi="Calibri"/>
                <w:sz w:val="22"/>
                <w:szCs w:val="22"/>
              </w:rPr>
              <w:t>Addition of References and Replacement Parts sections on this page.</w:t>
            </w:r>
          </w:p>
        </w:tc>
      </w:tr>
      <w:tr w:rsidR="00B47852" w:rsidRPr="00B84AFF" w14:paraId="67C37C3C" w14:textId="77777777" w:rsidTr="00B42625">
        <w:trPr>
          <w:cantSplit/>
        </w:trPr>
        <w:tc>
          <w:tcPr>
            <w:tcW w:w="1004" w:type="dxa"/>
          </w:tcPr>
          <w:p w14:paraId="42C36348" w14:textId="77777777" w:rsidR="00B47852" w:rsidRPr="00B84AFF" w:rsidRDefault="001D269E" w:rsidP="00B40BE3">
            <w:pPr>
              <w:pStyle w:val="NormalTableText"/>
              <w:rPr>
                <w:rFonts w:ascii="Calibri" w:hAnsi="Calibri"/>
                <w:sz w:val="22"/>
                <w:szCs w:val="22"/>
              </w:rPr>
            </w:pPr>
            <w:r w:rsidRPr="00B84AFF">
              <w:rPr>
                <w:rFonts w:ascii="Calibri" w:hAnsi="Calibri"/>
                <w:sz w:val="22"/>
                <w:szCs w:val="22"/>
              </w:rPr>
              <w:t>5</w:t>
            </w:r>
          </w:p>
        </w:tc>
        <w:tc>
          <w:tcPr>
            <w:tcW w:w="2070" w:type="dxa"/>
          </w:tcPr>
          <w:p w14:paraId="5CC4A5DC" w14:textId="77777777" w:rsidR="00B47852" w:rsidRPr="00B84AFF" w:rsidRDefault="00EC59FE" w:rsidP="00B40BE3">
            <w:pPr>
              <w:pStyle w:val="NormalTableText"/>
              <w:rPr>
                <w:rFonts w:ascii="Calibri" w:hAnsi="Calibri"/>
                <w:sz w:val="22"/>
                <w:szCs w:val="22"/>
              </w:rPr>
            </w:pPr>
            <w:r w:rsidRPr="00B84AFF">
              <w:rPr>
                <w:rFonts w:ascii="Calibri" w:hAnsi="Calibri"/>
                <w:sz w:val="22"/>
                <w:szCs w:val="22"/>
              </w:rPr>
              <w:t>July 6</w:t>
            </w:r>
            <w:r w:rsidR="001D269E" w:rsidRPr="00B84AFF">
              <w:rPr>
                <w:rFonts w:ascii="Calibri" w:hAnsi="Calibri"/>
                <w:sz w:val="22"/>
                <w:szCs w:val="22"/>
              </w:rPr>
              <w:t>, 2012</w:t>
            </w:r>
          </w:p>
        </w:tc>
        <w:tc>
          <w:tcPr>
            <w:tcW w:w="5773" w:type="dxa"/>
          </w:tcPr>
          <w:p w14:paraId="7F1BC78E" w14:textId="77777777" w:rsidR="00B47852" w:rsidRPr="00B84AFF" w:rsidRDefault="001D269E" w:rsidP="00B40BE3">
            <w:pPr>
              <w:pStyle w:val="NormalTableText"/>
              <w:rPr>
                <w:rFonts w:ascii="Calibri" w:hAnsi="Calibri"/>
                <w:sz w:val="22"/>
                <w:szCs w:val="22"/>
              </w:rPr>
            </w:pPr>
            <w:r w:rsidRPr="00B84AFF">
              <w:rPr>
                <w:rFonts w:ascii="Calibri" w:hAnsi="Calibri"/>
                <w:sz w:val="22"/>
                <w:szCs w:val="22"/>
              </w:rPr>
              <w:t>Change tab settings for page 1-</w:t>
            </w:r>
            <w:r w:rsidR="00EC59FE" w:rsidRPr="00B84AFF">
              <w:rPr>
                <w:rFonts w:ascii="Calibri" w:hAnsi="Calibri"/>
                <w:sz w:val="22"/>
                <w:szCs w:val="22"/>
              </w:rPr>
              <w:t>6</w:t>
            </w:r>
            <w:r w:rsidRPr="00B84AFF">
              <w:rPr>
                <w:rFonts w:ascii="Calibri" w:hAnsi="Calibri"/>
                <w:sz w:val="22"/>
                <w:szCs w:val="22"/>
              </w:rPr>
              <w:t>.</w:t>
            </w:r>
          </w:p>
        </w:tc>
      </w:tr>
      <w:tr w:rsidR="00277975" w:rsidRPr="00B84AFF" w14:paraId="70C9D206" w14:textId="77777777" w:rsidTr="00B42625">
        <w:trPr>
          <w:cantSplit/>
        </w:trPr>
        <w:tc>
          <w:tcPr>
            <w:tcW w:w="1004" w:type="dxa"/>
          </w:tcPr>
          <w:p w14:paraId="5181E821" w14:textId="77777777" w:rsidR="00277975" w:rsidRPr="00B84AFF" w:rsidRDefault="00B55E51" w:rsidP="00B40BE3">
            <w:pPr>
              <w:pStyle w:val="NormalTableText"/>
              <w:rPr>
                <w:rFonts w:ascii="Calibri" w:hAnsi="Calibri"/>
                <w:sz w:val="22"/>
                <w:szCs w:val="22"/>
              </w:rPr>
            </w:pPr>
            <w:r>
              <w:rPr>
                <w:rFonts w:ascii="Calibri" w:hAnsi="Calibri"/>
                <w:sz w:val="22"/>
                <w:szCs w:val="22"/>
              </w:rPr>
              <w:t>6</w:t>
            </w:r>
          </w:p>
        </w:tc>
        <w:tc>
          <w:tcPr>
            <w:tcW w:w="2070" w:type="dxa"/>
          </w:tcPr>
          <w:p w14:paraId="7FB32E20" w14:textId="77777777" w:rsidR="00277975" w:rsidRPr="00B84AFF" w:rsidRDefault="00B55E51" w:rsidP="00B40BE3">
            <w:pPr>
              <w:pStyle w:val="NormalTableText"/>
              <w:rPr>
                <w:rFonts w:ascii="Calibri" w:hAnsi="Calibri"/>
                <w:sz w:val="22"/>
                <w:szCs w:val="22"/>
              </w:rPr>
            </w:pPr>
            <w:r>
              <w:rPr>
                <w:rFonts w:ascii="Calibri" w:hAnsi="Calibri"/>
                <w:sz w:val="22"/>
                <w:szCs w:val="22"/>
              </w:rPr>
              <w:t>April 10, 2015</w:t>
            </w:r>
          </w:p>
        </w:tc>
        <w:tc>
          <w:tcPr>
            <w:tcW w:w="5773" w:type="dxa"/>
          </w:tcPr>
          <w:p w14:paraId="17FD704C" w14:textId="77777777" w:rsidR="00277975" w:rsidRPr="00B84AFF" w:rsidRDefault="00B55E51" w:rsidP="00B40BE3">
            <w:pPr>
              <w:pStyle w:val="NormalTableText"/>
              <w:rPr>
                <w:rFonts w:ascii="Calibri" w:hAnsi="Calibri"/>
                <w:sz w:val="22"/>
                <w:szCs w:val="22"/>
              </w:rPr>
            </w:pPr>
            <w:r>
              <w:rPr>
                <w:rFonts w:ascii="Calibri" w:hAnsi="Calibri"/>
                <w:sz w:val="22"/>
                <w:szCs w:val="22"/>
              </w:rPr>
              <w:t>General Formatting</w:t>
            </w:r>
          </w:p>
        </w:tc>
      </w:tr>
      <w:tr w:rsidR="00986B67" w:rsidRPr="00B84AFF" w14:paraId="29A48589" w14:textId="77777777" w:rsidTr="00B42625">
        <w:trPr>
          <w:cantSplit/>
        </w:trPr>
        <w:tc>
          <w:tcPr>
            <w:tcW w:w="1004" w:type="dxa"/>
          </w:tcPr>
          <w:p w14:paraId="098B15C9" w14:textId="77777777" w:rsidR="00986B67" w:rsidRDefault="00986B67" w:rsidP="00B40BE3">
            <w:pPr>
              <w:pStyle w:val="NormalTableText"/>
              <w:rPr>
                <w:rFonts w:ascii="Calibri" w:hAnsi="Calibri"/>
                <w:sz w:val="22"/>
                <w:szCs w:val="22"/>
              </w:rPr>
            </w:pPr>
            <w:r>
              <w:rPr>
                <w:rFonts w:ascii="Calibri" w:hAnsi="Calibri"/>
                <w:sz w:val="22"/>
                <w:szCs w:val="22"/>
              </w:rPr>
              <w:t>7</w:t>
            </w:r>
          </w:p>
        </w:tc>
        <w:tc>
          <w:tcPr>
            <w:tcW w:w="2070" w:type="dxa"/>
          </w:tcPr>
          <w:p w14:paraId="37CF7F2F" w14:textId="77777777" w:rsidR="00986B67" w:rsidRDefault="00986B67" w:rsidP="00B40BE3">
            <w:pPr>
              <w:pStyle w:val="NormalTableText"/>
              <w:rPr>
                <w:rFonts w:ascii="Calibri" w:hAnsi="Calibri"/>
                <w:sz w:val="22"/>
                <w:szCs w:val="22"/>
              </w:rPr>
            </w:pPr>
            <w:r>
              <w:rPr>
                <w:rFonts w:ascii="Calibri" w:hAnsi="Calibri"/>
                <w:sz w:val="22"/>
                <w:szCs w:val="22"/>
              </w:rPr>
              <w:t>December 14, 2015</w:t>
            </w:r>
          </w:p>
        </w:tc>
        <w:tc>
          <w:tcPr>
            <w:tcW w:w="5773" w:type="dxa"/>
          </w:tcPr>
          <w:p w14:paraId="2E4F0CA3" w14:textId="77777777" w:rsidR="00986B67" w:rsidRDefault="00A13C36" w:rsidP="00B40BE3">
            <w:pPr>
              <w:pStyle w:val="NormalTableText"/>
              <w:rPr>
                <w:rFonts w:ascii="Calibri" w:hAnsi="Calibri"/>
                <w:sz w:val="22"/>
                <w:szCs w:val="22"/>
              </w:rPr>
            </w:pPr>
            <w:r w:rsidRPr="00A13C36">
              <w:rPr>
                <w:rFonts w:ascii="Calibri" w:hAnsi="Calibri"/>
                <w:sz w:val="22"/>
                <w:szCs w:val="22"/>
                <w:lang w:val="en-CA"/>
              </w:rPr>
              <w:t>Minor clarifications based on comments by Legal Department.  AAM</w:t>
            </w:r>
          </w:p>
        </w:tc>
      </w:tr>
      <w:tr w:rsidR="00126CEA" w:rsidRPr="00B84AFF" w14:paraId="628C97BE" w14:textId="77777777" w:rsidTr="00B42625">
        <w:trPr>
          <w:cantSplit/>
        </w:trPr>
        <w:tc>
          <w:tcPr>
            <w:tcW w:w="1004" w:type="dxa"/>
          </w:tcPr>
          <w:p w14:paraId="27A394B7" w14:textId="77777777" w:rsidR="00126CEA" w:rsidRDefault="00126CEA" w:rsidP="00B40BE3">
            <w:pPr>
              <w:pStyle w:val="NormalTableText"/>
              <w:rPr>
                <w:rFonts w:ascii="Calibri" w:hAnsi="Calibri"/>
                <w:sz w:val="22"/>
                <w:szCs w:val="22"/>
              </w:rPr>
            </w:pPr>
            <w:r>
              <w:rPr>
                <w:rFonts w:ascii="Calibri" w:hAnsi="Calibri"/>
                <w:sz w:val="22"/>
                <w:szCs w:val="22"/>
              </w:rPr>
              <w:t>8</w:t>
            </w:r>
          </w:p>
        </w:tc>
        <w:tc>
          <w:tcPr>
            <w:tcW w:w="2070" w:type="dxa"/>
          </w:tcPr>
          <w:p w14:paraId="498CEFF2" w14:textId="77777777" w:rsidR="00126CEA" w:rsidRDefault="009468CD" w:rsidP="00B40BE3">
            <w:pPr>
              <w:pStyle w:val="NormalTableText"/>
              <w:rPr>
                <w:rFonts w:ascii="Calibri" w:hAnsi="Calibri"/>
                <w:sz w:val="22"/>
                <w:szCs w:val="22"/>
              </w:rPr>
            </w:pPr>
            <w:r>
              <w:rPr>
                <w:rFonts w:ascii="Calibri" w:hAnsi="Calibri"/>
                <w:sz w:val="22"/>
                <w:szCs w:val="22"/>
              </w:rPr>
              <w:t>January 31, 2017</w:t>
            </w:r>
          </w:p>
        </w:tc>
        <w:tc>
          <w:tcPr>
            <w:tcW w:w="5773" w:type="dxa"/>
          </w:tcPr>
          <w:p w14:paraId="3EDDEAFC" w14:textId="77777777" w:rsidR="00126CEA" w:rsidRPr="00A13C36" w:rsidRDefault="009468CD" w:rsidP="00B40BE3">
            <w:pPr>
              <w:pStyle w:val="NormalTableText"/>
              <w:rPr>
                <w:rFonts w:ascii="Calibri" w:hAnsi="Calibri"/>
                <w:sz w:val="22"/>
                <w:szCs w:val="22"/>
                <w:lang w:val="en-CA"/>
              </w:rPr>
            </w:pPr>
            <w:r>
              <w:rPr>
                <w:rFonts w:ascii="Calibri" w:hAnsi="Calibri"/>
                <w:sz w:val="22"/>
                <w:szCs w:val="22"/>
                <w:lang w:val="en-CA"/>
              </w:rPr>
              <w:t>Removed direct references to General Conditions (AAM)</w:t>
            </w:r>
          </w:p>
        </w:tc>
      </w:tr>
      <w:tr w:rsidR="0016639F" w:rsidRPr="00B84AFF" w14:paraId="6B0D7408" w14:textId="77777777" w:rsidTr="00B42625">
        <w:trPr>
          <w:cantSplit/>
        </w:trPr>
        <w:tc>
          <w:tcPr>
            <w:tcW w:w="1004" w:type="dxa"/>
          </w:tcPr>
          <w:p w14:paraId="46A637D4" w14:textId="77777777" w:rsidR="0016639F" w:rsidRDefault="0016639F" w:rsidP="00B40BE3">
            <w:pPr>
              <w:pStyle w:val="NormalTableText"/>
              <w:rPr>
                <w:rFonts w:ascii="Calibri" w:hAnsi="Calibri"/>
                <w:sz w:val="22"/>
                <w:szCs w:val="22"/>
              </w:rPr>
            </w:pPr>
            <w:r>
              <w:rPr>
                <w:rFonts w:ascii="Calibri" w:hAnsi="Calibri"/>
                <w:sz w:val="22"/>
                <w:szCs w:val="22"/>
              </w:rPr>
              <w:t>9</w:t>
            </w:r>
          </w:p>
        </w:tc>
        <w:tc>
          <w:tcPr>
            <w:tcW w:w="2070" w:type="dxa"/>
          </w:tcPr>
          <w:p w14:paraId="71B897C1" w14:textId="77777777" w:rsidR="0016639F" w:rsidRDefault="0016639F" w:rsidP="00B40BE3">
            <w:pPr>
              <w:pStyle w:val="NormalTableText"/>
              <w:rPr>
                <w:rFonts w:ascii="Calibri" w:hAnsi="Calibri"/>
                <w:sz w:val="22"/>
                <w:szCs w:val="22"/>
              </w:rPr>
            </w:pPr>
            <w:r>
              <w:rPr>
                <w:rFonts w:ascii="Calibri" w:hAnsi="Calibri"/>
                <w:sz w:val="22"/>
                <w:szCs w:val="22"/>
              </w:rPr>
              <w:t>April 5, 2017</w:t>
            </w:r>
          </w:p>
        </w:tc>
        <w:tc>
          <w:tcPr>
            <w:tcW w:w="5773" w:type="dxa"/>
          </w:tcPr>
          <w:p w14:paraId="51A2BBDA" w14:textId="77777777" w:rsidR="0016639F" w:rsidRDefault="0016639F" w:rsidP="00B40BE3">
            <w:pPr>
              <w:pStyle w:val="NormalTableText"/>
              <w:rPr>
                <w:rFonts w:ascii="Calibri" w:hAnsi="Calibri"/>
                <w:sz w:val="22"/>
                <w:szCs w:val="22"/>
                <w:lang w:val="en-CA"/>
              </w:rPr>
            </w:pPr>
            <w:r>
              <w:rPr>
                <w:rFonts w:ascii="Calibri" w:hAnsi="Calibri"/>
                <w:sz w:val="22"/>
                <w:szCs w:val="22"/>
                <w:lang w:val="en-CA"/>
              </w:rPr>
              <w:t xml:space="preserve">Added 1.6.11-1.6.14 (General), 1.8.4 Erosion Control </w:t>
            </w:r>
          </w:p>
        </w:tc>
      </w:tr>
      <w:tr w:rsidR="00280CBD" w:rsidRPr="00B84AFF" w14:paraId="2A2F5CB3" w14:textId="77777777" w:rsidTr="00B42625">
        <w:trPr>
          <w:cantSplit/>
        </w:trPr>
        <w:tc>
          <w:tcPr>
            <w:tcW w:w="1004" w:type="dxa"/>
          </w:tcPr>
          <w:p w14:paraId="7E294EF0" w14:textId="77777777" w:rsidR="00280CBD" w:rsidRDefault="00280CBD" w:rsidP="00B40BE3">
            <w:pPr>
              <w:pStyle w:val="NormalTableText"/>
              <w:rPr>
                <w:rFonts w:ascii="Calibri" w:hAnsi="Calibri"/>
                <w:sz w:val="22"/>
                <w:szCs w:val="22"/>
              </w:rPr>
            </w:pPr>
            <w:r>
              <w:rPr>
                <w:rFonts w:ascii="Calibri" w:hAnsi="Calibri"/>
                <w:sz w:val="22"/>
                <w:szCs w:val="22"/>
              </w:rPr>
              <w:t>10</w:t>
            </w:r>
          </w:p>
        </w:tc>
        <w:tc>
          <w:tcPr>
            <w:tcW w:w="2070" w:type="dxa"/>
          </w:tcPr>
          <w:p w14:paraId="11C64D18" w14:textId="77777777" w:rsidR="00280CBD" w:rsidRDefault="00280CBD" w:rsidP="00B40BE3">
            <w:pPr>
              <w:pStyle w:val="NormalTableText"/>
              <w:rPr>
                <w:rFonts w:ascii="Calibri" w:hAnsi="Calibri"/>
                <w:sz w:val="22"/>
                <w:szCs w:val="22"/>
              </w:rPr>
            </w:pPr>
            <w:r>
              <w:rPr>
                <w:rFonts w:ascii="Calibri" w:hAnsi="Calibri"/>
                <w:sz w:val="22"/>
                <w:szCs w:val="22"/>
              </w:rPr>
              <w:t>November 19, 2018</w:t>
            </w:r>
          </w:p>
        </w:tc>
        <w:tc>
          <w:tcPr>
            <w:tcW w:w="5773" w:type="dxa"/>
          </w:tcPr>
          <w:p w14:paraId="7F884797" w14:textId="77777777" w:rsidR="00280CBD" w:rsidRDefault="00280CBD" w:rsidP="00B40BE3">
            <w:pPr>
              <w:pStyle w:val="NormalTableText"/>
              <w:rPr>
                <w:rFonts w:ascii="Calibri" w:hAnsi="Calibri"/>
                <w:sz w:val="22"/>
                <w:szCs w:val="22"/>
                <w:lang w:val="en-CA"/>
              </w:rPr>
            </w:pPr>
            <w:r>
              <w:rPr>
                <w:rFonts w:ascii="Calibri" w:hAnsi="Calibri"/>
                <w:sz w:val="22"/>
                <w:szCs w:val="22"/>
                <w:lang w:val="en-CA"/>
              </w:rPr>
              <w:t>Updated OPSS references throughout (BM)</w:t>
            </w:r>
          </w:p>
        </w:tc>
      </w:tr>
      <w:tr w:rsidR="00280CBD" w:rsidRPr="00B84AFF" w14:paraId="488A6172" w14:textId="77777777" w:rsidTr="00B42625">
        <w:trPr>
          <w:cantSplit/>
        </w:trPr>
        <w:tc>
          <w:tcPr>
            <w:tcW w:w="1004" w:type="dxa"/>
          </w:tcPr>
          <w:p w14:paraId="760407C8" w14:textId="77777777" w:rsidR="00280CBD" w:rsidRDefault="00280CBD" w:rsidP="00B40BE3">
            <w:pPr>
              <w:pStyle w:val="NormalTableText"/>
              <w:rPr>
                <w:rFonts w:ascii="Calibri" w:hAnsi="Calibri"/>
                <w:sz w:val="22"/>
                <w:szCs w:val="22"/>
              </w:rPr>
            </w:pPr>
            <w:r>
              <w:rPr>
                <w:rFonts w:ascii="Calibri" w:hAnsi="Calibri"/>
                <w:sz w:val="22"/>
                <w:szCs w:val="22"/>
              </w:rPr>
              <w:t>11</w:t>
            </w:r>
          </w:p>
        </w:tc>
        <w:tc>
          <w:tcPr>
            <w:tcW w:w="2070" w:type="dxa"/>
          </w:tcPr>
          <w:p w14:paraId="13AB6BCF" w14:textId="77777777" w:rsidR="00280CBD" w:rsidRDefault="00280CBD" w:rsidP="005B2CD3">
            <w:pPr>
              <w:pStyle w:val="NormalTableText"/>
              <w:rPr>
                <w:rFonts w:ascii="Calibri" w:hAnsi="Calibri"/>
                <w:sz w:val="22"/>
                <w:szCs w:val="22"/>
              </w:rPr>
            </w:pPr>
            <w:r>
              <w:rPr>
                <w:rFonts w:ascii="Calibri" w:hAnsi="Calibri"/>
                <w:sz w:val="22"/>
                <w:szCs w:val="22"/>
              </w:rPr>
              <w:t>August 10, 2020</w:t>
            </w:r>
          </w:p>
        </w:tc>
        <w:tc>
          <w:tcPr>
            <w:tcW w:w="5773" w:type="dxa"/>
          </w:tcPr>
          <w:p w14:paraId="3253AA42" w14:textId="77777777" w:rsidR="00280CBD" w:rsidRDefault="00280CBD" w:rsidP="00B32C99">
            <w:pPr>
              <w:pStyle w:val="NormalTableText"/>
              <w:rPr>
                <w:rFonts w:ascii="Calibri" w:hAnsi="Calibri"/>
                <w:sz w:val="22"/>
                <w:szCs w:val="22"/>
                <w:lang w:val="en-CA"/>
              </w:rPr>
            </w:pPr>
            <w:r>
              <w:rPr>
                <w:rFonts w:ascii="Calibri" w:hAnsi="Calibri"/>
                <w:sz w:val="22"/>
                <w:szCs w:val="22"/>
                <w:lang w:val="en-CA"/>
              </w:rPr>
              <w:t>1.5 Measurement and Payment language added</w:t>
            </w:r>
          </w:p>
          <w:p w14:paraId="4EB77972" w14:textId="77777777" w:rsidR="00280CBD" w:rsidRDefault="00280CBD" w:rsidP="00B32C99">
            <w:pPr>
              <w:pStyle w:val="NormalTableText"/>
              <w:rPr>
                <w:rFonts w:ascii="Calibri" w:hAnsi="Calibri"/>
                <w:sz w:val="22"/>
                <w:szCs w:val="22"/>
                <w:lang w:val="en-CA"/>
              </w:rPr>
            </w:pPr>
            <w:r>
              <w:rPr>
                <w:rFonts w:ascii="Calibri" w:hAnsi="Calibri"/>
                <w:sz w:val="22"/>
                <w:szCs w:val="22"/>
                <w:lang w:val="en-CA"/>
              </w:rPr>
              <w:t>2.1-2.6 Products added</w:t>
            </w:r>
          </w:p>
          <w:p w14:paraId="6FBAF196" w14:textId="77777777" w:rsidR="00280CBD" w:rsidRDefault="00280CBD" w:rsidP="00B32C99">
            <w:pPr>
              <w:pStyle w:val="NormalTableText"/>
              <w:rPr>
                <w:rFonts w:ascii="Calibri" w:hAnsi="Calibri"/>
                <w:sz w:val="22"/>
                <w:szCs w:val="22"/>
                <w:lang w:val="en-CA"/>
              </w:rPr>
            </w:pPr>
            <w:r>
              <w:rPr>
                <w:rFonts w:ascii="Calibri" w:hAnsi="Calibri"/>
                <w:sz w:val="22"/>
                <w:szCs w:val="22"/>
                <w:lang w:val="en-CA"/>
              </w:rPr>
              <w:t xml:space="preserve">1.15 </w:t>
            </w:r>
            <w:r w:rsidRPr="00B32C99">
              <w:rPr>
                <w:rFonts w:ascii="Calibri" w:hAnsi="Calibri"/>
                <w:sz w:val="22"/>
                <w:szCs w:val="22"/>
                <w:lang w:val="en-CA"/>
              </w:rPr>
              <w:t>Management and Disposal of Excess Materials</w:t>
            </w:r>
            <w:r>
              <w:rPr>
                <w:rFonts w:ascii="Calibri" w:hAnsi="Calibri"/>
                <w:sz w:val="22"/>
                <w:szCs w:val="22"/>
                <w:lang w:val="en-CA"/>
              </w:rPr>
              <w:t xml:space="preserve"> added reference to O. Reg. 406/19 for excess soils</w:t>
            </w:r>
          </w:p>
          <w:p w14:paraId="71D30C43" w14:textId="77777777" w:rsidR="00280CBD" w:rsidRDefault="00280CBD" w:rsidP="00B32C99">
            <w:pPr>
              <w:pStyle w:val="NormalTableText"/>
              <w:rPr>
                <w:rFonts w:ascii="Calibri" w:hAnsi="Calibri"/>
                <w:sz w:val="22"/>
                <w:szCs w:val="22"/>
                <w:lang w:val="en-CA"/>
              </w:rPr>
            </w:pPr>
            <w:r>
              <w:rPr>
                <w:rFonts w:ascii="Calibri" w:hAnsi="Calibri"/>
                <w:sz w:val="22"/>
                <w:szCs w:val="22"/>
                <w:lang w:val="en-CA"/>
              </w:rPr>
              <w:t>Clarifications throughout (BM)</w:t>
            </w:r>
          </w:p>
        </w:tc>
      </w:tr>
      <w:tr w:rsidR="00B42625" w:rsidRPr="00B84AFF" w14:paraId="2390C19B" w14:textId="77777777" w:rsidTr="00B42625">
        <w:trPr>
          <w:cantSplit/>
        </w:trPr>
        <w:tc>
          <w:tcPr>
            <w:tcW w:w="1004" w:type="dxa"/>
          </w:tcPr>
          <w:p w14:paraId="098C69FC" w14:textId="172B8B74" w:rsidR="00B42625" w:rsidRDefault="00B42625" w:rsidP="00B40BE3">
            <w:pPr>
              <w:pStyle w:val="NormalTableText"/>
              <w:rPr>
                <w:rFonts w:ascii="Calibri" w:hAnsi="Calibri"/>
                <w:sz w:val="22"/>
                <w:szCs w:val="22"/>
              </w:rPr>
            </w:pPr>
            <w:r>
              <w:rPr>
                <w:rFonts w:ascii="Calibri" w:hAnsi="Calibri"/>
                <w:sz w:val="22"/>
                <w:szCs w:val="22"/>
              </w:rPr>
              <w:t>12</w:t>
            </w:r>
          </w:p>
        </w:tc>
        <w:tc>
          <w:tcPr>
            <w:tcW w:w="2070" w:type="dxa"/>
          </w:tcPr>
          <w:p w14:paraId="6ACA8D09" w14:textId="49960BC6" w:rsidR="00B42625" w:rsidRDefault="00B42625" w:rsidP="005B2CD3">
            <w:pPr>
              <w:pStyle w:val="NormalTableText"/>
              <w:rPr>
                <w:rFonts w:ascii="Calibri" w:hAnsi="Calibri"/>
                <w:sz w:val="22"/>
                <w:szCs w:val="22"/>
              </w:rPr>
            </w:pPr>
            <w:r>
              <w:rPr>
                <w:rFonts w:ascii="Calibri" w:hAnsi="Calibri"/>
                <w:sz w:val="22"/>
                <w:szCs w:val="22"/>
              </w:rPr>
              <w:t>November 5, 2021</w:t>
            </w:r>
          </w:p>
        </w:tc>
        <w:tc>
          <w:tcPr>
            <w:tcW w:w="5773" w:type="dxa"/>
          </w:tcPr>
          <w:p w14:paraId="77917DB7" w14:textId="136E4B03" w:rsidR="00B42625" w:rsidRDefault="00B42625" w:rsidP="00B32C99">
            <w:pPr>
              <w:pStyle w:val="NormalTableText"/>
              <w:rPr>
                <w:rFonts w:ascii="Calibri" w:hAnsi="Calibri"/>
                <w:sz w:val="22"/>
                <w:szCs w:val="22"/>
                <w:lang w:val="en-CA"/>
              </w:rPr>
            </w:pPr>
            <w:r>
              <w:rPr>
                <w:rFonts w:ascii="Calibri" w:hAnsi="Calibri"/>
                <w:sz w:val="22"/>
                <w:szCs w:val="22"/>
                <w:lang w:val="en-CA"/>
              </w:rPr>
              <w:t>Added reference to Section 02362 for Dust Control (BM)</w:t>
            </w:r>
          </w:p>
        </w:tc>
      </w:tr>
    </w:tbl>
    <w:p w14:paraId="7FC93D09" w14:textId="7E690A4C" w:rsidR="00DC070E" w:rsidRDefault="00DC070E" w:rsidP="00DC070E">
      <w:pPr>
        <w:pStyle w:val="BodyText"/>
        <w:rPr>
          <w:rFonts w:ascii="Calibri" w:hAnsi="Calibri"/>
          <w:szCs w:val="22"/>
        </w:rPr>
      </w:pPr>
    </w:p>
    <w:p w14:paraId="1EBD01EB" w14:textId="53FF5509" w:rsidR="00B42625" w:rsidRDefault="00B42625" w:rsidP="00DC070E">
      <w:pPr>
        <w:pStyle w:val="BodyText"/>
        <w:rPr>
          <w:rFonts w:ascii="Calibri" w:hAnsi="Calibri"/>
          <w:szCs w:val="22"/>
        </w:rPr>
      </w:pPr>
    </w:p>
    <w:p w14:paraId="056E0ABF" w14:textId="699EF802" w:rsidR="00B42625" w:rsidRDefault="00B42625" w:rsidP="00DC070E">
      <w:pPr>
        <w:pStyle w:val="BodyText"/>
        <w:rPr>
          <w:rFonts w:ascii="Calibri" w:hAnsi="Calibri"/>
          <w:szCs w:val="22"/>
        </w:rPr>
      </w:pPr>
    </w:p>
    <w:p w14:paraId="129D4E87" w14:textId="37DA56CD" w:rsidR="00B42625" w:rsidRDefault="00B42625" w:rsidP="00DC070E">
      <w:pPr>
        <w:pStyle w:val="BodyText"/>
        <w:rPr>
          <w:rFonts w:ascii="Calibri" w:hAnsi="Calibri"/>
          <w:szCs w:val="22"/>
        </w:rPr>
      </w:pPr>
    </w:p>
    <w:p w14:paraId="4E40D46F" w14:textId="282277A0" w:rsidR="00B42625" w:rsidRDefault="00B42625" w:rsidP="00DC070E">
      <w:pPr>
        <w:pStyle w:val="BodyText"/>
        <w:rPr>
          <w:rFonts w:ascii="Calibri" w:hAnsi="Calibri"/>
          <w:szCs w:val="22"/>
        </w:rPr>
      </w:pPr>
    </w:p>
    <w:p w14:paraId="4D53EBAC" w14:textId="27850851" w:rsidR="00B42625" w:rsidRDefault="00B42625" w:rsidP="00DC070E">
      <w:pPr>
        <w:pStyle w:val="BodyText"/>
        <w:rPr>
          <w:rFonts w:ascii="Calibri" w:hAnsi="Calibri"/>
          <w:szCs w:val="22"/>
        </w:rPr>
      </w:pPr>
    </w:p>
    <w:p w14:paraId="359CD54E" w14:textId="5CAFEEEC" w:rsidR="00B42625" w:rsidRDefault="00B42625" w:rsidP="00DC070E">
      <w:pPr>
        <w:pStyle w:val="BodyText"/>
        <w:rPr>
          <w:rFonts w:ascii="Calibri" w:hAnsi="Calibri"/>
          <w:szCs w:val="22"/>
        </w:rPr>
      </w:pPr>
    </w:p>
    <w:p w14:paraId="646DA88D" w14:textId="77777777" w:rsidR="00B42625" w:rsidRPr="00B84AFF" w:rsidRDefault="00B42625" w:rsidP="00DC070E">
      <w:pPr>
        <w:pStyle w:val="BodyText"/>
        <w:rPr>
          <w:rFonts w:ascii="Calibri" w:hAnsi="Calibri"/>
          <w:szCs w:val="22"/>
        </w:rPr>
      </w:pPr>
    </w:p>
    <w:p w14:paraId="66376E50" w14:textId="77777777" w:rsidR="00DC070E" w:rsidRPr="00B84AFF" w:rsidRDefault="00DC070E" w:rsidP="00DC070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B84AFF">
        <w:rPr>
          <w:rFonts w:ascii="Calibri" w:hAnsi="Calibri"/>
          <w:szCs w:val="22"/>
        </w:rPr>
        <w:t>NOTE:</w:t>
      </w:r>
    </w:p>
    <w:p w14:paraId="778FF090" w14:textId="77777777" w:rsidR="00DC070E" w:rsidRPr="00B84AFF" w:rsidRDefault="00DC070E" w:rsidP="00DC070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B84AFF">
        <w:rPr>
          <w:rFonts w:ascii="Calibri" w:hAnsi="Calibri"/>
          <w:szCs w:val="22"/>
        </w:rPr>
        <w:t>This is a CONTROLLED Document. Any documents appearing in paper form are not controlled and should be checked against the on-line file version prior to use.</w:t>
      </w:r>
    </w:p>
    <w:p w14:paraId="680CCE07" w14:textId="77777777" w:rsidR="00DC070E" w:rsidRPr="00B84AFF" w:rsidRDefault="00DC070E" w:rsidP="00DC070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B84AFF">
        <w:rPr>
          <w:rFonts w:ascii="Calibri" w:hAnsi="Calibri"/>
          <w:b/>
          <w:bCs/>
          <w:szCs w:val="22"/>
        </w:rPr>
        <w:t xml:space="preserve">Notice: </w:t>
      </w:r>
      <w:r w:rsidRPr="00B84AFF">
        <w:rPr>
          <w:rFonts w:ascii="Calibri" w:hAnsi="Calibri"/>
          <w:szCs w:val="22"/>
        </w:rPr>
        <w:t>This Document hardcopy must be used for reference purpose only.</w:t>
      </w:r>
    </w:p>
    <w:p w14:paraId="4E48DD5A" w14:textId="77777777" w:rsidR="00DC070E" w:rsidRPr="00B84AFF" w:rsidRDefault="00DC070E" w:rsidP="00DC070E">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B84AFF">
        <w:rPr>
          <w:rFonts w:ascii="Calibri" w:hAnsi="Calibri"/>
          <w:b/>
          <w:szCs w:val="22"/>
        </w:rPr>
        <w:t>The on-line copy is the current version of the document.</w:t>
      </w:r>
    </w:p>
    <w:p w14:paraId="5C60945E" w14:textId="77777777" w:rsidR="00D04D1D" w:rsidRPr="00B84AFF" w:rsidRDefault="00D04D1D" w:rsidP="00DC070E">
      <w:pPr>
        <w:pStyle w:val="BodyText"/>
        <w:rPr>
          <w:rFonts w:ascii="Calibri" w:hAnsi="Calibri" w:cs="Arial"/>
          <w:szCs w:val="22"/>
        </w:rPr>
      </w:pPr>
    </w:p>
    <w:p w14:paraId="0028CFB7" w14:textId="77777777" w:rsidR="00D04D1D" w:rsidRPr="00B84AFF" w:rsidRDefault="00D04D1D" w:rsidP="00DC070E">
      <w:pPr>
        <w:pStyle w:val="BodyText"/>
        <w:rPr>
          <w:rFonts w:ascii="Calibri" w:hAnsi="Calibri" w:cs="Arial"/>
          <w:szCs w:val="22"/>
        </w:rPr>
      </w:pPr>
    </w:p>
    <w:p w14:paraId="38B552BB" w14:textId="77777777" w:rsidR="00193CFB" w:rsidRPr="0024654E" w:rsidRDefault="00DC070E" w:rsidP="0024654E">
      <w:pPr>
        <w:pStyle w:val="Heading1"/>
      </w:pPr>
      <w:r w:rsidRPr="0024654E">
        <w:br w:type="page"/>
      </w:r>
      <w:r w:rsidR="00193CFB" w:rsidRPr="0024654E">
        <w:lastRenderedPageBreak/>
        <w:t>G</w:t>
      </w:r>
      <w:r w:rsidR="0072658D">
        <w:t>ENERAL</w:t>
      </w:r>
    </w:p>
    <w:p w14:paraId="1F33B311" w14:textId="77777777" w:rsidR="00960901" w:rsidRPr="0024654E" w:rsidRDefault="0021200C" w:rsidP="00341A37">
      <w:pPr>
        <w:pStyle w:val="Heading2"/>
      </w:pPr>
      <w:r w:rsidRPr="0024654E">
        <w:t>Description</w:t>
      </w:r>
    </w:p>
    <w:p w14:paraId="1D6960F4" w14:textId="77777777" w:rsidR="00986B67" w:rsidRDefault="00986B67" w:rsidP="00986B67">
      <w:pPr>
        <w:pStyle w:val="Heading3"/>
      </w:pPr>
      <w:r w:rsidRPr="00986B67">
        <w:t xml:space="preserve">This Section specifies the requirements for environmental controls including the control of noise, dust, surface water and erosion, </w:t>
      </w:r>
      <w:r w:rsidR="00126CEA">
        <w:t xml:space="preserve">and </w:t>
      </w:r>
      <w:r w:rsidRPr="00986B67">
        <w:t>various pollution control methods including the handling of Designated Substances as defined by the Occupational Health and Safety Act (OHSA), Environmental Protection Act, and any other environmental requirements.</w:t>
      </w:r>
    </w:p>
    <w:p w14:paraId="6EB938F2" w14:textId="77777777" w:rsidR="0021200C" w:rsidRDefault="0021200C" w:rsidP="00341A37">
      <w:pPr>
        <w:pStyle w:val="Heading2"/>
      </w:pPr>
      <w:r w:rsidRPr="0024654E">
        <w:t>Related Sections</w:t>
      </w:r>
    </w:p>
    <w:p w14:paraId="52CA809E" w14:textId="77777777" w:rsidR="001E0940" w:rsidRPr="00842AF7" w:rsidRDefault="001E0940" w:rsidP="001E0940">
      <w:pPr>
        <w:pStyle w:val="Heading3"/>
        <w:numPr>
          <w:ilvl w:val="0"/>
          <w:numId w:val="0"/>
        </w:numPr>
        <w:ind w:left="720"/>
        <w:rPr>
          <w:highlight w:val="yellow"/>
        </w:rPr>
      </w:pPr>
      <w:r w:rsidRPr="00842AF7">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842AF7">
        <w:rPr>
          <w:highlight w:val="yellow"/>
        </w:rPr>
        <w:t>Section, but</w:t>
      </w:r>
      <w:proofErr w:type="gramEnd"/>
      <w:r w:rsidRPr="00842AF7">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3DB50C09" w14:textId="77777777" w:rsidR="001E0940" w:rsidRPr="00842AF7" w:rsidRDefault="001E0940" w:rsidP="0072658D">
      <w:pPr>
        <w:rPr>
          <w:highlight w:val="yellow"/>
        </w:rPr>
      </w:pPr>
    </w:p>
    <w:p w14:paraId="659B788E" w14:textId="77777777" w:rsidR="001E0940" w:rsidRPr="00842AF7" w:rsidRDefault="001E0940" w:rsidP="001E0940">
      <w:pPr>
        <w:pStyle w:val="Heading3"/>
        <w:numPr>
          <w:ilvl w:val="0"/>
          <w:numId w:val="0"/>
        </w:numPr>
        <w:ind w:left="720"/>
        <w:rPr>
          <w:highlight w:val="yellow"/>
        </w:rPr>
      </w:pPr>
      <w:r w:rsidRPr="00842AF7">
        <w:rPr>
          <w:highlight w:val="yellow"/>
        </w:rPr>
        <w:t xml:space="preserve">Cross-referencing here may also be used to coordinate assemblies or systems whose components may span multiple </w:t>
      </w:r>
      <w:proofErr w:type="gramStart"/>
      <w:r w:rsidRPr="00842AF7">
        <w:rPr>
          <w:highlight w:val="yellow"/>
        </w:rPr>
        <w:t>Sections</w:t>
      </w:r>
      <w:proofErr w:type="gramEnd"/>
      <w:r w:rsidRPr="00842AF7">
        <w:rPr>
          <w:highlight w:val="yellow"/>
        </w:rPr>
        <w:t xml:space="preserve"> and which must meet certain performance requirements as an assembly or system.</w:t>
      </w:r>
    </w:p>
    <w:p w14:paraId="186CBDC6" w14:textId="77777777" w:rsidR="001E0940" w:rsidRPr="00842AF7" w:rsidRDefault="001E0940" w:rsidP="0072658D">
      <w:pPr>
        <w:rPr>
          <w:highlight w:val="yellow"/>
        </w:rPr>
      </w:pPr>
    </w:p>
    <w:p w14:paraId="1EB914C5" w14:textId="77777777" w:rsidR="001E0940" w:rsidRPr="00842AF7" w:rsidRDefault="001E0940" w:rsidP="001E0940">
      <w:pPr>
        <w:pStyle w:val="Heading3"/>
        <w:numPr>
          <w:ilvl w:val="0"/>
          <w:numId w:val="0"/>
        </w:numPr>
        <w:ind w:left="720"/>
        <w:rPr>
          <w:highlight w:val="yellow"/>
        </w:rPr>
      </w:pPr>
      <w:r w:rsidRPr="00842AF7">
        <w:rPr>
          <w:highlight w:val="yellow"/>
        </w:rPr>
        <w:t>Contractor is responsible for coordination of the Work. Contractor is responsible for being familiar with and incorporating all required elements of cross-referenced Specifications cited.</w:t>
      </w:r>
    </w:p>
    <w:p w14:paraId="3D5E9A1D" w14:textId="77777777" w:rsidR="001E0940" w:rsidRPr="00842AF7" w:rsidRDefault="001E0940" w:rsidP="0072658D">
      <w:pPr>
        <w:rPr>
          <w:highlight w:val="yellow"/>
        </w:rPr>
      </w:pPr>
    </w:p>
    <w:p w14:paraId="714B2E7D" w14:textId="77777777" w:rsidR="001E0940" w:rsidRPr="00842AF7" w:rsidRDefault="001E0940" w:rsidP="001E0940">
      <w:pPr>
        <w:pStyle w:val="Heading3"/>
        <w:numPr>
          <w:ilvl w:val="0"/>
          <w:numId w:val="0"/>
        </w:numPr>
        <w:ind w:left="720"/>
        <w:rPr>
          <w:highlight w:val="yellow"/>
        </w:rPr>
      </w:pPr>
      <w:r w:rsidRPr="00842AF7">
        <w:rPr>
          <w:highlight w:val="yellow"/>
        </w:rPr>
        <w:t xml:space="preserve">This Section is to be completed/updated during the design development by the Consultant. If it is not applicable to the section for the specific </w:t>
      </w:r>
      <w:proofErr w:type="gramStart"/>
      <w:r w:rsidRPr="00842AF7">
        <w:rPr>
          <w:highlight w:val="yellow"/>
        </w:rPr>
        <w:t>project</w:t>
      </w:r>
      <w:proofErr w:type="gramEnd"/>
      <w:r w:rsidRPr="00842AF7">
        <w:rPr>
          <w:highlight w:val="yellow"/>
        </w:rPr>
        <w:t xml:space="preserve"> it may be deleted.]</w:t>
      </w:r>
    </w:p>
    <w:p w14:paraId="6C435716" w14:textId="77777777" w:rsidR="001E0940" w:rsidRPr="00842AF7" w:rsidRDefault="001E0940" w:rsidP="0072658D">
      <w:pPr>
        <w:rPr>
          <w:highlight w:val="yellow"/>
        </w:rPr>
      </w:pPr>
    </w:p>
    <w:p w14:paraId="6E70D390" w14:textId="77777777" w:rsidR="001E0940" w:rsidRPr="00842AF7" w:rsidRDefault="001E0940" w:rsidP="001E0940">
      <w:pPr>
        <w:pStyle w:val="Heading3"/>
        <w:numPr>
          <w:ilvl w:val="0"/>
          <w:numId w:val="0"/>
        </w:numPr>
        <w:ind w:left="720"/>
        <w:rPr>
          <w:highlight w:val="yellow"/>
        </w:rPr>
      </w:pPr>
      <w:r w:rsidRPr="00842AF7">
        <w:rPr>
          <w:highlight w:val="yellow"/>
        </w:rPr>
        <w:t>[List Sections specifying installation of products supplied but not installed under this Section and indicate specific items.]</w:t>
      </w:r>
    </w:p>
    <w:p w14:paraId="79711CCB" w14:textId="77777777" w:rsidR="001E0940" w:rsidRPr="00842AF7" w:rsidRDefault="001E0940" w:rsidP="001E0940">
      <w:pPr>
        <w:pStyle w:val="Heading3"/>
        <w:tabs>
          <w:tab w:val="clear" w:pos="1440"/>
        </w:tabs>
        <w:spacing w:before="0"/>
        <w:contextualSpacing/>
      </w:pPr>
      <w:r w:rsidRPr="00842AF7">
        <w:t xml:space="preserve">Section </w:t>
      </w:r>
      <w:r w:rsidRPr="008D6E50">
        <w:rPr>
          <w:highlight w:val="yellow"/>
        </w:rPr>
        <w:t>[______ – ____________]:</w:t>
      </w:r>
      <w:r w:rsidRPr="00842AF7">
        <w:t xml:space="preserve">  Execution requirements for </w:t>
      </w:r>
      <w:r w:rsidRPr="008D6E50">
        <w:rPr>
          <w:highlight w:val="yellow"/>
        </w:rPr>
        <w:t>...[item]...</w:t>
      </w:r>
      <w:r w:rsidRPr="00842AF7">
        <w:t xml:space="preserve">  specified under this Section.</w:t>
      </w:r>
    </w:p>
    <w:p w14:paraId="036A7DBA" w14:textId="77777777" w:rsidR="001E0940" w:rsidRPr="008D6E50" w:rsidRDefault="001E0940" w:rsidP="0072658D">
      <w:pPr>
        <w:rPr>
          <w:highlight w:val="yellow"/>
        </w:rPr>
      </w:pPr>
    </w:p>
    <w:p w14:paraId="2766044A" w14:textId="77777777" w:rsidR="001E0940" w:rsidRPr="00842AF7" w:rsidRDefault="001E0940" w:rsidP="001E0940">
      <w:pPr>
        <w:pStyle w:val="Heading3"/>
        <w:numPr>
          <w:ilvl w:val="0"/>
          <w:numId w:val="0"/>
        </w:numPr>
        <w:ind w:left="720"/>
      </w:pPr>
      <w:r w:rsidRPr="00842AF7">
        <w:rPr>
          <w:highlight w:val="yellow"/>
        </w:rPr>
        <w:t>[List Sections specifying products installed but not supplied under this Section and indicate specific items.]</w:t>
      </w:r>
    </w:p>
    <w:p w14:paraId="0FBF5BCF" w14:textId="77777777" w:rsidR="001E0940" w:rsidRPr="00B414D1" w:rsidRDefault="001E0940" w:rsidP="001E0940">
      <w:pPr>
        <w:pStyle w:val="Heading3"/>
        <w:tabs>
          <w:tab w:val="clear" w:pos="1440"/>
        </w:tabs>
        <w:spacing w:before="0"/>
        <w:contextualSpacing/>
      </w:pPr>
      <w:r w:rsidRPr="00B414D1">
        <w:t xml:space="preserve">Section </w:t>
      </w:r>
      <w:r w:rsidRPr="00842AF7">
        <w:rPr>
          <w:highlight w:val="yellow"/>
        </w:rPr>
        <w:t>[______ – ____________]:</w:t>
      </w:r>
      <w:r w:rsidRPr="00B414D1">
        <w:t xml:space="preserve">  Product requirements for </w:t>
      </w:r>
      <w:r w:rsidRPr="00842AF7">
        <w:rPr>
          <w:highlight w:val="yellow"/>
        </w:rPr>
        <w:t>...[item]...</w:t>
      </w:r>
      <w:r w:rsidRPr="00B414D1">
        <w:t xml:space="preserve">  for installation under this Section.</w:t>
      </w:r>
    </w:p>
    <w:p w14:paraId="3B31CE45" w14:textId="77777777" w:rsidR="001E0940" w:rsidRPr="00B414D1" w:rsidRDefault="001E0940" w:rsidP="0072658D"/>
    <w:p w14:paraId="00C2FE25" w14:textId="77777777" w:rsidR="001E0940" w:rsidRPr="00842AF7" w:rsidRDefault="001E0940" w:rsidP="001E0940">
      <w:pPr>
        <w:pStyle w:val="Heading3"/>
        <w:numPr>
          <w:ilvl w:val="0"/>
          <w:numId w:val="0"/>
        </w:numPr>
        <w:ind w:left="720"/>
      </w:pPr>
      <w:r w:rsidRPr="00842AF7">
        <w:rPr>
          <w:highlight w:val="yellow"/>
        </w:rPr>
        <w:t>[List Sections specifying related requirements.]</w:t>
      </w:r>
    </w:p>
    <w:p w14:paraId="539C7315" w14:textId="77777777" w:rsidR="001E0940" w:rsidRPr="00B414D1" w:rsidRDefault="001E0940" w:rsidP="001E0940">
      <w:pPr>
        <w:pStyle w:val="Heading3"/>
        <w:tabs>
          <w:tab w:val="clear" w:pos="1440"/>
        </w:tabs>
        <w:spacing w:before="0"/>
        <w:contextualSpacing/>
      </w:pPr>
      <w:r w:rsidRPr="00842AF7">
        <w:t>Sectio</w:t>
      </w:r>
      <w:r w:rsidRPr="00B414D1">
        <w:t xml:space="preserve">n </w:t>
      </w:r>
      <w:r w:rsidRPr="00842AF7">
        <w:rPr>
          <w:highlight w:val="yellow"/>
        </w:rPr>
        <w:t>[______ – ____________]</w:t>
      </w:r>
      <w:proofErr w:type="gramStart"/>
      <w:r w:rsidRPr="00842AF7">
        <w:rPr>
          <w:highlight w:val="yellow"/>
        </w:rPr>
        <w:t>:  [</w:t>
      </w:r>
      <w:proofErr w:type="gramEnd"/>
      <w:r w:rsidRPr="00842AF7">
        <w:rPr>
          <w:highlight w:val="yellow"/>
        </w:rPr>
        <w:t>Optional short phrase indicating relationship].</w:t>
      </w:r>
    </w:p>
    <w:p w14:paraId="33F7DBD3" w14:textId="77777777" w:rsidR="001E0940" w:rsidRPr="00842AF7" w:rsidRDefault="001E0940" w:rsidP="00051D8E">
      <w:pPr>
        <w:pStyle w:val="Heading4"/>
        <w:rPr>
          <w:highlight w:val="yellow"/>
        </w:rPr>
      </w:pPr>
      <w:r w:rsidRPr="00842AF7">
        <w:rPr>
          <w:highlight w:val="yellow"/>
        </w:rPr>
        <w:t>Section 01351 – Health and Safety</w:t>
      </w:r>
    </w:p>
    <w:p w14:paraId="46B901DF" w14:textId="77777777" w:rsidR="00262538" w:rsidRPr="00262538" w:rsidRDefault="00262538" w:rsidP="00262538">
      <w:pPr>
        <w:pStyle w:val="Heading4"/>
        <w:rPr>
          <w:highlight w:val="yellow"/>
        </w:rPr>
      </w:pPr>
      <w:r w:rsidRPr="00262538">
        <w:rPr>
          <w:highlight w:val="yellow"/>
        </w:rPr>
        <w:t>Section 01505 – Mobilization and Demobilization</w:t>
      </w:r>
    </w:p>
    <w:p w14:paraId="4289A825" w14:textId="77777777" w:rsidR="00262538" w:rsidRPr="00262538" w:rsidRDefault="00262538" w:rsidP="00262538">
      <w:pPr>
        <w:pStyle w:val="Heading4"/>
        <w:rPr>
          <w:highlight w:val="yellow"/>
        </w:rPr>
      </w:pPr>
      <w:r w:rsidRPr="00262538">
        <w:rPr>
          <w:highlight w:val="yellow"/>
        </w:rPr>
        <w:t>Section 01520 – Field Office</w:t>
      </w:r>
    </w:p>
    <w:p w14:paraId="36046F01" w14:textId="0732E020" w:rsidR="001E0940" w:rsidRDefault="001E0940" w:rsidP="00051D8E">
      <w:pPr>
        <w:pStyle w:val="Heading4"/>
        <w:rPr>
          <w:highlight w:val="yellow"/>
        </w:rPr>
      </w:pPr>
      <w:r w:rsidRPr="00842AF7">
        <w:rPr>
          <w:highlight w:val="yellow"/>
        </w:rPr>
        <w:t>Section 02315 – Excavation, Trenching and Backfilling</w:t>
      </w:r>
    </w:p>
    <w:p w14:paraId="45CCE29F" w14:textId="2CEA83A6" w:rsidR="00B42625" w:rsidRDefault="00B42625" w:rsidP="00051D8E">
      <w:pPr>
        <w:pStyle w:val="Heading4"/>
        <w:rPr>
          <w:highlight w:val="yellow"/>
        </w:rPr>
      </w:pPr>
      <w:r>
        <w:rPr>
          <w:highlight w:val="yellow"/>
        </w:rPr>
        <w:t xml:space="preserve">Section 02362 – Dust Control </w:t>
      </w:r>
    </w:p>
    <w:p w14:paraId="632351DA" w14:textId="77777777" w:rsidR="000E61D4" w:rsidRDefault="000E61D4" w:rsidP="00051D8E">
      <w:pPr>
        <w:pStyle w:val="Heading4"/>
        <w:rPr>
          <w:highlight w:val="yellow"/>
        </w:rPr>
      </w:pPr>
      <w:r>
        <w:rPr>
          <w:highlight w:val="yellow"/>
        </w:rPr>
        <w:t>Section 02389 – Preservation of Watercourses</w:t>
      </w:r>
    </w:p>
    <w:p w14:paraId="5D0805E4" w14:textId="77777777" w:rsidR="000E61D4" w:rsidRDefault="000E61D4" w:rsidP="00051D8E">
      <w:pPr>
        <w:pStyle w:val="Heading4"/>
        <w:rPr>
          <w:highlight w:val="yellow"/>
        </w:rPr>
      </w:pPr>
      <w:r>
        <w:rPr>
          <w:highlight w:val="yellow"/>
        </w:rPr>
        <w:t>Section 02911 – Topsoil and Finish Grading</w:t>
      </w:r>
    </w:p>
    <w:p w14:paraId="17D6D2AC" w14:textId="77777777" w:rsidR="000E61D4" w:rsidRDefault="000E61D4" w:rsidP="00051D8E">
      <w:pPr>
        <w:pStyle w:val="Heading4"/>
        <w:rPr>
          <w:highlight w:val="yellow"/>
        </w:rPr>
      </w:pPr>
      <w:r>
        <w:rPr>
          <w:highlight w:val="yellow"/>
        </w:rPr>
        <w:t>Section 02922 – Hydraulic Seeding</w:t>
      </w:r>
    </w:p>
    <w:p w14:paraId="275CD7F8" w14:textId="77777777" w:rsidR="000E61D4" w:rsidRDefault="000E61D4" w:rsidP="00051D8E">
      <w:pPr>
        <w:pStyle w:val="Heading4"/>
        <w:rPr>
          <w:highlight w:val="yellow"/>
        </w:rPr>
      </w:pPr>
      <w:r>
        <w:rPr>
          <w:highlight w:val="yellow"/>
        </w:rPr>
        <w:lastRenderedPageBreak/>
        <w:t>Section 02933 – Sodding</w:t>
      </w:r>
    </w:p>
    <w:p w14:paraId="2FD60383" w14:textId="77777777" w:rsidR="000E61D4" w:rsidRDefault="000E61D4" w:rsidP="00051D8E">
      <w:pPr>
        <w:pStyle w:val="Heading4"/>
        <w:rPr>
          <w:highlight w:val="yellow"/>
        </w:rPr>
      </w:pPr>
      <w:r>
        <w:rPr>
          <w:highlight w:val="yellow"/>
        </w:rPr>
        <w:t>Section 02934 – Compost Seeding</w:t>
      </w:r>
    </w:p>
    <w:p w14:paraId="405177D4" w14:textId="77777777" w:rsidR="00631EE4" w:rsidRDefault="000E61D4" w:rsidP="00051D8E">
      <w:pPr>
        <w:pStyle w:val="Heading4"/>
        <w:rPr>
          <w:highlight w:val="yellow"/>
        </w:rPr>
      </w:pPr>
      <w:r w:rsidRPr="00631EE4">
        <w:rPr>
          <w:highlight w:val="yellow"/>
        </w:rPr>
        <w:t xml:space="preserve">Section 02935 </w:t>
      </w:r>
      <w:r w:rsidR="00631EE4">
        <w:rPr>
          <w:highlight w:val="yellow"/>
        </w:rPr>
        <w:t>–</w:t>
      </w:r>
      <w:r w:rsidR="00631EE4" w:rsidRPr="00631EE4">
        <w:rPr>
          <w:highlight w:val="yellow"/>
        </w:rPr>
        <w:t xml:space="preserve"> </w:t>
      </w:r>
      <w:r w:rsidRPr="00631EE4">
        <w:rPr>
          <w:highlight w:val="yellow"/>
        </w:rPr>
        <w:t>Planting of Trees, Shrubs and Ground Covers</w:t>
      </w:r>
    </w:p>
    <w:p w14:paraId="106EE58C" w14:textId="77777777" w:rsidR="000E61D4" w:rsidRPr="00631EE4" w:rsidRDefault="000E61D4" w:rsidP="00051D8E">
      <w:pPr>
        <w:pStyle w:val="Heading4"/>
        <w:rPr>
          <w:highlight w:val="yellow"/>
        </w:rPr>
      </w:pPr>
      <w:r w:rsidRPr="00631EE4">
        <w:rPr>
          <w:highlight w:val="yellow"/>
        </w:rPr>
        <w:t>Section 02936 – Landscape Maintenance</w:t>
      </w:r>
    </w:p>
    <w:p w14:paraId="0968E40F" w14:textId="77777777" w:rsidR="00625615" w:rsidRDefault="00625615" w:rsidP="00625615">
      <w:pPr>
        <w:pStyle w:val="Heading2"/>
      </w:pPr>
      <w:r>
        <w:t>References</w:t>
      </w:r>
    </w:p>
    <w:p w14:paraId="1801CFC5" w14:textId="77777777" w:rsidR="00625615" w:rsidRDefault="00625615" w:rsidP="00625615">
      <w:pPr>
        <w:pStyle w:val="Heading3"/>
      </w:pPr>
      <w:r>
        <w:t>Ontario Provincial Standard Specifications (OPSS)</w:t>
      </w:r>
    </w:p>
    <w:p w14:paraId="188C7483" w14:textId="77777777" w:rsidR="00246528" w:rsidRDefault="00625615" w:rsidP="00246528">
      <w:pPr>
        <w:pStyle w:val="Heading4"/>
      </w:pPr>
      <w:r>
        <w:t>OPSS</w:t>
      </w:r>
      <w:r w:rsidR="00F86055">
        <w:t>.MUNI</w:t>
      </w:r>
      <w:r>
        <w:t xml:space="preserve"> 180 </w:t>
      </w:r>
      <w:r w:rsidR="000E61D4">
        <w:t>(Nov 20</w:t>
      </w:r>
      <w:r w:rsidR="00F86055">
        <w:t>16</w:t>
      </w:r>
      <w:r w:rsidR="000E61D4">
        <w:t xml:space="preserve">), General Specification for the </w:t>
      </w:r>
      <w:r>
        <w:t>Management of Excess Materials</w:t>
      </w:r>
    </w:p>
    <w:p w14:paraId="5F5E850D" w14:textId="77777777" w:rsidR="00565AAE" w:rsidRDefault="00565AAE" w:rsidP="00246528">
      <w:pPr>
        <w:pStyle w:val="Heading4"/>
      </w:pPr>
      <w:r>
        <w:t>OPSS.MUNI 805 (Nov 2018) Construction Specification for Temporary Erosion and Sediment Control Measures</w:t>
      </w:r>
    </w:p>
    <w:p w14:paraId="48233E28" w14:textId="77777777" w:rsidR="00625615" w:rsidRDefault="00625615" w:rsidP="00625615">
      <w:pPr>
        <w:pStyle w:val="Heading3"/>
      </w:pPr>
      <w:r w:rsidRPr="009B7910">
        <w:t>Ministry of the Environment</w:t>
      </w:r>
      <w:r w:rsidR="00E035EC">
        <w:t>, Conservation and Parks</w:t>
      </w:r>
      <w:r w:rsidRPr="009B7910">
        <w:t xml:space="preserve"> (</w:t>
      </w:r>
      <w:r w:rsidR="00E035EC" w:rsidRPr="009B7910">
        <w:t>M</w:t>
      </w:r>
      <w:r w:rsidR="00E035EC">
        <w:t>ECP</w:t>
      </w:r>
      <w:r w:rsidRPr="009B7910">
        <w:t>)</w:t>
      </w:r>
    </w:p>
    <w:p w14:paraId="0B1456BB" w14:textId="77777777" w:rsidR="00625615" w:rsidRDefault="00625615" w:rsidP="00625615">
      <w:pPr>
        <w:pStyle w:val="Heading4"/>
      </w:pPr>
      <w:r>
        <w:t>“</w:t>
      </w:r>
      <w:r w:rsidRPr="000954DF">
        <w:rPr>
          <w:i/>
        </w:rPr>
        <w:t xml:space="preserve">Environmental Noise Guideline, </w:t>
      </w:r>
      <w:proofErr w:type="gramStart"/>
      <w:r w:rsidRPr="000954DF">
        <w:rPr>
          <w:i/>
        </w:rPr>
        <w:t>Stationary</w:t>
      </w:r>
      <w:proofErr w:type="gramEnd"/>
      <w:r w:rsidRPr="000954DF">
        <w:rPr>
          <w:i/>
        </w:rPr>
        <w:t xml:space="preserve"> and Transportation Sources - Approval and Planning, (Publication NPC-300)</w:t>
      </w:r>
      <w:r w:rsidRPr="00B42B58">
        <w:t>”.</w:t>
      </w:r>
    </w:p>
    <w:p w14:paraId="26500160" w14:textId="77777777" w:rsidR="00C16573" w:rsidRDefault="00C16573" w:rsidP="00625615">
      <w:pPr>
        <w:pStyle w:val="Heading4"/>
      </w:pPr>
      <w:r>
        <w:t>Ministry of Transportation (MTO)</w:t>
      </w:r>
    </w:p>
    <w:p w14:paraId="6651979D" w14:textId="77777777" w:rsidR="00C16573" w:rsidRDefault="00C16573" w:rsidP="00C16573">
      <w:pPr>
        <w:pStyle w:val="Heading5"/>
      </w:pPr>
      <w:r>
        <w:t xml:space="preserve">Environmental Standards and Practices </w:t>
      </w:r>
    </w:p>
    <w:p w14:paraId="633256C6" w14:textId="77777777" w:rsidR="00246528" w:rsidRDefault="00622021" w:rsidP="00622021">
      <w:pPr>
        <w:pStyle w:val="Heading3"/>
      </w:pPr>
      <w:r>
        <w:t>Greater Golden Horseshoe Area C</w:t>
      </w:r>
      <w:r w:rsidR="00246528">
        <w:t>onservation Authorities</w:t>
      </w:r>
    </w:p>
    <w:p w14:paraId="1D37C39F" w14:textId="77777777" w:rsidR="00622021" w:rsidRDefault="00246528" w:rsidP="00246528">
      <w:pPr>
        <w:pStyle w:val="Heading4"/>
        <w:rPr>
          <w:i/>
        </w:rPr>
      </w:pPr>
      <w:r w:rsidRPr="00246528">
        <w:rPr>
          <w:i/>
        </w:rPr>
        <w:t>“</w:t>
      </w:r>
      <w:r w:rsidR="00622021" w:rsidRPr="00246528">
        <w:rPr>
          <w:i/>
        </w:rPr>
        <w:t xml:space="preserve">Erosion </w:t>
      </w:r>
      <w:r w:rsidR="00511D8D">
        <w:rPr>
          <w:i/>
        </w:rPr>
        <w:t>and</w:t>
      </w:r>
      <w:r w:rsidR="00622021" w:rsidRPr="00246528">
        <w:rPr>
          <w:i/>
        </w:rPr>
        <w:t xml:space="preserve"> Sediment Control Guide for Urban Construction</w:t>
      </w:r>
      <w:r w:rsidRPr="00246528">
        <w:rPr>
          <w:i/>
        </w:rPr>
        <w:t xml:space="preserve">, </w:t>
      </w:r>
      <w:r w:rsidR="00511D8D" w:rsidRPr="00246528">
        <w:rPr>
          <w:i/>
        </w:rPr>
        <w:t>20</w:t>
      </w:r>
      <w:r w:rsidR="00511D8D">
        <w:rPr>
          <w:i/>
        </w:rPr>
        <w:t>19</w:t>
      </w:r>
      <w:r w:rsidRPr="00246528">
        <w:rPr>
          <w:i/>
        </w:rPr>
        <w:t>”</w:t>
      </w:r>
    </w:p>
    <w:p w14:paraId="7F586E7E" w14:textId="77777777" w:rsidR="00246528" w:rsidRDefault="00246528" w:rsidP="00246528">
      <w:pPr>
        <w:pStyle w:val="Heading3"/>
      </w:pPr>
      <w:r>
        <w:t>Peterborough Stewardship Council and the Ontario Invasive Plant Council</w:t>
      </w:r>
    </w:p>
    <w:p w14:paraId="7E93DFC4" w14:textId="77777777" w:rsidR="00246528" w:rsidRPr="00246528" w:rsidRDefault="00246528" w:rsidP="00246528">
      <w:pPr>
        <w:pStyle w:val="Heading4"/>
        <w:rPr>
          <w:i/>
        </w:rPr>
      </w:pPr>
      <w:r w:rsidRPr="00246528">
        <w:rPr>
          <w:i/>
        </w:rPr>
        <w:t xml:space="preserve">“Clean Equipment Protocol for Industry: Inspecting and cleaning </w:t>
      </w:r>
      <w:r w:rsidR="00822E50">
        <w:rPr>
          <w:i/>
        </w:rPr>
        <w:t>e</w:t>
      </w:r>
      <w:r w:rsidRPr="00246528">
        <w:rPr>
          <w:i/>
        </w:rPr>
        <w:t>quipment for the purposes of invasive species prevention</w:t>
      </w:r>
      <w:r>
        <w:rPr>
          <w:i/>
        </w:rPr>
        <w:t>, 2013</w:t>
      </w:r>
      <w:r w:rsidRPr="00246528">
        <w:rPr>
          <w:i/>
        </w:rPr>
        <w:t>”.</w:t>
      </w:r>
    </w:p>
    <w:p w14:paraId="09FC561F" w14:textId="77777777" w:rsidR="00B55E51" w:rsidRPr="001A3E17" w:rsidRDefault="00F86055" w:rsidP="00341A37">
      <w:pPr>
        <w:pStyle w:val="Heading2"/>
      </w:pPr>
      <w:r>
        <w:t>Protection of Watercourses</w:t>
      </w:r>
    </w:p>
    <w:p w14:paraId="308096BD" w14:textId="77777777" w:rsidR="00B55E51" w:rsidRPr="006F3EC0" w:rsidRDefault="00B55E51" w:rsidP="00341A37">
      <w:pPr>
        <w:pStyle w:val="Heading3"/>
      </w:pPr>
      <w:r w:rsidRPr="000D1F5C">
        <w:t>Water bodies and watercourses are regulated by the local Conservation Authority</w:t>
      </w:r>
      <w:r w:rsidR="009961BC">
        <w:t xml:space="preserve">, </w:t>
      </w:r>
      <w:r w:rsidRPr="000D1F5C">
        <w:t>applicable ministries (</w:t>
      </w:r>
      <w:r w:rsidR="009961BC">
        <w:t>Ministry of Natural Resources and Forestry (</w:t>
      </w:r>
      <w:r w:rsidRPr="000D1F5C">
        <w:t>MNR</w:t>
      </w:r>
      <w:r w:rsidR="00E035EC">
        <w:t>F</w:t>
      </w:r>
      <w:r w:rsidR="009961BC">
        <w:t>)</w:t>
      </w:r>
      <w:r w:rsidRPr="000D1F5C">
        <w:t xml:space="preserve">, </w:t>
      </w:r>
      <w:r w:rsidR="00F86055">
        <w:t>Ministry of Environment, Conservation and Parks (</w:t>
      </w:r>
      <w:r w:rsidRPr="000D1F5C">
        <w:t>M</w:t>
      </w:r>
      <w:r w:rsidR="00E035EC">
        <w:t>ECP</w:t>
      </w:r>
      <w:r w:rsidRPr="000D1F5C">
        <w:t>)</w:t>
      </w:r>
      <w:r w:rsidR="00F86055">
        <w:t>)</w:t>
      </w:r>
      <w:r w:rsidR="009961BC">
        <w:t xml:space="preserve"> </w:t>
      </w:r>
      <w:r w:rsidR="00C579E1">
        <w:t>and</w:t>
      </w:r>
      <w:r w:rsidR="009961BC">
        <w:t xml:space="preserve"> applicable federal departments (Fisheries and Oceans Canada (DFO)</w:t>
      </w:r>
      <w:r w:rsidR="00C579E1">
        <w:t>, Environment Canada (EC))</w:t>
      </w:r>
      <w:r w:rsidRPr="000D1F5C">
        <w:t>.</w:t>
      </w:r>
      <w:r w:rsidR="00F86055">
        <w:t xml:space="preserve"> </w:t>
      </w:r>
      <w:r w:rsidRPr="000D1F5C">
        <w:t xml:space="preserve">Permits </w:t>
      </w:r>
      <w:r w:rsidR="00C7664B">
        <w:t>shall be</w:t>
      </w:r>
      <w:r w:rsidR="00C579E1" w:rsidRPr="000D1F5C">
        <w:t xml:space="preserve"> </w:t>
      </w:r>
      <w:r w:rsidRPr="000D1F5C">
        <w:t>required for any work occurring</w:t>
      </w:r>
      <w:r w:rsidRPr="00E34133">
        <w:t xml:space="preserve"> within the Regulated Areas</w:t>
      </w:r>
      <w:r w:rsidRPr="006F3EC0">
        <w:t xml:space="preserve"> </w:t>
      </w:r>
      <w:r w:rsidR="00E035EC">
        <w:t xml:space="preserve">including watercourses, wetlands, </w:t>
      </w:r>
      <w:proofErr w:type="gramStart"/>
      <w:r w:rsidR="00E035EC">
        <w:t>floodplains</w:t>
      </w:r>
      <w:proofErr w:type="gramEnd"/>
      <w:r w:rsidR="00E035EC">
        <w:t xml:space="preserve"> and natural hazards</w:t>
      </w:r>
      <w:r w:rsidR="00C7664B">
        <w:t>, unless written notification is provided by the applicable regulatory body</w:t>
      </w:r>
      <w:r w:rsidRPr="006F3EC0">
        <w:t xml:space="preserve">.  If </w:t>
      </w:r>
      <w:r w:rsidR="00C579E1">
        <w:t>working within regulated areas</w:t>
      </w:r>
      <w:r w:rsidRPr="006F3EC0">
        <w:t xml:space="preserve">, extensive consultation with the regulatory agencies </w:t>
      </w:r>
      <w:r w:rsidR="00C579E1">
        <w:t>may be</w:t>
      </w:r>
      <w:r w:rsidR="00C579E1" w:rsidRPr="006F3EC0">
        <w:t xml:space="preserve"> </w:t>
      </w:r>
      <w:r w:rsidRPr="006F3EC0">
        <w:t xml:space="preserve">required to </w:t>
      </w:r>
      <w:r w:rsidR="00C579E1">
        <w:t xml:space="preserve">obtain necessary approvals, which can include the </w:t>
      </w:r>
      <w:r w:rsidRPr="006F3EC0">
        <w:t>develop</w:t>
      </w:r>
      <w:r w:rsidR="00C579E1">
        <w:t>ment</w:t>
      </w:r>
      <w:r w:rsidRPr="006F3EC0">
        <w:t xml:space="preserve"> a detailed work</w:t>
      </w:r>
      <w:r w:rsidR="00C579E1">
        <w:t xml:space="preserve">, </w:t>
      </w:r>
      <w:proofErr w:type="gramStart"/>
      <w:r w:rsidRPr="006F3EC0">
        <w:t>mitigation</w:t>
      </w:r>
      <w:proofErr w:type="gramEnd"/>
      <w:r w:rsidRPr="006F3EC0">
        <w:t xml:space="preserve"> and restoration</w:t>
      </w:r>
      <w:r w:rsidR="00C579E1">
        <w:t xml:space="preserve"> plans</w:t>
      </w:r>
      <w:r w:rsidRPr="006F3EC0">
        <w:t>.</w:t>
      </w:r>
    </w:p>
    <w:p w14:paraId="5023A255" w14:textId="77777777" w:rsidR="00B55E51" w:rsidRPr="006F3EC0" w:rsidRDefault="00B55E51" w:rsidP="00341A37">
      <w:pPr>
        <w:pStyle w:val="Heading3"/>
      </w:pPr>
      <w:r w:rsidRPr="006F3EC0">
        <w:t>The operation of construction equipment within water bodies or watercourses is prohibited</w:t>
      </w:r>
      <w:r w:rsidR="00C579E1">
        <w:t xml:space="preserve"> unless identified on contract drawings and permits and approvals have been acquired</w:t>
      </w:r>
      <w:r w:rsidRPr="006F3EC0">
        <w:t>.</w:t>
      </w:r>
    </w:p>
    <w:p w14:paraId="02177046" w14:textId="77777777" w:rsidR="00B55E51" w:rsidRPr="006F3EC0" w:rsidRDefault="00B55E51" w:rsidP="00341A37">
      <w:pPr>
        <w:pStyle w:val="Heading3"/>
      </w:pPr>
      <w:r w:rsidRPr="006F3EC0">
        <w:t>Design and construct temporary crossings to minimize environmental impact to watercourses.</w:t>
      </w:r>
    </w:p>
    <w:p w14:paraId="583AD54A" w14:textId="77777777" w:rsidR="00B55E51" w:rsidRDefault="00B55E51" w:rsidP="00341A37">
      <w:pPr>
        <w:pStyle w:val="Heading3"/>
      </w:pPr>
      <w:r w:rsidRPr="00A24377">
        <w:t xml:space="preserve">Temporary crossings are to be constructed during appropriate </w:t>
      </w:r>
      <w:r w:rsidR="00C579E1">
        <w:t xml:space="preserve">ecological </w:t>
      </w:r>
      <w:r w:rsidRPr="00A24377">
        <w:t>timing windows and in accordance with</w:t>
      </w:r>
      <w:r>
        <w:t xml:space="preserve"> various regulatory processes and approvals.</w:t>
      </w:r>
    </w:p>
    <w:p w14:paraId="64156A00" w14:textId="77777777" w:rsidR="00B55E51" w:rsidRDefault="00B55E51" w:rsidP="00341A37">
      <w:pPr>
        <w:pStyle w:val="Heading3"/>
      </w:pPr>
      <w:r w:rsidRPr="00407293">
        <w:t>Dumping excavated fill, waste material, or debris in any watercourse</w:t>
      </w:r>
      <w:r>
        <w:t>, wetland, or associated floodplain</w:t>
      </w:r>
      <w:r w:rsidR="00C7664B">
        <w:t xml:space="preserve"> or any </w:t>
      </w:r>
      <w:r w:rsidR="002411F8">
        <w:t xml:space="preserve">other key </w:t>
      </w:r>
      <w:r w:rsidR="00C7664B">
        <w:t xml:space="preserve">natural </w:t>
      </w:r>
      <w:r w:rsidR="002411F8">
        <w:t>heritage features</w:t>
      </w:r>
      <w:r w:rsidRPr="00407293">
        <w:t xml:space="preserve"> is prohibited.</w:t>
      </w:r>
    </w:p>
    <w:p w14:paraId="249064FB" w14:textId="77777777" w:rsidR="00744CD9" w:rsidRPr="00A36AF1" w:rsidRDefault="00744CD9" w:rsidP="00744CD9">
      <w:pPr>
        <w:pStyle w:val="Heading3"/>
      </w:pPr>
      <w:r w:rsidRPr="00A36AF1">
        <w:t>Do not operate construction equipment in waterways.</w:t>
      </w:r>
    </w:p>
    <w:p w14:paraId="527EC900" w14:textId="77777777" w:rsidR="00744CD9" w:rsidRPr="00A36AF1" w:rsidRDefault="00744CD9" w:rsidP="00744CD9">
      <w:pPr>
        <w:pStyle w:val="Heading3"/>
      </w:pPr>
      <w:r w:rsidRPr="00A36AF1">
        <w:t>Do not use waterway beds for borrow material.</w:t>
      </w:r>
    </w:p>
    <w:p w14:paraId="64F1DA57" w14:textId="77777777" w:rsidR="00744CD9" w:rsidRPr="00A36AF1" w:rsidRDefault="00744CD9" w:rsidP="00744CD9">
      <w:pPr>
        <w:pStyle w:val="Heading3"/>
      </w:pPr>
      <w:r w:rsidRPr="00A36AF1">
        <w:t>Do not dump excavated fill, waste material or debris in waterways.</w:t>
      </w:r>
    </w:p>
    <w:p w14:paraId="2D52378A" w14:textId="77777777" w:rsidR="00744CD9" w:rsidRPr="00A36AF1" w:rsidRDefault="00744CD9" w:rsidP="00744CD9">
      <w:pPr>
        <w:pStyle w:val="Heading3"/>
      </w:pPr>
      <w:r w:rsidRPr="00A36AF1">
        <w:t>Design and construct temporary crossings to minimize erosion to waterways.</w:t>
      </w:r>
    </w:p>
    <w:p w14:paraId="46296D3E" w14:textId="77777777" w:rsidR="003771C8" w:rsidRPr="001A3E17" w:rsidRDefault="003771C8" w:rsidP="003771C8">
      <w:pPr>
        <w:pStyle w:val="Heading2"/>
      </w:pPr>
      <w:r w:rsidRPr="001A3E17">
        <w:lastRenderedPageBreak/>
        <w:t>Measurement and Payment</w:t>
      </w:r>
    </w:p>
    <w:p w14:paraId="3E50C1A2" w14:textId="77777777" w:rsidR="003771C8" w:rsidRDefault="003771C8" w:rsidP="003771C8">
      <w:pPr>
        <w:pStyle w:val="Heading3"/>
      </w:pPr>
      <w:r>
        <w:t xml:space="preserve">In </w:t>
      </w:r>
      <w:proofErr w:type="gramStart"/>
      <w:r>
        <w:t>general</w:t>
      </w:r>
      <w:proofErr w:type="gramEnd"/>
      <w:r>
        <w:t xml:space="preserve"> t</w:t>
      </w:r>
      <w:r w:rsidRPr="00014FC6">
        <w:t xml:space="preserve">he work outlined in this Section shall not be measured separately for payment but shall be deemed to be included within the unit and lump sum prices in the Bid Form for which the environmental protection measures are required. </w:t>
      </w:r>
    </w:p>
    <w:p w14:paraId="3B214316" w14:textId="77777777" w:rsidR="003771C8" w:rsidRDefault="003771C8" w:rsidP="003771C8">
      <w:pPr>
        <w:pStyle w:val="Heading3"/>
        <w:rPr>
          <w:highlight w:val="yellow"/>
        </w:rPr>
      </w:pPr>
      <w:r w:rsidRPr="003771C8">
        <w:rPr>
          <w:highlight w:val="yellow"/>
        </w:rPr>
        <w:t xml:space="preserve">Supply, installation, </w:t>
      </w:r>
      <w:proofErr w:type="gramStart"/>
      <w:r w:rsidRPr="003771C8">
        <w:rPr>
          <w:highlight w:val="yellow"/>
        </w:rPr>
        <w:t>maintenance</w:t>
      </w:r>
      <w:proofErr w:type="gramEnd"/>
      <w:r w:rsidRPr="003771C8">
        <w:rPr>
          <w:highlight w:val="yellow"/>
        </w:rPr>
        <w:t xml:space="preserve"> and removal of </w:t>
      </w:r>
      <w:r w:rsidR="00E43034">
        <w:rPr>
          <w:highlight w:val="yellow"/>
        </w:rPr>
        <w:t xml:space="preserve">Rolled Erosion Control Products </w:t>
      </w:r>
      <w:r w:rsidRPr="003771C8">
        <w:rPr>
          <w:highlight w:val="yellow"/>
        </w:rPr>
        <w:t>shall be measured separately for payment and shall be included in the unit per meter price(s) for Item No(s). ___ in the Bid Form.</w:t>
      </w:r>
    </w:p>
    <w:p w14:paraId="061777AA" w14:textId="77777777" w:rsidR="00E43034" w:rsidRPr="003771C8" w:rsidRDefault="00E43034" w:rsidP="00E43034">
      <w:pPr>
        <w:pStyle w:val="Heading3"/>
        <w:rPr>
          <w:highlight w:val="yellow"/>
        </w:rPr>
      </w:pPr>
      <w:r w:rsidRPr="003771C8">
        <w:rPr>
          <w:highlight w:val="yellow"/>
        </w:rPr>
        <w:t xml:space="preserve">Supply, installation, </w:t>
      </w:r>
      <w:proofErr w:type="gramStart"/>
      <w:r w:rsidRPr="003771C8">
        <w:rPr>
          <w:highlight w:val="yellow"/>
        </w:rPr>
        <w:t>maintenance</w:t>
      </w:r>
      <w:proofErr w:type="gramEnd"/>
      <w:r w:rsidRPr="003771C8">
        <w:rPr>
          <w:highlight w:val="yellow"/>
        </w:rPr>
        <w:t xml:space="preserve"> and removal of </w:t>
      </w:r>
      <w:r>
        <w:rPr>
          <w:highlight w:val="yellow"/>
        </w:rPr>
        <w:t xml:space="preserve">Natural Fiber Logs </w:t>
      </w:r>
      <w:r w:rsidRPr="003771C8">
        <w:rPr>
          <w:highlight w:val="yellow"/>
        </w:rPr>
        <w:t>shall be measured separately for payment and shall be included in the unit per meter price(s) for Item No(s). ___ in the Bid Form.</w:t>
      </w:r>
    </w:p>
    <w:p w14:paraId="4D5671F9" w14:textId="77777777" w:rsidR="00E43034" w:rsidRPr="003771C8" w:rsidRDefault="00E43034" w:rsidP="00E43034">
      <w:pPr>
        <w:pStyle w:val="Heading3"/>
        <w:rPr>
          <w:highlight w:val="yellow"/>
        </w:rPr>
      </w:pPr>
      <w:r w:rsidRPr="003771C8">
        <w:rPr>
          <w:highlight w:val="yellow"/>
        </w:rPr>
        <w:t xml:space="preserve">Supply, installation, </w:t>
      </w:r>
      <w:proofErr w:type="gramStart"/>
      <w:r w:rsidRPr="003771C8">
        <w:rPr>
          <w:highlight w:val="yellow"/>
        </w:rPr>
        <w:t>maintenance</w:t>
      </w:r>
      <w:proofErr w:type="gramEnd"/>
      <w:r w:rsidRPr="003771C8">
        <w:rPr>
          <w:highlight w:val="yellow"/>
        </w:rPr>
        <w:t xml:space="preserve"> and removal of </w:t>
      </w:r>
      <w:r w:rsidR="002C1430">
        <w:rPr>
          <w:highlight w:val="yellow"/>
        </w:rPr>
        <w:t xml:space="preserve">Filter Socks </w:t>
      </w:r>
      <w:r w:rsidRPr="003771C8">
        <w:rPr>
          <w:highlight w:val="yellow"/>
        </w:rPr>
        <w:t>shall be measured separately for payment and shall be included in the unit per meter price(s) for Item No(s). ___ in the Bid Form.</w:t>
      </w:r>
    </w:p>
    <w:p w14:paraId="085F46A9" w14:textId="77777777" w:rsidR="002C1430" w:rsidRPr="003771C8" w:rsidRDefault="002C1430" w:rsidP="002C1430">
      <w:pPr>
        <w:pStyle w:val="Heading3"/>
        <w:rPr>
          <w:highlight w:val="yellow"/>
        </w:rPr>
      </w:pPr>
      <w:r w:rsidRPr="003771C8">
        <w:rPr>
          <w:highlight w:val="yellow"/>
        </w:rPr>
        <w:t xml:space="preserve">Supply, installation, </w:t>
      </w:r>
      <w:proofErr w:type="gramStart"/>
      <w:r w:rsidRPr="003771C8">
        <w:rPr>
          <w:highlight w:val="yellow"/>
        </w:rPr>
        <w:t>maintenance</w:t>
      </w:r>
      <w:proofErr w:type="gramEnd"/>
      <w:r w:rsidRPr="003771C8">
        <w:rPr>
          <w:highlight w:val="yellow"/>
        </w:rPr>
        <w:t xml:space="preserve"> and removal of </w:t>
      </w:r>
      <w:r>
        <w:rPr>
          <w:highlight w:val="yellow"/>
        </w:rPr>
        <w:t xml:space="preserve">Sediment Control Fence </w:t>
      </w:r>
      <w:r w:rsidRPr="003771C8">
        <w:rPr>
          <w:highlight w:val="yellow"/>
        </w:rPr>
        <w:t>shall be measured separately for payment and shall be included in the unit per meter price(s) for Item No(s). ___ in the Bid Form.</w:t>
      </w:r>
    </w:p>
    <w:p w14:paraId="4A2675C5" w14:textId="77777777" w:rsidR="003771C8" w:rsidRPr="002C1430" w:rsidRDefault="003771C8" w:rsidP="003771C8">
      <w:pPr>
        <w:pStyle w:val="Heading3"/>
        <w:rPr>
          <w:highlight w:val="yellow"/>
        </w:rPr>
      </w:pPr>
      <w:r w:rsidRPr="002C1430">
        <w:rPr>
          <w:highlight w:val="yellow"/>
        </w:rPr>
        <w:t>Supply, installation, maintenance</w:t>
      </w:r>
      <w:r w:rsidR="00925DC1" w:rsidRPr="002C1430">
        <w:rPr>
          <w:highlight w:val="yellow"/>
        </w:rPr>
        <w:t xml:space="preserve"> (including sediment removal)</w:t>
      </w:r>
      <w:r w:rsidRPr="002C1430">
        <w:rPr>
          <w:highlight w:val="yellow"/>
        </w:rPr>
        <w:t xml:space="preserve"> and removal of </w:t>
      </w:r>
      <w:r w:rsidR="002C1430" w:rsidRPr="002C1430">
        <w:rPr>
          <w:highlight w:val="yellow"/>
        </w:rPr>
        <w:t>Storm Drain Inlet P</w:t>
      </w:r>
      <w:r w:rsidR="00FA1093" w:rsidRPr="002C1430">
        <w:rPr>
          <w:highlight w:val="yellow"/>
        </w:rPr>
        <w:t xml:space="preserve">rotection </w:t>
      </w:r>
      <w:r w:rsidRPr="002C1430">
        <w:rPr>
          <w:highlight w:val="yellow"/>
        </w:rPr>
        <w:t>shall be measured separately for payment and shall be included in the unit price for Item No</w:t>
      </w:r>
      <w:r w:rsidR="000B3B09">
        <w:rPr>
          <w:highlight w:val="yellow"/>
        </w:rPr>
        <w:t>(s)</w:t>
      </w:r>
      <w:r w:rsidRPr="002C1430">
        <w:rPr>
          <w:highlight w:val="yellow"/>
        </w:rPr>
        <w:t>. ___ in the Bid Form.</w:t>
      </w:r>
    </w:p>
    <w:p w14:paraId="4080DF22" w14:textId="77777777" w:rsidR="00FA1093" w:rsidRPr="002C1430" w:rsidRDefault="00FA1093" w:rsidP="00FA1093">
      <w:pPr>
        <w:pStyle w:val="Heading3"/>
        <w:rPr>
          <w:highlight w:val="yellow"/>
        </w:rPr>
      </w:pPr>
      <w:r w:rsidRPr="002C1430">
        <w:rPr>
          <w:highlight w:val="yellow"/>
        </w:rPr>
        <w:t xml:space="preserve">Supply, installation, maintenance (including sediment removal) and removal of </w:t>
      </w:r>
      <w:r w:rsidR="002C1430" w:rsidRPr="002C1430">
        <w:rPr>
          <w:highlight w:val="yellow"/>
        </w:rPr>
        <w:t>S</w:t>
      </w:r>
      <w:r w:rsidRPr="002C1430">
        <w:rPr>
          <w:highlight w:val="yellow"/>
        </w:rPr>
        <w:t>ediment (</w:t>
      </w:r>
      <w:r w:rsidR="002C1430" w:rsidRPr="002C1430">
        <w:rPr>
          <w:highlight w:val="yellow"/>
        </w:rPr>
        <w:t>D</w:t>
      </w:r>
      <w:r w:rsidRPr="002C1430">
        <w:rPr>
          <w:highlight w:val="yellow"/>
        </w:rPr>
        <w:t xml:space="preserve">ewatering) </w:t>
      </w:r>
      <w:r w:rsidR="002C1430" w:rsidRPr="002C1430">
        <w:rPr>
          <w:highlight w:val="yellow"/>
        </w:rPr>
        <w:t>B</w:t>
      </w:r>
      <w:r w:rsidRPr="002C1430">
        <w:rPr>
          <w:highlight w:val="yellow"/>
        </w:rPr>
        <w:t>ags shall be measured separately for payment and shall be included in the unit price for Item No</w:t>
      </w:r>
      <w:r w:rsidR="000B3B09">
        <w:rPr>
          <w:highlight w:val="yellow"/>
        </w:rPr>
        <w:t>(s)</w:t>
      </w:r>
      <w:r w:rsidRPr="002C1430">
        <w:rPr>
          <w:highlight w:val="yellow"/>
        </w:rPr>
        <w:t>. ___ in the Bid Form.</w:t>
      </w:r>
    </w:p>
    <w:p w14:paraId="2AFCE9A7" w14:textId="77777777" w:rsidR="00642A1A" w:rsidRPr="00844076" w:rsidRDefault="00430DE5" w:rsidP="00430DE5">
      <w:pPr>
        <w:pStyle w:val="Heading3"/>
      </w:pPr>
      <w:r w:rsidRPr="00844076">
        <w:t xml:space="preserve">Payment at the Contract price for the above tender items shall be full compensation for all </w:t>
      </w:r>
      <w:proofErr w:type="spellStart"/>
      <w:r w:rsidRPr="00844076">
        <w:t>labour</w:t>
      </w:r>
      <w:proofErr w:type="spellEnd"/>
      <w:r w:rsidRPr="00844076">
        <w:t xml:space="preserve">, equipment, and material required to do the work. </w:t>
      </w:r>
      <w:r w:rsidR="00642A1A" w:rsidRPr="00844076">
        <w:t>Progress payments for the temporary erosion and sediment control measures shall be made as follows:</w:t>
      </w:r>
    </w:p>
    <w:p w14:paraId="439C7E64" w14:textId="77777777" w:rsidR="00642A1A" w:rsidRPr="00844076" w:rsidRDefault="00430DE5" w:rsidP="00430DE5">
      <w:pPr>
        <w:pStyle w:val="Heading3"/>
        <w:numPr>
          <w:ilvl w:val="0"/>
          <w:numId w:val="0"/>
        </w:numPr>
        <w:ind w:left="1440"/>
      </w:pPr>
      <w:r w:rsidRPr="00844076">
        <w:t xml:space="preserve">a) </w:t>
      </w:r>
      <w:r w:rsidR="00925DC1" w:rsidRPr="00844076">
        <w:t>3</w:t>
      </w:r>
      <w:r w:rsidR="00642A1A" w:rsidRPr="00844076">
        <w:t>0% for initial construction.</w:t>
      </w:r>
    </w:p>
    <w:p w14:paraId="65A98A2F" w14:textId="77777777" w:rsidR="00642A1A" w:rsidRPr="00844076" w:rsidRDefault="002411F8" w:rsidP="00430DE5">
      <w:pPr>
        <w:pStyle w:val="Heading3"/>
        <w:numPr>
          <w:ilvl w:val="0"/>
          <w:numId w:val="0"/>
        </w:numPr>
        <w:ind w:left="1440"/>
      </w:pPr>
      <w:r w:rsidRPr="00844076">
        <w:t xml:space="preserve">b) </w:t>
      </w:r>
      <w:r w:rsidR="00925DC1" w:rsidRPr="00844076">
        <w:t>5</w:t>
      </w:r>
      <w:r w:rsidR="00642A1A" w:rsidRPr="00844076">
        <w:t>0% for maintenance.</w:t>
      </w:r>
    </w:p>
    <w:p w14:paraId="34270E55" w14:textId="77777777" w:rsidR="003771C8" w:rsidRPr="001B599D" w:rsidRDefault="00642A1A" w:rsidP="00430DE5">
      <w:pPr>
        <w:pStyle w:val="Heading3"/>
        <w:numPr>
          <w:ilvl w:val="0"/>
          <w:numId w:val="0"/>
        </w:numPr>
        <w:ind w:left="1440"/>
      </w:pPr>
      <w:r w:rsidRPr="00844076">
        <w:t>c) 20% for removal.</w:t>
      </w:r>
    </w:p>
    <w:p w14:paraId="595DA3E0" w14:textId="77777777" w:rsidR="0021200C" w:rsidRPr="0024654E" w:rsidRDefault="0021200C" w:rsidP="00341A37">
      <w:pPr>
        <w:pStyle w:val="Heading2"/>
      </w:pPr>
      <w:r w:rsidRPr="0024654E">
        <w:t>General</w:t>
      </w:r>
    </w:p>
    <w:p w14:paraId="7864AFC6" w14:textId="77777777" w:rsidR="00F86055" w:rsidRPr="009468CD" w:rsidRDefault="00F86055" w:rsidP="00F86055">
      <w:pPr>
        <w:pStyle w:val="Heading3"/>
      </w:pPr>
      <w:r w:rsidRPr="009468CD">
        <w:t xml:space="preserve">Comply with the following </w:t>
      </w:r>
      <w:r>
        <w:t xml:space="preserve">acts </w:t>
      </w:r>
      <w:r w:rsidRPr="009468CD">
        <w:t>and corresponding regulations:</w:t>
      </w:r>
    </w:p>
    <w:p w14:paraId="49B8323E" w14:textId="77777777" w:rsidR="00F86055" w:rsidRDefault="00F86055" w:rsidP="00F86055">
      <w:pPr>
        <w:pStyle w:val="Heading4"/>
      </w:pPr>
      <w:r>
        <w:t xml:space="preserve">Federal </w:t>
      </w:r>
    </w:p>
    <w:p w14:paraId="3A6C6358" w14:textId="77777777" w:rsidR="00F86055" w:rsidRPr="00B40BE3" w:rsidRDefault="00C36770" w:rsidP="00F86055">
      <w:pPr>
        <w:pStyle w:val="Heading5"/>
      </w:pPr>
      <w:r>
        <w:t>Fisheries Act</w:t>
      </w:r>
    </w:p>
    <w:p w14:paraId="6B2BF33E" w14:textId="77777777" w:rsidR="00F86055" w:rsidRDefault="00F86055" w:rsidP="00F86055">
      <w:pPr>
        <w:pStyle w:val="Heading5"/>
      </w:pPr>
      <w:r>
        <w:t>Migratory Birds Convention Act</w:t>
      </w:r>
    </w:p>
    <w:p w14:paraId="101F8E48" w14:textId="77777777" w:rsidR="00F86055" w:rsidRDefault="00F86055" w:rsidP="00F86055">
      <w:pPr>
        <w:pStyle w:val="Heading5"/>
      </w:pPr>
      <w:r>
        <w:t>Species at Risk Act</w:t>
      </w:r>
    </w:p>
    <w:p w14:paraId="25A22445" w14:textId="77777777" w:rsidR="00F86055" w:rsidRDefault="00F86055" w:rsidP="00F86055">
      <w:pPr>
        <w:pStyle w:val="Heading4"/>
      </w:pPr>
      <w:r>
        <w:t>Provincial</w:t>
      </w:r>
    </w:p>
    <w:p w14:paraId="585622D0" w14:textId="77777777" w:rsidR="00F86055" w:rsidRDefault="00F86055" w:rsidP="00F86055">
      <w:pPr>
        <w:pStyle w:val="Heading5"/>
      </w:pPr>
      <w:r>
        <w:t>Conservation Authorities Act</w:t>
      </w:r>
    </w:p>
    <w:p w14:paraId="7B8264CB" w14:textId="77777777" w:rsidR="00F86055" w:rsidRDefault="00C36770" w:rsidP="00F86055">
      <w:pPr>
        <w:pStyle w:val="Heading5"/>
      </w:pPr>
      <w:r>
        <w:t>Endangered Species Act</w:t>
      </w:r>
    </w:p>
    <w:p w14:paraId="5461BAC7" w14:textId="77777777" w:rsidR="00F86055" w:rsidRDefault="00F86055" w:rsidP="00F86055">
      <w:pPr>
        <w:pStyle w:val="Heading5"/>
      </w:pPr>
      <w:r>
        <w:t xml:space="preserve">Ontario Water Resources Act </w:t>
      </w:r>
    </w:p>
    <w:p w14:paraId="44474806" w14:textId="77777777" w:rsidR="00F86055" w:rsidRDefault="00F86055" w:rsidP="00F86055">
      <w:pPr>
        <w:pStyle w:val="Heading5"/>
      </w:pPr>
      <w:r>
        <w:t>Environmental Protection Act</w:t>
      </w:r>
    </w:p>
    <w:p w14:paraId="7DA2DEF3" w14:textId="77777777" w:rsidR="00F86055" w:rsidRDefault="00F86055" w:rsidP="00F86055">
      <w:pPr>
        <w:pStyle w:val="Heading5"/>
      </w:pPr>
      <w:r>
        <w:t>Invasive Species Act</w:t>
      </w:r>
    </w:p>
    <w:p w14:paraId="6C500922" w14:textId="77777777" w:rsidR="00B96972" w:rsidRDefault="00B96972" w:rsidP="00F86055">
      <w:pPr>
        <w:pStyle w:val="Heading5"/>
      </w:pPr>
      <w:r>
        <w:t>Ontario Heritage Act</w:t>
      </w:r>
    </w:p>
    <w:p w14:paraId="557B5D1A" w14:textId="77777777" w:rsidR="0021200C" w:rsidRPr="00B55E51" w:rsidRDefault="000C1F04" w:rsidP="00341A37">
      <w:pPr>
        <w:pStyle w:val="Heading3"/>
      </w:pPr>
      <w:r w:rsidRPr="00B55E51">
        <w:t>The Contractor shall e</w:t>
      </w:r>
      <w:r w:rsidR="0021200C" w:rsidRPr="00B55E51">
        <w:t xml:space="preserve">stablish and maintain </w:t>
      </w:r>
      <w:r w:rsidRPr="00B55E51">
        <w:t>S</w:t>
      </w:r>
      <w:r w:rsidR="0021200C" w:rsidRPr="00B55E51">
        <w:t>ite procedures such that noise</w:t>
      </w:r>
      <w:r w:rsidRPr="00B55E51">
        <w:t>, dust and vibration</w:t>
      </w:r>
      <w:r w:rsidR="0021200C" w:rsidRPr="00B55E51">
        <w:t xml:space="preserve"> levels from construction areas are minimized.</w:t>
      </w:r>
    </w:p>
    <w:p w14:paraId="78AFA31B" w14:textId="77777777" w:rsidR="00B55E51" w:rsidRPr="00E035EC" w:rsidRDefault="00B55E51" w:rsidP="00341A37">
      <w:pPr>
        <w:pStyle w:val="Heading3"/>
      </w:pPr>
      <w:r w:rsidRPr="00E035EC">
        <w:lastRenderedPageBreak/>
        <w:t xml:space="preserve">The Contractor shall control surface and groundwater in accordance with </w:t>
      </w:r>
      <w:r w:rsidR="00E035EC" w:rsidRPr="00E035EC">
        <w:t xml:space="preserve">MECP </w:t>
      </w:r>
      <w:r w:rsidRPr="00E035EC">
        <w:t xml:space="preserve">and Conservation Authority standards, Regional and municipal </w:t>
      </w:r>
      <w:proofErr w:type="gramStart"/>
      <w:r w:rsidRPr="00E035EC">
        <w:t>drainage</w:t>
      </w:r>
      <w:proofErr w:type="gramEnd"/>
      <w:r w:rsidRPr="00E035EC">
        <w:t xml:space="preserve"> and sewer use bylaws, and prevent impacts to adjacent natural receivers.</w:t>
      </w:r>
    </w:p>
    <w:p w14:paraId="05113BE6" w14:textId="77777777" w:rsidR="00B55E51" w:rsidRPr="00B55E51" w:rsidRDefault="00B55E51" w:rsidP="00341A37">
      <w:pPr>
        <w:pStyle w:val="Heading3"/>
      </w:pPr>
      <w:r w:rsidRPr="00B55E51">
        <w:t>The Contractor shall comply with ecological timing windows (e.g. no in-water or near water work outside of designated fisheries timing windows, no tree-clearing or vegetation removal outside of migratory birds timing windows) unless approval is obtained through consultatio</w:t>
      </w:r>
      <w:r w:rsidR="00DE7AD3">
        <w:t xml:space="preserve">n with regulatory authorities. </w:t>
      </w:r>
      <w:r w:rsidR="00DE7AD3" w:rsidRPr="009468CD">
        <w:rPr>
          <w:i/>
          <w:highlight w:val="yellow"/>
        </w:rPr>
        <w:t>[</w:t>
      </w:r>
      <w:r w:rsidR="007A4C4F">
        <w:rPr>
          <w:i/>
          <w:highlight w:val="yellow"/>
        </w:rPr>
        <w:t xml:space="preserve">Consultant Note: </w:t>
      </w:r>
      <w:r w:rsidR="00DE7AD3" w:rsidRPr="009468CD">
        <w:rPr>
          <w:i/>
          <w:highlight w:val="yellow"/>
        </w:rPr>
        <w:t xml:space="preserve"> List potential timing constraints]</w:t>
      </w:r>
    </w:p>
    <w:p w14:paraId="0133880D" w14:textId="77777777" w:rsidR="00CD55BC" w:rsidRPr="00B55E51" w:rsidRDefault="00CD55BC" w:rsidP="00CD55BC">
      <w:pPr>
        <w:pStyle w:val="Heading3"/>
      </w:pPr>
      <w:r w:rsidRPr="00B55E51">
        <w:t xml:space="preserve">The Contractor shall ensure that </w:t>
      </w:r>
      <w:r>
        <w:t xml:space="preserve">the construction has </w:t>
      </w:r>
      <w:r w:rsidRPr="00B55E51">
        <w:t>no impact</w:t>
      </w:r>
      <w:r>
        <w:t xml:space="preserve"> on</w:t>
      </w:r>
      <w:r w:rsidRPr="00B55E51">
        <w:t xml:space="preserve"> adjacent natural habitats.  This includes but is not limited to impacts associated with sedimentation, erosion, release of deleterious materials, vegetation removal, or harmful alteration to ground water or surface water regimes.</w:t>
      </w:r>
    </w:p>
    <w:p w14:paraId="30F7159E" w14:textId="77777777" w:rsidR="00CD55BC" w:rsidRPr="00B55E51" w:rsidRDefault="00CD55BC" w:rsidP="00CD55BC">
      <w:pPr>
        <w:pStyle w:val="Heading3"/>
      </w:pPr>
      <w:r w:rsidRPr="00B55E51">
        <w:t xml:space="preserve">The Contractor shall monitor weather throughout the </w:t>
      </w:r>
      <w:r>
        <w:t xml:space="preserve">Work </w:t>
      </w:r>
      <w:r w:rsidRPr="00B55E51">
        <w:t>to ensure</w:t>
      </w:r>
      <w:r>
        <w:t xml:space="preserve"> that the Work is </w:t>
      </w:r>
      <w:r w:rsidRPr="00B55E51">
        <w:t xml:space="preserve">conducted during </w:t>
      </w:r>
      <w:proofErr w:type="spellStart"/>
      <w:r w:rsidRPr="00B55E51">
        <w:t>favourable</w:t>
      </w:r>
      <w:proofErr w:type="spellEnd"/>
      <w:r w:rsidRPr="00B55E51">
        <w:t xml:space="preserve"> conditions.</w:t>
      </w:r>
    </w:p>
    <w:p w14:paraId="12051F66" w14:textId="77777777" w:rsidR="00CD55BC" w:rsidRPr="0072658D" w:rsidRDefault="00CD55BC" w:rsidP="002B624D">
      <w:pPr>
        <w:pStyle w:val="Heading3"/>
      </w:pPr>
      <w:r w:rsidRPr="0072658D">
        <w:t>All in-water or near-water works shall be conducted in the dry and isolated from any adjacent natural receivers using appropriate erosion and sediment controls.</w:t>
      </w:r>
      <w:r w:rsidR="007755EA" w:rsidRPr="0072658D">
        <w:t xml:space="preserve"> </w:t>
      </w:r>
      <w:r w:rsidR="007755EA" w:rsidRPr="0072658D">
        <w:rPr>
          <w:highlight w:val="yellow"/>
        </w:rPr>
        <w:t>[</w:t>
      </w:r>
      <w:r w:rsidR="007755EA" w:rsidRPr="0072658D">
        <w:rPr>
          <w:i/>
          <w:highlight w:val="yellow"/>
        </w:rPr>
        <w:t>Consultant Note: Confirm if</w:t>
      </w:r>
      <w:r w:rsidR="002B624D" w:rsidRPr="0072658D">
        <w:rPr>
          <w:i/>
          <w:highlight w:val="yellow"/>
        </w:rPr>
        <w:t xml:space="preserve"> in-water or near-water works must occur in the dry, or if isolation is sufficient</w:t>
      </w:r>
      <w:r w:rsidR="002B624D" w:rsidRPr="0072658D">
        <w:rPr>
          <w:highlight w:val="yellow"/>
        </w:rPr>
        <w:t>]</w:t>
      </w:r>
    </w:p>
    <w:p w14:paraId="69925897" w14:textId="77777777" w:rsidR="00CD55BC" w:rsidRPr="00B55E51" w:rsidRDefault="00CD55BC" w:rsidP="002B624D">
      <w:pPr>
        <w:pStyle w:val="Heading3"/>
      </w:pPr>
      <w:r w:rsidRPr="00B55E51">
        <w:t>Disturbed areas shall be minimized to the extent possible, and temporarily or permanently stabilized or restored as the work progresses.</w:t>
      </w:r>
      <w:r w:rsidR="002B624D">
        <w:t xml:space="preserve"> R</w:t>
      </w:r>
      <w:r w:rsidR="002B624D" w:rsidRPr="002B624D">
        <w:t>estore/revegetate areas that have not been active for more than 30 days</w:t>
      </w:r>
      <w:r w:rsidR="002B624D">
        <w:t>.</w:t>
      </w:r>
    </w:p>
    <w:p w14:paraId="2E5D9AD2" w14:textId="77777777" w:rsidR="00CD55BC" w:rsidRDefault="00CD55BC" w:rsidP="00CD55BC">
      <w:pPr>
        <w:pStyle w:val="Heading3"/>
      </w:pPr>
      <w:r w:rsidRPr="00B55E51">
        <w:t xml:space="preserve">All access to the </w:t>
      </w:r>
      <w:r>
        <w:t>Site</w:t>
      </w:r>
      <w:r w:rsidRPr="00B55E51">
        <w:t xml:space="preserve"> shall be from either side of the watercourse, where present, and at no time shall equipment or vehicles enter or cross through the watercourse unless approved by applicable regulatory agencies (e.g. Conservation Authority</w:t>
      </w:r>
      <w:r w:rsidR="00E035EC">
        <w:t xml:space="preserve">, MNRF, MECP </w:t>
      </w:r>
      <w:r w:rsidR="00FA25DA">
        <w:t>and/</w:t>
      </w:r>
      <w:r w:rsidR="00E035EC">
        <w:t xml:space="preserve">or DFO depending on the regulatory </w:t>
      </w:r>
      <w:r w:rsidR="00FA25DA">
        <w:t>regime</w:t>
      </w:r>
      <w:r w:rsidR="00E035EC">
        <w:t xml:space="preserve"> applicable to the watercourse)</w:t>
      </w:r>
      <w:r w:rsidRPr="00B55E51">
        <w:t>.</w:t>
      </w:r>
    </w:p>
    <w:p w14:paraId="5809331E" w14:textId="77777777" w:rsidR="00D411D1" w:rsidRDefault="002D68BA" w:rsidP="00ED7AC1">
      <w:pPr>
        <w:pStyle w:val="Heading3"/>
      </w:pPr>
      <w:r w:rsidRPr="002D68BA">
        <w:t xml:space="preserve">The Contractor shall supply, install, </w:t>
      </w:r>
      <w:proofErr w:type="gramStart"/>
      <w:r w:rsidRPr="002D68BA">
        <w:t>maintain</w:t>
      </w:r>
      <w:proofErr w:type="gramEnd"/>
      <w:r w:rsidRPr="002D68BA">
        <w:t xml:space="preserve"> and remove at the end of construction, all required sediment and erosion control items as shown on the Contract Drawings.</w:t>
      </w:r>
    </w:p>
    <w:p w14:paraId="73FAF504" w14:textId="77777777" w:rsidR="00AA3035" w:rsidRPr="002D68BA" w:rsidRDefault="00AA3035" w:rsidP="002D68BA">
      <w:pPr>
        <w:pStyle w:val="Heading3"/>
        <w:spacing w:before="0"/>
      </w:pPr>
      <w:r>
        <w:t xml:space="preserve">The Contractor shall ensure that works on site do not result in the introduction or spread of invasive species.  All equipment arriving on site shall be clean and free of plant material including seed </w:t>
      </w:r>
      <w:r w:rsidR="009865A5">
        <w:t>and</w:t>
      </w:r>
      <w:r>
        <w:t xml:space="preserve"> root/rhizomes.</w:t>
      </w:r>
    </w:p>
    <w:p w14:paraId="7D96829A" w14:textId="77777777" w:rsidR="00B55E51" w:rsidRPr="002D68BA" w:rsidRDefault="00B55E51" w:rsidP="00341A37">
      <w:pPr>
        <w:pStyle w:val="Heading2"/>
      </w:pPr>
      <w:r w:rsidRPr="002D68BA">
        <w:t>Notification</w:t>
      </w:r>
    </w:p>
    <w:p w14:paraId="121D3A5F" w14:textId="77777777" w:rsidR="00B55E51" w:rsidRPr="00A36AF1" w:rsidRDefault="00B55E51" w:rsidP="00341A37">
      <w:pPr>
        <w:pStyle w:val="Heading3"/>
      </w:pPr>
      <w:r w:rsidRPr="002D68BA">
        <w:t>The Consultant will notify Contractor in writing of any observed non-compliance with Federal, Provincial or Municipal environmental laws or regulations, permits, and other elements of environmental protection. Upon receipt of this notice, the Contractor shall inform</w:t>
      </w:r>
      <w:r w:rsidRPr="00A36AF1">
        <w:t xml:space="preserve"> the Consultant </w:t>
      </w:r>
      <w:r>
        <w:t>of the</w:t>
      </w:r>
      <w:r w:rsidRPr="00A36AF1">
        <w:t xml:space="preserve"> proposed corrective action and take such</w:t>
      </w:r>
      <w:r>
        <w:t xml:space="preserve"> </w:t>
      </w:r>
      <w:r w:rsidRPr="00A36AF1">
        <w:t>action</w:t>
      </w:r>
      <w:r w:rsidR="00D12A13">
        <w:t xml:space="preserve"> within 48 hours</w:t>
      </w:r>
      <w:r w:rsidRPr="00A36AF1">
        <w:t xml:space="preserve"> as approved by the Consultant. </w:t>
      </w:r>
    </w:p>
    <w:p w14:paraId="0654FBB3" w14:textId="77777777" w:rsidR="00B55E51" w:rsidRPr="00A36AF1" w:rsidRDefault="00B55E51" w:rsidP="00341A37">
      <w:pPr>
        <w:pStyle w:val="Heading3"/>
      </w:pPr>
      <w:r w:rsidRPr="00A36AF1">
        <w:t>The Consultant may issue stop order of work until satisfactory corrective action has been taken.</w:t>
      </w:r>
    </w:p>
    <w:p w14:paraId="0548A373" w14:textId="77777777" w:rsidR="00B55E51" w:rsidRPr="00A36AF1" w:rsidRDefault="00B55E51" w:rsidP="00341A37">
      <w:pPr>
        <w:pStyle w:val="Heading3"/>
      </w:pPr>
      <w:r w:rsidRPr="00A36AF1">
        <w:t>No</w:t>
      </w:r>
      <w:r w:rsidR="00CD55BC">
        <w:t xml:space="preserve"> Contract Time</w:t>
      </w:r>
      <w:r w:rsidRPr="00A36AF1">
        <w:t xml:space="preserve"> extensions will be </w:t>
      </w:r>
      <w:proofErr w:type="gramStart"/>
      <w:r w:rsidRPr="00A36AF1">
        <w:t>granted</w:t>
      </w:r>
      <w:proofErr w:type="gramEnd"/>
      <w:r w:rsidRPr="00A36AF1">
        <w:t xml:space="preserve"> or equitable adjustments allowed to Contractor for such suspensions.</w:t>
      </w:r>
    </w:p>
    <w:p w14:paraId="4EB326B4" w14:textId="77777777" w:rsidR="00885598" w:rsidRPr="00014FC6" w:rsidRDefault="00885598" w:rsidP="00885598">
      <w:pPr>
        <w:keepNext/>
        <w:numPr>
          <w:ilvl w:val="1"/>
          <w:numId w:val="3"/>
        </w:numPr>
        <w:tabs>
          <w:tab w:val="clear" w:pos="576"/>
          <w:tab w:val="num" w:pos="720"/>
          <w:tab w:val="center" w:pos="5155"/>
          <w:tab w:val="right" w:pos="10800"/>
        </w:tabs>
        <w:spacing w:before="80"/>
        <w:ind w:left="720" w:hanging="720"/>
        <w:contextualSpacing/>
        <w:outlineLvl w:val="1"/>
        <w:rPr>
          <w:rFonts w:ascii="Calibri" w:hAnsi="Calibri"/>
          <w:szCs w:val="22"/>
          <w:u w:val="single"/>
        </w:rPr>
      </w:pPr>
      <w:r w:rsidRPr="00014FC6">
        <w:rPr>
          <w:rFonts w:ascii="Calibri" w:hAnsi="Calibri"/>
          <w:szCs w:val="22"/>
          <w:u w:val="single"/>
        </w:rPr>
        <w:t>Contingency Plans</w:t>
      </w:r>
    </w:p>
    <w:p w14:paraId="49E09C82" w14:textId="77777777" w:rsidR="00ED7AC1" w:rsidRPr="00ED7AC1" w:rsidRDefault="00ED7AC1" w:rsidP="00ED7AC1">
      <w:pPr>
        <w:pStyle w:val="Heading3"/>
      </w:pPr>
      <w:r w:rsidRPr="002D68BA">
        <w:t xml:space="preserve">The Contractor shall provide an Environmental Protection Plan </w:t>
      </w:r>
      <w:r w:rsidRPr="00014FC6">
        <w:t xml:space="preserve">for approval by the </w:t>
      </w:r>
      <w:r>
        <w:t>Region</w:t>
      </w:r>
      <w:r w:rsidRPr="00014FC6">
        <w:t xml:space="preserve">, </w:t>
      </w:r>
      <w:proofErr w:type="gramStart"/>
      <w:r w:rsidRPr="00014FC6">
        <w:t>Municipalities</w:t>
      </w:r>
      <w:proofErr w:type="gramEnd"/>
      <w:r w:rsidRPr="00014FC6">
        <w:t xml:space="preserve"> and the Consultant 30 Days prior to mobilization to Site</w:t>
      </w:r>
      <w:r>
        <w:t xml:space="preserve">. The Environmental Protection Plan shall include the following contingency plans, </w:t>
      </w:r>
      <w:r w:rsidRPr="00ED7AC1">
        <w:t>as stand alone, or in combination with other documents in this listing:</w:t>
      </w:r>
    </w:p>
    <w:p w14:paraId="48E10E41" w14:textId="77777777" w:rsidR="0029286F" w:rsidRPr="0029286F" w:rsidRDefault="00885598" w:rsidP="0029286F">
      <w:pPr>
        <w:pStyle w:val="Heading4"/>
        <w:rPr>
          <w:rFonts w:cs="Arial"/>
          <w:i/>
        </w:rPr>
      </w:pPr>
      <w:r>
        <w:rPr>
          <w:rFonts w:cs="Arial"/>
        </w:rPr>
        <w:lastRenderedPageBreak/>
        <w:t>Methodology-Based</w:t>
      </w:r>
      <w:r w:rsidRPr="00014FC6">
        <w:rPr>
          <w:rFonts w:cs="Arial"/>
        </w:rPr>
        <w:t xml:space="preserve"> Contingency Plans</w:t>
      </w:r>
      <w:r w:rsidR="002B624D">
        <w:rPr>
          <w:rFonts w:cs="Arial"/>
        </w:rPr>
        <w:t xml:space="preserve"> </w:t>
      </w:r>
    </w:p>
    <w:p w14:paraId="7CECA415" w14:textId="77777777" w:rsidR="0029286F" w:rsidRPr="000B3B09" w:rsidRDefault="002B624D" w:rsidP="0029286F">
      <w:pPr>
        <w:pStyle w:val="Heading5"/>
        <w:rPr>
          <w:rFonts w:cs="Arial"/>
          <w:i/>
          <w:highlight w:val="yellow"/>
        </w:rPr>
      </w:pPr>
      <w:r w:rsidRPr="000B3B09">
        <w:rPr>
          <w:rFonts w:cs="Arial"/>
          <w:i/>
          <w:highlight w:val="yellow"/>
        </w:rPr>
        <w:t>[</w:t>
      </w:r>
      <w:r w:rsidR="0029286F" w:rsidRPr="000B3B09">
        <w:rPr>
          <w:i/>
          <w:highlight w:val="yellow"/>
        </w:rPr>
        <w:t xml:space="preserve">Consultant Note:  Identify required contingency plans to address any environmental or compliance risk based on the construction or rehabilitation methodology used. Examples include: </w:t>
      </w:r>
    </w:p>
    <w:p w14:paraId="1D5FBCFB" w14:textId="77777777" w:rsidR="0029286F" w:rsidRPr="00907C83" w:rsidRDefault="0029286F" w:rsidP="0029286F">
      <w:pPr>
        <w:ind w:left="1800" w:firstLine="720"/>
        <w:rPr>
          <w:rFonts w:ascii="Calibri" w:hAnsi="Calibri" w:cs="Calibri"/>
          <w:i/>
          <w:highlight w:val="yellow"/>
        </w:rPr>
      </w:pPr>
      <w:r w:rsidRPr="00907C83">
        <w:rPr>
          <w:rFonts w:ascii="Calibri" w:hAnsi="Calibri" w:cs="Calibri"/>
          <w:i/>
          <w:highlight w:val="yellow"/>
        </w:rPr>
        <w:t xml:space="preserve">-Frac-out contingency plan for Horizontal Directional Drilling or Micro tunneling  </w:t>
      </w:r>
    </w:p>
    <w:p w14:paraId="7CE1ACB1" w14:textId="77777777" w:rsidR="0029286F" w:rsidRPr="00907C83" w:rsidRDefault="0029286F" w:rsidP="0029286F">
      <w:pPr>
        <w:ind w:left="1800" w:firstLine="720"/>
        <w:rPr>
          <w:rFonts w:ascii="Calibri" w:hAnsi="Calibri" w:cs="Calibri"/>
          <w:i/>
          <w:highlight w:val="yellow"/>
        </w:rPr>
      </w:pPr>
      <w:r w:rsidRPr="00907C83">
        <w:rPr>
          <w:rFonts w:ascii="Calibri" w:hAnsi="Calibri" w:cs="Calibri"/>
          <w:i/>
          <w:highlight w:val="yellow"/>
        </w:rPr>
        <w:t xml:space="preserve">-Adverse weather or </w:t>
      </w:r>
      <w:r w:rsidRPr="000B3B09">
        <w:rPr>
          <w:rFonts w:ascii="Calibri" w:hAnsi="Calibri" w:cs="Calibri"/>
          <w:i/>
          <w:highlight w:val="yellow"/>
        </w:rPr>
        <w:t xml:space="preserve">sediment breach </w:t>
      </w:r>
      <w:r w:rsidRPr="00907C83">
        <w:rPr>
          <w:rFonts w:ascii="Calibri" w:hAnsi="Calibri" w:cs="Calibri"/>
          <w:i/>
          <w:highlight w:val="yellow"/>
        </w:rPr>
        <w:t xml:space="preserve">contingency plan for marine work] </w:t>
      </w:r>
    </w:p>
    <w:p w14:paraId="78AAF563"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Dewatering and Monitoring Contingency Plans</w:t>
      </w:r>
    </w:p>
    <w:p w14:paraId="5194D72B"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Bypass Operations Plans</w:t>
      </w:r>
    </w:p>
    <w:p w14:paraId="560F5E5E"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Spill Response and Contingency Plan</w:t>
      </w:r>
    </w:p>
    <w:p w14:paraId="26A41C82"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Flood/Rainfall Event Contingency Plan</w:t>
      </w:r>
    </w:p>
    <w:p w14:paraId="00E67156" w14:textId="77777777" w:rsidR="0021200C" w:rsidRPr="0024654E" w:rsidRDefault="0021200C" w:rsidP="00341A37">
      <w:pPr>
        <w:pStyle w:val="Heading2"/>
      </w:pPr>
      <w:r w:rsidRPr="0024654E">
        <w:t>Measures</w:t>
      </w:r>
    </w:p>
    <w:p w14:paraId="23969602" w14:textId="77777777" w:rsidR="0021200C" w:rsidRPr="0024654E" w:rsidRDefault="0021200C" w:rsidP="00341A37">
      <w:pPr>
        <w:pStyle w:val="Heading3"/>
      </w:pPr>
      <w:r w:rsidRPr="0024654E">
        <w:t>Noise Controls:</w:t>
      </w:r>
    </w:p>
    <w:p w14:paraId="6305932E" w14:textId="77777777" w:rsidR="009A3D32" w:rsidRDefault="009A3D32" w:rsidP="009A3D32">
      <w:pPr>
        <w:pStyle w:val="Heading4"/>
      </w:pPr>
      <w:r w:rsidRPr="009A3D32">
        <w:t>The Contractor shall provide a communication plan for noise impact satisfactory to the Region, prior to the commencement of any Work on the Site.</w:t>
      </w:r>
    </w:p>
    <w:p w14:paraId="67EC49DA" w14:textId="77777777" w:rsidR="0021200C" w:rsidRPr="00B84AFF" w:rsidRDefault="0021200C" w:rsidP="00324937">
      <w:pPr>
        <w:pStyle w:val="Heading4"/>
      </w:pPr>
      <w:r w:rsidRPr="00B84AFF">
        <w:t>Use vehicles and equipment with efficient muffling devices.</w:t>
      </w:r>
    </w:p>
    <w:p w14:paraId="6EDA1532" w14:textId="77777777" w:rsidR="0021200C" w:rsidRDefault="0021200C" w:rsidP="00324937">
      <w:pPr>
        <w:pStyle w:val="Heading4"/>
      </w:pPr>
      <w:r w:rsidRPr="00B84AFF">
        <w:t xml:space="preserve">Provide and use devices that will minimize noise levels in </w:t>
      </w:r>
      <w:r w:rsidR="000C1F04" w:rsidRPr="00B84AFF">
        <w:t xml:space="preserve">all </w:t>
      </w:r>
      <w:r w:rsidRPr="00B84AFF">
        <w:t>construction areas.</w:t>
      </w:r>
    </w:p>
    <w:p w14:paraId="3F6C19AC" w14:textId="77777777" w:rsidR="009A3D32" w:rsidRDefault="009A3D32" w:rsidP="009A3D32">
      <w:pPr>
        <w:pStyle w:val="Heading4"/>
      </w:pPr>
      <w:r w:rsidRPr="009A3D32">
        <w:t xml:space="preserve">Provide noise attenuation fencing, hoarding and devices as required to eliminate noise nuisance. </w:t>
      </w:r>
    </w:p>
    <w:p w14:paraId="3121B4BA" w14:textId="77777777" w:rsidR="009A3D32" w:rsidRPr="009A3D32" w:rsidRDefault="009A3D32" w:rsidP="009A3D32">
      <w:pPr>
        <w:pStyle w:val="Heading4"/>
      </w:pPr>
      <w:r w:rsidRPr="009A3D32">
        <w:t>Control noise levels in accordance with the applicable local area munici</w:t>
      </w:r>
      <w:r>
        <w:t xml:space="preserve">pality’s bylaws and the MECP’s </w:t>
      </w:r>
      <w:r w:rsidRPr="009A3D32">
        <w:t xml:space="preserve">“Environmental Noise Guideline, </w:t>
      </w:r>
      <w:proofErr w:type="gramStart"/>
      <w:r w:rsidRPr="009A3D32">
        <w:t>Stationary</w:t>
      </w:r>
      <w:proofErr w:type="gramEnd"/>
      <w:r w:rsidRPr="009A3D32">
        <w:t xml:space="preserve"> and Transportation Sources - Approval and Planning, (Publication NPC-300)”.</w:t>
      </w:r>
    </w:p>
    <w:p w14:paraId="751F03DB" w14:textId="77777777" w:rsidR="0021200C" w:rsidRPr="0024654E" w:rsidRDefault="0021200C" w:rsidP="00341A37">
      <w:pPr>
        <w:pStyle w:val="Heading3"/>
      </w:pPr>
      <w:r w:rsidRPr="0024654E">
        <w:t>Dust Controls:</w:t>
      </w:r>
    </w:p>
    <w:p w14:paraId="2C92C08A" w14:textId="20A35A20" w:rsidR="00B42625" w:rsidRDefault="00B42625" w:rsidP="00324937">
      <w:pPr>
        <w:pStyle w:val="Heading4"/>
      </w:pPr>
      <w:r>
        <w:t xml:space="preserve">Dust control shall be in accordance with </w:t>
      </w:r>
      <w:r w:rsidRPr="00051D8E">
        <w:rPr>
          <w:highlight w:val="yellow"/>
        </w:rPr>
        <w:t>Section 02362 – Dust Control</w:t>
      </w:r>
      <w:r>
        <w:t xml:space="preserve">. </w:t>
      </w:r>
    </w:p>
    <w:p w14:paraId="5E851CAC" w14:textId="77777777" w:rsidR="0021200C" w:rsidRPr="00B84AFF" w:rsidRDefault="0021200C" w:rsidP="00324937">
      <w:pPr>
        <w:pStyle w:val="Heading4"/>
      </w:pPr>
      <w:r w:rsidRPr="00B84AFF">
        <w:t>Transport dusty materials in covered haulage vehicles.</w:t>
      </w:r>
    </w:p>
    <w:p w14:paraId="33A9E161" w14:textId="77777777" w:rsidR="0021200C" w:rsidRDefault="0021200C" w:rsidP="00324937">
      <w:pPr>
        <w:pStyle w:val="Heading4"/>
      </w:pPr>
      <w:r w:rsidRPr="00B84AFF">
        <w:t xml:space="preserve">Public roadways shall be kept clean and free of mud </w:t>
      </w:r>
      <w:r w:rsidR="0051563E" w:rsidRPr="00B84AFF">
        <w:t>to the satisfaction of</w:t>
      </w:r>
      <w:r w:rsidRPr="00B84AFF">
        <w:t xml:space="preserve"> the </w:t>
      </w:r>
      <w:r w:rsidR="000C1F04" w:rsidRPr="00B84AFF">
        <w:t>Consultant</w:t>
      </w:r>
      <w:r w:rsidRPr="00B84AFF">
        <w:t>.</w:t>
      </w:r>
    </w:p>
    <w:p w14:paraId="1738197D" w14:textId="77777777" w:rsidR="009A3D32" w:rsidRPr="009A3D32" w:rsidRDefault="009A3D32" w:rsidP="009A3D32">
      <w:pPr>
        <w:pStyle w:val="Heading4"/>
      </w:pPr>
      <w:r w:rsidRPr="009A3D32">
        <w:t>Prevent any dust nuisance resulting from construction operations at all locations within the Site.</w:t>
      </w:r>
    </w:p>
    <w:p w14:paraId="5E367C51" w14:textId="77777777" w:rsidR="0021200C" w:rsidRPr="0024654E" w:rsidRDefault="0021200C" w:rsidP="00341A37">
      <w:pPr>
        <w:pStyle w:val="Heading3"/>
      </w:pPr>
      <w:r w:rsidRPr="0024654E">
        <w:t>Surface Water Control</w:t>
      </w:r>
    </w:p>
    <w:p w14:paraId="6B4C1A32" w14:textId="3C47BD57" w:rsidR="000C1F04" w:rsidRPr="00B84AFF" w:rsidRDefault="0021200C" w:rsidP="00324937">
      <w:pPr>
        <w:pStyle w:val="Heading4"/>
      </w:pPr>
      <w:r w:rsidRPr="00B84AFF">
        <w:t>Control all surface water including rainfall, run-off, seepage from cofferdams and diversion channels, ice</w:t>
      </w:r>
      <w:r w:rsidR="008272F9">
        <w:t>,</w:t>
      </w:r>
      <w:r w:rsidRPr="00B84AFF">
        <w:t xml:space="preserve"> and snow.  </w:t>
      </w:r>
    </w:p>
    <w:p w14:paraId="6195EA25" w14:textId="19CBBAD0" w:rsidR="0021200C" w:rsidRPr="00B84AFF" w:rsidRDefault="000C1F04" w:rsidP="00324937">
      <w:pPr>
        <w:pStyle w:val="Heading4"/>
      </w:pPr>
      <w:r w:rsidRPr="00B84AFF">
        <w:t>Implement appropriate erosion and sediment controls (</w:t>
      </w:r>
      <w:r w:rsidR="00BB4B87">
        <w:t>for example,</w:t>
      </w:r>
      <w:r w:rsidRPr="00B84AFF">
        <w:t xml:space="preserve"> silt fences, </w:t>
      </w:r>
      <w:r w:rsidR="0031702D">
        <w:t>filter socks</w:t>
      </w:r>
      <w:r w:rsidRPr="00B84AFF">
        <w:t xml:space="preserve">, filter bags, check dams, </w:t>
      </w:r>
      <w:r w:rsidR="008F5746">
        <w:t>erosion control blanke</w:t>
      </w:r>
      <w:r w:rsidR="008272F9">
        <w:t>t</w:t>
      </w:r>
      <w:r w:rsidR="008F5746">
        <w:t xml:space="preserve">, </w:t>
      </w:r>
      <w:r w:rsidRPr="00B84AFF">
        <w:t>etc.) to prevent run-off from entering any watercourses and e</w:t>
      </w:r>
      <w:r w:rsidR="0021200C" w:rsidRPr="00B84AFF">
        <w:t>nsure that erosion is controlled and that flooding of excavations or damage to structures does not occur.</w:t>
      </w:r>
    </w:p>
    <w:p w14:paraId="4F44828E" w14:textId="77777777" w:rsidR="0021200C" w:rsidRPr="00B84AFF" w:rsidRDefault="0021200C" w:rsidP="00324937">
      <w:pPr>
        <w:pStyle w:val="Heading4"/>
      </w:pPr>
      <w:r w:rsidRPr="00B84AFF">
        <w:t xml:space="preserve">Intercept and divert surface drainage away from </w:t>
      </w:r>
      <w:r w:rsidR="000C1F04" w:rsidRPr="00B84AFF">
        <w:t xml:space="preserve">all </w:t>
      </w:r>
      <w:r w:rsidRPr="00B84AFF">
        <w:t>excavations and any groundwater monitoring devices</w:t>
      </w:r>
      <w:r w:rsidR="000C1F04" w:rsidRPr="00B84AFF">
        <w:t>,</w:t>
      </w:r>
      <w:r w:rsidRPr="00B84AFF">
        <w:t xml:space="preserve"> where used.  Intercept surface drainage as far back from excavations as practical by means of ditches, berms or other interception methods as may be required for </w:t>
      </w:r>
      <w:r w:rsidR="000C1F04" w:rsidRPr="00B84AFF">
        <w:t xml:space="preserve">the </w:t>
      </w:r>
      <w:r w:rsidRPr="00B84AFF">
        <w:t>effective control</w:t>
      </w:r>
      <w:r w:rsidR="000C1F04" w:rsidRPr="00B84AFF">
        <w:t xml:space="preserve"> of surface drainage</w:t>
      </w:r>
      <w:r w:rsidRPr="00B84AFF">
        <w:t>.</w:t>
      </w:r>
    </w:p>
    <w:p w14:paraId="125157C2" w14:textId="77777777" w:rsidR="0021200C" w:rsidRPr="0072658D" w:rsidRDefault="008F5746" w:rsidP="00324937">
      <w:pPr>
        <w:pStyle w:val="Heading4"/>
      </w:pPr>
      <w:r w:rsidRPr="0072658D">
        <w:t>P</w:t>
      </w:r>
      <w:r w:rsidR="0021200C" w:rsidRPr="0072658D">
        <w:t xml:space="preserve">umped water or run-off </w:t>
      </w:r>
      <w:r w:rsidRPr="0072658D">
        <w:t xml:space="preserve">shall be directed to appropriate filtration (for example </w:t>
      </w:r>
      <w:r w:rsidR="008329E0" w:rsidRPr="0072658D">
        <w:t xml:space="preserve">appropriately sized and maintained </w:t>
      </w:r>
      <w:r w:rsidRPr="0072658D">
        <w:t>settlement tanks, filter bags, etc.)</w:t>
      </w:r>
      <w:r w:rsidR="00D12A13" w:rsidRPr="0072658D">
        <w:t xml:space="preserve"> </w:t>
      </w:r>
      <w:r w:rsidRPr="0072658D">
        <w:t>p</w:t>
      </w:r>
      <w:r w:rsidR="0021200C" w:rsidRPr="0072658D">
        <w:t xml:space="preserve">rior to </w:t>
      </w:r>
      <w:r w:rsidR="000C1F04" w:rsidRPr="0072658D">
        <w:t xml:space="preserve">its </w:t>
      </w:r>
      <w:r w:rsidR="0021200C" w:rsidRPr="0072658D">
        <w:t>discharg</w:t>
      </w:r>
      <w:r w:rsidRPr="0072658D">
        <w:t>ing</w:t>
      </w:r>
      <w:r w:rsidR="0021200C" w:rsidRPr="0072658D">
        <w:t xml:space="preserve"> </w:t>
      </w:r>
      <w:r w:rsidR="000C1F04" w:rsidRPr="0072658D">
        <w:t>in</w:t>
      </w:r>
      <w:r w:rsidR="0021200C" w:rsidRPr="0072658D">
        <w:t>to adjacent storm sewers</w:t>
      </w:r>
      <w:r w:rsidR="00D12A13" w:rsidRPr="0072658D">
        <w:t>, sanitary sewers (with approval from the Region)</w:t>
      </w:r>
      <w:r w:rsidR="0021200C" w:rsidRPr="0072658D">
        <w:t xml:space="preserve"> or watercourses</w:t>
      </w:r>
      <w:r w:rsidR="0031702D" w:rsidRPr="0072658D">
        <w:t xml:space="preserve"> </w:t>
      </w:r>
      <w:r w:rsidRPr="0072658D">
        <w:t>to</w:t>
      </w:r>
      <w:r w:rsidR="0031702D" w:rsidRPr="0072658D">
        <w:t xml:space="preserve"> ensure discharge </w:t>
      </w:r>
      <w:r w:rsidRPr="0072658D">
        <w:t>complies with</w:t>
      </w:r>
      <w:r w:rsidR="0031702D" w:rsidRPr="0072658D">
        <w:t xml:space="preserve"> quality objectives of the receiver (for example, Sewer Use By</w:t>
      </w:r>
      <w:r w:rsidR="00D12A13" w:rsidRPr="0072658D">
        <w:t>l</w:t>
      </w:r>
      <w:r w:rsidR="0031702D" w:rsidRPr="0072658D">
        <w:t>aw objectives for sewers, Provincial Water Quality objectives for watercourses</w:t>
      </w:r>
      <w:r w:rsidRPr="0072658D">
        <w:t>,</w:t>
      </w:r>
      <w:r w:rsidR="00D12A13" w:rsidRPr="0072658D">
        <w:t xml:space="preserve"> </w:t>
      </w:r>
      <w:r w:rsidRPr="0072658D">
        <w:t>etc.</w:t>
      </w:r>
      <w:r w:rsidR="0031702D" w:rsidRPr="0072658D">
        <w:t>)</w:t>
      </w:r>
      <w:r w:rsidR="0021200C" w:rsidRPr="0072658D">
        <w:t>.</w:t>
      </w:r>
    </w:p>
    <w:p w14:paraId="55A05C9B" w14:textId="77777777" w:rsidR="0021200C" w:rsidRPr="00B84AFF" w:rsidRDefault="0021200C" w:rsidP="00324937">
      <w:pPr>
        <w:pStyle w:val="Heading4"/>
      </w:pPr>
      <w:r w:rsidRPr="00B84AFF">
        <w:lastRenderedPageBreak/>
        <w:t>Provide settling ponds</w:t>
      </w:r>
      <w:r w:rsidR="008329E0">
        <w:t xml:space="preserve">, check dams, sediment basins, catch basin silt sacks </w:t>
      </w:r>
      <w:r w:rsidR="0031702D">
        <w:t>or other approved mitigation measures</w:t>
      </w:r>
      <w:r w:rsidR="0051563E" w:rsidRPr="00B84AFF">
        <w:t xml:space="preserve"> at all drainage outlets</w:t>
      </w:r>
      <w:r w:rsidRPr="00B84AFF">
        <w:t>.</w:t>
      </w:r>
      <w:r w:rsidR="000C1F04" w:rsidRPr="00B84AFF">
        <w:t xml:space="preserve"> </w:t>
      </w:r>
    </w:p>
    <w:p w14:paraId="040D89D1" w14:textId="77777777" w:rsidR="0021200C" w:rsidRPr="00B84AFF" w:rsidRDefault="0021200C" w:rsidP="001E0940">
      <w:pPr>
        <w:pStyle w:val="Heading5"/>
      </w:pPr>
      <w:r w:rsidRPr="00B84AFF">
        <w:t xml:space="preserve">Control overflow rates from </w:t>
      </w:r>
      <w:r w:rsidR="0031702D">
        <w:t>mitigation measures</w:t>
      </w:r>
      <w:r w:rsidRPr="00B84AFF">
        <w:t xml:space="preserve"> to ensure </w:t>
      </w:r>
      <w:r w:rsidR="000C1F04" w:rsidRPr="00B84AFF">
        <w:t xml:space="preserve">that the </w:t>
      </w:r>
      <w:r w:rsidR="008329E0">
        <w:t>off-site migration</w:t>
      </w:r>
      <w:r w:rsidR="008329E0" w:rsidRPr="00B84AFF">
        <w:t xml:space="preserve"> </w:t>
      </w:r>
      <w:r w:rsidR="000C1F04" w:rsidRPr="00B84AFF">
        <w:t xml:space="preserve">of </w:t>
      </w:r>
      <w:r w:rsidR="008329E0">
        <w:t>sediments</w:t>
      </w:r>
      <w:r w:rsidR="008329E0" w:rsidRPr="00B84AFF">
        <w:t xml:space="preserve"> </w:t>
      </w:r>
      <w:r w:rsidR="000C1F04" w:rsidRPr="00B84AFF">
        <w:t xml:space="preserve">is </w:t>
      </w:r>
      <w:r w:rsidR="008329E0">
        <w:t>prevented</w:t>
      </w:r>
      <w:r w:rsidRPr="00B84AFF">
        <w:t>.</w:t>
      </w:r>
    </w:p>
    <w:p w14:paraId="166CD2CC" w14:textId="4B8D4C86" w:rsidR="0021200C" w:rsidRPr="00B84AFF" w:rsidRDefault="0021200C" w:rsidP="001E0940">
      <w:pPr>
        <w:pStyle w:val="Heading5"/>
      </w:pPr>
      <w:r w:rsidRPr="00B84AFF">
        <w:t xml:space="preserve">Provide </w:t>
      </w:r>
      <w:r w:rsidR="0031702D">
        <w:t>filter socks</w:t>
      </w:r>
      <w:r w:rsidRPr="00B84AFF">
        <w:t xml:space="preserve">, </w:t>
      </w:r>
      <w:r w:rsidR="000C1F04" w:rsidRPr="00B84AFF">
        <w:t xml:space="preserve">check dams, </w:t>
      </w:r>
      <w:r w:rsidRPr="00B84AFF">
        <w:t>filter berms</w:t>
      </w:r>
      <w:r w:rsidR="008329E0">
        <w:t xml:space="preserve">, </w:t>
      </w:r>
      <w:proofErr w:type="gramStart"/>
      <w:r w:rsidRPr="00B84AFF">
        <w:t>sand bags</w:t>
      </w:r>
      <w:proofErr w:type="gramEnd"/>
      <w:r w:rsidR="00D12A13">
        <w:t xml:space="preserve"> </w:t>
      </w:r>
      <w:r w:rsidR="008329E0">
        <w:t>or catch basin silt sacks</w:t>
      </w:r>
      <w:r w:rsidRPr="00B84AFF">
        <w:t xml:space="preserve"> as required </w:t>
      </w:r>
      <w:r w:rsidR="000C1F04" w:rsidRPr="00B84AFF">
        <w:t xml:space="preserve">in order </w:t>
      </w:r>
      <w:r w:rsidRPr="00B84AFF">
        <w:t xml:space="preserve">to retard and filter run-off prior to </w:t>
      </w:r>
      <w:r w:rsidR="000C1F04" w:rsidRPr="00B84AFF">
        <w:t xml:space="preserve">its </w:t>
      </w:r>
      <w:r w:rsidRPr="00B84AFF">
        <w:t xml:space="preserve">discharge </w:t>
      </w:r>
      <w:r w:rsidR="000C1F04" w:rsidRPr="00B84AFF">
        <w:t>in</w:t>
      </w:r>
      <w:r w:rsidRPr="00B84AFF">
        <w:t>to storm sewers</w:t>
      </w:r>
      <w:r w:rsidR="00D12A13">
        <w:t xml:space="preserve">, sanitary sewers </w:t>
      </w:r>
      <w:r w:rsidRPr="00B84AFF">
        <w:t>or watercourses.</w:t>
      </w:r>
    </w:p>
    <w:p w14:paraId="67DF949A" w14:textId="77777777" w:rsidR="0021200C" w:rsidRPr="00B84AFF" w:rsidRDefault="0031702D" w:rsidP="001E0940">
      <w:pPr>
        <w:pStyle w:val="Heading5"/>
      </w:pPr>
      <w:r>
        <w:t>Maintain</w:t>
      </w:r>
      <w:r w:rsidR="0021200C" w:rsidRPr="00B84AFF">
        <w:t xml:space="preserve"> </w:t>
      </w:r>
      <w:r>
        <w:t>mitigation measures</w:t>
      </w:r>
      <w:r w:rsidR="0021200C" w:rsidRPr="00B84AFF">
        <w:t xml:space="preserve"> </w:t>
      </w:r>
      <w:r>
        <w:t>as required</w:t>
      </w:r>
      <w:r w:rsidR="0021200C" w:rsidRPr="00B84AFF">
        <w:t xml:space="preserve"> so that sediment discharge is prevented.</w:t>
      </w:r>
    </w:p>
    <w:p w14:paraId="0754D681" w14:textId="77777777" w:rsidR="0051563E" w:rsidRPr="00B84AFF" w:rsidRDefault="0051563E" w:rsidP="001E0940">
      <w:pPr>
        <w:pStyle w:val="Heading5"/>
      </w:pPr>
      <w:r w:rsidRPr="00B84AFF">
        <w:t xml:space="preserve">Inspect all </w:t>
      </w:r>
      <w:r w:rsidR="00EC014A">
        <w:t>erosion, sediment a</w:t>
      </w:r>
      <w:r w:rsidRPr="00B84AFF">
        <w:t>nd surface water control</w:t>
      </w:r>
      <w:r w:rsidR="00EC014A">
        <w:t xml:space="preserve"> measures </w:t>
      </w:r>
      <w:r w:rsidRPr="00B84AFF">
        <w:t xml:space="preserve">after each rainfall </w:t>
      </w:r>
      <w:r w:rsidR="00EC014A">
        <w:t xml:space="preserve">or significant snowmelt </w:t>
      </w:r>
      <w:r w:rsidRPr="00B84AFF">
        <w:t xml:space="preserve">event and </w:t>
      </w:r>
      <w:r w:rsidR="000C1F04" w:rsidRPr="00B84AFF">
        <w:t>t</w:t>
      </w:r>
      <w:r w:rsidRPr="00B84AFF">
        <w:t>ake all corrective measures required.</w:t>
      </w:r>
    </w:p>
    <w:p w14:paraId="5CB5BE52" w14:textId="77777777" w:rsidR="0021200C" w:rsidRPr="00B84AFF" w:rsidRDefault="0021200C" w:rsidP="00324937">
      <w:pPr>
        <w:pStyle w:val="Heading4"/>
      </w:pPr>
      <w:r w:rsidRPr="00B84AFF">
        <w:t>Intercept and divert concentrated run-off from unstable ar</w:t>
      </w:r>
      <w:r w:rsidR="0051563E" w:rsidRPr="00B84AFF">
        <w:t xml:space="preserve">eas </w:t>
      </w:r>
      <w:r w:rsidR="00EC014A">
        <w:t xml:space="preserve">(for example exposed soil) </w:t>
      </w:r>
      <w:r w:rsidR="0051563E" w:rsidRPr="00B84AFF">
        <w:t>to the satisfaction of</w:t>
      </w:r>
      <w:r w:rsidRPr="00B84AFF">
        <w:t xml:space="preserve"> the </w:t>
      </w:r>
      <w:r w:rsidR="000C1F04" w:rsidRPr="00B84AFF">
        <w:t>Consultant</w:t>
      </w:r>
      <w:r w:rsidRPr="00B84AFF">
        <w:t>.</w:t>
      </w:r>
    </w:p>
    <w:p w14:paraId="4353371E" w14:textId="77777777" w:rsidR="0021200C" w:rsidRPr="00B84AFF" w:rsidRDefault="0021200C" w:rsidP="00324937">
      <w:pPr>
        <w:pStyle w:val="Heading4"/>
      </w:pPr>
      <w:r w:rsidRPr="00B84AFF">
        <w:t>Do not direct any flow of water across or over pavements, except through approved pipes or properly constructed troughs</w:t>
      </w:r>
      <w:r w:rsidR="00954CC2">
        <w:t>, or as directed by the Consultant</w:t>
      </w:r>
      <w:r w:rsidRPr="00B84AFF">
        <w:t>.</w:t>
      </w:r>
    </w:p>
    <w:p w14:paraId="6A763FE1" w14:textId="77777777" w:rsidR="0021200C" w:rsidRPr="00B84AFF" w:rsidRDefault="0021200C" w:rsidP="00324937">
      <w:pPr>
        <w:pStyle w:val="Heading4"/>
      </w:pPr>
      <w:r w:rsidRPr="00B84AFF">
        <w:t xml:space="preserve">Keep </w:t>
      </w:r>
      <w:r w:rsidR="0053351C">
        <w:t>stormwater conveyance</w:t>
      </w:r>
      <w:r w:rsidRPr="00B84AFF">
        <w:t xml:space="preserve"> </w:t>
      </w:r>
      <w:r w:rsidR="0053351C">
        <w:t xml:space="preserve">networks </w:t>
      </w:r>
      <w:proofErr w:type="gramStart"/>
      <w:r w:rsidRPr="00B84AFF">
        <w:t>open at all times</w:t>
      </w:r>
      <w:proofErr w:type="gramEnd"/>
      <w:r w:rsidR="000C1F04" w:rsidRPr="00B84AFF">
        <w:t xml:space="preserve"> in order</w:t>
      </w:r>
      <w:r w:rsidRPr="00B84AFF">
        <w:t xml:space="preserve"> to provide adequate surface drainage.</w:t>
      </w:r>
      <w:r w:rsidR="000C1F04" w:rsidRPr="00B84AFF">
        <w:t xml:space="preserve">  Construct and/or realign ditches as required </w:t>
      </w:r>
      <w:proofErr w:type="gramStart"/>
      <w:r w:rsidR="000C1F04" w:rsidRPr="00B84AFF">
        <w:t>in order to</w:t>
      </w:r>
      <w:proofErr w:type="gramEnd"/>
      <w:r w:rsidR="000C1F04" w:rsidRPr="00B84AFF">
        <w:t xml:space="preserve"> perform the Work.</w:t>
      </w:r>
    </w:p>
    <w:p w14:paraId="557D8D9A" w14:textId="77777777" w:rsidR="0021200C" w:rsidRPr="00B84AFF" w:rsidRDefault="0021200C" w:rsidP="00324937">
      <w:pPr>
        <w:pStyle w:val="Heading4"/>
      </w:pPr>
      <w:r w:rsidRPr="00B84AFF">
        <w:t>Maintain all existing storm sewers</w:t>
      </w:r>
      <w:r w:rsidR="000C1F04" w:rsidRPr="00B84AFF">
        <w:t xml:space="preserve">, </w:t>
      </w:r>
      <w:proofErr w:type="gramStart"/>
      <w:r w:rsidR="000C1F04" w:rsidRPr="00B84AFF">
        <w:t>ditches</w:t>
      </w:r>
      <w:proofErr w:type="gramEnd"/>
      <w:r w:rsidR="000C1F04" w:rsidRPr="00B84AFF">
        <w:t xml:space="preserve"> and </w:t>
      </w:r>
      <w:r w:rsidR="0031702D">
        <w:t>culverts</w:t>
      </w:r>
      <w:r w:rsidR="0031702D" w:rsidRPr="00B84AFF">
        <w:t xml:space="preserve"> </w:t>
      </w:r>
      <w:r w:rsidRPr="00B84AFF">
        <w:t xml:space="preserve">clean and free of </w:t>
      </w:r>
      <w:r w:rsidR="000C1F04" w:rsidRPr="00B84AFF">
        <w:t xml:space="preserve">any </w:t>
      </w:r>
      <w:r w:rsidRPr="00B84AFF">
        <w:t>deleterious materials and blockages.</w:t>
      </w:r>
    </w:p>
    <w:p w14:paraId="4CAE383E" w14:textId="77777777" w:rsidR="0021200C" w:rsidRPr="00B84AFF" w:rsidRDefault="0021200C" w:rsidP="00324937">
      <w:pPr>
        <w:pStyle w:val="Heading4"/>
      </w:pPr>
      <w:r w:rsidRPr="00B84AFF">
        <w:t>Provide splash pads</w:t>
      </w:r>
      <w:r w:rsidR="00885598">
        <w:t xml:space="preserve"> or other energy dissipation devices</w:t>
      </w:r>
      <w:r w:rsidRPr="00B84AFF">
        <w:t xml:space="preserve"> where water is discharged </w:t>
      </w:r>
      <w:r w:rsidR="000C1F04" w:rsidRPr="00B84AFF">
        <w:t>in</w:t>
      </w:r>
      <w:r w:rsidRPr="00B84AFF">
        <w:t xml:space="preserve">to </w:t>
      </w:r>
      <w:r w:rsidR="000C1F04" w:rsidRPr="00B84AFF">
        <w:t xml:space="preserve">a </w:t>
      </w:r>
      <w:r w:rsidR="0031702D">
        <w:t xml:space="preserve">drainage ditch, </w:t>
      </w:r>
      <w:r w:rsidRPr="00B84AFF">
        <w:t>watercourse</w:t>
      </w:r>
      <w:r w:rsidR="0031702D">
        <w:t xml:space="preserve"> or other natural feature</w:t>
      </w:r>
      <w:r w:rsidR="00BA44B8">
        <w:t xml:space="preserve"> which may be adversely affected by erosion</w:t>
      </w:r>
    </w:p>
    <w:p w14:paraId="52B0808F" w14:textId="77777777" w:rsidR="0021200C" w:rsidRDefault="0021200C" w:rsidP="00324937">
      <w:pPr>
        <w:pStyle w:val="Heading4"/>
      </w:pPr>
      <w:r w:rsidRPr="00324937">
        <w:t>Dispose of</w:t>
      </w:r>
      <w:r w:rsidRPr="00B84AFF">
        <w:t xml:space="preserve"> water </w:t>
      </w:r>
      <w:r w:rsidR="000C1F04" w:rsidRPr="00B84AFF">
        <w:t xml:space="preserve">in a manner which is </w:t>
      </w:r>
      <w:r w:rsidRPr="00B84AFF">
        <w:t xml:space="preserve">not injurious to public health or safety, to property or to any part of </w:t>
      </w:r>
      <w:r w:rsidR="000C1F04" w:rsidRPr="00B84AFF">
        <w:t>the W</w:t>
      </w:r>
      <w:r w:rsidRPr="00B84AFF">
        <w:t>ork completed or under construction.</w:t>
      </w:r>
    </w:p>
    <w:p w14:paraId="5840C637" w14:textId="77777777" w:rsidR="00324937" w:rsidRDefault="00324937" w:rsidP="00324937">
      <w:pPr>
        <w:pStyle w:val="Heading4"/>
      </w:pPr>
      <w:r>
        <w:t>The Contractor shall not use or take water from any watercourse or waterbody for use in construction or site activities.</w:t>
      </w:r>
    </w:p>
    <w:p w14:paraId="480104C5" w14:textId="77777777" w:rsidR="00902C5A" w:rsidRDefault="00902C5A" w:rsidP="00902C5A">
      <w:pPr>
        <w:pStyle w:val="Heading4"/>
      </w:pPr>
      <w:r>
        <w:t>Provide temporary drainage and pumping as necessary to keep excavations and site free from water.</w:t>
      </w:r>
    </w:p>
    <w:p w14:paraId="6A20DCC5" w14:textId="77777777" w:rsidR="00902C5A" w:rsidRDefault="00902C5A" w:rsidP="00902C5A">
      <w:pPr>
        <w:pStyle w:val="Heading4"/>
      </w:pPr>
      <w:r>
        <w:t xml:space="preserve">Do not pump water containing suspended materials into waterways, </w:t>
      </w:r>
      <w:r w:rsidR="00DC6710">
        <w:t xml:space="preserve">areas where they could enter waterways, </w:t>
      </w:r>
      <w:proofErr w:type="gramStart"/>
      <w:r>
        <w:t>sewer</w:t>
      </w:r>
      <w:proofErr w:type="gramEnd"/>
      <w:r>
        <w:t xml:space="preserve"> or drainage systems.</w:t>
      </w:r>
    </w:p>
    <w:p w14:paraId="09C25E4A" w14:textId="77777777" w:rsidR="00902C5A" w:rsidRDefault="00902C5A" w:rsidP="00324937">
      <w:pPr>
        <w:pStyle w:val="Heading4"/>
      </w:pPr>
      <w:r>
        <w:t>Control disposal or runoff of water containing suspended materials or other harmful substances in accordance with regulatory or local bylaw requirements.</w:t>
      </w:r>
    </w:p>
    <w:p w14:paraId="00A805DE" w14:textId="77777777" w:rsidR="002D68BA" w:rsidRPr="002D68BA" w:rsidRDefault="002D68BA" w:rsidP="002D68BA">
      <w:pPr>
        <w:pStyle w:val="Heading3"/>
        <w:spacing w:before="0"/>
      </w:pPr>
      <w:r w:rsidRPr="002D68BA">
        <w:t xml:space="preserve">Erosion </w:t>
      </w:r>
      <w:r w:rsidR="00494836">
        <w:t xml:space="preserve">and Sediment </w:t>
      </w:r>
      <w:r w:rsidRPr="002D68BA">
        <w:t>Control</w:t>
      </w:r>
      <w:r w:rsidR="003D2888">
        <w:t xml:space="preserve"> (ESC)</w:t>
      </w:r>
    </w:p>
    <w:p w14:paraId="48F5C5FA" w14:textId="77777777" w:rsidR="002D68BA" w:rsidRDefault="002D68BA" w:rsidP="002D68BA">
      <w:pPr>
        <w:pStyle w:val="Heading4"/>
        <w:tabs>
          <w:tab w:val="clear" w:pos="2127"/>
          <w:tab w:val="num" w:pos="864"/>
          <w:tab w:val="left" w:pos="2160"/>
        </w:tabs>
        <w:ind w:left="864" w:firstLine="576"/>
      </w:pPr>
      <w:r w:rsidRPr="002D68BA">
        <w:t>Removal of any vegetation shall be kept to a minimum.</w:t>
      </w:r>
    </w:p>
    <w:p w14:paraId="17B8E7BC" w14:textId="77777777" w:rsidR="00494836" w:rsidRPr="002D68BA" w:rsidRDefault="00494836" w:rsidP="002D68BA">
      <w:pPr>
        <w:pStyle w:val="Heading4"/>
        <w:tabs>
          <w:tab w:val="clear" w:pos="2127"/>
          <w:tab w:val="num" w:pos="864"/>
          <w:tab w:val="left" w:pos="2160"/>
        </w:tabs>
        <w:ind w:left="864" w:firstLine="576"/>
      </w:pPr>
      <w:r>
        <w:t xml:space="preserve">The </w:t>
      </w:r>
      <w:r w:rsidR="00F655A9">
        <w:t>C</w:t>
      </w:r>
      <w:r>
        <w:t>ontractor shall make every effort to control sediment at its source</w:t>
      </w:r>
      <w:r w:rsidR="00F655A9">
        <w:t>.</w:t>
      </w:r>
    </w:p>
    <w:p w14:paraId="2B9EC30E" w14:textId="77777777" w:rsidR="002D68BA" w:rsidRPr="002D68BA" w:rsidRDefault="002D68BA" w:rsidP="002D68BA">
      <w:pPr>
        <w:pStyle w:val="Heading4"/>
        <w:tabs>
          <w:tab w:val="clear" w:pos="2127"/>
          <w:tab w:val="num" w:pos="864"/>
          <w:tab w:val="left" w:pos="2160"/>
        </w:tabs>
        <w:ind w:left="2160"/>
      </w:pPr>
      <w:r w:rsidRPr="002D68BA">
        <w:t>Compact</w:t>
      </w:r>
      <w:r w:rsidR="00565AAE">
        <w:t xml:space="preserve"> and </w:t>
      </w:r>
      <w:r w:rsidRPr="002D68BA">
        <w:t>stabilize</w:t>
      </w:r>
      <w:r w:rsidR="00565AAE">
        <w:t xml:space="preserve"> </w:t>
      </w:r>
      <w:r w:rsidRPr="002D68BA">
        <w:t>banks that have been disturbed or damaged during the performance of the Work</w:t>
      </w:r>
      <w:r w:rsidR="00565AAE">
        <w:t xml:space="preserve"> in accordance with Contract Drawings and permitting requirements</w:t>
      </w:r>
      <w:r w:rsidR="00765BB3">
        <w:t>, or as directed by the Consultant</w:t>
      </w:r>
      <w:r w:rsidRPr="002D68BA">
        <w:t>.</w:t>
      </w:r>
    </w:p>
    <w:p w14:paraId="04ADCCED" w14:textId="77777777" w:rsidR="002D68BA" w:rsidRPr="002D68BA" w:rsidRDefault="002D68BA" w:rsidP="002D68BA">
      <w:pPr>
        <w:pStyle w:val="Heading4"/>
      </w:pPr>
      <w:r w:rsidRPr="002D68BA">
        <w:t xml:space="preserve">Prior to any grading or filling, </w:t>
      </w:r>
      <w:r w:rsidR="00256EFD">
        <w:t xml:space="preserve">downstream </w:t>
      </w:r>
      <w:r w:rsidRPr="002D68BA">
        <w:t xml:space="preserve">roadside ditches shall be protected with check dams or staked </w:t>
      </w:r>
      <w:r w:rsidR="00BA44B8">
        <w:t>filter socks</w:t>
      </w:r>
      <w:r w:rsidRPr="002D68BA">
        <w:t xml:space="preserve">, as required </w:t>
      </w:r>
      <w:proofErr w:type="gramStart"/>
      <w:r w:rsidRPr="002D68BA">
        <w:t>in order to</w:t>
      </w:r>
      <w:proofErr w:type="gramEnd"/>
      <w:r w:rsidRPr="002D68BA">
        <w:t xml:space="preserve"> trap sediment and to prevent its entry into watercourses. Sediment barriers shall also be provided upstream of all ditch inlet catch basins </w:t>
      </w:r>
      <w:proofErr w:type="gramStart"/>
      <w:r w:rsidRPr="002D68BA">
        <w:t>in order to</w:t>
      </w:r>
      <w:proofErr w:type="gramEnd"/>
      <w:r w:rsidRPr="002D68BA">
        <w:t xml:space="preserve"> prevent the entry of sediment into the sewer system. Maintain barriers and remove sediment in accordance </w:t>
      </w:r>
      <w:proofErr w:type="gramStart"/>
      <w:r w:rsidRPr="002D68BA">
        <w:t>with  OPSS</w:t>
      </w:r>
      <w:r w:rsidR="00565AAE">
        <w:t>.MUNI</w:t>
      </w:r>
      <w:proofErr w:type="gramEnd"/>
      <w:r w:rsidRPr="002D68BA">
        <w:t xml:space="preserve"> 805 until </w:t>
      </w:r>
      <w:r w:rsidR="00565AAE">
        <w:t xml:space="preserve">vegetative </w:t>
      </w:r>
      <w:r w:rsidRPr="002D68BA">
        <w:t>ground cover is established.</w:t>
      </w:r>
    </w:p>
    <w:p w14:paraId="1A9B5599" w14:textId="77777777" w:rsidR="002D68BA" w:rsidRPr="002D68BA" w:rsidRDefault="002D68BA" w:rsidP="003D2888">
      <w:pPr>
        <w:pStyle w:val="Heading4"/>
      </w:pPr>
      <w:r w:rsidRPr="002D68BA">
        <w:t xml:space="preserve">All filled/graded areas shall be consolidated and re-vegetated as </w:t>
      </w:r>
      <w:r w:rsidR="00565AAE">
        <w:t xml:space="preserve">work </w:t>
      </w:r>
      <w:r w:rsidR="009416B7">
        <w:t>progresses</w:t>
      </w:r>
      <w:r w:rsidRPr="002D68BA">
        <w:t xml:space="preserve"> </w:t>
      </w:r>
      <w:proofErr w:type="gramStart"/>
      <w:r w:rsidRPr="002D68BA">
        <w:t>in order to</w:t>
      </w:r>
      <w:proofErr w:type="gramEnd"/>
      <w:r w:rsidRPr="002D68BA">
        <w:t xml:space="preserve"> </w:t>
      </w:r>
      <w:r w:rsidRPr="003D2888">
        <w:t>prevent</w:t>
      </w:r>
      <w:r w:rsidRPr="002D68BA">
        <w:t xml:space="preserve"> erosion.</w:t>
      </w:r>
    </w:p>
    <w:p w14:paraId="542F9C95" w14:textId="06BD81AE" w:rsidR="002D68BA" w:rsidRDefault="002D68BA" w:rsidP="003D2888">
      <w:pPr>
        <w:pStyle w:val="Heading4"/>
      </w:pPr>
      <w:r w:rsidRPr="002D68BA">
        <w:lastRenderedPageBreak/>
        <w:t xml:space="preserve">Monitor downstream drainage paths during construction, testing, </w:t>
      </w:r>
      <w:proofErr w:type="gramStart"/>
      <w:r w:rsidRPr="002D68BA">
        <w:t>flushing</w:t>
      </w:r>
      <w:proofErr w:type="gramEnd"/>
      <w:r w:rsidRPr="002D68BA">
        <w:t xml:space="preserve"> and commissioning activities in order to ensure that there is no adverse impact. Adjust</w:t>
      </w:r>
      <w:r>
        <w:t xml:space="preserve"> operations as needed </w:t>
      </w:r>
      <w:proofErr w:type="gramStart"/>
      <w:r>
        <w:t>in order to</w:t>
      </w:r>
      <w:proofErr w:type="gramEnd"/>
      <w:r>
        <w:t xml:space="preserve"> avoid any potential downstream impacts at no additional cost to the Region.</w:t>
      </w:r>
    </w:p>
    <w:p w14:paraId="4196DD57" w14:textId="77777777" w:rsidR="003D2888" w:rsidRPr="003D2888" w:rsidRDefault="00902C5A" w:rsidP="003D2888">
      <w:pPr>
        <w:pStyle w:val="Heading4"/>
      </w:pPr>
      <w:r>
        <w:t>Install ESC</w:t>
      </w:r>
      <w:r w:rsidR="003D2888" w:rsidRPr="003D2888">
        <w:t xml:space="preserve"> measures as per the design prior to any site disturbance.  Maintain, repair, and/or replace ESC measures for the duration of the construction phase.  Any required maintenance, repairs, and/or replacement noted during inspection or otherwise to be implemented within 48 hours.  Removal of ESC measures to occur after construction phase is completed and soils are stabilized with vegetation (as determined by the Region and Consultant).</w:t>
      </w:r>
    </w:p>
    <w:p w14:paraId="53B62AF2" w14:textId="77777777" w:rsidR="0021200C" w:rsidRPr="0024654E" w:rsidRDefault="00565AAE" w:rsidP="00341A37">
      <w:pPr>
        <w:pStyle w:val="Heading2"/>
      </w:pPr>
      <w:r w:rsidRPr="0024654E">
        <w:t>Refueling</w:t>
      </w:r>
      <w:r w:rsidR="0021200C" w:rsidRPr="0024654E">
        <w:t xml:space="preserve"> Areas</w:t>
      </w:r>
    </w:p>
    <w:p w14:paraId="0E9A65AD" w14:textId="77777777" w:rsidR="0021200C" w:rsidRPr="0024654E" w:rsidRDefault="0021200C" w:rsidP="00341A37">
      <w:pPr>
        <w:pStyle w:val="Heading3"/>
      </w:pPr>
      <w:r w:rsidRPr="0024654E">
        <w:t xml:space="preserve">Review all proposed construction areas to plan access routes and </w:t>
      </w:r>
      <w:proofErr w:type="spellStart"/>
      <w:r w:rsidRPr="0024654E">
        <w:t>fuelling</w:t>
      </w:r>
      <w:proofErr w:type="spellEnd"/>
      <w:r w:rsidRPr="0024654E">
        <w:t xml:space="preserve"> areas. </w:t>
      </w:r>
      <w:r w:rsidR="0051563E" w:rsidRPr="0024654E">
        <w:t xml:space="preserve"> Do not locate on </w:t>
      </w:r>
      <w:r w:rsidRPr="0024654E">
        <w:t xml:space="preserve">brows of hills, around sharp curves or at other locations where oncoming traffic would </w:t>
      </w:r>
      <w:r w:rsidR="00E718C6" w:rsidRPr="0024654E">
        <w:t>not otherwise</w:t>
      </w:r>
      <w:r w:rsidRPr="0024654E">
        <w:t xml:space="preserve"> have adequate warning</w:t>
      </w:r>
      <w:r w:rsidR="00E718C6" w:rsidRPr="0024654E">
        <w:t xml:space="preserve"> of their existence</w:t>
      </w:r>
      <w:r w:rsidRPr="0024654E">
        <w:t>.</w:t>
      </w:r>
    </w:p>
    <w:p w14:paraId="543B5691" w14:textId="77777777" w:rsidR="0021200C" w:rsidRPr="0024654E" w:rsidRDefault="0021200C" w:rsidP="00341A37">
      <w:pPr>
        <w:pStyle w:val="Heading3"/>
      </w:pPr>
      <w:r w:rsidRPr="0024654E">
        <w:t xml:space="preserve">Establish suitable </w:t>
      </w:r>
      <w:proofErr w:type="spellStart"/>
      <w:r w:rsidRPr="0024654E">
        <w:t>fuelling</w:t>
      </w:r>
      <w:proofErr w:type="spellEnd"/>
      <w:r w:rsidRPr="0024654E">
        <w:t xml:space="preserve"> and maintenance areas and obtain </w:t>
      </w:r>
      <w:r w:rsidR="00E718C6" w:rsidRPr="0024654E">
        <w:t xml:space="preserve">the </w:t>
      </w:r>
      <w:r w:rsidRPr="0024654E">
        <w:t xml:space="preserve">approval </w:t>
      </w:r>
      <w:r w:rsidR="00E718C6" w:rsidRPr="0024654E">
        <w:t xml:space="preserve">of </w:t>
      </w:r>
      <w:r w:rsidRPr="0024654E">
        <w:t xml:space="preserve">the </w:t>
      </w:r>
      <w:r w:rsidR="00E718C6" w:rsidRPr="0024654E">
        <w:t>Consultant</w:t>
      </w:r>
      <w:r w:rsidRPr="0024654E">
        <w:t>.</w:t>
      </w:r>
    </w:p>
    <w:p w14:paraId="0374E5C7" w14:textId="2F24B140" w:rsidR="0021200C" w:rsidRPr="0024654E" w:rsidRDefault="0021200C" w:rsidP="00341A37">
      <w:pPr>
        <w:pStyle w:val="Heading3"/>
      </w:pPr>
      <w:r w:rsidRPr="0024654E">
        <w:t xml:space="preserve">Do not refuel or maintain equipment </w:t>
      </w:r>
      <w:r w:rsidR="00765BB3" w:rsidRPr="00B55E51">
        <w:t>within 30 m of any watercourse</w:t>
      </w:r>
      <w:r w:rsidR="00E718C6" w:rsidRPr="0024654E">
        <w:t>,</w:t>
      </w:r>
      <w:r w:rsidRPr="0024654E">
        <w:t xml:space="preserve"> or in</w:t>
      </w:r>
      <w:r w:rsidR="00E718C6" w:rsidRPr="0024654E">
        <w:t xml:space="preserve"> a</w:t>
      </w:r>
      <w:r w:rsidRPr="0024654E">
        <w:t xml:space="preserve"> watercourse or over water supply aquifers unless non-spill facilities are used.</w:t>
      </w:r>
    </w:p>
    <w:p w14:paraId="369FA264" w14:textId="77777777" w:rsidR="00E718C6" w:rsidRPr="0024654E" w:rsidRDefault="00E718C6" w:rsidP="00341A37">
      <w:pPr>
        <w:pStyle w:val="Heading3"/>
      </w:pPr>
      <w:r w:rsidRPr="0024654E">
        <w:t xml:space="preserve">Store fuel in accordance with the requirements of the </w:t>
      </w:r>
      <w:r w:rsidR="00256EFD">
        <w:t>MECP</w:t>
      </w:r>
      <w:r w:rsidR="002D68BA">
        <w:t>, the Region, the local conservation authorities, TSSA</w:t>
      </w:r>
      <w:r w:rsidRPr="0024654E">
        <w:t xml:space="preserve"> and other applicable authorities.</w:t>
      </w:r>
    </w:p>
    <w:p w14:paraId="2525986B" w14:textId="77777777" w:rsidR="0021200C" w:rsidRPr="0024654E" w:rsidRDefault="0021200C" w:rsidP="00341A37">
      <w:pPr>
        <w:pStyle w:val="Heading2"/>
      </w:pPr>
      <w:r w:rsidRPr="0024654E">
        <w:t>Cleaning</w:t>
      </w:r>
      <w:r w:rsidR="00193CFB" w:rsidRPr="0024654E">
        <w:t xml:space="preserve"> </w:t>
      </w:r>
      <w:r w:rsidRPr="0024654E">
        <w:t>Equipment</w:t>
      </w:r>
    </w:p>
    <w:p w14:paraId="2E54FC4A" w14:textId="77777777" w:rsidR="0021200C" w:rsidRPr="0024654E" w:rsidRDefault="0021200C" w:rsidP="00341A37">
      <w:pPr>
        <w:pStyle w:val="Heading3"/>
      </w:pPr>
      <w:r w:rsidRPr="0024654E">
        <w:t>Do not clean equipment in streams or lakes.</w:t>
      </w:r>
    </w:p>
    <w:p w14:paraId="0D5F7E4C" w14:textId="77777777" w:rsidR="0021200C" w:rsidRPr="0024654E" w:rsidRDefault="0021200C" w:rsidP="00341A37">
      <w:pPr>
        <w:pStyle w:val="Heading3"/>
      </w:pPr>
      <w:r w:rsidRPr="0024654E">
        <w:t xml:space="preserve">Clean </w:t>
      </w:r>
      <w:r w:rsidR="00E718C6" w:rsidRPr="0024654E">
        <w:t xml:space="preserve">all </w:t>
      </w:r>
      <w:r w:rsidRPr="0024654E">
        <w:t xml:space="preserve">construction equipment prior to </w:t>
      </w:r>
      <w:r w:rsidR="00E718C6" w:rsidRPr="0024654E">
        <w:t xml:space="preserve">the equipment </w:t>
      </w:r>
      <w:r w:rsidRPr="0024654E">
        <w:t>entering roadways.</w:t>
      </w:r>
    </w:p>
    <w:p w14:paraId="237CF42A" w14:textId="77777777" w:rsidR="0021200C" w:rsidRDefault="0021200C" w:rsidP="00341A37">
      <w:pPr>
        <w:pStyle w:val="Heading3"/>
      </w:pPr>
      <w:r w:rsidRPr="0024654E">
        <w:t xml:space="preserve">Do not clean equipment in locations where debris </w:t>
      </w:r>
      <w:r w:rsidR="00E718C6" w:rsidRPr="0024654E">
        <w:t xml:space="preserve">from the cleaning </w:t>
      </w:r>
      <w:r w:rsidRPr="0024654E">
        <w:t>can gain access to sewers, watercourses</w:t>
      </w:r>
      <w:r w:rsidR="00DC6710">
        <w:t xml:space="preserve">, wetlands, </w:t>
      </w:r>
      <w:r w:rsidRPr="0024654E">
        <w:t>or aquifers.</w:t>
      </w:r>
    </w:p>
    <w:p w14:paraId="0BAFBED6" w14:textId="77777777" w:rsidR="00822E50" w:rsidRPr="00B55E51" w:rsidRDefault="00822E50" w:rsidP="00822E50">
      <w:pPr>
        <w:pStyle w:val="Heading3"/>
      </w:pPr>
      <w:r w:rsidRPr="00822E50">
        <w:t xml:space="preserve">If working in </w:t>
      </w:r>
      <w:r>
        <w:t>any areas with invasive species, the C</w:t>
      </w:r>
      <w:r w:rsidRPr="00822E50">
        <w:t xml:space="preserve">ontractor </w:t>
      </w:r>
      <w:r>
        <w:t xml:space="preserve">shall </w:t>
      </w:r>
      <w:r w:rsidRPr="00822E50">
        <w:t xml:space="preserve">follow </w:t>
      </w:r>
      <w:r>
        <w:t>the Clean Equipment Protocol for Industry</w:t>
      </w:r>
      <w:r w:rsidRPr="00822E50">
        <w:t>.</w:t>
      </w:r>
    </w:p>
    <w:p w14:paraId="7038C778" w14:textId="77777777" w:rsidR="0021200C" w:rsidRPr="0024654E" w:rsidRDefault="0021200C" w:rsidP="00341A37">
      <w:pPr>
        <w:pStyle w:val="Heading2"/>
      </w:pPr>
      <w:r w:rsidRPr="0024654E">
        <w:t>Spills</w:t>
      </w:r>
    </w:p>
    <w:p w14:paraId="4D493B7B" w14:textId="77777777" w:rsidR="0021200C" w:rsidRPr="00324937" w:rsidRDefault="0021200C" w:rsidP="00341A37">
      <w:pPr>
        <w:pStyle w:val="Heading3"/>
      </w:pPr>
      <w:r w:rsidRPr="00324937">
        <w:t xml:space="preserve">Submit procedures for </w:t>
      </w:r>
      <w:r w:rsidR="00E718C6" w:rsidRPr="00324937">
        <w:t xml:space="preserve">the </w:t>
      </w:r>
      <w:r w:rsidRPr="00324937">
        <w:t xml:space="preserve">interception, rapid clean-up and disposal of any spillage that may occur, for the </w:t>
      </w:r>
      <w:r w:rsidR="00E718C6" w:rsidRPr="00324937">
        <w:t xml:space="preserve">Consultant’s </w:t>
      </w:r>
      <w:r w:rsidRPr="00324937">
        <w:t xml:space="preserve">review, prior to commencing </w:t>
      </w:r>
      <w:r w:rsidR="00E718C6" w:rsidRPr="00324937">
        <w:t>the W</w:t>
      </w:r>
      <w:r w:rsidRPr="00324937">
        <w:t>ork.</w:t>
      </w:r>
    </w:p>
    <w:p w14:paraId="0D7BC550" w14:textId="77777777" w:rsidR="0021200C" w:rsidRPr="00324937" w:rsidRDefault="0021200C" w:rsidP="00341A37">
      <w:pPr>
        <w:pStyle w:val="Heading3"/>
      </w:pPr>
      <w:r w:rsidRPr="00324937">
        <w:t>Be prepared</w:t>
      </w:r>
      <w:r w:rsidR="00143DB6" w:rsidRPr="00324937">
        <w:t>,</w:t>
      </w:r>
      <w:r w:rsidRPr="00324937">
        <w:t xml:space="preserve"> </w:t>
      </w:r>
      <w:proofErr w:type="gramStart"/>
      <w:r w:rsidRPr="00324937">
        <w:t>at all times</w:t>
      </w:r>
      <w:proofErr w:type="gramEnd"/>
      <w:r w:rsidR="00143DB6" w:rsidRPr="00324937">
        <w:t>,</w:t>
      </w:r>
      <w:r w:rsidRPr="00324937">
        <w:t xml:space="preserve"> to intercept, clean-up and dispose of any spillage that may occur </w:t>
      </w:r>
      <w:r w:rsidR="000443B2" w:rsidRPr="00324937">
        <w:t xml:space="preserve">during the performance of the Work, </w:t>
      </w:r>
      <w:r w:rsidRPr="00324937">
        <w:t>whether on land or water.</w:t>
      </w:r>
    </w:p>
    <w:p w14:paraId="604D498E" w14:textId="77777777" w:rsidR="0021200C" w:rsidRPr="00265A90" w:rsidRDefault="0021200C" w:rsidP="00341A37">
      <w:pPr>
        <w:pStyle w:val="Heading3"/>
      </w:pPr>
      <w:r w:rsidRPr="00265A90">
        <w:t xml:space="preserve">Keep all materials required for </w:t>
      </w:r>
      <w:r w:rsidR="000443B2" w:rsidRPr="00265A90">
        <w:t xml:space="preserve">the </w:t>
      </w:r>
      <w:r w:rsidRPr="00265A90">
        <w:t xml:space="preserve">clean-up of spillages readily accessible </w:t>
      </w:r>
      <w:r w:rsidR="000443B2" w:rsidRPr="00265A90">
        <w:t>at the S</w:t>
      </w:r>
      <w:r w:rsidRPr="00265A90">
        <w:t>ite.</w:t>
      </w:r>
    </w:p>
    <w:p w14:paraId="100BAEF8" w14:textId="77777777" w:rsidR="00324937" w:rsidRPr="00324937" w:rsidRDefault="00324937" w:rsidP="00341A37">
      <w:pPr>
        <w:pStyle w:val="Heading3"/>
      </w:pPr>
      <w:r w:rsidRPr="00324937">
        <w:t xml:space="preserve">Report immediately any spills causing damage to the environment to the Consultant, the Region and to the </w:t>
      </w:r>
      <w:r w:rsidR="009B7318">
        <w:t>MECP</w:t>
      </w:r>
      <w:r w:rsidR="009B7318" w:rsidRPr="00324937">
        <w:t xml:space="preserve"> </w:t>
      </w:r>
      <w:r w:rsidRPr="00324937">
        <w:t>Spills Action Centre at 1-800-268-6060 or 416-325-3000.</w:t>
      </w:r>
    </w:p>
    <w:p w14:paraId="2B442687" w14:textId="77777777" w:rsidR="00324937" w:rsidRPr="00324937" w:rsidRDefault="00324937" w:rsidP="00341A37">
      <w:pPr>
        <w:pStyle w:val="Heading3"/>
      </w:pPr>
      <w:r w:rsidRPr="00324937">
        <w:t>Refer to</w:t>
      </w:r>
      <w:r w:rsidR="00822E50">
        <w:t xml:space="preserve"> </w:t>
      </w:r>
      <w:r w:rsidRPr="00324937">
        <w:t xml:space="preserve">Spills Reporting </w:t>
      </w:r>
      <w:r w:rsidR="00126CEA">
        <w:t xml:space="preserve">in the General </w:t>
      </w:r>
      <w:r w:rsidR="00822E50">
        <w:t xml:space="preserve">Conditions of the Contract </w:t>
      </w:r>
      <w:r w:rsidRPr="00324937">
        <w:t>for additional requirements.</w:t>
      </w:r>
    </w:p>
    <w:p w14:paraId="7086D8FD" w14:textId="77777777" w:rsidR="0021200C" w:rsidRPr="0024654E" w:rsidRDefault="0021200C" w:rsidP="00341A37">
      <w:pPr>
        <w:pStyle w:val="Heading2"/>
      </w:pPr>
      <w:r w:rsidRPr="0024654E">
        <w:t>Use of</w:t>
      </w:r>
      <w:r w:rsidR="00193CFB" w:rsidRPr="0024654E">
        <w:t xml:space="preserve"> </w:t>
      </w:r>
      <w:r w:rsidRPr="0024654E">
        <w:t>Pesticides</w:t>
      </w:r>
    </w:p>
    <w:p w14:paraId="003F5AD9" w14:textId="77777777" w:rsidR="00324937" w:rsidRPr="00324937" w:rsidRDefault="00324937" w:rsidP="00341A37">
      <w:pPr>
        <w:pStyle w:val="Heading3"/>
      </w:pPr>
      <w:r w:rsidRPr="00324937">
        <w:t xml:space="preserve">Coordinate the use of herbicides, pesticides and fungicides with adjacent landowners and occupants and the Regional Pesticides Control Office of the </w:t>
      </w:r>
      <w:r w:rsidR="009416B7" w:rsidRPr="00324937">
        <w:t>M</w:t>
      </w:r>
      <w:r w:rsidR="009416B7">
        <w:t>ECP</w:t>
      </w:r>
      <w:r w:rsidR="009416B7" w:rsidRPr="00324937">
        <w:t xml:space="preserve"> </w:t>
      </w:r>
      <w:r w:rsidRPr="00324937">
        <w:t>and obtain all necessary approvals prior to their use.</w:t>
      </w:r>
    </w:p>
    <w:p w14:paraId="198CF0E7" w14:textId="77777777" w:rsidR="0021200C" w:rsidRPr="00324937" w:rsidRDefault="0021200C" w:rsidP="00341A37">
      <w:pPr>
        <w:pStyle w:val="Heading3"/>
      </w:pPr>
      <w:r w:rsidRPr="00324937">
        <w:t xml:space="preserve">Obtain approval </w:t>
      </w:r>
      <w:r w:rsidR="00193CFB" w:rsidRPr="00324937">
        <w:t xml:space="preserve">from </w:t>
      </w:r>
      <w:r w:rsidR="009B7318">
        <w:t>MECP</w:t>
      </w:r>
      <w:r w:rsidR="009B7318" w:rsidRPr="00324937">
        <w:t xml:space="preserve"> </w:t>
      </w:r>
      <w:r w:rsidRPr="00324937">
        <w:t xml:space="preserve">prior to using any herbicides, </w:t>
      </w:r>
      <w:proofErr w:type="gramStart"/>
      <w:r w:rsidRPr="00324937">
        <w:t>pesticides</w:t>
      </w:r>
      <w:proofErr w:type="gramEnd"/>
      <w:r w:rsidRPr="00324937">
        <w:t xml:space="preserve"> and fungicides within an aquifer protection area.</w:t>
      </w:r>
    </w:p>
    <w:p w14:paraId="4F029EFE" w14:textId="77777777" w:rsidR="0021200C" w:rsidRPr="0024654E" w:rsidRDefault="0021200C" w:rsidP="00341A37">
      <w:pPr>
        <w:pStyle w:val="Heading2"/>
      </w:pPr>
      <w:r w:rsidRPr="0024654E">
        <w:lastRenderedPageBreak/>
        <w:t>Sensitive Areas</w:t>
      </w:r>
    </w:p>
    <w:p w14:paraId="329A4CA6" w14:textId="77777777" w:rsidR="0021200C" w:rsidRPr="0024654E" w:rsidRDefault="0021200C" w:rsidP="00341A37">
      <w:pPr>
        <w:pStyle w:val="Heading3"/>
      </w:pPr>
      <w:r w:rsidRPr="0024654E">
        <w:t xml:space="preserve">Inform the </w:t>
      </w:r>
      <w:r w:rsidR="000443B2" w:rsidRPr="0024654E">
        <w:t xml:space="preserve">Consultant </w:t>
      </w:r>
      <w:r w:rsidRPr="0024654E">
        <w:t xml:space="preserve">in writing of the </w:t>
      </w:r>
      <w:proofErr w:type="gramStart"/>
      <w:r w:rsidRPr="0024654E">
        <w:t>particular schedule</w:t>
      </w:r>
      <w:proofErr w:type="gramEnd"/>
      <w:r w:rsidRPr="0024654E">
        <w:t xml:space="preserve"> for each river crossing, channelizing or other </w:t>
      </w:r>
      <w:r w:rsidR="00BB4B87">
        <w:t xml:space="preserve">items of </w:t>
      </w:r>
      <w:r w:rsidR="000443B2" w:rsidRPr="0024654E">
        <w:t>W</w:t>
      </w:r>
      <w:r w:rsidRPr="0024654E">
        <w:t>ork in the designated sensitive areas.</w:t>
      </w:r>
    </w:p>
    <w:p w14:paraId="647B4835" w14:textId="77777777" w:rsidR="0021200C" w:rsidRPr="00324937" w:rsidRDefault="0021200C" w:rsidP="00341A37">
      <w:pPr>
        <w:pStyle w:val="Heading3"/>
      </w:pPr>
      <w:r w:rsidRPr="00324937">
        <w:t xml:space="preserve">Avoid encroachment on unique natural areas and establish boundary protection and signage to avoid </w:t>
      </w:r>
      <w:r w:rsidR="000443B2" w:rsidRPr="00324937">
        <w:t xml:space="preserve">any </w:t>
      </w:r>
      <w:r w:rsidRPr="00324937">
        <w:t>such encroachment</w:t>
      </w:r>
      <w:r w:rsidR="000443B2" w:rsidRPr="00324937">
        <w:t>s</w:t>
      </w:r>
      <w:r w:rsidRPr="00324937">
        <w:t>.</w:t>
      </w:r>
    </w:p>
    <w:p w14:paraId="688DF32A" w14:textId="77777777" w:rsidR="0021200C" w:rsidRPr="00265A90" w:rsidRDefault="009F257F" w:rsidP="00341A37">
      <w:pPr>
        <w:pStyle w:val="Heading3"/>
      </w:pPr>
      <w:r>
        <w:t xml:space="preserve">The Contractor shall </w:t>
      </w:r>
      <w:r w:rsidR="0021200C" w:rsidRPr="00324937">
        <w:t xml:space="preserve">not disturb </w:t>
      </w:r>
      <w:r w:rsidR="00193CFB" w:rsidRPr="00324937">
        <w:t xml:space="preserve">the </w:t>
      </w:r>
      <w:r w:rsidR="0021200C" w:rsidRPr="00324937">
        <w:t>habitats of rare</w:t>
      </w:r>
      <w:r w:rsidR="00731DB1">
        <w:t xml:space="preserve">, </w:t>
      </w:r>
      <w:r>
        <w:t xml:space="preserve">special concern, </w:t>
      </w:r>
      <w:r w:rsidR="00731DB1">
        <w:t>threatened</w:t>
      </w:r>
      <w:r w:rsidR="0021200C" w:rsidRPr="00324937">
        <w:t xml:space="preserve"> or endangered species.  </w:t>
      </w:r>
    </w:p>
    <w:p w14:paraId="28B69143" w14:textId="77777777" w:rsidR="0021200C" w:rsidRPr="00265A90" w:rsidRDefault="0021200C" w:rsidP="00341A37">
      <w:pPr>
        <w:pStyle w:val="Heading3"/>
      </w:pPr>
      <w:r w:rsidRPr="00265A90">
        <w:t>Protect wetland sites used as feeding or breeding areas by migratory fowl</w:t>
      </w:r>
      <w:r w:rsidR="000443B2" w:rsidRPr="00265A90">
        <w:t>,</w:t>
      </w:r>
      <w:r w:rsidRPr="00265A90">
        <w:t xml:space="preserve"> or as habitats for other animals</w:t>
      </w:r>
      <w:r w:rsidR="000443B2" w:rsidRPr="00265A90">
        <w:t>,</w:t>
      </w:r>
      <w:r w:rsidRPr="00265A90">
        <w:t xml:space="preserve"> and establish boundary protection and signage to avoid </w:t>
      </w:r>
      <w:r w:rsidR="000443B2" w:rsidRPr="00265A90">
        <w:t xml:space="preserve">any </w:t>
      </w:r>
      <w:r w:rsidRPr="00265A90">
        <w:t>such encroachment.</w:t>
      </w:r>
    </w:p>
    <w:p w14:paraId="7EEF8C9B" w14:textId="77777777" w:rsidR="0021200C" w:rsidRPr="00265A90" w:rsidRDefault="0021200C" w:rsidP="00265A90">
      <w:pPr>
        <w:pStyle w:val="Heading3"/>
      </w:pPr>
      <w:r w:rsidRPr="00265A90">
        <w:t>Schedule construction in sensitive areas so that there will be minimal interference with water uses</w:t>
      </w:r>
      <w:r w:rsidR="000443B2" w:rsidRPr="00265A90">
        <w:t>,</w:t>
      </w:r>
      <w:r w:rsidRPr="00265A90">
        <w:t xml:space="preserve"> including fish migration or spawning, or </w:t>
      </w:r>
      <w:r w:rsidR="000443B2" w:rsidRPr="00265A90">
        <w:t xml:space="preserve">the </w:t>
      </w:r>
      <w:r w:rsidRPr="00265A90">
        <w:t xml:space="preserve">disruption of </w:t>
      </w:r>
      <w:r w:rsidR="000443B2" w:rsidRPr="00265A90">
        <w:t xml:space="preserve">the </w:t>
      </w:r>
      <w:r w:rsidRPr="00265A90">
        <w:t>incubation period of eggs.</w:t>
      </w:r>
    </w:p>
    <w:p w14:paraId="46F20B46" w14:textId="77777777" w:rsidR="0021200C" w:rsidRPr="00265A90" w:rsidRDefault="0021200C" w:rsidP="00265A90">
      <w:pPr>
        <w:pStyle w:val="Heading3"/>
      </w:pPr>
      <w:r w:rsidRPr="00265A90">
        <w:t xml:space="preserve">Keep </w:t>
      </w:r>
      <w:r w:rsidR="000443B2" w:rsidRPr="00265A90">
        <w:t xml:space="preserve">the </w:t>
      </w:r>
      <w:r w:rsidRPr="00265A90">
        <w:t xml:space="preserve">removal of vegetation </w:t>
      </w:r>
      <w:r w:rsidR="009468CD">
        <w:t>in</w:t>
      </w:r>
      <w:r w:rsidR="000443B2" w:rsidRPr="00265A90">
        <w:t xml:space="preserve"> </w:t>
      </w:r>
      <w:r w:rsidR="00BB4B87">
        <w:t xml:space="preserve">sensitive </w:t>
      </w:r>
      <w:r w:rsidR="000443B2" w:rsidRPr="00265A90">
        <w:t xml:space="preserve">areas </w:t>
      </w:r>
      <w:r w:rsidRPr="00265A90">
        <w:t>to a minimum.</w:t>
      </w:r>
      <w:r w:rsidR="009468CD">
        <w:t xml:space="preserve"> Vegetation removal areas to be reviewed and approved by the Consultant.</w:t>
      </w:r>
    </w:p>
    <w:p w14:paraId="4EA744BC" w14:textId="77777777" w:rsidR="0021200C" w:rsidRPr="0024654E" w:rsidRDefault="0021200C" w:rsidP="00341A37">
      <w:pPr>
        <w:pStyle w:val="Heading2"/>
      </w:pPr>
      <w:r w:rsidRPr="0024654E">
        <w:t>Management and</w:t>
      </w:r>
      <w:r w:rsidR="00193CFB" w:rsidRPr="0024654E">
        <w:t xml:space="preserve"> </w:t>
      </w:r>
      <w:r w:rsidRPr="0024654E">
        <w:t>Disposal of</w:t>
      </w:r>
      <w:r w:rsidR="00193CFB" w:rsidRPr="0024654E">
        <w:t xml:space="preserve"> </w:t>
      </w:r>
      <w:r w:rsidRPr="0024654E">
        <w:t>Excess Materials</w:t>
      </w:r>
    </w:p>
    <w:p w14:paraId="0204C501" w14:textId="77777777" w:rsidR="0021200C" w:rsidRPr="00DE7AD3" w:rsidRDefault="0021200C" w:rsidP="00341A37">
      <w:pPr>
        <w:pStyle w:val="Heading3"/>
      </w:pPr>
      <w:r w:rsidRPr="0024654E">
        <w:t xml:space="preserve">The </w:t>
      </w:r>
      <w:r w:rsidRPr="00DE7AD3">
        <w:t>requirements of OPSS</w:t>
      </w:r>
      <w:r w:rsidR="00E266EF">
        <w:t xml:space="preserve">.MUNI </w:t>
      </w:r>
      <w:r w:rsidRPr="00DE7AD3">
        <w:t>180 shall apply except for the following revision</w:t>
      </w:r>
      <w:r w:rsidR="000443B2" w:rsidRPr="00DE7AD3">
        <w:t>s</w:t>
      </w:r>
      <w:r w:rsidR="009468CD">
        <w:t xml:space="preserve"> and</w:t>
      </w:r>
      <w:r w:rsidRPr="00DE7AD3">
        <w:t xml:space="preserve"> amendments:</w:t>
      </w:r>
    </w:p>
    <w:p w14:paraId="0C066FA3" w14:textId="77777777" w:rsidR="0021200C" w:rsidRPr="00DE7AD3" w:rsidRDefault="0021200C" w:rsidP="00324937">
      <w:pPr>
        <w:pStyle w:val="Heading4"/>
      </w:pPr>
      <w:r w:rsidRPr="00DE7AD3">
        <w:t xml:space="preserve">Subsection 180.07.02, Conditions on </w:t>
      </w:r>
      <w:r w:rsidR="00D82708" w:rsidRPr="00DE7AD3">
        <w:t>M</w:t>
      </w:r>
      <w:r w:rsidRPr="00DE7AD3">
        <w:t>anagement by Re-Use, shall be amended by the addition of the following: “Recycled hot mix asphalt or excess bituminous pavement shall not be used as trench backfill or bedding.”</w:t>
      </w:r>
    </w:p>
    <w:p w14:paraId="6DF58380" w14:textId="77777777" w:rsidR="00B32C99" w:rsidRPr="00B32C99" w:rsidRDefault="0021200C" w:rsidP="00B32C99">
      <w:pPr>
        <w:pStyle w:val="Heading4"/>
      </w:pPr>
      <w:r w:rsidRPr="00DE7AD3">
        <w:t>Subsection 180.07.04, Conditions on Management by Open Burning, shall be deleted.  No open burning will be permitted.</w:t>
      </w:r>
      <w:r w:rsidR="00B32C99">
        <w:t xml:space="preserve"> </w:t>
      </w:r>
      <w:r w:rsidR="00B32C99" w:rsidRPr="00B32C99">
        <w:t xml:space="preserve">Fires and burning of rubbish at the Site </w:t>
      </w:r>
      <w:proofErr w:type="gramStart"/>
      <w:r w:rsidR="00B32C99" w:rsidRPr="00B32C99">
        <w:t>is</w:t>
      </w:r>
      <w:proofErr w:type="gramEnd"/>
      <w:r w:rsidR="00B32C99" w:rsidRPr="00B32C99">
        <w:t xml:space="preserve"> not permitted.</w:t>
      </w:r>
    </w:p>
    <w:p w14:paraId="7EC2BAAD" w14:textId="77777777" w:rsidR="009468CD" w:rsidRDefault="009468CD" w:rsidP="009468CD">
      <w:pPr>
        <w:pStyle w:val="Heading4"/>
      </w:pPr>
      <w:r w:rsidRPr="009468CD">
        <w:t>The Region shall be given the first right of refusal for any excess materials.</w:t>
      </w:r>
    </w:p>
    <w:p w14:paraId="0F807337" w14:textId="77777777" w:rsidR="00286FAB" w:rsidRPr="009468CD" w:rsidRDefault="00286FAB" w:rsidP="00286FAB">
      <w:pPr>
        <w:pStyle w:val="Heading3"/>
      </w:pPr>
      <w:r>
        <w:t>Disposal of excess soil shall be performed in accordance with Ontario Regulation 406/19.</w:t>
      </w:r>
    </w:p>
    <w:p w14:paraId="4DD0BBE7" w14:textId="77777777" w:rsidR="0021200C" w:rsidRPr="00DE7AD3" w:rsidRDefault="00DF727B" w:rsidP="00341A37">
      <w:pPr>
        <w:pStyle w:val="Heading2"/>
      </w:pPr>
      <w:r w:rsidRPr="00DE7AD3">
        <w:t>Removal and</w:t>
      </w:r>
      <w:r w:rsidR="00193CFB" w:rsidRPr="00DE7AD3">
        <w:t xml:space="preserve"> </w:t>
      </w:r>
      <w:r w:rsidRPr="00DE7AD3">
        <w:t>Disposal of</w:t>
      </w:r>
      <w:r w:rsidR="00193CFB" w:rsidRPr="00DE7AD3">
        <w:t xml:space="preserve"> </w:t>
      </w:r>
      <w:r w:rsidRPr="00DE7AD3">
        <w:t>Hazardous Materials</w:t>
      </w:r>
    </w:p>
    <w:p w14:paraId="5BC56C3A" w14:textId="77777777" w:rsidR="0021200C" w:rsidRPr="00DE7AD3" w:rsidRDefault="0021200C" w:rsidP="00341A37">
      <w:pPr>
        <w:pStyle w:val="Heading3"/>
      </w:pPr>
      <w:r w:rsidRPr="00DE7AD3">
        <w:t xml:space="preserve">Hazardous materials shall be removed from the </w:t>
      </w:r>
      <w:r w:rsidR="000443B2" w:rsidRPr="00DE7AD3">
        <w:t>S</w:t>
      </w:r>
      <w:r w:rsidRPr="00DE7AD3">
        <w:t>ite and handled in accordance with</w:t>
      </w:r>
      <w:r w:rsidR="000443B2" w:rsidRPr="00DE7AD3">
        <w:t xml:space="preserve"> the applicable</w:t>
      </w:r>
      <w:r w:rsidRPr="00DE7AD3">
        <w:t xml:space="preserve"> </w:t>
      </w:r>
      <w:r w:rsidR="00731DB1">
        <w:t>MECP</w:t>
      </w:r>
      <w:r w:rsidR="00731DB1" w:rsidRPr="00DE7AD3">
        <w:t xml:space="preserve"> </w:t>
      </w:r>
      <w:r w:rsidRPr="00DE7AD3">
        <w:t>Regulations current at the time of construction.</w:t>
      </w:r>
    </w:p>
    <w:p w14:paraId="3FD5C8B5" w14:textId="77777777" w:rsidR="0021200C" w:rsidRPr="00DE7AD3" w:rsidRDefault="0021200C" w:rsidP="00AB2CC3">
      <w:pPr>
        <w:pStyle w:val="Heading3"/>
      </w:pPr>
      <w:r w:rsidRPr="00DE7AD3">
        <w:t>Asbestos-cement (</w:t>
      </w:r>
      <w:proofErr w:type="spellStart"/>
      <w:r w:rsidRPr="00DE7AD3">
        <w:t>transite</w:t>
      </w:r>
      <w:proofErr w:type="spellEnd"/>
      <w:r w:rsidRPr="00DE7AD3">
        <w:t xml:space="preserve">) pipe shall be considered as a Designated Substance.  Where the </w:t>
      </w:r>
      <w:r w:rsidR="000443B2" w:rsidRPr="00DE7AD3">
        <w:t>W</w:t>
      </w:r>
      <w:r w:rsidRPr="00DE7AD3">
        <w:t xml:space="preserve">ork required includes the removal and disposal of asbestos-cement pipe, the Contractor shall ensure that </w:t>
      </w:r>
      <w:r w:rsidR="00D82708" w:rsidRPr="00DE7AD3">
        <w:t>w</w:t>
      </w:r>
      <w:r w:rsidRPr="00DE7AD3">
        <w:t xml:space="preserve">ork on or </w:t>
      </w:r>
      <w:r w:rsidR="000443B2" w:rsidRPr="00DE7AD3">
        <w:t xml:space="preserve">in the vicinity of </w:t>
      </w:r>
      <w:r w:rsidRPr="00DE7AD3">
        <w:t xml:space="preserve">asbestos-cement pipe complies with the </w:t>
      </w:r>
      <w:r w:rsidR="0047540B">
        <w:t xml:space="preserve">Ministry of </w:t>
      </w:r>
      <w:proofErr w:type="spellStart"/>
      <w:r w:rsidR="0047540B">
        <w:t>Labour</w:t>
      </w:r>
      <w:proofErr w:type="spellEnd"/>
      <w:r w:rsidR="0047540B">
        <w:t xml:space="preserve"> </w:t>
      </w:r>
      <w:r w:rsidR="0047540B">
        <w:rPr>
          <w:lang w:val="en"/>
        </w:rPr>
        <w:t>Guide to the Regulation Respecting Asbestos on Construction Projects and in Buildings and Repair Operations</w:t>
      </w:r>
      <w:r w:rsidR="0047540B">
        <w:t xml:space="preserve">. </w:t>
      </w:r>
    </w:p>
    <w:p w14:paraId="0781A737" w14:textId="77777777" w:rsidR="0021200C" w:rsidRPr="00B55E51" w:rsidRDefault="0021200C" w:rsidP="00341A37">
      <w:pPr>
        <w:pStyle w:val="Heading3"/>
      </w:pPr>
      <w:r w:rsidRPr="00DE7AD3">
        <w:t xml:space="preserve">Comply with the governing Ministry of </w:t>
      </w:r>
      <w:proofErr w:type="spellStart"/>
      <w:r w:rsidRPr="00DE7AD3">
        <w:t>Labour</w:t>
      </w:r>
      <w:proofErr w:type="spellEnd"/>
      <w:r w:rsidRPr="00DE7AD3">
        <w:t xml:space="preserve"> Regulations respecting</w:t>
      </w:r>
      <w:r w:rsidR="00BB4B87" w:rsidRPr="00DE7AD3">
        <w:t xml:space="preserve"> the</w:t>
      </w:r>
      <w:r w:rsidRPr="00DE7AD3">
        <w:t xml:space="preserve"> protection of works, remedial handling and disposition of the Designated Substances encountered</w:t>
      </w:r>
      <w:r w:rsidRPr="0024654E">
        <w:t>.</w:t>
      </w:r>
    </w:p>
    <w:p w14:paraId="13F8AC32" w14:textId="77777777" w:rsidR="0021200C" w:rsidRPr="00265A90" w:rsidRDefault="0021200C" w:rsidP="00265A90">
      <w:pPr>
        <w:pStyle w:val="Heading3"/>
      </w:pPr>
      <w:r w:rsidRPr="00265A90">
        <w:t>Submit a Waste Quantity Report (Form OPSF 180</w:t>
      </w:r>
      <w:r w:rsidR="00E266EF">
        <w:t>-</w:t>
      </w:r>
      <w:r w:rsidRPr="00265A90">
        <w:t xml:space="preserve">5) for all Solid Non-Hazardous Waste </w:t>
      </w:r>
      <w:r w:rsidR="00BB4B87">
        <w:t>in accordance with</w:t>
      </w:r>
      <w:r w:rsidRPr="00265A90">
        <w:t xml:space="preserve"> the requirements of OPSS</w:t>
      </w:r>
      <w:r w:rsidR="00E266EF">
        <w:t xml:space="preserve">.MUNI </w:t>
      </w:r>
      <w:r w:rsidRPr="00265A90">
        <w:t>180.</w:t>
      </w:r>
    </w:p>
    <w:p w14:paraId="45F2AB04" w14:textId="77777777" w:rsidR="0021200C" w:rsidRPr="00341A37" w:rsidRDefault="0021200C" w:rsidP="00265A90">
      <w:pPr>
        <w:pStyle w:val="Heading3"/>
      </w:pPr>
      <w:r w:rsidRPr="00265A90">
        <w:t xml:space="preserve">Do not empty </w:t>
      </w:r>
      <w:r w:rsidR="000443B2" w:rsidRPr="00265A90">
        <w:t xml:space="preserve">any </w:t>
      </w:r>
      <w:r w:rsidRPr="00265A90">
        <w:t xml:space="preserve">fuel, lubricants, herbicides, pesticides, fungicides, paint materials, </w:t>
      </w:r>
      <w:proofErr w:type="gramStart"/>
      <w:r w:rsidRPr="00265A90">
        <w:t>solvents</w:t>
      </w:r>
      <w:proofErr w:type="gramEnd"/>
      <w:r w:rsidRPr="00265A90">
        <w:t xml:space="preserve"> or other chemicals </w:t>
      </w:r>
      <w:r w:rsidR="00B079FF">
        <w:t xml:space="preserve">onto the ground or into storm or sanitary </w:t>
      </w:r>
      <w:r w:rsidRPr="00265A90">
        <w:t>sewers or watercourses.</w:t>
      </w:r>
    </w:p>
    <w:p w14:paraId="0997A2C8" w14:textId="77777777" w:rsidR="00341A37" w:rsidRPr="00341A37" w:rsidRDefault="00341A37" w:rsidP="00341A37">
      <w:pPr>
        <w:pStyle w:val="Heading3"/>
      </w:pPr>
      <w:r w:rsidRPr="00341A37">
        <w:t>Do not bury rubbish and waste materials on site.</w:t>
      </w:r>
    </w:p>
    <w:p w14:paraId="194C7C78" w14:textId="77777777" w:rsidR="00341A37" w:rsidRPr="00341A37" w:rsidRDefault="00341A37" w:rsidP="00341A37">
      <w:pPr>
        <w:pStyle w:val="Heading3"/>
      </w:pPr>
      <w:r w:rsidRPr="00341A37">
        <w:t xml:space="preserve">Do not dispose of waste or volatile materials, such as mineral spirits, </w:t>
      </w:r>
      <w:proofErr w:type="gramStart"/>
      <w:r w:rsidRPr="00341A37">
        <w:t>oil</w:t>
      </w:r>
      <w:proofErr w:type="gramEnd"/>
      <w:r w:rsidRPr="00341A37">
        <w:t xml:space="preserve"> or paint thinner into waterways, storm or sanitary sewers or onto the ground.</w:t>
      </w:r>
    </w:p>
    <w:p w14:paraId="264FC8B5" w14:textId="77777777" w:rsidR="00341A37" w:rsidRPr="009D42CE" w:rsidRDefault="00341A37" w:rsidP="00341A37">
      <w:pPr>
        <w:pStyle w:val="Heading1"/>
        <w:tabs>
          <w:tab w:val="left" w:pos="720"/>
        </w:tabs>
      </w:pPr>
      <w:r w:rsidRPr="009D42CE">
        <w:lastRenderedPageBreak/>
        <w:t>PRODUCTS</w:t>
      </w:r>
    </w:p>
    <w:p w14:paraId="5DD39BAC" w14:textId="77777777" w:rsidR="00BD63A5" w:rsidRDefault="00BD63A5" w:rsidP="0098603E">
      <w:pPr>
        <w:pStyle w:val="Heading2"/>
      </w:pPr>
      <w:r>
        <w:t>Rolled Erosion Control Products (RECPs)</w:t>
      </w:r>
    </w:p>
    <w:p w14:paraId="1A08001C" w14:textId="77777777" w:rsidR="003155C3" w:rsidRDefault="003155C3" w:rsidP="00BD63A5">
      <w:pPr>
        <w:pStyle w:val="Heading3"/>
      </w:pPr>
      <w:r>
        <w:t xml:space="preserve">Type of RECP (netting, blankets, turf reinforced mats) as shown on the Contract Drawings. </w:t>
      </w:r>
    </w:p>
    <w:p w14:paraId="3FF8F7DB" w14:textId="77777777" w:rsidR="00BD63A5" w:rsidRPr="00BD63A5" w:rsidRDefault="00BD63A5" w:rsidP="00BD63A5">
      <w:pPr>
        <w:pStyle w:val="Heading3"/>
      </w:pPr>
      <w:r>
        <w:t xml:space="preserve">Installation, </w:t>
      </w:r>
      <w:proofErr w:type="gramStart"/>
      <w:r>
        <w:t>inspection</w:t>
      </w:r>
      <w:proofErr w:type="gramEnd"/>
      <w:r>
        <w:t xml:space="preserve"> and maintenance of RECPs shall be in accordance with the </w:t>
      </w:r>
      <w:r w:rsidR="005E32D4">
        <w:t>TRCA</w:t>
      </w:r>
      <w:r w:rsidR="007E27C6">
        <w:t>’</w:t>
      </w:r>
      <w:r w:rsidR="005E32D4">
        <w:t xml:space="preserve">s </w:t>
      </w:r>
      <w:r>
        <w:t>Eros</w:t>
      </w:r>
      <w:r w:rsidR="005E32D4">
        <w:t>ion and Sediment Control Guide f</w:t>
      </w:r>
      <w:r>
        <w:t>or Urban Constructio</w:t>
      </w:r>
      <w:r w:rsidR="005E32D4">
        <w:t>n and as specified in the Contract Drawings.</w:t>
      </w:r>
    </w:p>
    <w:p w14:paraId="4D49638D" w14:textId="77777777" w:rsidR="00BD63A5" w:rsidRDefault="00BD63A5" w:rsidP="005E32D4">
      <w:pPr>
        <w:pStyle w:val="Heading2"/>
      </w:pPr>
      <w:r>
        <w:t>Natural Fiber Logs</w:t>
      </w:r>
    </w:p>
    <w:p w14:paraId="137CEDA5" w14:textId="77777777" w:rsidR="005E32D4" w:rsidRDefault="005E32D4" w:rsidP="005E32D4">
      <w:pPr>
        <w:pStyle w:val="Heading3"/>
      </w:pPr>
      <w:r>
        <w:t xml:space="preserve">Natural fiber logs include coir logs, straw </w:t>
      </w:r>
      <w:proofErr w:type="gramStart"/>
      <w:r>
        <w:t>logs</w:t>
      </w:r>
      <w:proofErr w:type="gramEnd"/>
      <w:r>
        <w:t xml:space="preserve"> and wood fiber netting.</w:t>
      </w:r>
    </w:p>
    <w:p w14:paraId="3AB5891D" w14:textId="77777777" w:rsidR="005E32D4" w:rsidRDefault="005E32D4" w:rsidP="005E32D4">
      <w:pPr>
        <w:pStyle w:val="Heading3"/>
      </w:pPr>
      <w:r>
        <w:t>Fib</w:t>
      </w:r>
      <w:r w:rsidR="003A0748">
        <w:t>er</w:t>
      </w:r>
      <w:r>
        <w:t xml:space="preserve"> material should be free of any refuse, weeds, contaminants or other materials toxic to</w:t>
      </w:r>
      <w:r w:rsidR="00CB46F9">
        <w:t xml:space="preserve"> plants, </w:t>
      </w:r>
      <w:proofErr w:type="gramStart"/>
      <w:r w:rsidR="00CB46F9">
        <w:t>wildlife</w:t>
      </w:r>
      <w:proofErr w:type="gramEnd"/>
      <w:r w:rsidR="00CB46F9">
        <w:t xml:space="preserve"> or humans. </w:t>
      </w:r>
    </w:p>
    <w:p w14:paraId="615A03E3" w14:textId="77777777" w:rsidR="00CB46F9" w:rsidRDefault="003A0748" w:rsidP="005E32D4">
      <w:pPr>
        <w:pStyle w:val="Heading3"/>
      </w:pPr>
      <w:r>
        <w:t xml:space="preserve">Installation, inspection, </w:t>
      </w:r>
      <w:proofErr w:type="gramStart"/>
      <w:r w:rsidR="00CB46F9">
        <w:t>maintenance</w:t>
      </w:r>
      <w:proofErr w:type="gramEnd"/>
      <w:r>
        <w:t xml:space="preserve"> and removal</w:t>
      </w:r>
      <w:r w:rsidR="00CB46F9">
        <w:t xml:space="preserve"> of </w:t>
      </w:r>
      <w:r>
        <w:t xml:space="preserve">Natural </w:t>
      </w:r>
      <w:r w:rsidR="00CB46F9">
        <w:t>Fiber Logs shall be in accordance with the TRCA</w:t>
      </w:r>
      <w:r w:rsidR="007E27C6">
        <w:t>’</w:t>
      </w:r>
      <w:r w:rsidR="00CB46F9">
        <w:t>s Erosion and Sediment Control Guide for Urban Construction and as specified in the Contract Drawings.</w:t>
      </w:r>
    </w:p>
    <w:p w14:paraId="5553F9F3" w14:textId="77777777" w:rsidR="00BD63A5" w:rsidRDefault="00BD63A5" w:rsidP="00BD63A5">
      <w:pPr>
        <w:pStyle w:val="Heading2"/>
      </w:pPr>
      <w:r>
        <w:t>Filter Socks</w:t>
      </w:r>
    </w:p>
    <w:p w14:paraId="11A8BAFE" w14:textId="77777777" w:rsidR="00262538" w:rsidRPr="00262538" w:rsidRDefault="00262538" w:rsidP="00262538">
      <w:pPr>
        <w:pStyle w:val="Heading3"/>
      </w:pPr>
      <w:r w:rsidRPr="00262538">
        <w:t xml:space="preserve">Filter Socks shall </w:t>
      </w:r>
      <w:proofErr w:type="gramStart"/>
      <w:r w:rsidRPr="00262538">
        <w:t>consists</w:t>
      </w:r>
      <w:proofErr w:type="gramEnd"/>
      <w:r w:rsidRPr="00262538">
        <w:t xml:space="preserve"> of a tubular mesh casing filled with a natural material, free of refuse, weeds, contaminants, or other materials which may be detrimental to the natural environment.  </w:t>
      </w:r>
    </w:p>
    <w:p w14:paraId="111A6257" w14:textId="77777777" w:rsidR="00262538" w:rsidRPr="00262538" w:rsidRDefault="00262538" w:rsidP="00262538">
      <w:pPr>
        <w:pStyle w:val="Heading3"/>
      </w:pPr>
      <w:r w:rsidRPr="00262538">
        <w:t xml:space="preserve">Installation, inspection, </w:t>
      </w:r>
      <w:proofErr w:type="gramStart"/>
      <w:r w:rsidRPr="00262538">
        <w:t>maintenance</w:t>
      </w:r>
      <w:proofErr w:type="gramEnd"/>
      <w:r w:rsidRPr="00262538">
        <w:t xml:space="preserve"> and removal of Filter Socks shall be in accordance with the TRCA’s Erosion and Sediment Control Guide for Urban Construction and as specified in the Contract Drawings.</w:t>
      </w:r>
    </w:p>
    <w:p w14:paraId="3C3B62B2" w14:textId="77777777" w:rsidR="00262538" w:rsidRPr="00262538" w:rsidRDefault="00262538" w:rsidP="00262538">
      <w:pPr>
        <w:pStyle w:val="Heading3"/>
      </w:pPr>
      <w:r w:rsidRPr="00262538">
        <w:t xml:space="preserve">In accordance with York Region Standard Drawing </w:t>
      </w:r>
      <w:r w:rsidRPr="00262538">
        <w:rPr>
          <w:highlight w:val="yellow"/>
        </w:rPr>
        <w:t>[Consultant to enter Standard Drawing No.]</w:t>
      </w:r>
      <w:r w:rsidRPr="00262538">
        <w:t>, unless otherwise stated in the Contract Drawings.</w:t>
      </w:r>
    </w:p>
    <w:p w14:paraId="4D461E41" w14:textId="77777777" w:rsidR="00BD63A5" w:rsidRDefault="00BD63A5" w:rsidP="00290D91">
      <w:pPr>
        <w:pStyle w:val="Heading2"/>
      </w:pPr>
      <w:r>
        <w:t>Sediment Control Fence</w:t>
      </w:r>
    </w:p>
    <w:p w14:paraId="16038A6B" w14:textId="77777777" w:rsidR="003A0748" w:rsidRDefault="003A0748" w:rsidP="00290D91">
      <w:pPr>
        <w:pStyle w:val="Heading3"/>
      </w:pPr>
      <w:r>
        <w:t xml:space="preserve">Sediment Control Fence consists of geotextile material supported by posts and trenched </w:t>
      </w:r>
      <w:proofErr w:type="gramStart"/>
      <w:r>
        <w:t>in to</w:t>
      </w:r>
      <w:proofErr w:type="gramEnd"/>
      <w:r>
        <w:t xml:space="preserve"> the ground. </w:t>
      </w:r>
    </w:p>
    <w:p w14:paraId="20E1E671" w14:textId="77777777" w:rsidR="003A0748" w:rsidRPr="00642A1A" w:rsidRDefault="003A0748" w:rsidP="003A0748">
      <w:pPr>
        <w:pStyle w:val="Heading3"/>
      </w:pPr>
      <w:r w:rsidRPr="00642A1A">
        <w:t>Geotextile shall be free of holes, tears, and punctures.</w:t>
      </w:r>
    </w:p>
    <w:p w14:paraId="1552400A" w14:textId="77777777" w:rsidR="00290D91" w:rsidRDefault="00290D91" w:rsidP="00290D91">
      <w:pPr>
        <w:pStyle w:val="Heading3"/>
      </w:pPr>
      <w:r>
        <w:t xml:space="preserve">In accordance with York Region Standard Drawing </w:t>
      </w:r>
      <w:r w:rsidR="007E27C6" w:rsidRPr="007E27C6">
        <w:rPr>
          <w:highlight w:val="yellow"/>
        </w:rPr>
        <w:t xml:space="preserve">[Consultant to enter </w:t>
      </w:r>
      <w:r w:rsidR="007E27C6">
        <w:rPr>
          <w:highlight w:val="yellow"/>
        </w:rPr>
        <w:t>S</w:t>
      </w:r>
      <w:r w:rsidR="007E27C6" w:rsidRPr="007E27C6">
        <w:rPr>
          <w:highlight w:val="yellow"/>
        </w:rPr>
        <w:t xml:space="preserve">tandard </w:t>
      </w:r>
      <w:r w:rsidR="007E27C6">
        <w:rPr>
          <w:highlight w:val="yellow"/>
        </w:rPr>
        <w:t>D</w:t>
      </w:r>
      <w:r w:rsidR="007E27C6" w:rsidRPr="007E27C6">
        <w:rPr>
          <w:highlight w:val="yellow"/>
        </w:rPr>
        <w:t xml:space="preserve">rawing </w:t>
      </w:r>
      <w:r w:rsidR="007E27C6">
        <w:rPr>
          <w:highlight w:val="yellow"/>
        </w:rPr>
        <w:t>No.</w:t>
      </w:r>
      <w:r w:rsidR="007E27C6" w:rsidRPr="007E27C6">
        <w:rPr>
          <w:highlight w:val="yellow"/>
        </w:rPr>
        <w:t>]</w:t>
      </w:r>
      <w:r>
        <w:t>, unless otherwise stated in the Contract Drawings</w:t>
      </w:r>
      <w:r w:rsidR="00FA39EE">
        <w:t>.</w:t>
      </w:r>
    </w:p>
    <w:p w14:paraId="0F6F81F3" w14:textId="77777777" w:rsidR="00BD63A5" w:rsidRDefault="00BD63A5" w:rsidP="00BD63A5">
      <w:pPr>
        <w:pStyle w:val="Heading2"/>
      </w:pPr>
      <w:r>
        <w:t xml:space="preserve">Storm Drain </w:t>
      </w:r>
      <w:r w:rsidR="00AA1A5F">
        <w:t xml:space="preserve">Inlet </w:t>
      </w:r>
      <w:r>
        <w:t>Protection</w:t>
      </w:r>
    </w:p>
    <w:p w14:paraId="43D8F13D" w14:textId="77777777" w:rsidR="00BD63A5" w:rsidRDefault="00AA1A5F" w:rsidP="00BD63A5">
      <w:pPr>
        <w:pStyle w:val="Heading3"/>
      </w:pPr>
      <w:r>
        <w:t>Storm Drain Inlet Protection s</w:t>
      </w:r>
      <w:r w:rsidR="00BD63A5">
        <w:t>hall be capable of removing debris</w:t>
      </w:r>
      <w:r w:rsidR="00BD63A5" w:rsidRPr="00430DE5">
        <w:t xml:space="preserve"> and </w:t>
      </w:r>
      <w:r w:rsidR="00BD63A5">
        <w:t>s</w:t>
      </w:r>
      <w:r w:rsidR="00BD63A5" w:rsidRPr="00430DE5">
        <w:t>ediments</w:t>
      </w:r>
      <w:r w:rsidR="00BD63A5">
        <w:t>.</w:t>
      </w:r>
    </w:p>
    <w:p w14:paraId="74AB8035" w14:textId="77777777" w:rsidR="00290D91" w:rsidRDefault="00CB46F9" w:rsidP="00BD63A5">
      <w:pPr>
        <w:pStyle w:val="Heading3"/>
      </w:pPr>
      <w:r>
        <w:t xml:space="preserve">Wrapping of the storm drain grate is not </w:t>
      </w:r>
      <w:r w:rsidR="00E43034">
        <w:t>permitted;</w:t>
      </w:r>
      <w:r>
        <w:t xml:space="preserve"> the use of storm drain inlet filter bags is required, in accordance with </w:t>
      </w:r>
      <w:r w:rsidR="007E27C6">
        <w:t xml:space="preserve">York Region </w:t>
      </w:r>
      <w:r>
        <w:t>S</w:t>
      </w:r>
      <w:r w:rsidR="00290D91">
        <w:t xml:space="preserve">tandard Drawing </w:t>
      </w:r>
      <w:r w:rsidR="00FA1093" w:rsidRPr="0072658D">
        <w:rPr>
          <w:highlight w:val="yellow"/>
        </w:rPr>
        <w:t>[Consultant to enter Standard Drawing No.]</w:t>
      </w:r>
      <w:r w:rsidR="00290D91">
        <w:t>.</w:t>
      </w:r>
    </w:p>
    <w:p w14:paraId="7262634B" w14:textId="77777777" w:rsidR="00AA1A5F" w:rsidRDefault="00AA1A5F" w:rsidP="00290D91">
      <w:pPr>
        <w:pStyle w:val="Heading3"/>
      </w:pPr>
      <w:r>
        <w:t xml:space="preserve">Installation, inspection, </w:t>
      </w:r>
      <w:proofErr w:type="gramStart"/>
      <w:r>
        <w:t>maintenance</w:t>
      </w:r>
      <w:proofErr w:type="gramEnd"/>
      <w:r>
        <w:t xml:space="preserve"> and removal of Storm Drain Inlet Protection shall be in accordance with the TRCA</w:t>
      </w:r>
      <w:r w:rsidR="00B32C99">
        <w:t>’</w:t>
      </w:r>
      <w:r>
        <w:t>s Erosion and Sediment Control Guide for Urban Construction and as specified in the Contract Drawings.</w:t>
      </w:r>
    </w:p>
    <w:p w14:paraId="43881FC5" w14:textId="77777777" w:rsidR="00BD63A5" w:rsidRPr="00BD63A5" w:rsidRDefault="00BD63A5" w:rsidP="00AA1A5F">
      <w:pPr>
        <w:pStyle w:val="Heading2"/>
      </w:pPr>
      <w:r>
        <w:t>Sediment (Dewatering) Bags</w:t>
      </w:r>
    </w:p>
    <w:p w14:paraId="58379538" w14:textId="77777777" w:rsidR="00290D91" w:rsidRDefault="00AA1A5F" w:rsidP="00290D91">
      <w:pPr>
        <w:pStyle w:val="Heading3"/>
      </w:pPr>
      <w:r>
        <w:t xml:space="preserve">Installation, inspection, </w:t>
      </w:r>
      <w:proofErr w:type="gramStart"/>
      <w:r w:rsidR="00290D91">
        <w:t>maintenance</w:t>
      </w:r>
      <w:proofErr w:type="gramEnd"/>
      <w:r w:rsidR="00290D91">
        <w:t xml:space="preserve"> </w:t>
      </w:r>
      <w:r>
        <w:t xml:space="preserve">and removal </w:t>
      </w:r>
      <w:r w:rsidR="00290D91">
        <w:t xml:space="preserve">of </w:t>
      </w:r>
      <w:r w:rsidR="00CB46F9">
        <w:t xml:space="preserve">Sediment (Dewatering) Bags </w:t>
      </w:r>
      <w:r w:rsidR="00290D91">
        <w:t>shall be in accordance with the TRCA</w:t>
      </w:r>
      <w:r w:rsidR="00B32C99">
        <w:t>’</w:t>
      </w:r>
      <w:r w:rsidR="00290D91">
        <w:t>s Erosion and Sediment Control Guide for Urban Construction and as specified in the Contract Drawings.</w:t>
      </w:r>
    </w:p>
    <w:p w14:paraId="67645836" w14:textId="77777777" w:rsidR="00D83541" w:rsidRPr="00BB1E15" w:rsidRDefault="00D83541" w:rsidP="00290D91">
      <w:pPr>
        <w:pStyle w:val="Heading3"/>
      </w:pPr>
      <w:r w:rsidRPr="00BB1E15">
        <w:t>The Contractor shall use appropriately sized sediment bags based on sediment, discharge rates, and volume.</w:t>
      </w:r>
    </w:p>
    <w:p w14:paraId="0F990BC7" w14:textId="77777777" w:rsidR="00341A37" w:rsidRPr="00407293" w:rsidRDefault="00341A37" w:rsidP="00341A37">
      <w:pPr>
        <w:pStyle w:val="Heading1"/>
        <w:tabs>
          <w:tab w:val="left" w:pos="720"/>
        </w:tabs>
      </w:pPr>
      <w:r w:rsidRPr="00407293">
        <w:lastRenderedPageBreak/>
        <w:t>EXECUTION</w:t>
      </w:r>
    </w:p>
    <w:p w14:paraId="7D6583F1" w14:textId="77777777" w:rsidR="009416B7" w:rsidRPr="00407293" w:rsidRDefault="009416B7" w:rsidP="009416B7">
      <w:pPr>
        <w:pStyle w:val="Heading2"/>
      </w:pPr>
      <w:r w:rsidRPr="00407293">
        <w:t>Preparation</w:t>
      </w:r>
    </w:p>
    <w:p w14:paraId="3A83ACA9" w14:textId="77777777" w:rsidR="009416B7" w:rsidRPr="00407293" w:rsidRDefault="009416B7" w:rsidP="009416B7">
      <w:pPr>
        <w:pStyle w:val="Heading3"/>
      </w:pPr>
      <w:r w:rsidRPr="00407293">
        <w:t xml:space="preserve">Obtain </w:t>
      </w:r>
      <w:r>
        <w:t xml:space="preserve">the required </w:t>
      </w:r>
      <w:r w:rsidRPr="00407293">
        <w:t>work permits issued by the applicable governing Federal, Provincial and/or Municipal</w:t>
      </w:r>
      <w:r>
        <w:t xml:space="preserve"> Agencies as well as the local </w:t>
      </w:r>
      <w:r w:rsidRPr="00407293">
        <w:t xml:space="preserve">Conservation </w:t>
      </w:r>
      <w:r>
        <w:t>A</w:t>
      </w:r>
      <w:r w:rsidRPr="00407293">
        <w:t>uthorit</w:t>
      </w:r>
      <w:r>
        <w:t xml:space="preserve">y </w:t>
      </w:r>
      <w:r w:rsidRPr="00407293">
        <w:t>and maintain them on Site.</w:t>
      </w:r>
    </w:p>
    <w:p w14:paraId="6883AFD3" w14:textId="77777777" w:rsidR="00341A37" w:rsidRPr="00881640" w:rsidRDefault="00341A37" w:rsidP="00341A37">
      <w:pPr>
        <w:pStyle w:val="Heading2"/>
      </w:pPr>
      <w:r w:rsidRPr="00881640">
        <w:t>Existing Conditions</w:t>
      </w:r>
    </w:p>
    <w:p w14:paraId="1EFD2917" w14:textId="77777777" w:rsidR="00341A37" w:rsidRPr="00407293" w:rsidRDefault="00341A37" w:rsidP="00341A37">
      <w:pPr>
        <w:pStyle w:val="Heading3"/>
      </w:pPr>
      <w:r>
        <w:t xml:space="preserve">The Contractor shall not negatively influence </w:t>
      </w:r>
      <w:r w:rsidRPr="00881640">
        <w:t>the</w:t>
      </w:r>
      <w:r w:rsidRPr="00407293">
        <w:t xml:space="preserve"> existing flow</w:t>
      </w:r>
      <w:r>
        <w:t>, thermal, and sediment regimes</w:t>
      </w:r>
      <w:r w:rsidRPr="00407293">
        <w:t xml:space="preserve"> in natural watercourse systems.</w:t>
      </w:r>
    </w:p>
    <w:p w14:paraId="711E1F5C" w14:textId="77777777" w:rsidR="00341A37" w:rsidRPr="00407293" w:rsidRDefault="00341A37" w:rsidP="00341A37">
      <w:pPr>
        <w:pStyle w:val="Heading3"/>
      </w:pPr>
      <w:r w:rsidRPr="00A24377">
        <w:t xml:space="preserve">The Contractor shall not </w:t>
      </w:r>
      <w:r>
        <w:t>change</w:t>
      </w:r>
      <w:r w:rsidRPr="00A24377">
        <w:t xml:space="preserve"> the </w:t>
      </w:r>
      <w:r w:rsidRPr="00407293">
        <w:t>existing riffle</w:t>
      </w:r>
      <w:r>
        <w:t>-</w:t>
      </w:r>
      <w:r w:rsidRPr="00407293">
        <w:t>pool and step</w:t>
      </w:r>
      <w:r>
        <w:t>-</w:t>
      </w:r>
      <w:r w:rsidRPr="00407293">
        <w:t>pool patterns in natural systems.</w:t>
      </w:r>
    </w:p>
    <w:p w14:paraId="2BA5FB9E" w14:textId="77777777" w:rsidR="00341A37" w:rsidRPr="00407293" w:rsidRDefault="00341A37" w:rsidP="00341A37">
      <w:pPr>
        <w:pStyle w:val="Heading2"/>
      </w:pPr>
      <w:r w:rsidRPr="00407293">
        <w:t>Site Clearing and Plant Protection</w:t>
      </w:r>
    </w:p>
    <w:p w14:paraId="19B2A528" w14:textId="77777777" w:rsidR="00341A37" w:rsidRPr="00407293" w:rsidRDefault="00341A37" w:rsidP="00341A37">
      <w:pPr>
        <w:pStyle w:val="Heading3"/>
      </w:pPr>
      <w:r w:rsidRPr="00407293">
        <w:t xml:space="preserve">Conduct the Work in a way which </w:t>
      </w:r>
      <w:r>
        <w:t>minimizes</w:t>
      </w:r>
      <w:r w:rsidRPr="00407293">
        <w:t xml:space="preserve"> disturbance to vegetated buffer zones. Protect trees and plants on the Site and adjacent properties where indicated in the Contract Documents.</w:t>
      </w:r>
    </w:p>
    <w:p w14:paraId="7576B151" w14:textId="77777777" w:rsidR="00341A37" w:rsidRPr="00407293" w:rsidRDefault="00341A37" w:rsidP="00341A37">
      <w:pPr>
        <w:pStyle w:val="Heading3"/>
      </w:pPr>
      <w:r w:rsidRPr="00407293">
        <w:t xml:space="preserve">Leave cuttings from trees and other vegetation on Site as brush piles to allow for natural degradation. Secure large piles with degradable materials </w:t>
      </w:r>
      <w:proofErr w:type="gramStart"/>
      <w:r w:rsidRPr="00407293">
        <w:t>in order to</w:t>
      </w:r>
      <w:proofErr w:type="gramEnd"/>
      <w:r w:rsidRPr="00407293">
        <w:t xml:space="preserve"> prevent interference with watercourses.</w:t>
      </w:r>
    </w:p>
    <w:p w14:paraId="657D5CB2" w14:textId="77777777" w:rsidR="00341A37" w:rsidRPr="00407293" w:rsidRDefault="00341A37" w:rsidP="00341A37">
      <w:pPr>
        <w:pStyle w:val="Heading3"/>
      </w:pPr>
      <w:r w:rsidRPr="00407293">
        <w:t>Remove only those trees that may offer future blockage problems as instructed by the Consultant.</w:t>
      </w:r>
    </w:p>
    <w:p w14:paraId="155A04A3" w14:textId="77777777" w:rsidR="00341A37" w:rsidRDefault="00341A37" w:rsidP="00341A37">
      <w:pPr>
        <w:pStyle w:val="Heading3"/>
      </w:pPr>
      <w:r w:rsidRPr="00407293">
        <w:t>Leave root masses and stumps in place.</w:t>
      </w:r>
    </w:p>
    <w:p w14:paraId="3970B13D" w14:textId="77777777" w:rsidR="00286FAB" w:rsidRPr="00A36AF1" w:rsidRDefault="00286FAB" w:rsidP="00286FAB">
      <w:pPr>
        <w:pStyle w:val="Heading3"/>
      </w:pPr>
      <w:r w:rsidRPr="00A36AF1">
        <w:t>Protect trees and plants on site and adjacent properties where indicated</w:t>
      </w:r>
      <w:r>
        <w:t xml:space="preserve"> in the Contract Drawings</w:t>
      </w:r>
      <w:r w:rsidRPr="00A36AF1">
        <w:t>.</w:t>
      </w:r>
    </w:p>
    <w:p w14:paraId="334C4AB3" w14:textId="77777777" w:rsidR="00286FAB" w:rsidRPr="00A36AF1" w:rsidRDefault="00286FAB" w:rsidP="00286FAB">
      <w:pPr>
        <w:pStyle w:val="Heading3"/>
      </w:pPr>
      <w:r w:rsidRPr="00A36AF1">
        <w:t>Protect roots of designated trees to dripline during excavation and site grading to prevent disturbance or damage. Avoid traffic, dumping and storage of materials over root zones.</w:t>
      </w:r>
    </w:p>
    <w:p w14:paraId="10DA9131" w14:textId="77777777" w:rsidR="00286FAB" w:rsidRPr="00A36AF1" w:rsidRDefault="00286FAB" w:rsidP="00286FAB">
      <w:pPr>
        <w:pStyle w:val="Heading3"/>
      </w:pPr>
      <w:r w:rsidRPr="00A36AF1">
        <w:t>Minimize stripping of topsoil and vegetation.</w:t>
      </w:r>
    </w:p>
    <w:p w14:paraId="2C00C850" w14:textId="77777777" w:rsidR="00286FAB" w:rsidRDefault="00286FAB" w:rsidP="00341A37">
      <w:pPr>
        <w:pStyle w:val="Heading3"/>
      </w:pPr>
      <w:r w:rsidRPr="00A36AF1">
        <w:t>Restrict tree removal to areas indicated or designated by Consultant.</w:t>
      </w:r>
    </w:p>
    <w:p w14:paraId="351171CA" w14:textId="77777777" w:rsidR="00341A37" w:rsidRPr="00341A37" w:rsidRDefault="00341A37" w:rsidP="00341A37">
      <w:pPr>
        <w:pStyle w:val="Heading2"/>
      </w:pPr>
      <w:r w:rsidRPr="00341A37">
        <w:t>Drainage</w:t>
      </w:r>
    </w:p>
    <w:p w14:paraId="79472C38" w14:textId="77777777" w:rsidR="00341A37" w:rsidRDefault="00341A37" w:rsidP="00341A37">
      <w:pPr>
        <w:pStyle w:val="Heading3"/>
      </w:pPr>
      <w:r w:rsidRPr="00341A37">
        <w:t xml:space="preserve">Discharge </w:t>
      </w:r>
      <w:r w:rsidRPr="00457839">
        <w:t>of deleterious materials, including sediment-laden water, to any natural feature is prohibited.</w:t>
      </w:r>
    </w:p>
    <w:p w14:paraId="3A785861" w14:textId="77777777" w:rsidR="00341A37" w:rsidRPr="00407293" w:rsidRDefault="00341A37" w:rsidP="00341A37">
      <w:pPr>
        <w:pStyle w:val="Heading3"/>
      </w:pPr>
      <w:r w:rsidRPr="00407293">
        <w:t>Establish</w:t>
      </w:r>
      <w:r w:rsidR="003D2888">
        <w:t xml:space="preserve"> approved erosion mitigation measures</w:t>
      </w:r>
      <w:r w:rsidR="003D2888" w:rsidRPr="00407293">
        <w:t xml:space="preserve"> </w:t>
      </w:r>
      <w:r w:rsidRPr="00407293">
        <w:t>to accommodate safe surface water entry to a watercourse to the satisfaction of the Consultant.</w:t>
      </w:r>
    </w:p>
    <w:p w14:paraId="35E35AC7" w14:textId="77777777" w:rsidR="00341A37" w:rsidRPr="00407293" w:rsidRDefault="00341A37" w:rsidP="00341A37">
      <w:pPr>
        <w:pStyle w:val="Heading2"/>
      </w:pPr>
      <w:r w:rsidRPr="00407293">
        <w:t>Site Restoration</w:t>
      </w:r>
    </w:p>
    <w:p w14:paraId="6E1E6074" w14:textId="77777777" w:rsidR="00341A37" w:rsidRPr="00407293" w:rsidRDefault="00341A37" w:rsidP="00341A37">
      <w:pPr>
        <w:pStyle w:val="Heading3"/>
      </w:pPr>
      <w:r w:rsidRPr="00407293">
        <w:t>Establish vegetated buffer zones with suitab</w:t>
      </w:r>
      <w:r>
        <w:t>le vegetation to a minimum of 3</w:t>
      </w:r>
      <w:r w:rsidRPr="00407293">
        <w:t>m along the edge of watercourse banks to the satisfaction of the Consultant.</w:t>
      </w:r>
    </w:p>
    <w:p w14:paraId="1E672C04" w14:textId="77777777" w:rsidR="00341A37" w:rsidRDefault="00341A37" w:rsidP="00341A37">
      <w:pPr>
        <w:pStyle w:val="Heading3"/>
      </w:pPr>
      <w:r w:rsidRPr="00407293">
        <w:t xml:space="preserve">Plant </w:t>
      </w:r>
      <w:r w:rsidR="00D46ABC">
        <w:t xml:space="preserve">non-invasive </w:t>
      </w:r>
      <w:r w:rsidRPr="00407293">
        <w:t xml:space="preserve">vegetation </w:t>
      </w:r>
      <w:r w:rsidR="00625615">
        <w:t xml:space="preserve">that is </w:t>
      </w:r>
      <w:r>
        <w:t>native</w:t>
      </w:r>
      <w:r w:rsidRPr="00407293">
        <w:t xml:space="preserve"> to the area, suitable for application without the requirement for fertilizers, </w:t>
      </w:r>
      <w:proofErr w:type="gramStart"/>
      <w:r w:rsidRPr="00407293">
        <w:t>pesticides</w:t>
      </w:r>
      <w:proofErr w:type="gramEnd"/>
      <w:r w:rsidRPr="00407293">
        <w:t xml:space="preserve"> and other chemicals.</w:t>
      </w:r>
    </w:p>
    <w:p w14:paraId="77106240" w14:textId="77777777" w:rsidR="00B90225" w:rsidRDefault="00B90225" w:rsidP="00341A37">
      <w:pPr>
        <w:pStyle w:val="Heading3"/>
      </w:pPr>
      <w:r>
        <w:t xml:space="preserve">All site restoration shall be completed in accordance with the requirements of applicable regulatory agencies and conservation authorities, and in consultation with the Region and the Consultant. </w:t>
      </w:r>
    </w:p>
    <w:p w14:paraId="4A96386C" w14:textId="77777777" w:rsidR="00B32C99" w:rsidRDefault="00B32C99" w:rsidP="00B32C99">
      <w:pPr>
        <w:pStyle w:val="Heading3"/>
      </w:pPr>
      <w:r>
        <w:t>All disturbed areas at the Site shall be stabilized and re-vegetated after completion of the Work and restored to their pre-construction condition or better.</w:t>
      </w:r>
    </w:p>
    <w:p w14:paraId="7FFF54C8" w14:textId="77777777" w:rsidR="00341A37" w:rsidRPr="00341A37" w:rsidRDefault="00341A37" w:rsidP="00341A37">
      <w:pPr>
        <w:pStyle w:val="Heading4"/>
        <w:numPr>
          <w:ilvl w:val="0"/>
          <w:numId w:val="0"/>
        </w:numPr>
        <w:ind w:left="2127"/>
      </w:pPr>
    </w:p>
    <w:p w14:paraId="01647CCA" w14:textId="77777777" w:rsidR="00F13982" w:rsidRPr="00B84AFF" w:rsidRDefault="000C30D4" w:rsidP="000C30D4">
      <w:pPr>
        <w:pStyle w:val="Other"/>
        <w:spacing w:before="240"/>
        <w:rPr>
          <w:rFonts w:ascii="Calibri" w:hAnsi="Calibri"/>
          <w:b/>
          <w:sz w:val="22"/>
          <w:szCs w:val="22"/>
        </w:rPr>
      </w:pPr>
      <w:r w:rsidRPr="00B84AFF">
        <w:rPr>
          <w:rFonts w:ascii="Calibri" w:hAnsi="Calibri"/>
          <w:b/>
          <w:sz w:val="22"/>
          <w:szCs w:val="22"/>
        </w:rPr>
        <w:t xml:space="preserve">                                                                                         </w:t>
      </w:r>
      <w:r w:rsidR="00F13982" w:rsidRPr="00B84AFF">
        <w:rPr>
          <w:rFonts w:ascii="Calibri" w:hAnsi="Calibri"/>
          <w:b/>
          <w:sz w:val="22"/>
          <w:szCs w:val="22"/>
        </w:rPr>
        <w:t>END OF SECTION</w:t>
      </w:r>
    </w:p>
    <w:sectPr w:rsidR="00F13982" w:rsidRPr="00B84AFF" w:rsidSect="00986B67">
      <w:headerReference w:type="even" r:id="rId12"/>
      <w:headerReference w:type="default" r:id="rId13"/>
      <w:headerReference w:type="first" r:id="rId14"/>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68307" w14:textId="77777777" w:rsidR="00C86306" w:rsidRDefault="00C86306">
      <w:r>
        <w:separator/>
      </w:r>
    </w:p>
  </w:endnote>
  <w:endnote w:type="continuationSeparator" w:id="0">
    <w:p w14:paraId="30D5785B" w14:textId="77777777" w:rsidR="00C86306" w:rsidRDefault="00C86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7CB20" w14:textId="77777777" w:rsidR="00C86306" w:rsidRDefault="00C86306">
      <w:r>
        <w:separator/>
      </w:r>
    </w:p>
  </w:footnote>
  <w:footnote w:type="continuationSeparator" w:id="0">
    <w:p w14:paraId="2A413F4D" w14:textId="77777777" w:rsidR="00C86306" w:rsidRDefault="00C86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86E8E" w14:textId="77777777" w:rsidR="0024654E" w:rsidRPr="0024654E" w:rsidRDefault="0024654E" w:rsidP="00B40BE3">
    <w:pPr>
      <w:pBdr>
        <w:top w:val="single" w:sz="4" w:space="1" w:color="auto"/>
        <w:bottom w:val="single" w:sz="4" w:space="1" w:color="auto"/>
      </w:pBdr>
      <w:tabs>
        <w:tab w:val="right" w:pos="10080"/>
      </w:tabs>
      <w:rPr>
        <w:rFonts w:ascii="Calibri" w:hAnsi="Calibri" w:cs="Arial"/>
      </w:rPr>
    </w:pPr>
    <w:r w:rsidRPr="0024654E">
      <w:rPr>
        <w:rFonts w:ascii="Calibri" w:hAnsi="Calibri" w:cs="Arial"/>
      </w:rPr>
      <w:t>Section 01561</w:t>
    </w:r>
    <w:r>
      <w:rPr>
        <w:rFonts w:ascii="Calibri" w:hAnsi="Calibri" w:cs="Arial"/>
      </w:rPr>
      <w:tab/>
    </w:r>
    <w:r w:rsidRPr="0024654E">
      <w:rPr>
        <w:rFonts w:ascii="Calibri" w:hAnsi="Calibri" w:cs="Arial"/>
      </w:rPr>
      <w:t>CONTRACT NO</w:t>
    </w:r>
    <w:r w:rsidRPr="00986B67">
      <w:rPr>
        <w:rFonts w:ascii="Calibri" w:hAnsi="Calibri" w:cs="Arial"/>
        <w:highlight w:val="yellow"/>
      </w:rPr>
      <w:t>.... [Insert Region Number]</w:t>
    </w:r>
    <w:r w:rsidRPr="0024654E">
      <w:rPr>
        <w:rFonts w:ascii="Calibri" w:hAnsi="Calibri" w:cs="Arial"/>
      </w:rPr>
      <w:tab/>
    </w:r>
  </w:p>
  <w:p w14:paraId="2CE62FEE" w14:textId="3FA15F19" w:rsidR="0024654E" w:rsidRPr="0024654E" w:rsidRDefault="00EC4B8A" w:rsidP="00B40BE3">
    <w:pPr>
      <w:pBdr>
        <w:top w:val="single" w:sz="4" w:space="1" w:color="auto"/>
        <w:bottom w:val="single" w:sz="4" w:space="1" w:color="auto"/>
      </w:pBdr>
      <w:tabs>
        <w:tab w:val="left" w:pos="-1440"/>
        <w:tab w:val="left" w:pos="-720"/>
        <w:tab w:val="left" w:pos="0"/>
        <w:tab w:val="center" w:pos="5220"/>
        <w:tab w:val="right" w:pos="10080"/>
      </w:tabs>
      <w:rPr>
        <w:rFonts w:ascii="Calibri" w:hAnsi="Calibri" w:cs="Arial"/>
      </w:rPr>
    </w:pPr>
    <w:r>
      <w:rPr>
        <w:rFonts w:ascii="Calibri" w:hAnsi="Calibri" w:cs="Arial"/>
      </w:rPr>
      <w:t>20</w:t>
    </w:r>
    <w:r w:rsidR="00B40BE3">
      <w:rPr>
        <w:rFonts w:ascii="Calibri" w:hAnsi="Calibri" w:cs="Arial"/>
      </w:rPr>
      <w:t>2</w:t>
    </w:r>
    <w:r w:rsidR="00B42625">
      <w:rPr>
        <w:rFonts w:ascii="Calibri" w:hAnsi="Calibri" w:cs="Arial"/>
      </w:rPr>
      <w:t>1</w:t>
    </w:r>
    <w:r>
      <w:rPr>
        <w:rFonts w:ascii="Calibri" w:hAnsi="Calibri" w:cs="Arial"/>
      </w:rPr>
      <w:t>-</w:t>
    </w:r>
    <w:r w:rsidR="003A2241">
      <w:rPr>
        <w:rFonts w:ascii="Calibri" w:hAnsi="Calibri" w:cs="Arial"/>
      </w:rPr>
      <w:t>11</w:t>
    </w:r>
    <w:r w:rsidR="0016639F">
      <w:rPr>
        <w:rFonts w:ascii="Calibri" w:hAnsi="Calibri" w:cs="Arial"/>
      </w:rPr>
      <w:t>-</w:t>
    </w:r>
    <w:r w:rsidR="003A2241">
      <w:rPr>
        <w:rFonts w:ascii="Calibri" w:hAnsi="Calibri" w:cs="Arial"/>
      </w:rPr>
      <w:t>05</w:t>
    </w:r>
    <w:r w:rsidR="0024654E" w:rsidRPr="0024654E">
      <w:rPr>
        <w:rFonts w:ascii="Calibri" w:hAnsi="Calibri" w:cs="Arial"/>
        <w:b/>
      </w:rPr>
      <w:tab/>
      <w:t>ENVIRONMENTAL PROTECTION</w:t>
    </w:r>
    <w:r w:rsidR="0024654E" w:rsidRPr="0024654E">
      <w:rPr>
        <w:rFonts w:ascii="Calibri" w:hAnsi="Calibri" w:cs="Arial"/>
      </w:rPr>
      <w:tab/>
    </w:r>
  </w:p>
  <w:p w14:paraId="15C977FC" w14:textId="71988683" w:rsidR="0024654E" w:rsidRDefault="0024654E" w:rsidP="00B40BE3">
    <w:pPr>
      <w:pBdr>
        <w:top w:val="single" w:sz="4" w:space="1" w:color="auto"/>
        <w:bottom w:val="single" w:sz="4" w:space="1" w:color="auto"/>
      </w:pBdr>
      <w:tabs>
        <w:tab w:val="center" w:pos="5175"/>
        <w:tab w:val="right" w:pos="10080"/>
      </w:tabs>
    </w:pPr>
    <w:r w:rsidRPr="0024654E">
      <w:rPr>
        <w:rFonts w:ascii="Calibri" w:hAnsi="Calibri" w:cs="Arial"/>
      </w:rPr>
      <w:t xml:space="preserve">Page </w:t>
    </w:r>
    <w:r w:rsidRPr="0024654E">
      <w:rPr>
        <w:rFonts w:ascii="Calibri" w:hAnsi="Calibri" w:cs="Arial"/>
      </w:rPr>
      <w:fldChar w:fldCharType="begin"/>
    </w:r>
    <w:r w:rsidRPr="0024654E">
      <w:rPr>
        <w:rFonts w:ascii="Calibri" w:hAnsi="Calibri" w:cs="Arial"/>
      </w:rPr>
      <w:instrText xml:space="preserve">PAGE </w:instrText>
    </w:r>
    <w:r w:rsidRPr="0024654E">
      <w:rPr>
        <w:rFonts w:ascii="Calibri" w:hAnsi="Calibri" w:cs="Arial"/>
      </w:rPr>
      <w:fldChar w:fldCharType="separate"/>
    </w:r>
    <w:r w:rsidR="00BE7D2A">
      <w:rPr>
        <w:rFonts w:ascii="Calibri" w:hAnsi="Calibri" w:cs="Arial"/>
        <w:noProof/>
      </w:rPr>
      <w:t>2</w:t>
    </w:r>
    <w:r w:rsidRPr="0024654E">
      <w:rPr>
        <w:rFonts w:ascii="Calibri" w:hAnsi="Calibri" w:cs="Arial"/>
      </w:rPr>
      <w:fldChar w:fldCharType="end"/>
    </w:r>
    <w:r w:rsidRPr="0024654E">
      <w:rPr>
        <w:rFonts w:ascii="Calibri" w:hAnsi="Calibri" w:cs="Arial"/>
      </w:rPr>
      <w:t xml:space="preserve"> </w:t>
    </w:r>
    <w:r>
      <w:rPr>
        <w:rFonts w:ascii="Calibri" w:hAnsi="Calibri" w:cs="Arial"/>
      </w:rPr>
      <w:tab/>
    </w:r>
    <w:r>
      <w:rPr>
        <w:rFonts w:ascii="Calibri" w:hAnsi="Calibri" w:cs="Arial"/>
      </w:rPr>
      <w:tab/>
    </w:r>
    <w:r w:rsidRPr="0024654E">
      <w:rPr>
        <w:rFonts w:ascii="Calibri" w:hAnsi="Calibri" w:cs="Arial"/>
      </w:rPr>
      <w:t xml:space="preserve">DATE: </w:t>
    </w:r>
    <w:r w:rsidRPr="00986B67">
      <w:rPr>
        <w:rFonts w:ascii="Calibri" w:hAnsi="Calibri" w:cs="Arial"/>
        <w:highlight w:val="yellow"/>
      </w:rPr>
      <w:t xml:space="preserve">[Insert Date, (e.g. </w:t>
    </w:r>
    <w:proofErr w:type="gramStart"/>
    <w:r w:rsidRPr="00986B67">
      <w:rPr>
        <w:rFonts w:ascii="Calibri" w:hAnsi="Calibri" w:cs="Arial"/>
        <w:highlight w:val="yellow"/>
      </w:rPr>
      <w:t>Jan.,</w:t>
    </w:r>
    <w:proofErr w:type="gramEnd"/>
    <w:r w:rsidRPr="00986B67">
      <w:rPr>
        <w:rFonts w:ascii="Calibri" w:hAnsi="Calibri" w:cs="Arial"/>
        <w:highlight w:val="yellow"/>
      </w:rPr>
      <w:t xml:space="preserve"> 20</w:t>
    </w:r>
    <w:r w:rsidR="00B40BE3">
      <w:rPr>
        <w:rFonts w:ascii="Calibri" w:hAnsi="Calibri" w:cs="Arial"/>
        <w:highlight w:val="yellow"/>
      </w:rPr>
      <w:t>20</w:t>
    </w:r>
    <w:r w:rsidRPr="00986B67">
      <w:rPr>
        <w:rFonts w:ascii="Calibri" w:hAnsi="Calibri" w:cs="Arial"/>
        <w:highlight w:val="yellow"/>
      </w:rPr>
      <w:t>)]</w:t>
    </w:r>
    <w:r w:rsidRPr="0024654E">
      <w:rPr>
        <w:rFonts w:ascii="Calibri" w:hAnsi="Calibri"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A4B09" w14:textId="77777777" w:rsidR="00B813BE" w:rsidRPr="00B84AFF" w:rsidRDefault="00B813BE" w:rsidP="00696178">
    <w:pPr>
      <w:pBdr>
        <w:top w:val="single" w:sz="4" w:space="1" w:color="auto"/>
        <w:bottom w:val="single" w:sz="4" w:space="1" w:color="auto"/>
      </w:pBdr>
      <w:tabs>
        <w:tab w:val="right" w:pos="10080"/>
      </w:tabs>
      <w:rPr>
        <w:rFonts w:ascii="Calibri" w:hAnsi="Calibri" w:cs="Arial"/>
      </w:rPr>
    </w:pPr>
    <w:r w:rsidRPr="00B84AFF">
      <w:rPr>
        <w:rFonts w:ascii="Calibri" w:hAnsi="Calibri" w:cs="Arial"/>
      </w:rPr>
      <w:t>CONTRACT NO</w:t>
    </w:r>
    <w:r w:rsidRPr="00986B67">
      <w:rPr>
        <w:rFonts w:ascii="Calibri" w:hAnsi="Calibri" w:cs="Arial"/>
        <w:highlight w:val="yellow"/>
      </w:rPr>
      <w:t>.... [Insert Region Number</w:t>
    </w:r>
    <w:r w:rsidR="00D83541">
      <w:rPr>
        <w:rFonts w:ascii="Calibri" w:hAnsi="Calibri" w:cs="Arial"/>
        <w:highlight w:val="yellow"/>
      </w:rPr>
      <w:t>]</w:t>
    </w:r>
    <w:r w:rsidRPr="00B84AFF">
      <w:rPr>
        <w:rFonts w:ascii="Calibri" w:hAnsi="Calibri" w:cs="Arial"/>
      </w:rPr>
      <w:tab/>
      <w:t>Section 01561</w:t>
    </w:r>
  </w:p>
  <w:p w14:paraId="2F2D636D" w14:textId="0AF4EF67" w:rsidR="00B813BE" w:rsidRPr="00B84AFF" w:rsidRDefault="00B813BE" w:rsidP="00696178">
    <w:pPr>
      <w:pBdr>
        <w:top w:val="single" w:sz="4" w:space="1" w:color="auto"/>
        <w:bottom w:val="single" w:sz="4" w:space="1" w:color="auto"/>
      </w:pBdr>
      <w:tabs>
        <w:tab w:val="left" w:pos="-1440"/>
        <w:tab w:val="left" w:pos="-720"/>
        <w:tab w:val="left" w:pos="0"/>
        <w:tab w:val="center" w:pos="5220"/>
        <w:tab w:val="right" w:pos="10080"/>
      </w:tabs>
      <w:rPr>
        <w:rFonts w:ascii="Calibri" w:hAnsi="Calibri" w:cs="Arial"/>
      </w:rPr>
    </w:pPr>
    <w:r w:rsidRPr="00B84AFF">
      <w:rPr>
        <w:rFonts w:ascii="Calibri" w:hAnsi="Calibri" w:cs="Arial"/>
        <w:b/>
      </w:rPr>
      <w:tab/>
      <w:t>ENVIRONMENTAL PROTECTION</w:t>
    </w:r>
    <w:r w:rsidRPr="00B84AFF">
      <w:rPr>
        <w:rFonts w:ascii="Calibri" w:hAnsi="Calibri" w:cs="Arial"/>
      </w:rPr>
      <w:tab/>
    </w:r>
    <w:r w:rsidR="00B40BE3">
      <w:rPr>
        <w:rFonts w:ascii="Calibri" w:hAnsi="Calibri" w:cs="Arial"/>
      </w:rPr>
      <w:t>202</w:t>
    </w:r>
    <w:r w:rsidR="00B42625">
      <w:rPr>
        <w:rFonts w:ascii="Calibri" w:hAnsi="Calibri" w:cs="Arial"/>
      </w:rPr>
      <w:t>1</w:t>
    </w:r>
    <w:r w:rsidR="00EC4B8A">
      <w:rPr>
        <w:rFonts w:ascii="Calibri" w:hAnsi="Calibri" w:cs="Arial"/>
      </w:rPr>
      <w:t>-</w:t>
    </w:r>
    <w:r w:rsidR="003A2241">
      <w:rPr>
        <w:rFonts w:ascii="Calibri" w:hAnsi="Calibri" w:cs="Arial"/>
      </w:rPr>
      <w:t>11</w:t>
    </w:r>
    <w:r w:rsidR="0016639F">
      <w:rPr>
        <w:rFonts w:ascii="Calibri" w:hAnsi="Calibri" w:cs="Arial"/>
      </w:rPr>
      <w:t>-</w:t>
    </w:r>
    <w:r w:rsidR="003A2241">
      <w:rPr>
        <w:rFonts w:ascii="Calibri" w:hAnsi="Calibri" w:cs="Arial"/>
      </w:rPr>
      <w:t>05</w:t>
    </w:r>
  </w:p>
  <w:p w14:paraId="7B4C0730" w14:textId="1EE5859E" w:rsidR="00B813BE" w:rsidRPr="00B84AFF" w:rsidRDefault="00B813BE" w:rsidP="00696178">
    <w:pPr>
      <w:pBdr>
        <w:top w:val="single" w:sz="4" w:space="1" w:color="auto"/>
        <w:bottom w:val="single" w:sz="4" w:space="1" w:color="auto"/>
      </w:pBdr>
      <w:tabs>
        <w:tab w:val="center" w:pos="5175"/>
        <w:tab w:val="right" w:pos="10080"/>
      </w:tabs>
      <w:rPr>
        <w:rFonts w:ascii="Calibri" w:hAnsi="Calibri" w:cs="Arial"/>
      </w:rPr>
    </w:pPr>
    <w:r w:rsidRPr="00B84AFF">
      <w:rPr>
        <w:rFonts w:ascii="Calibri" w:hAnsi="Calibri" w:cs="Arial"/>
      </w:rPr>
      <w:t xml:space="preserve">DATE: </w:t>
    </w:r>
    <w:r w:rsidRPr="00986B67">
      <w:rPr>
        <w:rFonts w:ascii="Calibri" w:hAnsi="Calibri" w:cs="Arial"/>
        <w:highlight w:val="yellow"/>
      </w:rPr>
      <w:t xml:space="preserve">[Insert Date, (e.g. </w:t>
    </w:r>
    <w:proofErr w:type="gramStart"/>
    <w:r w:rsidRPr="00986B67">
      <w:rPr>
        <w:rFonts w:ascii="Calibri" w:hAnsi="Calibri" w:cs="Arial"/>
        <w:highlight w:val="yellow"/>
      </w:rPr>
      <w:t>Jan.,</w:t>
    </w:r>
    <w:proofErr w:type="gramEnd"/>
    <w:r w:rsidRPr="00986B67">
      <w:rPr>
        <w:rFonts w:ascii="Calibri" w:hAnsi="Calibri" w:cs="Arial"/>
        <w:highlight w:val="yellow"/>
      </w:rPr>
      <w:t xml:space="preserve"> 20</w:t>
    </w:r>
    <w:r w:rsidR="00B40BE3">
      <w:rPr>
        <w:rFonts w:ascii="Calibri" w:hAnsi="Calibri" w:cs="Arial"/>
        <w:highlight w:val="yellow"/>
      </w:rPr>
      <w:t>20</w:t>
    </w:r>
    <w:r w:rsidRPr="00986B67">
      <w:rPr>
        <w:rFonts w:ascii="Calibri" w:hAnsi="Calibri" w:cs="Arial"/>
        <w:highlight w:val="yellow"/>
      </w:rPr>
      <w:t>)]</w:t>
    </w:r>
    <w:r w:rsidRPr="00B84AFF">
      <w:rPr>
        <w:rFonts w:ascii="Calibri" w:hAnsi="Calibri" w:cs="Arial"/>
      </w:rPr>
      <w:tab/>
    </w:r>
    <w:r w:rsidRPr="00B84AFF">
      <w:rPr>
        <w:rFonts w:ascii="Calibri" w:hAnsi="Calibri" w:cs="Arial"/>
      </w:rPr>
      <w:tab/>
      <w:t xml:space="preserve">Page </w:t>
    </w:r>
    <w:r w:rsidRPr="00B84AFF">
      <w:rPr>
        <w:rFonts w:ascii="Calibri" w:hAnsi="Calibri" w:cs="Arial"/>
      </w:rPr>
      <w:fldChar w:fldCharType="begin"/>
    </w:r>
    <w:r w:rsidRPr="00B84AFF">
      <w:rPr>
        <w:rFonts w:ascii="Calibri" w:hAnsi="Calibri" w:cs="Arial"/>
      </w:rPr>
      <w:instrText xml:space="preserve">PAGE </w:instrText>
    </w:r>
    <w:r w:rsidRPr="00B84AFF">
      <w:rPr>
        <w:rFonts w:ascii="Calibri" w:hAnsi="Calibri" w:cs="Arial"/>
      </w:rPr>
      <w:fldChar w:fldCharType="separate"/>
    </w:r>
    <w:r w:rsidR="00BE7D2A">
      <w:rPr>
        <w:rFonts w:ascii="Calibri" w:hAnsi="Calibri" w:cs="Arial"/>
        <w:noProof/>
      </w:rPr>
      <w:t>1</w:t>
    </w:r>
    <w:r w:rsidRPr="00B84AFF">
      <w:rPr>
        <w:rFonts w:ascii="Calibri" w:hAnsi="Calibri" w:cs="Arial"/>
      </w:rPr>
      <w:fldChar w:fldCharType="end"/>
    </w:r>
    <w:r w:rsidRPr="00B84AFF">
      <w:rPr>
        <w:rFonts w:ascii="Calibri" w:hAnsi="Calibri" w:cs="Arial"/>
      </w:rPr>
      <w:t xml:space="preserve"> </w:t>
    </w:r>
  </w:p>
  <w:p w14:paraId="2EBCBE4A" w14:textId="77777777" w:rsidR="00B813BE" w:rsidRDefault="00B813BE" w:rsidP="00696178">
    <w:pPr>
      <w:tabs>
        <w:tab w:val="left" w:pos="13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5B71B" w14:textId="77777777" w:rsidR="00B813BE" w:rsidRPr="00B84AFF" w:rsidRDefault="00B813BE" w:rsidP="00672C12">
    <w:pPr>
      <w:pBdr>
        <w:top w:val="single" w:sz="4" w:space="1" w:color="auto"/>
      </w:pBdr>
      <w:tabs>
        <w:tab w:val="right" w:pos="10350"/>
      </w:tabs>
      <w:rPr>
        <w:rFonts w:ascii="Calibri" w:hAnsi="Calibri" w:cs="Arial"/>
      </w:rPr>
    </w:pPr>
    <w:r w:rsidRPr="00B84AFF">
      <w:rPr>
        <w:rFonts w:ascii="Calibri" w:hAnsi="Calibri" w:cs="Arial"/>
      </w:rPr>
      <w:t>CONTRACT NO</w:t>
    </w:r>
    <w:r w:rsidRPr="00C86306">
      <w:rPr>
        <w:rFonts w:ascii="Calibri" w:hAnsi="Calibri" w:cs="Arial"/>
        <w:highlight w:val="lightGray"/>
      </w:rPr>
      <w:t>.... [Insert Region Number]</w:t>
    </w:r>
    <w:r w:rsidRPr="00B84AFF">
      <w:rPr>
        <w:rFonts w:ascii="Calibri" w:hAnsi="Calibri" w:cs="Arial"/>
      </w:rPr>
      <w:tab/>
      <w:t>Section 01561</w:t>
    </w:r>
  </w:p>
  <w:p w14:paraId="153E5928" w14:textId="77777777" w:rsidR="00B813BE" w:rsidRPr="00B84AFF" w:rsidRDefault="00B813BE" w:rsidP="00B813BE">
    <w:pPr>
      <w:pBdr>
        <w:top w:val="single" w:sz="4" w:space="1" w:color="auto"/>
      </w:pBdr>
      <w:tabs>
        <w:tab w:val="left" w:pos="-1440"/>
        <w:tab w:val="left" w:pos="-720"/>
        <w:tab w:val="left" w:pos="0"/>
        <w:tab w:val="center" w:pos="5220"/>
        <w:tab w:val="right" w:pos="10350"/>
      </w:tabs>
      <w:rPr>
        <w:rFonts w:ascii="Calibri" w:hAnsi="Calibri" w:cs="Arial"/>
      </w:rPr>
    </w:pPr>
    <w:r w:rsidRPr="00B84AFF">
      <w:rPr>
        <w:rFonts w:ascii="Calibri" w:hAnsi="Calibri" w:cs="Arial"/>
        <w:b/>
      </w:rPr>
      <w:tab/>
      <w:t>ENVIRONMENTAL PROTECTION</w:t>
    </w:r>
    <w:r w:rsidRPr="00B84AFF">
      <w:rPr>
        <w:rFonts w:ascii="Calibri" w:hAnsi="Calibri" w:cs="Arial"/>
      </w:rPr>
      <w:tab/>
      <w:t>201</w:t>
    </w:r>
    <w:r w:rsidR="00743103" w:rsidRPr="00B84AFF">
      <w:rPr>
        <w:rFonts w:ascii="Calibri" w:hAnsi="Calibri" w:cs="Arial"/>
      </w:rPr>
      <w:t>2</w:t>
    </w:r>
    <w:r w:rsidRPr="00B84AFF">
      <w:rPr>
        <w:rFonts w:ascii="Calibri" w:hAnsi="Calibri" w:cs="Arial"/>
      </w:rPr>
      <w:t>-</w:t>
    </w:r>
    <w:r w:rsidR="00743103" w:rsidRPr="00B84AFF">
      <w:rPr>
        <w:rFonts w:ascii="Calibri" w:hAnsi="Calibri" w:cs="Arial"/>
      </w:rPr>
      <w:t>0</w:t>
    </w:r>
    <w:r w:rsidR="001D269E" w:rsidRPr="00B84AFF">
      <w:rPr>
        <w:rFonts w:ascii="Calibri" w:hAnsi="Calibri" w:cs="Arial"/>
      </w:rPr>
      <w:t>7</w:t>
    </w:r>
    <w:r w:rsidRPr="00B84AFF">
      <w:rPr>
        <w:rFonts w:ascii="Calibri" w:hAnsi="Calibri" w:cs="Arial"/>
      </w:rPr>
      <w:t>-</w:t>
    </w:r>
    <w:r w:rsidR="00743103" w:rsidRPr="00B84AFF">
      <w:rPr>
        <w:rFonts w:ascii="Calibri" w:hAnsi="Calibri" w:cs="Arial"/>
      </w:rPr>
      <w:t>0</w:t>
    </w:r>
    <w:r w:rsidR="00EC59FE" w:rsidRPr="00B84AFF">
      <w:rPr>
        <w:rFonts w:ascii="Calibri" w:hAnsi="Calibri" w:cs="Arial"/>
      </w:rPr>
      <w:t>6</w:t>
    </w:r>
  </w:p>
  <w:p w14:paraId="13EF1EEA" w14:textId="77777777" w:rsidR="00B813BE" w:rsidRPr="00B84AFF" w:rsidRDefault="00B813BE" w:rsidP="00672C12">
    <w:pPr>
      <w:pBdr>
        <w:top w:val="single" w:sz="4" w:space="1" w:color="auto"/>
      </w:pBdr>
      <w:tabs>
        <w:tab w:val="center" w:pos="5175"/>
        <w:tab w:val="right" w:pos="10350"/>
      </w:tabs>
      <w:rPr>
        <w:rFonts w:ascii="Calibri" w:hAnsi="Calibri" w:cs="Arial"/>
      </w:rPr>
    </w:pPr>
    <w:r w:rsidRPr="00B84AFF">
      <w:rPr>
        <w:rFonts w:ascii="Calibri" w:hAnsi="Calibri" w:cs="Arial"/>
      </w:rPr>
      <w:t>DATE</w:t>
    </w:r>
    <w:proofErr w:type="gramStart"/>
    <w:r w:rsidRPr="00B84AFF">
      <w:rPr>
        <w:rFonts w:ascii="Calibri" w:hAnsi="Calibri" w:cs="Arial"/>
      </w:rPr>
      <w:t xml:space="preserve">:  </w:t>
    </w:r>
    <w:r w:rsidRPr="00C86306">
      <w:rPr>
        <w:rFonts w:ascii="Calibri" w:hAnsi="Calibri" w:cs="Arial"/>
        <w:highlight w:val="lightGray"/>
      </w:rPr>
      <w:t>[</w:t>
    </w:r>
    <w:proofErr w:type="gramEnd"/>
    <w:r w:rsidRPr="00C86306">
      <w:rPr>
        <w:rFonts w:ascii="Calibri" w:hAnsi="Calibri" w:cs="Arial"/>
        <w:highlight w:val="lightGray"/>
      </w:rPr>
      <w:t>Insert Date, (e.g. Jan., 2000)]</w:t>
    </w:r>
    <w:r w:rsidRPr="00B84AFF">
      <w:rPr>
        <w:rFonts w:ascii="Calibri" w:hAnsi="Calibri" w:cs="Arial"/>
      </w:rPr>
      <w:tab/>
    </w:r>
    <w:r w:rsidRPr="00B84AFF">
      <w:rPr>
        <w:rFonts w:ascii="Calibri" w:hAnsi="Calibri" w:cs="Arial"/>
      </w:rPr>
      <w:tab/>
      <w:t xml:space="preserve">Page </w:t>
    </w:r>
    <w:r w:rsidRPr="00B84AFF">
      <w:rPr>
        <w:rFonts w:ascii="Calibri" w:hAnsi="Calibri" w:cs="Arial"/>
      </w:rPr>
      <w:fldChar w:fldCharType="begin"/>
    </w:r>
    <w:r w:rsidRPr="00B84AFF">
      <w:rPr>
        <w:rFonts w:ascii="Calibri" w:hAnsi="Calibri" w:cs="Arial"/>
      </w:rPr>
      <w:instrText xml:space="preserve">PAGE </w:instrText>
    </w:r>
    <w:r w:rsidRPr="00B84AFF">
      <w:rPr>
        <w:rFonts w:ascii="Calibri" w:hAnsi="Calibri" w:cs="Arial"/>
      </w:rPr>
      <w:fldChar w:fldCharType="separate"/>
    </w:r>
    <w:r w:rsidR="0024654E" w:rsidRPr="00B84AFF">
      <w:rPr>
        <w:rFonts w:ascii="Calibri" w:hAnsi="Calibri" w:cs="Arial"/>
        <w:noProof/>
      </w:rPr>
      <w:t>1</w:t>
    </w:r>
    <w:r w:rsidRPr="00B84AFF">
      <w:rPr>
        <w:rFonts w:ascii="Calibri" w:hAnsi="Calibri" w:cs="Arial"/>
      </w:rPr>
      <w:fldChar w:fldCharType="end"/>
    </w:r>
    <w:r w:rsidRPr="00B84AFF">
      <w:rPr>
        <w:rFonts w:ascii="Calibri" w:hAnsi="Calibri" w:cs="Arial"/>
      </w:rPr>
      <w:t xml:space="preserve"> </w:t>
    </w:r>
  </w:p>
  <w:p w14:paraId="5781A024" w14:textId="77777777" w:rsidR="00B813BE" w:rsidRPr="00B84AFF" w:rsidRDefault="00B813BE"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196CBF40"/>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i w:val="0"/>
      </w:rPr>
    </w:lvl>
    <w:lvl w:ilvl="4">
      <w:start w:val="1"/>
      <w:numFmt w:val="decimal"/>
      <w:pStyle w:val="Heading5"/>
      <w:lvlText w:val="%5."/>
      <w:lvlJc w:val="left"/>
      <w:pPr>
        <w:tabs>
          <w:tab w:val="num" w:pos="720"/>
        </w:tabs>
        <w:ind w:left="720" w:firstLine="4320"/>
      </w:pPr>
      <w:rPr>
        <w:rFonts w:hint="default"/>
        <w:sz w:val="22"/>
        <w:szCs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8"/>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22BC"/>
    <w:rsid w:val="000306D4"/>
    <w:rsid w:val="000443B2"/>
    <w:rsid w:val="00051D8E"/>
    <w:rsid w:val="00065D31"/>
    <w:rsid w:val="000A7BB7"/>
    <w:rsid w:val="000B3B09"/>
    <w:rsid w:val="000C0680"/>
    <w:rsid w:val="000C1F04"/>
    <w:rsid w:val="000C30D4"/>
    <w:rsid w:val="000C4848"/>
    <w:rsid w:val="000C6EBC"/>
    <w:rsid w:val="000E61D4"/>
    <w:rsid w:val="00107DBA"/>
    <w:rsid w:val="00124EAE"/>
    <w:rsid w:val="00126CEA"/>
    <w:rsid w:val="00143DB6"/>
    <w:rsid w:val="0015773F"/>
    <w:rsid w:val="0016639F"/>
    <w:rsid w:val="00192800"/>
    <w:rsid w:val="00193CFB"/>
    <w:rsid w:val="001A1968"/>
    <w:rsid w:val="001A31A1"/>
    <w:rsid w:val="001A54C6"/>
    <w:rsid w:val="001A7115"/>
    <w:rsid w:val="001B3E2D"/>
    <w:rsid w:val="001D269E"/>
    <w:rsid w:val="001E0940"/>
    <w:rsid w:val="00204087"/>
    <w:rsid w:val="0021200C"/>
    <w:rsid w:val="002400BF"/>
    <w:rsid w:val="002411F8"/>
    <w:rsid w:val="00246528"/>
    <w:rsid w:val="0024654E"/>
    <w:rsid w:val="00256EFD"/>
    <w:rsid w:val="00262538"/>
    <w:rsid w:val="00265A90"/>
    <w:rsid w:val="00277975"/>
    <w:rsid w:val="00280CBD"/>
    <w:rsid w:val="00286FAB"/>
    <w:rsid w:val="00290D91"/>
    <w:rsid w:val="0029286F"/>
    <w:rsid w:val="002B624D"/>
    <w:rsid w:val="002C1430"/>
    <w:rsid w:val="002D018C"/>
    <w:rsid w:val="002D4787"/>
    <w:rsid w:val="002D68BA"/>
    <w:rsid w:val="002D6C74"/>
    <w:rsid w:val="003130DA"/>
    <w:rsid w:val="003155C3"/>
    <w:rsid w:val="0031702D"/>
    <w:rsid w:val="00324937"/>
    <w:rsid w:val="0033540B"/>
    <w:rsid w:val="00341A37"/>
    <w:rsid w:val="0034487B"/>
    <w:rsid w:val="00356026"/>
    <w:rsid w:val="00366110"/>
    <w:rsid w:val="00372157"/>
    <w:rsid w:val="00372F4F"/>
    <w:rsid w:val="003771C8"/>
    <w:rsid w:val="00377C26"/>
    <w:rsid w:val="00393A83"/>
    <w:rsid w:val="003A0748"/>
    <w:rsid w:val="003A2241"/>
    <w:rsid w:val="003A4C58"/>
    <w:rsid w:val="003A656D"/>
    <w:rsid w:val="003D2888"/>
    <w:rsid w:val="003E490A"/>
    <w:rsid w:val="003F24EA"/>
    <w:rsid w:val="0040417E"/>
    <w:rsid w:val="00414AEF"/>
    <w:rsid w:val="004243E5"/>
    <w:rsid w:val="00430DE5"/>
    <w:rsid w:val="0044411D"/>
    <w:rsid w:val="004447FD"/>
    <w:rsid w:val="004559DD"/>
    <w:rsid w:val="004735E1"/>
    <w:rsid w:val="00475135"/>
    <w:rsid w:val="0047540B"/>
    <w:rsid w:val="00485D5A"/>
    <w:rsid w:val="00494836"/>
    <w:rsid w:val="004A2023"/>
    <w:rsid w:val="004C06A5"/>
    <w:rsid w:val="004D0553"/>
    <w:rsid w:val="004E182F"/>
    <w:rsid w:val="004F4894"/>
    <w:rsid w:val="0050350F"/>
    <w:rsid w:val="00511D8D"/>
    <w:rsid w:val="0051563E"/>
    <w:rsid w:val="0053351C"/>
    <w:rsid w:val="00534038"/>
    <w:rsid w:val="00547140"/>
    <w:rsid w:val="0055374B"/>
    <w:rsid w:val="00554581"/>
    <w:rsid w:val="00565AAE"/>
    <w:rsid w:val="0057113D"/>
    <w:rsid w:val="005947BD"/>
    <w:rsid w:val="005B2CD3"/>
    <w:rsid w:val="005C5AB7"/>
    <w:rsid w:val="005D2B18"/>
    <w:rsid w:val="005E32D4"/>
    <w:rsid w:val="006119C4"/>
    <w:rsid w:val="00621600"/>
    <w:rsid w:val="00622021"/>
    <w:rsid w:val="00625615"/>
    <w:rsid w:val="0062628D"/>
    <w:rsid w:val="00631EE4"/>
    <w:rsid w:val="00642A1A"/>
    <w:rsid w:val="00644B68"/>
    <w:rsid w:val="00662612"/>
    <w:rsid w:val="00672C12"/>
    <w:rsid w:val="00673511"/>
    <w:rsid w:val="00696178"/>
    <w:rsid w:val="006C0FAF"/>
    <w:rsid w:val="00700169"/>
    <w:rsid w:val="0070514B"/>
    <w:rsid w:val="0071536F"/>
    <w:rsid w:val="00725CED"/>
    <w:rsid w:val="0072658D"/>
    <w:rsid w:val="00731DB1"/>
    <w:rsid w:val="00743103"/>
    <w:rsid w:val="00744CD9"/>
    <w:rsid w:val="00765BB3"/>
    <w:rsid w:val="007755EA"/>
    <w:rsid w:val="007770B5"/>
    <w:rsid w:val="007876ED"/>
    <w:rsid w:val="00791693"/>
    <w:rsid w:val="007A4C4F"/>
    <w:rsid w:val="007B1877"/>
    <w:rsid w:val="007D6699"/>
    <w:rsid w:val="007E27C6"/>
    <w:rsid w:val="007E4441"/>
    <w:rsid w:val="007F18B3"/>
    <w:rsid w:val="008001A5"/>
    <w:rsid w:val="00803887"/>
    <w:rsid w:val="00805FBA"/>
    <w:rsid w:val="008065D9"/>
    <w:rsid w:val="00812A85"/>
    <w:rsid w:val="0081531A"/>
    <w:rsid w:val="00822E50"/>
    <w:rsid w:val="008272F9"/>
    <w:rsid w:val="00827791"/>
    <w:rsid w:val="0083212D"/>
    <w:rsid w:val="008329E0"/>
    <w:rsid w:val="008401BB"/>
    <w:rsid w:val="00844076"/>
    <w:rsid w:val="00844AB5"/>
    <w:rsid w:val="00847841"/>
    <w:rsid w:val="00863E85"/>
    <w:rsid w:val="00885598"/>
    <w:rsid w:val="0089237E"/>
    <w:rsid w:val="00896FB8"/>
    <w:rsid w:val="008A26A6"/>
    <w:rsid w:val="008A2C05"/>
    <w:rsid w:val="008A2E1C"/>
    <w:rsid w:val="008D0315"/>
    <w:rsid w:val="008D2594"/>
    <w:rsid w:val="008D39DC"/>
    <w:rsid w:val="008F1D7A"/>
    <w:rsid w:val="008F5746"/>
    <w:rsid w:val="00902C5A"/>
    <w:rsid w:val="00907C83"/>
    <w:rsid w:val="009137F6"/>
    <w:rsid w:val="00915B21"/>
    <w:rsid w:val="009173CF"/>
    <w:rsid w:val="00925DC1"/>
    <w:rsid w:val="00926A4C"/>
    <w:rsid w:val="009369FF"/>
    <w:rsid w:val="009416B7"/>
    <w:rsid w:val="00942D3E"/>
    <w:rsid w:val="009468CD"/>
    <w:rsid w:val="00950B41"/>
    <w:rsid w:val="00952FB2"/>
    <w:rsid w:val="00954CC2"/>
    <w:rsid w:val="00960901"/>
    <w:rsid w:val="00985B1A"/>
    <w:rsid w:val="0098603E"/>
    <w:rsid w:val="009865A5"/>
    <w:rsid w:val="00986B67"/>
    <w:rsid w:val="0099448E"/>
    <w:rsid w:val="009961BC"/>
    <w:rsid w:val="009A3D32"/>
    <w:rsid w:val="009B0C50"/>
    <w:rsid w:val="009B7318"/>
    <w:rsid w:val="009C083E"/>
    <w:rsid w:val="009C681C"/>
    <w:rsid w:val="009D6B65"/>
    <w:rsid w:val="009F257F"/>
    <w:rsid w:val="009F5D0E"/>
    <w:rsid w:val="00A04FE5"/>
    <w:rsid w:val="00A13C36"/>
    <w:rsid w:val="00A165CF"/>
    <w:rsid w:val="00A1701A"/>
    <w:rsid w:val="00A33A53"/>
    <w:rsid w:val="00A4288C"/>
    <w:rsid w:val="00A55A3F"/>
    <w:rsid w:val="00A63A3B"/>
    <w:rsid w:val="00A767E0"/>
    <w:rsid w:val="00A77FE2"/>
    <w:rsid w:val="00AA040C"/>
    <w:rsid w:val="00AA1A5F"/>
    <w:rsid w:val="00AA3035"/>
    <w:rsid w:val="00AB2CC3"/>
    <w:rsid w:val="00AC6F3D"/>
    <w:rsid w:val="00B00592"/>
    <w:rsid w:val="00B0371F"/>
    <w:rsid w:val="00B079FF"/>
    <w:rsid w:val="00B11178"/>
    <w:rsid w:val="00B21EE4"/>
    <w:rsid w:val="00B3252A"/>
    <w:rsid w:val="00B32C99"/>
    <w:rsid w:val="00B36718"/>
    <w:rsid w:val="00B40BE3"/>
    <w:rsid w:val="00B4114E"/>
    <w:rsid w:val="00B42625"/>
    <w:rsid w:val="00B45EC8"/>
    <w:rsid w:val="00B47852"/>
    <w:rsid w:val="00B55E51"/>
    <w:rsid w:val="00B6384C"/>
    <w:rsid w:val="00B6682D"/>
    <w:rsid w:val="00B813BE"/>
    <w:rsid w:val="00B84AFF"/>
    <w:rsid w:val="00B90225"/>
    <w:rsid w:val="00B943C9"/>
    <w:rsid w:val="00B96972"/>
    <w:rsid w:val="00BA44B8"/>
    <w:rsid w:val="00BB1E15"/>
    <w:rsid w:val="00BB4B87"/>
    <w:rsid w:val="00BC0D2B"/>
    <w:rsid w:val="00BC29DF"/>
    <w:rsid w:val="00BD63A5"/>
    <w:rsid w:val="00BE7D2A"/>
    <w:rsid w:val="00C16573"/>
    <w:rsid w:val="00C24CA4"/>
    <w:rsid w:val="00C25AEF"/>
    <w:rsid w:val="00C36770"/>
    <w:rsid w:val="00C40034"/>
    <w:rsid w:val="00C56E9B"/>
    <w:rsid w:val="00C579E1"/>
    <w:rsid w:val="00C60F5B"/>
    <w:rsid w:val="00C67C29"/>
    <w:rsid w:val="00C73072"/>
    <w:rsid w:val="00C73272"/>
    <w:rsid w:val="00C7664B"/>
    <w:rsid w:val="00C80C03"/>
    <w:rsid w:val="00C81675"/>
    <w:rsid w:val="00C86306"/>
    <w:rsid w:val="00CB1EC0"/>
    <w:rsid w:val="00CB46F9"/>
    <w:rsid w:val="00CB68A2"/>
    <w:rsid w:val="00CB697F"/>
    <w:rsid w:val="00CD55BC"/>
    <w:rsid w:val="00CF13D2"/>
    <w:rsid w:val="00CF7388"/>
    <w:rsid w:val="00D04D1D"/>
    <w:rsid w:val="00D109FD"/>
    <w:rsid w:val="00D12A13"/>
    <w:rsid w:val="00D26372"/>
    <w:rsid w:val="00D3626B"/>
    <w:rsid w:val="00D411D1"/>
    <w:rsid w:val="00D46ABC"/>
    <w:rsid w:val="00D56A2A"/>
    <w:rsid w:val="00D63D96"/>
    <w:rsid w:val="00D705EE"/>
    <w:rsid w:val="00D82708"/>
    <w:rsid w:val="00D83541"/>
    <w:rsid w:val="00DA097A"/>
    <w:rsid w:val="00DA1F88"/>
    <w:rsid w:val="00DB0218"/>
    <w:rsid w:val="00DB06A2"/>
    <w:rsid w:val="00DC070E"/>
    <w:rsid w:val="00DC0C70"/>
    <w:rsid w:val="00DC6710"/>
    <w:rsid w:val="00DE7AD3"/>
    <w:rsid w:val="00DF727B"/>
    <w:rsid w:val="00E035EC"/>
    <w:rsid w:val="00E223BC"/>
    <w:rsid w:val="00E232EF"/>
    <w:rsid w:val="00E266EF"/>
    <w:rsid w:val="00E30F7D"/>
    <w:rsid w:val="00E34A66"/>
    <w:rsid w:val="00E43034"/>
    <w:rsid w:val="00E62AA3"/>
    <w:rsid w:val="00E70EE0"/>
    <w:rsid w:val="00E718C6"/>
    <w:rsid w:val="00E73E83"/>
    <w:rsid w:val="00E9337D"/>
    <w:rsid w:val="00EA5747"/>
    <w:rsid w:val="00EC014A"/>
    <w:rsid w:val="00EC1868"/>
    <w:rsid w:val="00EC4B8A"/>
    <w:rsid w:val="00EC59FE"/>
    <w:rsid w:val="00ED7AC1"/>
    <w:rsid w:val="00EF632C"/>
    <w:rsid w:val="00F00AD9"/>
    <w:rsid w:val="00F13982"/>
    <w:rsid w:val="00F16682"/>
    <w:rsid w:val="00F210E9"/>
    <w:rsid w:val="00F24258"/>
    <w:rsid w:val="00F5273F"/>
    <w:rsid w:val="00F57B59"/>
    <w:rsid w:val="00F6204E"/>
    <w:rsid w:val="00F655A9"/>
    <w:rsid w:val="00F6730E"/>
    <w:rsid w:val="00F7328B"/>
    <w:rsid w:val="00F86055"/>
    <w:rsid w:val="00FA1093"/>
    <w:rsid w:val="00FA25DA"/>
    <w:rsid w:val="00FA39EE"/>
    <w:rsid w:val="00FF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44929"/>
  <w15:chartTrackingRefBased/>
  <w15:docId w15:val="{C0D938ED-D516-4ACB-BF8D-7A8EBE66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rPr>
  </w:style>
  <w:style w:type="paragraph" w:styleId="Heading1">
    <w:name w:val="heading 1"/>
    <w:basedOn w:val="Main-Head"/>
    <w:next w:val="BodyText"/>
    <w:qFormat/>
    <w:rsid w:val="0024654E"/>
    <w:pPr>
      <w:keepNext/>
      <w:numPr>
        <w:numId w:val="3"/>
      </w:numPr>
      <w:tabs>
        <w:tab w:val="clear" w:pos="432"/>
      </w:tabs>
      <w:spacing w:before="160"/>
      <w:ind w:left="720" w:hanging="720"/>
      <w:outlineLvl w:val="0"/>
    </w:pPr>
    <w:rPr>
      <w:rFonts w:ascii="Calibri" w:hAnsi="Calibri"/>
      <w:b w:val="0"/>
      <w:caps/>
      <w:u w:val="single"/>
    </w:rPr>
  </w:style>
  <w:style w:type="paragraph" w:styleId="Heading2">
    <w:name w:val="heading 2"/>
    <w:basedOn w:val="Main-Head"/>
    <w:next w:val="BodyText"/>
    <w:link w:val="Heading2Char"/>
    <w:qFormat/>
    <w:rsid w:val="00341A37"/>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aliases w:val="Heading 3 Char Char,Heading 3 Char1 Char Char,Heading 3 Char Char Char Char,Heading 3 Char1 Char1,Heading 3 Char Char Char1,Heading 3 Char Char1"/>
    <w:basedOn w:val="Main-Head"/>
    <w:link w:val="Heading3Char"/>
    <w:qFormat/>
    <w:rsid w:val="00341A37"/>
    <w:pPr>
      <w:numPr>
        <w:ilvl w:val="2"/>
        <w:numId w:val="3"/>
      </w:numPr>
      <w:tabs>
        <w:tab w:val="clear" w:pos="720"/>
        <w:tab w:val="num" w:pos="1440"/>
      </w:tabs>
      <w:spacing w:before="80"/>
      <w:ind w:left="1440" w:hanging="720"/>
      <w:outlineLvl w:val="2"/>
    </w:pPr>
    <w:rPr>
      <w:rFonts w:ascii="Calibri" w:hAnsi="Calibri"/>
      <w:b w:val="0"/>
      <w:szCs w:val="22"/>
    </w:rPr>
  </w:style>
  <w:style w:type="paragraph" w:styleId="Heading4">
    <w:name w:val="heading 4"/>
    <w:basedOn w:val="Main-Head"/>
    <w:qFormat/>
    <w:rsid w:val="00324937"/>
    <w:pPr>
      <w:numPr>
        <w:ilvl w:val="3"/>
        <w:numId w:val="3"/>
      </w:numPr>
      <w:tabs>
        <w:tab w:val="clear" w:pos="864"/>
        <w:tab w:val="left" w:pos="2127"/>
      </w:tabs>
      <w:ind w:left="2127" w:hanging="720"/>
      <w:outlineLvl w:val="3"/>
    </w:pPr>
    <w:rPr>
      <w:rFonts w:ascii="Calibri" w:hAnsi="Calibri"/>
      <w:b w:val="0"/>
      <w:szCs w:val="22"/>
    </w:rPr>
  </w:style>
  <w:style w:type="paragraph" w:styleId="Heading5">
    <w:name w:val="heading 5"/>
    <w:basedOn w:val="Main-Head"/>
    <w:qFormat/>
    <w:rsid w:val="001E0940"/>
    <w:pPr>
      <w:numPr>
        <w:ilvl w:val="4"/>
        <w:numId w:val="3"/>
      </w:numPr>
      <w:tabs>
        <w:tab w:val="clear" w:pos="720"/>
      </w:tabs>
      <w:ind w:left="2520" w:hanging="360"/>
      <w:outlineLvl w:val="4"/>
    </w:pPr>
    <w:rPr>
      <w:rFonts w:ascii="Calibri" w:hAnsi="Calibri" w:cs="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 Char Char Char,Heading 3 Char1 Char Char Char,Heading 3 Char Char Char Char Char,Heading 3 Char1 Char1 Char,Heading 3 Char Char Char1 Char,Heading 3 Char Char1 Char"/>
    <w:link w:val="Heading3"/>
    <w:rsid w:val="00341A37"/>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51563E"/>
    <w:pPr>
      <w:widowControl w:val="0"/>
      <w:spacing w:before="60" w:after="60"/>
    </w:pPr>
    <w:rPr>
      <w:rFonts w:ascii="Arial" w:hAnsi="Arial"/>
      <w:sz w:val="20"/>
      <w:lang w:val="en-GB"/>
    </w:rPr>
  </w:style>
  <w:style w:type="paragraph" w:customStyle="1" w:styleId="TableHeading">
    <w:name w:val="Table Heading"/>
    <w:basedOn w:val="Normal"/>
    <w:rsid w:val="0051563E"/>
    <w:pPr>
      <w:widowControl w:val="0"/>
      <w:spacing w:before="60" w:after="60"/>
    </w:pPr>
    <w:rPr>
      <w:rFonts w:ascii="Arial" w:hAnsi="Arial"/>
      <w:b/>
      <w:sz w:val="20"/>
      <w:lang w:val="en-GB"/>
    </w:rPr>
  </w:style>
  <w:style w:type="paragraph" w:styleId="BalloonText">
    <w:name w:val="Balloon Text"/>
    <w:basedOn w:val="Normal"/>
    <w:semiHidden/>
    <w:rsid w:val="000C1F04"/>
    <w:rPr>
      <w:rFonts w:ascii="Tahoma" w:hAnsi="Tahoma" w:cs="Tahoma"/>
      <w:sz w:val="16"/>
      <w:szCs w:val="16"/>
    </w:rPr>
  </w:style>
  <w:style w:type="character" w:customStyle="1" w:styleId="Heading2Char">
    <w:name w:val="Heading 2 Char"/>
    <w:link w:val="Heading2"/>
    <w:rsid w:val="00341A37"/>
    <w:rPr>
      <w:rFonts w:ascii="Calibri" w:hAnsi="Calibri"/>
      <w:sz w:val="22"/>
      <w:szCs w:val="22"/>
      <w:u w:val="single"/>
      <w:lang w:val="en-US" w:eastAsia="en-US"/>
    </w:rPr>
  </w:style>
  <w:style w:type="paragraph" w:styleId="CommentSubject">
    <w:name w:val="annotation subject"/>
    <w:basedOn w:val="CommentText"/>
    <w:next w:val="CommentText"/>
    <w:semiHidden/>
    <w:rsid w:val="00C25AEF"/>
    <w:pPr>
      <w:spacing w:before="0"/>
    </w:pPr>
    <w:rPr>
      <w:rFonts w:ascii="Book Antiqua" w:hAnsi="Book Antiqua"/>
      <w:b/>
      <w:bCs/>
      <w:sz w:val="20"/>
    </w:rPr>
  </w:style>
  <w:style w:type="character" w:customStyle="1" w:styleId="CommentTextChar">
    <w:name w:val="Comment Text Char"/>
    <w:link w:val="CommentText"/>
    <w:semiHidden/>
    <w:rsid w:val="00193CFB"/>
    <w:rPr>
      <w:rFonts w:ascii="Arial" w:hAnsi="Arial"/>
      <w:sz w:val="22"/>
      <w:lang w:val="en-US" w:eastAsia="en-US" w:bidi="ar-SA"/>
    </w:rPr>
  </w:style>
  <w:style w:type="character" w:customStyle="1" w:styleId="BodyTextChar">
    <w:name w:val="Body Text Char"/>
    <w:link w:val="BodyText"/>
    <w:semiHidden/>
    <w:locked/>
    <w:rsid w:val="00D04D1D"/>
    <w:rPr>
      <w:rFonts w:ascii="Book Antiqua" w:hAnsi="Book Antiqua"/>
      <w:sz w:val="22"/>
      <w:lang w:val="en-US" w:eastAsia="en-US" w:bidi="ar-SA"/>
    </w:rPr>
  </w:style>
  <w:style w:type="paragraph" w:styleId="Revision">
    <w:name w:val="Revision"/>
    <w:hidden/>
    <w:uiPriority w:val="99"/>
    <w:semiHidden/>
    <w:rsid w:val="008D2594"/>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18875">
      <w:bodyDiv w:val="1"/>
      <w:marLeft w:val="0"/>
      <w:marRight w:val="0"/>
      <w:marTop w:val="0"/>
      <w:marBottom w:val="0"/>
      <w:divBdr>
        <w:top w:val="none" w:sz="0" w:space="0" w:color="auto"/>
        <w:left w:val="none" w:sz="0" w:space="0" w:color="auto"/>
        <w:bottom w:val="none" w:sz="0" w:space="0" w:color="auto"/>
        <w:right w:val="none" w:sz="0" w:space="0" w:color="auto"/>
      </w:divBdr>
    </w:div>
    <w:div w:id="165678225">
      <w:bodyDiv w:val="1"/>
      <w:marLeft w:val="0"/>
      <w:marRight w:val="0"/>
      <w:marTop w:val="0"/>
      <w:marBottom w:val="0"/>
      <w:divBdr>
        <w:top w:val="none" w:sz="0" w:space="0" w:color="auto"/>
        <w:left w:val="none" w:sz="0" w:space="0" w:color="auto"/>
        <w:bottom w:val="none" w:sz="0" w:space="0" w:color="auto"/>
        <w:right w:val="none" w:sz="0" w:space="0" w:color="auto"/>
      </w:divBdr>
    </w:div>
    <w:div w:id="1115633751">
      <w:bodyDiv w:val="1"/>
      <w:marLeft w:val="0"/>
      <w:marRight w:val="0"/>
      <w:marTop w:val="0"/>
      <w:marBottom w:val="0"/>
      <w:divBdr>
        <w:top w:val="none" w:sz="0" w:space="0" w:color="auto"/>
        <w:left w:val="none" w:sz="0" w:space="0" w:color="auto"/>
        <w:bottom w:val="none" w:sz="0" w:space="0" w:color="auto"/>
        <w:right w:val="none" w:sz="0" w:space="0" w:color="auto"/>
      </w:divBdr>
    </w:div>
    <w:div w:id="13267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2021-11-05T04:00:00+00:00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40C54F-3F0E-4B5D-93C2-E232F74CD9FA}">
  <ds:schemaRefs>
    <ds:schemaRef ds:uri="http://schemas.microsoft.com/office/2006/metadata/longProperties"/>
  </ds:schemaRefs>
</ds:datastoreItem>
</file>

<file path=customXml/itemProps2.xml><?xml version="1.0" encoding="utf-8"?>
<ds:datastoreItem xmlns:ds="http://schemas.openxmlformats.org/officeDocument/2006/customXml" ds:itemID="{E003F18F-DAB5-41C1-8AAB-48903456B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ABFA2-1567-4EBD-B425-381725C01262}">
  <ds:schemaRefs>
    <ds:schemaRef ds:uri="http://schemas.openxmlformats.org/officeDocument/2006/bibliography"/>
  </ds:schemaRefs>
</ds:datastoreItem>
</file>

<file path=customXml/itemProps4.xml><?xml version="1.0" encoding="utf-8"?>
<ds:datastoreItem xmlns:ds="http://schemas.openxmlformats.org/officeDocument/2006/customXml" ds:itemID="{AE635F0C-C58D-4A44-9254-41EADF33E072}">
  <ds:schemaRefs>
    <ds:schemaRef ds:uri="http://schemas.microsoft.com/office/2006/metadata/properties"/>
    <ds:schemaRef ds:uri="http://schemas.microsoft.com/office/infopath/2007/PartnerControls"/>
    <ds:schemaRef ds:uri="fc026acd-ce08-4cd6-8fcf-3379e1510d35"/>
    <ds:schemaRef ds:uri="http://schemas.microsoft.com/sharepoint/v4"/>
    <ds:schemaRef ds:uri="eca966e5-22d2-4363-85bc-032a97ef399f"/>
  </ds:schemaRefs>
</ds:datastoreItem>
</file>

<file path=customXml/itemProps5.xml><?xml version="1.0" encoding="utf-8"?>
<ds:datastoreItem xmlns:ds="http://schemas.openxmlformats.org/officeDocument/2006/customXml" ds:itemID="{D4251C14-0DC9-4B84-B4E5-07BFA110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7</TotalTime>
  <Pages>12</Pages>
  <Words>4202</Words>
  <Characters>23957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01561_Environmental_Protection (Dec 14, 2015)</vt:lpstr>
    </vt:vector>
  </TitlesOfParts>
  <Company>Regional Municipality of York</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01561_Environmental_Protection (Dec 14, 2015)</dc:title>
  <dc:subject/>
  <dc:creator>Adley-McGinnis, Andrea</dc:creator>
  <cp:keywords/>
  <cp:lastModifiedBy>Mutton, Benjamin</cp:lastModifiedBy>
  <cp:revision>5</cp:revision>
  <cp:lastPrinted>2006-08-29T18:40:00Z</cp:lastPrinted>
  <dcterms:created xsi:type="dcterms:W3CDTF">2021-11-05T14:07:00Z</dcterms:created>
  <dcterms:modified xsi:type="dcterms:W3CDTF">2022-01-24T18:55:00Z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ENVCPD-95-2197</vt:lpwstr>
  </property>
  <property fmtid="{D5CDD505-2E9C-101B-9397-08002B2CF9AE}" pid="4" name="_dlc_DocIdItemGuid">
    <vt:lpwstr>8a883e58-bb2d-47df-8fa9-c1c3b8908712</vt:lpwstr>
  </property>
  <property fmtid="{D5CDD505-2E9C-101B-9397-08002B2CF9AE}" pid="5" name="_dlc_DocIdUrl">
    <vt:lpwstr>https://mycloud.york.ca/projects/EnvServProgramDeliveryOffice/Design/_layouts/DocIdRedir.aspx?ID=ENVCPD-95-2197, ENVCPD-95-2197</vt:lpwstr>
  </property>
  <property fmtid="{D5CDD505-2E9C-101B-9397-08002B2CF9AE}" pid="6" name="File Code">
    <vt:lpwstr/>
  </property>
  <property fmtid="{D5CDD505-2E9C-101B-9397-08002B2CF9AE}" pid="7" name="Status">
    <vt:lpwstr>Draft</vt:lpwstr>
  </property>
  <property fmtid="{D5CDD505-2E9C-101B-9397-08002B2CF9AE}" pid="8" name="Project Completion Date">
    <vt:lpwstr/>
  </property>
  <property fmtid="{D5CDD505-2E9C-101B-9397-08002B2CF9AE}" pid="9" name="Historical Project Number">
    <vt:lpwstr/>
  </property>
  <property fmtid="{D5CDD505-2E9C-101B-9397-08002B2CF9AE}" pid="10" name="Links">
    <vt:lpwstr/>
  </property>
  <property fmtid="{D5CDD505-2E9C-101B-9397-08002B2CF9AE}" pid="11" name="End of Warranty Date">
    <vt:lpwstr/>
  </property>
  <property fmtid="{D5CDD505-2E9C-101B-9397-08002B2CF9AE}" pid="12" name="Owner">
    <vt:lpwstr/>
  </property>
  <property fmtid="{D5CDD505-2E9C-101B-9397-08002B2CF9AE}" pid="13" name="Project Name">
    <vt:lpwstr>Humber-Jane Trunk Sewer Rehabilitation West of Jane Street</vt:lpwstr>
  </property>
  <property fmtid="{D5CDD505-2E9C-101B-9397-08002B2CF9AE}" pid="14" name="Project Number">
    <vt:lpwstr>78536-EI17026</vt:lpwstr>
  </property>
  <property fmtid="{D5CDD505-2E9C-101B-9397-08002B2CF9AE}" pid="15" name="Organizational Unit">
    <vt:lpwstr>ENV/CPD</vt:lpwstr>
  </property>
  <property fmtid="{D5CDD505-2E9C-101B-9397-08002B2CF9AE}" pid="16" name="Key Document">
    <vt:lpwstr>0</vt:lpwstr>
  </property>
  <property fmtid="{D5CDD505-2E9C-101B-9397-08002B2CF9AE}" pid="17" name="_DCDateCreated">
    <vt:lpwstr>2020-01-09T13:43:25Z</vt:lpwstr>
  </property>
  <property fmtid="{D5CDD505-2E9C-101B-9397-08002B2CF9AE}" pid="18" name="TemplateUrl">
    <vt:lpwstr/>
  </property>
  <property fmtid="{D5CDD505-2E9C-101B-9397-08002B2CF9AE}" pid="19" name="xd_ProgID">
    <vt:lpwstr/>
  </property>
  <property fmtid="{D5CDD505-2E9C-101B-9397-08002B2CF9AE}" pid="20" name="_CopySource">
    <vt:lpwstr>https://mycloud.york.ca/projects/EnvServProgramDeliveryOffice/Design/Shared Documents/Technical Design Specification Templates/Division 01 - General Requirements/01561 Environmental Protection NEW.docx</vt:lpwstr>
  </property>
  <property fmtid="{D5CDD505-2E9C-101B-9397-08002B2CF9AE}" pid="21" name="Order">
    <vt:r8>219700</vt:r8>
  </property>
  <property fmtid="{D5CDD505-2E9C-101B-9397-08002B2CF9AE}" pid="22" name="display_urn:schemas-microsoft-com:office:office#Editor">
    <vt:lpwstr>Mutton, Benjamin</vt:lpwstr>
  </property>
  <property fmtid="{D5CDD505-2E9C-101B-9397-08002B2CF9AE}" pid="23" name="URL">
    <vt:lpwstr/>
  </property>
  <property fmtid="{D5CDD505-2E9C-101B-9397-08002B2CF9AE}" pid="24" name="ContentTypeId">
    <vt:lpwstr>0x01010069F33AF97BEDA443B34B2276A31F1843</vt:lpwstr>
  </property>
</Properties>
</file>