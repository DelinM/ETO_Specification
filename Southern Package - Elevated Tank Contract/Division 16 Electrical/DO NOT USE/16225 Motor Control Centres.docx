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EF560A" w:rsidRPr="00E235E7" w14:paraId="529DF1B4" w14:textId="77777777" w:rsidTr="009F13C9">
        <w:trPr>
          <w:cantSplit/>
          <w:jc w:val="center"/>
        </w:trPr>
        <w:tc>
          <w:tcPr>
            <w:tcW w:w="1004" w:type="dxa"/>
          </w:tcPr>
          <w:p w14:paraId="7BA0361A"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Version</w:t>
            </w:r>
          </w:p>
        </w:tc>
        <w:tc>
          <w:tcPr>
            <w:tcW w:w="2070" w:type="dxa"/>
          </w:tcPr>
          <w:p w14:paraId="4C487D0E"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Date</w:t>
            </w:r>
          </w:p>
        </w:tc>
        <w:tc>
          <w:tcPr>
            <w:tcW w:w="5773" w:type="dxa"/>
          </w:tcPr>
          <w:p w14:paraId="13F2546F" w14:textId="77777777" w:rsidR="00EF560A" w:rsidRPr="00E235E7" w:rsidRDefault="00EF560A" w:rsidP="009A6B2F">
            <w:pPr>
              <w:pStyle w:val="TableHeading"/>
              <w:rPr>
                <w:rFonts w:ascii="Calibri" w:hAnsi="Calibri"/>
                <w:sz w:val="22"/>
                <w:szCs w:val="22"/>
              </w:rPr>
            </w:pPr>
            <w:r w:rsidRPr="00E235E7">
              <w:rPr>
                <w:rFonts w:ascii="Calibri" w:hAnsi="Calibri"/>
                <w:sz w:val="22"/>
                <w:szCs w:val="22"/>
              </w:rPr>
              <w:t>Description of Revisions</w:t>
            </w:r>
          </w:p>
        </w:tc>
      </w:tr>
      <w:tr w:rsidR="00A766AF" w:rsidRPr="00E235E7" w14:paraId="3060F8C6" w14:textId="77777777" w:rsidTr="009F13C9">
        <w:trPr>
          <w:cantSplit/>
          <w:jc w:val="center"/>
        </w:trPr>
        <w:tc>
          <w:tcPr>
            <w:tcW w:w="1004" w:type="dxa"/>
          </w:tcPr>
          <w:p w14:paraId="104E55E5" w14:textId="77777777" w:rsidR="00A766AF" w:rsidRPr="00E235E7" w:rsidRDefault="00A766AF" w:rsidP="009A6B2F">
            <w:pPr>
              <w:pStyle w:val="NormalTableText"/>
              <w:rPr>
                <w:rFonts w:ascii="Calibri" w:hAnsi="Calibri"/>
                <w:sz w:val="22"/>
                <w:szCs w:val="22"/>
              </w:rPr>
            </w:pPr>
            <w:r w:rsidRPr="00E235E7">
              <w:rPr>
                <w:rFonts w:ascii="Calibri" w:hAnsi="Calibri"/>
                <w:sz w:val="22"/>
                <w:szCs w:val="22"/>
              </w:rPr>
              <w:t>1</w:t>
            </w:r>
          </w:p>
        </w:tc>
        <w:tc>
          <w:tcPr>
            <w:tcW w:w="2070" w:type="dxa"/>
          </w:tcPr>
          <w:p w14:paraId="2841DAF4" w14:textId="77777777" w:rsidR="00A766AF" w:rsidRPr="00A766AF" w:rsidRDefault="00A766AF" w:rsidP="006D33CD">
            <w:pPr>
              <w:pStyle w:val="NormalTableText"/>
              <w:rPr>
                <w:rFonts w:ascii="Calibri" w:hAnsi="Calibri"/>
                <w:sz w:val="22"/>
                <w:szCs w:val="22"/>
              </w:rPr>
            </w:pPr>
            <w:r w:rsidRPr="00A766AF">
              <w:rPr>
                <w:rFonts w:ascii="Calibri" w:hAnsi="Calibri"/>
                <w:sz w:val="22"/>
              </w:rPr>
              <w:t>August 30, 2006</w:t>
            </w:r>
          </w:p>
        </w:tc>
        <w:tc>
          <w:tcPr>
            <w:tcW w:w="5773" w:type="dxa"/>
          </w:tcPr>
          <w:p w14:paraId="0179954A" w14:textId="77777777" w:rsidR="00A766AF" w:rsidRPr="00A766AF" w:rsidRDefault="00A766AF" w:rsidP="00B430B8">
            <w:pPr>
              <w:pStyle w:val="NormalTableText"/>
              <w:rPr>
                <w:rFonts w:ascii="Calibri" w:hAnsi="Calibri"/>
                <w:sz w:val="22"/>
                <w:szCs w:val="22"/>
              </w:rPr>
            </w:pPr>
            <w:r w:rsidRPr="00A766AF">
              <w:rPr>
                <w:rFonts w:ascii="Calibri" w:hAnsi="Calibri"/>
                <w:sz w:val="22"/>
              </w:rPr>
              <w:t>Approved final document.</w:t>
            </w:r>
          </w:p>
        </w:tc>
      </w:tr>
      <w:tr w:rsidR="00A766AF" w:rsidRPr="00E235E7" w14:paraId="19558E1D" w14:textId="77777777" w:rsidTr="009F13C9">
        <w:trPr>
          <w:cantSplit/>
          <w:jc w:val="center"/>
        </w:trPr>
        <w:tc>
          <w:tcPr>
            <w:tcW w:w="1004" w:type="dxa"/>
          </w:tcPr>
          <w:p w14:paraId="133482F3" w14:textId="77777777" w:rsidR="00A766AF" w:rsidRPr="00E235E7" w:rsidRDefault="00A766AF" w:rsidP="001D42D0">
            <w:pPr>
              <w:pStyle w:val="NormalTableText"/>
              <w:rPr>
                <w:rFonts w:ascii="Calibri" w:hAnsi="Calibri"/>
                <w:sz w:val="22"/>
                <w:szCs w:val="22"/>
              </w:rPr>
            </w:pPr>
            <w:r>
              <w:rPr>
                <w:rFonts w:ascii="Calibri" w:hAnsi="Calibri"/>
                <w:sz w:val="22"/>
                <w:szCs w:val="22"/>
              </w:rPr>
              <w:t>2</w:t>
            </w:r>
          </w:p>
        </w:tc>
        <w:tc>
          <w:tcPr>
            <w:tcW w:w="2070" w:type="dxa"/>
          </w:tcPr>
          <w:p w14:paraId="60905A09" w14:textId="77777777" w:rsidR="00A766AF" w:rsidRPr="00A766AF" w:rsidRDefault="00A766AF" w:rsidP="006D33CD">
            <w:pPr>
              <w:pStyle w:val="NormalTableText"/>
              <w:rPr>
                <w:rFonts w:ascii="Calibri" w:hAnsi="Calibri"/>
                <w:sz w:val="22"/>
                <w:szCs w:val="22"/>
              </w:rPr>
            </w:pPr>
            <w:r w:rsidRPr="00A766AF">
              <w:rPr>
                <w:rFonts w:ascii="Calibri" w:hAnsi="Calibri"/>
                <w:sz w:val="22"/>
              </w:rPr>
              <w:t>February 19, 2010</w:t>
            </w:r>
          </w:p>
        </w:tc>
        <w:tc>
          <w:tcPr>
            <w:tcW w:w="5773" w:type="dxa"/>
          </w:tcPr>
          <w:p w14:paraId="1CDB04D8" w14:textId="77777777" w:rsidR="00A766AF" w:rsidRPr="00A766AF" w:rsidRDefault="00A766AF" w:rsidP="006D33CD">
            <w:pPr>
              <w:pStyle w:val="NormalTableText"/>
              <w:rPr>
                <w:rFonts w:ascii="Calibri" w:hAnsi="Calibri"/>
                <w:sz w:val="22"/>
                <w:szCs w:val="22"/>
              </w:rPr>
            </w:pPr>
            <w:r w:rsidRPr="00A766AF">
              <w:rPr>
                <w:rFonts w:ascii="Calibri" w:hAnsi="Calibri"/>
                <w:sz w:val="22"/>
              </w:rPr>
              <w:t>Modified ‘Related Sources’ and approved suppliers</w:t>
            </w:r>
          </w:p>
        </w:tc>
      </w:tr>
      <w:tr w:rsidR="00A766AF" w:rsidRPr="00E235E7" w14:paraId="71C6D17D" w14:textId="77777777" w:rsidTr="009F13C9">
        <w:trPr>
          <w:cantSplit/>
          <w:trHeight w:val="53"/>
          <w:jc w:val="center"/>
        </w:trPr>
        <w:tc>
          <w:tcPr>
            <w:tcW w:w="1004" w:type="dxa"/>
          </w:tcPr>
          <w:p w14:paraId="0239B87E" w14:textId="77777777" w:rsidR="00A766AF" w:rsidRPr="00E235E7" w:rsidRDefault="00A766AF" w:rsidP="009A6B2F">
            <w:pPr>
              <w:pStyle w:val="NormalTableText"/>
              <w:rPr>
                <w:rFonts w:ascii="Calibri" w:hAnsi="Calibri"/>
                <w:sz w:val="22"/>
                <w:szCs w:val="22"/>
              </w:rPr>
            </w:pPr>
            <w:r>
              <w:rPr>
                <w:rFonts w:ascii="Calibri" w:hAnsi="Calibri"/>
                <w:sz w:val="22"/>
                <w:szCs w:val="22"/>
              </w:rPr>
              <w:t>3</w:t>
            </w:r>
          </w:p>
        </w:tc>
        <w:tc>
          <w:tcPr>
            <w:tcW w:w="2070" w:type="dxa"/>
          </w:tcPr>
          <w:p w14:paraId="7B6777F6" w14:textId="77777777" w:rsidR="00A766AF" w:rsidRPr="00A766AF" w:rsidRDefault="00A766AF" w:rsidP="009A6B2F">
            <w:pPr>
              <w:pStyle w:val="NormalTableText"/>
              <w:rPr>
                <w:rFonts w:ascii="Calibri" w:hAnsi="Calibri"/>
                <w:sz w:val="22"/>
                <w:szCs w:val="22"/>
              </w:rPr>
            </w:pPr>
            <w:r w:rsidRPr="00A766AF">
              <w:rPr>
                <w:rFonts w:ascii="Calibri" w:hAnsi="Calibri"/>
                <w:sz w:val="22"/>
              </w:rPr>
              <w:t>March 22, 2011</w:t>
            </w:r>
          </w:p>
        </w:tc>
        <w:tc>
          <w:tcPr>
            <w:tcW w:w="5773" w:type="dxa"/>
          </w:tcPr>
          <w:p w14:paraId="4B720F6E" w14:textId="77777777" w:rsidR="00A766AF" w:rsidRPr="00A766AF" w:rsidRDefault="00A766AF" w:rsidP="009A6B2F">
            <w:pPr>
              <w:pStyle w:val="NormalTableText"/>
              <w:rPr>
                <w:rFonts w:ascii="Calibri" w:hAnsi="Calibri"/>
                <w:sz w:val="22"/>
                <w:szCs w:val="22"/>
              </w:rPr>
            </w:pPr>
            <w:r w:rsidRPr="00A766AF">
              <w:rPr>
                <w:rFonts w:ascii="Calibri" w:hAnsi="Calibri"/>
                <w:sz w:val="22"/>
              </w:rPr>
              <w:t>Minor edits</w:t>
            </w:r>
          </w:p>
        </w:tc>
      </w:tr>
      <w:tr w:rsidR="00A766AF" w:rsidRPr="00E235E7" w14:paraId="13FA0385" w14:textId="77777777" w:rsidTr="009F13C9">
        <w:trPr>
          <w:cantSplit/>
          <w:trHeight w:val="53"/>
          <w:jc w:val="center"/>
        </w:trPr>
        <w:tc>
          <w:tcPr>
            <w:tcW w:w="1004" w:type="dxa"/>
          </w:tcPr>
          <w:p w14:paraId="735FA324" w14:textId="77777777" w:rsidR="00A766AF" w:rsidRPr="00E235E7" w:rsidRDefault="00A766AF" w:rsidP="009A6B2F">
            <w:pPr>
              <w:pStyle w:val="NormalTableText"/>
              <w:rPr>
                <w:rFonts w:ascii="Calibri" w:hAnsi="Calibri"/>
                <w:sz w:val="22"/>
                <w:szCs w:val="22"/>
              </w:rPr>
            </w:pPr>
            <w:r>
              <w:rPr>
                <w:rFonts w:ascii="Calibri" w:hAnsi="Calibri"/>
                <w:sz w:val="22"/>
                <w:szCs w:val="22"/>
              </w:rPr>
              <w:t>4</w:t>
            </w:r>
          </w:p>
        </w:tc>
        <w:tc>
          <w:tcPr>
            <w:tcW w:w="2070" w:type="dxa"/>
          </w:tcPr>
          <w:p w14:paraId="37028A4C" w14:textId="77777777" w:rsidR="00A766AF" w:rsidRPr="00A766AF" w:rsidRDefault="00A766AF" w:rsidP="009A6B2F">
            <w:pPr>
              <w:pStyle w:val="NormalTableText"/>
              <w:rPr>
                <w:rFonts w:ascii="Calibri" w:hAnsi="Calibri"/>
                <w:sz w:val="22"/>
                <w:szCs w:val="22"/>
              </w:rPr>
            </w:pPr>
            <w:r w:rsidRPr="00A766AF">
              <w:rPr>
                <w:rFonts w:ascii="Calibri" w:hAnsi="Calibri"/>
                <w:sz w:val="22"/>
              </w:rPr>
              <w:t>July 8, 2013</w:t>
            </w:r>
          </w:p>
        </w:tc>
        <w:tc>
          <w:tcPr>
            <w:tcW w:w="5773" w:type="dxa"/>
          </w:tcPr>
          <w:p w14:paraId="778066F0" w14:textId="77777777" w:rsidR="00A766AF" w:rsidRPr="00A766AF" w:rsidRDefault="00A766AF" w:rsidP="009A6B2F">
            <w:pPr>
              <w:pStyle w:val="NormalTableText"/>
              <w:rPr>
                <w:rFonts w:ascii="Calibri" w:hAnsi="Calibri"/>
                <w:sz w:val="22"/>
                <w:szCs w:val="22"/>
              </w:rPr>
            </w:pPr>
            <w:r w:rsidRPr="00A766AF">
              <w:rPr>
                <w:rFonts w:ascii="Calibri" w:hAnsi="Calibri"/>
                <w:sz w:val="22"/>
              </w:rPr>
              <w:t>Final Draft – Consolidated Comments Spec Update Project. Incorporation of new Commissioning and Computerized Maintenance Management System Data Requirements Specification cross references. Incorporated several aspects of the NL building specifications.</w:t>
            </w:r>
          </w:p>
        </w:tc>
      </w:tr>
      <w:tr w:rsidR="00A766AF" w:rsidRPr="00E235E7" w14:paraId="27074943" w14:textId="77777777" w:rsidTr="009F13C9">
        <w:trPr>
          <w:cantSplit/>
          <w:trHeight w:val="53"/>
          <w:jc w:val="center"/>
        </w:trPr>
        <w:tc>
          <w:tcPr>
            <w:tcW w:w="1004" w:type="dxa"/>
          </w:tcPr>
          <w:p w14:paraId="7965C261" w14:textId="77777777" w:rsidR="00A766AF" w:rsidRPr="00E235E7" w:rsidRDefault="00A766AF" w:rsidP="009A6B2F">
            <w:pPr>
              <w:pStyle w:val="NormalTableText"/>
              <w:rPr>
                <w:rFonts w:ascii="Calibri" w:hAnsi="Calibri"/>
                <w:sz w:val="22"/>
                <w:szCs w:val="22"/>
              </w:rPr>
            </w:pPr>
            <w:r>
              <w:rPr>
                <w:rFonts w:ascii="Calibri" w:hAnsi="Calibri"/>
                <w:sz w:val="22"/>
                <w:szCs w:val="22"/>
              </w:rPr>
              <w:t>5</w:t>
            </w:r>
          </w:p>
        </w:tc>
        <w:tc>
          <w:tcPr>
            <w:tcW w:w="2070" w:type="dxa"/>
          </w:tcPr>
          <w:p w14:paraId="4FDF04DD" w14:textId="77777777" w:rsidR="00A766AF" w:rsidRPr="00A766AF" w:rsidRDefault="00A766AF" w:rsidP="009A6B2F">
            <w:pPr>
              <w:pStyle w:val="NormalTableText"/>
              <w:rPr>
                <w:rFonts w:ascii="Calibri" w:hAnsi="Calibri"/>
                <w:sz w:val="22"/>
                <w:szCs w:val="22"/>
              </w:rPr>
            </w:pPr>
            <w:r w:rsidRPr="00A766AF">
              <w:rPr>
                <w:rFonts w:ascii="Calibri" w:hAnsi="Calibri"/>
                <w:sz w:val="22"/>
              </w:rPr>
              <w:t>July 30, 2014</w:t>
            </w:r>
          </w:p>
        </w:tc>
        <w:tc>
          <w:tcPr>
            <w:tcW w:w="5773" w:type="dxa"/>
          </w:tcPr>
          <w:p w14:paraId="39CA756A" w14:textId="77777777" w:rsidR="00A766AF" w:rsidRPr="00A766AF" w:rsidRDefault="00A766AF" w:rsidP="009A6B2F">
            <w:pPr>
              <w:pStyle w:val="NormalTableText"/>
              <w:rPr>
                <w:rFonts w:ascii="Calibri" w:hAnsi="Calibri"/>
                <w:sz w:val="22"/>
                <w:szCs w:val="22"/>
              </w:rPr>
            </w:pPr>
            <w:r w:rsidRPr="00A766AF">
              <w:rPr>
                <w:rFonts w:ascii="Calibri" w:hAnsi="Calibri"/>
                <w:sz w:val="22"/>
              </w:rPr>
              <w:t>Changes to reflect renaming of commissioning specification and final review (AV).</w:t>
            </w:r>
          </w:p>
        </w:tc>
      </w:tr>
      <w:tr w:rsidR="00A766AF" w:rsidRPr="00E235E7" w14:paraId="3471F708" w14:textId="77777777" w:rsidTr="009F13C9">
        <w:trPr>
          <w:cantSplit/>
          <w:trHeight w:val="53"/>
          <w:jc w:val="center"/>
        </w:trPr>
        <w:tc>
          <w:tcPr>
            <w:tcW w:w="1004" w:type="dxa"/>
          </w:tcPr>
          <w:p w14:paraId="5D925C71" w14:textId="77777777" w:rsidR="00A766AF" w:rsidRPr="00E235E7" w:rsidRDefault="00A766AF" w:rsidP="009A6B2F">
            <w:pPr>
              <w:pStyle w:val="NormalTableText"/>
              <w:rPr>
                <w:rFonts w:ascii="Calibri" w:hAnsi="Calibri"/>
                <w:sz w:val="22"/>
                <w:szCs w:val="22"/>
              </w:rPr>
            </w:pPr>
            <w:r>
              <w:rPr>
                <w:rFonts w:ascii="Calibri" w:hAnsi="Calibri"/>
                <w:sz w:val="22"/>
                <w:szCs w:val="22"/>
              </w:rPr>
              <w:t>6</w:t>
            </w:r>
          </w:p>
        </w:tc>
        <w:tc>
          <w:tcPr>
            <w:tcW w:w="2070" w:type="dxa"/>
          </w:tcPr>
          <w:p w14:paraId="52F1315E" w14:textId="77777777" w:rsidR="00A766AF" w:rsidRPr="00A766AF" w:rsidRDefault="00A766AF" w:rsidP="009A6B2F">
            <w:pPr>
              <w:pStyle w:val="NormalTableText"/>
              <w:rPr>
                <w:rFonts w:ascii="Calibri" w:hAnsi="Calibri"/>
                <w:sz w:val="22"/>
                <w:szCs w:val="22"/>
              </w:rPr>
            </w:pPr>
            <w:r w:rsidRPr="00A766AF">
              <w:rPr>
                <w:rFonts w:ascii="Calibri" w:hAnsi="Calibri"/>
                <w:sz w:val="22"/>
              </w:rPr>
              <w:t>February 4, 2015</w:t>
            </w:r>
          </w:p>
        </w:tc>
        <w:tc>
          <w:tcPr>
            <w:tcW w:w="5773" w:type="dxa"/>
          </w:tcPr>
          <w:p w14:paraId="09FFC695" w14:textId="130CD86E" w:rsidR="00A766AF" w:rsidRPr="00A766AF" w:rsidRDefault="00A766AF" w:rsidP="009A6B2F">
            <w:pPr>
              <w:pStyle w:val="NormalTableText"/>
              <w:rPr>
                <w:rFonts w:ascii="Calibri" w:hAnsi="Calibri"/>
                <w:sz w:val="22"/>
                <w:szCs w:val="22"/>
              </w:rPr>
            </w:pPr>
            <w:r w:rsidRPr="00A766AF">
              <w:rPr>
                <w:rFonts w:ascii="Calibri" w:hAnsi="Calibri"/>
                <w:sz w:val="22"/>
              </w:rPr>
              <w:t xml:space="preserve">Updated, Finalized Specification – Reference </w:t>
            </w:r>
            <w:proofErr w:type="spellStart"/>
            <w:r w:rsidRPr="00A766AF">
              <w:rPr>
                <w:rFonts w:ascii="Calibri" w:hAnsi="Calibri"/>
                <w:sz w:val="22"/>
              </w:rPr>
              <w:t>eDOCS</w:t>
            </w:r>
            <w:proofErr w:type="spellEnd"/>
            <w:r w:rsidRPr="00A766AF">
              <w:rPr>
                <w:rFonts w:ascii="Calibri" w:hAnsi="Calibri"/>
                <w:sz w:val="22"/>
              </w:rPr>
              <w:t xml:space="preserve"> #5630497 v5 (AV)</w:t>
            </w:r>
          </w:p>
        </w:tc>
      </w:tr>
      <w:tr w:rsidR="00A766AF" w:rsidRPr="00E235E7" w14:paraId="51FF2B40" w14:textId="77777777" w:rsidTr="009F13C9">
        <w:trPr>
          <w:cantSplit/>
          <w:trHeight w:val="53"/>
          <w:jc w:val="center"/>
        </w:trPr>
        <w:tc>
          <w:tcPr>
            <w:tcW w:w="1004" w:type="dxa"/>
          </w:tcPr>
          <w:p w14:paraId="131EAA87" w14:textId="77777777" w:rsidR="00A766AF" w:rsidRPr="00E235E7" w:rsidRDefault="00A766AF" w:rsidP="009A6B2F">
            <w:pPr>
              <w:pStyle w:val="NormalTableText"/>
              <w:rPr>
                <w:rFonts w:ascii="Calibri" w:hAnsi="Calibri"/>
                <w:sz w:val="22"/>
                <w:szCs w:val="22"/>
              </w:rPr>
            </w:pPr>
            <w:r>
              <w:rPr>
                <w:rFonts w:ascii="Calibri" w:hAnsi="Calibri"/>
                <w:sz w:val="22"/>
                <w:szCs w:val="22"/>
              </w:rPr>
              <w:t>7</w:t>
            </w:r>
          </w:p>
        </w:tc>
        <w:tc>
          <w:tcPr>
            <w:tcW w:w="2070" w:type="dxa"/>
          </w:tcPr>
          <w:p w14:paraId="1A80AE80" w14:textId="77777777" w:rsidR="00A766AF" w:rsidRPr="00A766AF" w:rsidRDefault="00A766AF" w:rsidP="009A6B2F">
            <w:pPr>
              <w:pStyle w:val="NormalTableText"/>
              <w:rPr>
                <w:rFonts w:ascii="Calibri" w:hAnsi="Calibri"/>
                <w:sz w:val="22"/>
                <w:szCs w:val="22"/>
              </w:rPr>
            </w:pPr>
            <w:r w:rsidRPr="00A766AF">
              <w:rPr>
                <w:rFonts w:ascii="Calibri" w:hAnsi="Calibri"/>
                <w:sz w:val="22"/>
              </w:rPr>
              <w:t>May 19, 2015</w:t>
            </w:r>
          </w:p>
        </w:tc>
        <w:tc>
          <w:tcPr>
            <w:tcW w:w="5773" w:type="dxa"/>
          </w:tcPr>
          <w:p w14:paraId="55B3137B" w14:textId="77777777" w:rsidR="00A766AF" w:rsidRPr="00A766AF" w:rsidRDefault="00A766AF" w:rsidP="009A6B2F">
            <w:pPr>
              <w:pStyle w:val="NormalTableText"/>
              <w:rPr>
                <w:rFonts w:ascii="Calibri" w:hAnsi="Calibri"/>
                <w:sz w:val="22"/>
                <w:szCs w:val="22"/>
              </w:rPr>
            </w:pPr>
            <w:r w:rsidRPr="00A766AF">
              <w:rPr>
                <w:rFonts w:ascii="Calibri" w:hAnsi="Calibri"/>
                <w:sz w:val="22"/>
              </w:rPr>
              <w:t>First draft phase 2 update incorporating improved arc flash protection specifications for MCC’s as per RH request (AV)</w:t>
            </w:r>
          </w:p>
        </w:tc>
      </w:tr>
      <w:tr w:rsidR="00A766AF" w:rsidRPr="00E235E7" w14:paraId="07B91111" w14:textId="77777777" w:rsidTr="009F13C9">
        <w:trPr>
          <w:cantSplit/>
          <w:trHeight w:val="53"/>
          <w:jc w:val="center"/>
        </w:trPr>
        <w:tc>
          <w:tcPr>
            <w:tcW w:w="1004" w:type="dxa"/>
          </w:tcPr>
          <w:p w14:paraId="452B20B9" w14:textId="77777777" w:rsidR="00A766AF" w:rsidRPr="00E235E7" w:rsidRDefault="00A766AF" w:rsidP="009A6B2F">
            <w:pPr>
              <w:pStyle w:val="NormalTableText"/>
              <w:rPr>
                <w:rFonts w:ascii="Calibri" w:hAnsi="Calibri"/>
                <w:sz w:val="22"/>
                <w:szCs w:val="22"/>
              </w:rPr>
            </w:pPr>
            <w:r>
              <w:rPr>
                <w:rFonts w:ascii="Calibri" w:hAnsi="Calibri"/>
                <w:sz w:val="22"/>
                <w:szCs w:val="22"/>
              </w:rPr>
              <w:t>8</w:t>
            </w:r>
          </w:p>
        </w:tc>
        <w:tc>
          <w:tcPr>
            <w:tcW w:w="2070" w:type="dxa"/>
          </w:tcPr>
          <w:p w14:paraId="22933752" w14:textId="77777777" w:rsidR="00A766AF" w:rsidRPr="00A766AF" w:rsidRDefault="00A766AF" w:rsidP="009A6B2F">
            <w:pPr>
              <w:pStyle w:val="NormalTableText"/>
              <w:rPr>
                <w:rFonts w:ascii="Calibri" w:hAnsi="Calibri"/>
                <w:sz w:val="22"/>
                <w:szCs w:val="22"/>
              </w:rPr>
            </w:pPr>
            <w:r w:rsidRPr="00A766AF">
              <w:rPr>
                <w:rFonts w:ascii="Calibri" w:hAnsi="Calibri"/>
                <w:sz w:val="22"/>
              </w:rPr>
              <w:t>September 9, 2015</w:t>
            </w:r>
          </w:p>
        </w:tc>
        <w:tc>
          <w:tcPr>
            <w:tcW w:w="5773" w:type="dxa"/>
          </w:tcPr>
          <w:p w14:paraId="04BDFDAA" w14:textId="77777777" w:rsidR="00A766AF" w:rsidRPr="00A766AF" w:rsidRDefault="00A766AF" w:rsidP="009A6B2F">
            <w:pPr>
              <w:pStyle w:val="NormalTableText"/>
              <w:rPr>
                <w:rFonts w:ascii="Calibri" w:hAnsi="Calibri"/>
                <w:sz w:val="22"/>
                <w:szCs w:val="22"/>
              </w:rPr>
            </w:pPr>
            <w:r w:rsidRPr="00A766AF">
              <w:rPr>
                <w:rFonts w:ascii="Calibri" w:hAnsi="Calibri"/>
                <w:sz w:val="22"/>
              </w:rPr>
              <w:t>Final Phase 2 update for improved arc resistant equipment (AV)</w:t>
            </w:r>
          </w:p>
        </w:tc>
      </w:tr>
      <w:tr w:rsidR="00A766AF" w:rsidRPr="00E235E7" w14:paraId="22878D39" w14:textId="77777777" w:rsidTr="009F13C9">
        <w:trPr>
          <w:cantSplit/>
          <w:trHeight w:val="53"/>
          <w:jc w:val="center"/>
        </w:trPr>
        <w:tc>
          <w:tcPr>
            <w:tcW w:w="1004" w:type="dxa"/>
          </w:tcPr>
          <w:p w14:paraId="61D07664" w14:textId="77777777" w:rsidR="00A766AF" w:rsidRPr="00E235E7" w:rsidRDefault="00A766AF" w:rsidP="009A6B2F">
            <w:pPr>
              <w:pStyle w:val="NormalTableText"/>
              <w:rPr>
                <w:rFonts w:ascii="Calibri" w:hAnsi="Calibri"/>
                <w:sz w:val="22"/>
                <w:szCs w:val="22"/>
              </w:rPr>
            </w:pPr>
            <w:r>
              <w:rPr>
                <w:rFonts w:ascii="Calibri" w:hAnsi="Calibri"/>
                <w:sz w:val="22"/>
                <w:szCs w:val="22"/>
              </w:rPr>
              <w:t>9</w:t>
            </w:r>
          </w:p>
        </w:tc>
        <w:tc>
          <w:tcPr>
            <w:tcW w:w="2070" w:type="dxa"/>
          </w:tcPr>
          <w:p w14:paraId="155AC388" w14:textId="77777777" w:rsidR="00A766AF" w:rsidRPr="00A766AF" w:rsidRDefault="00A766AF" w:rsidP="009A6B2F">
            <w:pPr>
              <w:pStyle w:val="NormalTableText"/>
              <w:rPr>
                <w:rFonts w:ascii="Calibri" w:hAnsi="Calibri"/>
                <w:sz w:val="22"/>
                <w:szCs w:val="22"/>
              </w:rPr>
            </w:pPr>
            <w:r w:rsidRPr="00A766AF">
              <w:rPr>
                <w:rFonts w:ascii="Calibri" w:hAnsi="Calibri"/>
                <w:sz w:val="22"/>
              </w:rPr>
              <w:t>October 6, 2015</w:t>
            </w:r>
          </w:p>
        </w:tc>
        <w:tc>
          <w:tcPr>
            <w:tcW w:w="5773" w:type="dxa"/>
          </w:tcPr>
          <w:p w14:paraId="560BECC8" w14:textId="6ED7BA04" w:rsidR="00A766AF" w:rsidRPr="00A766AF" w:rsidRDefault="00A766AF" w:rsidP="009A6B2F">
            <w:pPr>
              <w:pStyle w:val="NormalTableText"/>
              <w:rPr>
                <w:rFonts w:ascii="Calibri" w:hAnsi="Calibri"/>
                <w:sz w:val="22"/>
                <w:szCs w:val="22"/>
              </w:rPr>
            </w:pPr>
            <w:r w:rsidRPr="00A766AF">
              <w:rPr>
                <w:rFonts w:ascii="Calibri" w:hAnsi="Calibri"/>
                <w:sz w:val="22"/>
              </w:rPr>
              <w:t xml:space="preserve">Updated, Finalized Specification – Reference </w:t>
            </w:r>
            <w:proofErr w:type="spellStart"/>
            <w:r w:rsidRPr="00A766AF">
              <w:rPr>
                <w:rFonts w:ascii="Calibri" w:hAnsi="Calibri"/>
                <w:sz w:val="22"/>
              </w:rPr>
              <w:t>eDOCS</w:t>
            </w:r>
            <w:proofErr w:type="spellEnd"/>
            <w:r w:rsidRPr="00A766AF">
              <w:rPr>
                <w:rFonts w:ascii="Calibri" w:hAnsi="Calibri"/>
                <w:sz w:val="22"/>
              </w:rPr>
              <w:t xml:space="preserve"> #5630497 v10 (AV)</w:t>
            </w:r>
          </w:p>
        </w:tc>
      </w:tr>
      <w:tr w:rsidR="00A766AF" w:rsidRPr="00E235E7" w14:paraId="6206702F" w14:textId="77777777" w:rsidTr="009F13C9">
        <w:trPr>
          <w:cantSplit/>
          <w:trHeight w:val="53"/>
          <w:jc w:val="center"/>
        </w:trPr>
        <w:tc>
          <w:tcPr>
            <w:tcW w:w="1004" w:type="dxa"/>
          </w:tcPr>
          <w:p w14:paraId="45419202" w14:textId="77777777" w:rsidR="00A766AF" w:rsidRPr="00E235E7" w:rsidRDefault="00A766AF" w:rsidP="009A6B2F">
            <w:pPr>
              <w:pStyle w:val="NormalTableText"/>
              <w:rPr>
                <w:rFonts w:ascii="Calibri" w:hAnsi="Calibri"/>
                <w:sz w:val="22"/>
                <w:szCs w:val="22"/>
              </w:rPr>
            </w:pPr>
            <w:r>
              <w:rPr>
                <w:rFonts w:ascii="Calibri" w:hAnsi="Calibri"/>
                <w:sz w:val="22"/>
                <w:szCs w:val="22"/>
              </w:rPr>
              <w:t>10</w:t>
            </w:r>
          </w:p>
        </w:tc>
        <w:tc>
          <w:tcPr>
            <w:tcW w:w="2070" w:type="dxa"/>
          </w:tcPr>
          <w:p w14:paraId="7F8B2972" w14:textId="77777777" w:rsidR="00A766AF" w:rsidRPr="00E235E7" w:rsidRDefault="00A766AF" w:rsidP="009A6B2F">
            <w:pPr>
              <w:pStyle w:val="NormalTableText"/>
              <w:rPr>
                <w:rFonts w:ascii="Calibri" w:hAnsi="Calibri"/>
                <w:sz w:val="22"/>
                <w:szCs w:val="22"/>
              </w:rPr>
            </w:pPr>
            <w:r>
              <w:rPr>
                <w:rFonts w:ascii="Calibri" w:hAnsi="Calibri"/>
                <w:sz w:val="22"/>
                <w:szCs w:val="22"/>
              </w:rPr>
              <w:t>December 3, 2018</w:t>
            </w:r>
          </w:p>
        </w:tc>
        <w:tc>
          <w:tcPr>
            <w:tcW w:w="5773" w:type="dxa"/>
          </w:tcPr>
          <w:p w14:paraId="18C1E8A3" w14:textId="77777777" w:rsidR="00A766AF" w:rsidRPr="00E235E7" w:rsidRDefault="00A766AF" w:rsidP="009A6B2F">
            <w:pPr>
              <w:pStyle w:val="NormalTableText"/>
              <w:rPr>
                <w:rFonts w:ascii="Calibri" w:hAnsi="Calibri"/>
                <w:sz w:val="22"/>
                <w:szCs w:val="22"/>
              </w:rPr>
            </w:pPr>
            <w:proofErr w:type="spellStart"/>
            <w:r>
              <w:rPr>
                <w:rFonts w:ascii="Calibri" w:hAnsi="Calibri"/>
                <w:sz w:val="22"/>
                <w:szCs w:val="22"/>
              </w:rPr>
              <w:t>iMCC</w:t>
            </w:r>
            <w:proofErr w:type="spellEnd"/>
            <w:r>
              <w:rPr>
                <w:rFonts w:ascii="Calibri" w:hAnsi="Calibri"/>
                <w:sz w:val="22"/>
                <w:szCs w:val="22"/>
              </w:rPr>
              <w:t xml:space="preserve"> standards update (MS)</w:t>
            </w:r>
          </w:p>
        </w:tc>
      </w:tr>
      <w:tr w:rsidR="00820BE9" w:rsidRPr="00E235E7" w14:paraId="59231F1A" w14:textId="77777777" w:rsidTr="009F13C9">
        <w:trPr>
          <w:cantSplit/>
          <w:trHeight w:val="53"/>
          <w:jc w:val="center"/>
        </w:trPr>
        <w:tc>
          <w:tcPr>
            <w:tcW w:w="1004" w:type="dxa"/>
          </w:tcPr>
          <w:p w14:paraId="2C0A930B" w14:textId="77777777" w:rsidR="00820BE9" w:rsidRDefault="00820BE9" w:rsidP="009A6B2F">
            <w:pPr>
              <w:pStyle w:val="NormalTableText"/>
              <w:rPr>
                <w:rFonts w:ascii="Calibri" w:hAnsi="Calibri"/>
                <w:sz w:val="22"/>
                <w:szCs w:val="22"/>
              </w:rPr>
            </w:pPr>
            <w:r>
              <w:rPr>
                <w:rFonts w:ascii="Calibri" w:hAnsi="Calibri"/>
                <w:sz w:val="22"/>
                <w:szCs w:val="22"/>
              </w:rPr>
              <w:t>11</w:t>
            </w:r>
          </w:p>
        </w:tc>
        <w:tc>
          <w:tcPr>
            <w:tcW w:w="2070" w:type="dxa"/>
          </w:tcPr>
          <w:p w14:paraId="2CB7C9EA" w14:textId="6F499F00" w:rsidR="00820BE9" w:rsidRDefault="005C4E4E" w:rsidP="009A6B2F">
            <w:pPr>
              <w:pStyle w:val="NormalTableText"/>
              <w:rPr>
                <w:rFonts w:ascii="Calibri" w:hAnsi="Calibri"/>
                <w:sz w:val="22"/>
                <w:szCs w:val="22"/>
              </w:rPr>
            </w:pPr>
            <w:r>
              <w:rPr>
                <w:rFonts w:ascii="Calibri" w:hAnsi="Calibri"/>
                <w:sz w:val="22"/>
                <w:szCs w:val="22"/>
              </w:rPr>
              <w:t>November 30</w:t>
            </w:r>
            <w:r w:rsidR="00820BE9">
              <w:rPr>
                <w:rFonts w:ascii="Calibri" w:hAnsi="Calibri"/>
                <w:sz w:val="22"/>
                <w:szCs w:val="22"/>
              </w:rPr>
              <w:t>, 2021</w:t>
            </w:r>
          </w:p>
        </w:tc>
        <w:tc>
          <w:tcPr>
            <w:tcW w:w="5773" w:type="dxa"/>
          </w:tcPr>
          <w:p w14:paraId="21C9E356" w14:textId="77777777" w:rsidR="00820BE9" w:rsidRDefault="00820BE9" w:rsidP="009A6B2F">
            <w:pPr>
              <w:pStyle w:val="NormalTableText"/>
              <w:rPr>
                <w:rFonts w:ascii="Calibri" w:hAnsi="Calibri"/>
                <w:sz w:val="22"/>
                <w:szCs w:val="22"/>
              </w:rPr>
            </w:pPr>
            <w:r>
              <w:rPr>
                <w:rFonts w:ascii="Calibri" w:hAnsi="Calibri"/>
                <w:sz w:val="22"/>
                <w:szCs w:val="22"/>
              </w:rPr>
              <w:t>Review of acceptable manufacturers (BM, MS)</w:t>
            </w:r>
          </w:p>
        </w:tc>
      </w:tr>
    </w:tbl>
    <w:p w14:paraId="336CFF83" w14:textId="77777777" w:rsidR="00F0749E" w:rsidRPr="00E235E7" w:rsidRDefault="00F0749E" w:rsidP="00F0749E">
      <w:pPr>
        <w:pStyle w:val="BodyText"/>
        <w:rPr>
          <w:rFonts w:ascii="Calibri" w:hAnsi="Calibri"/>
          <w:szCs w:val="22"/>
        </w:rPr>
      </w:pPr>
    </w:p>
    <w:p w14:paraId="779320F9"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szCs w:val="22"/>
        </w:rPr>
        <w:t>NOTE:</w:t>
      </w:r>
    </w:p>
    <w:p w14:paraId="6264EF3C"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szCs w:val="22"/>
        </w:rPr>
        <w:t>This is a CONTROLLED Document. Any documents appearing in paper form are not controlled and should be checked against the on-line file version prior to use.</w:t>
      </w:r>
    </w:p>
    <w:p w14:paraId="553AB786"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b/>
          <w:szCs w:val="22"/>
        </w:rPr>
      </w:pPr>
      <w:r w:rsidRPr="00E235E7">
        <w:rPr>
          <w:rFonts w:ascii="Calibri" w:hAnsi="Calibri"/>
          <w:b/>
          <w:szCs w:val="22"/>
          <w:highlight w:val="yellow"/>
        </w:rPr>
        <w:t xml:space="preserve">For each project the </w:t>
      </w:r>
      <w:r w:rsidR="00A06810" w:rsidRPr="00E235E7">
        <w:rPr>
          <w:rFonts w:ascii="Calibri" w:hAnsi="Calibri"/>
          <w:b/>
          <w:szCs w:val="22"/>
          <w:highlight w:val="yellow"/>
        </w:rPr>
        <w:t>Consultant</w:t>
      </w:r>
      <w:r w:rsidRPr="00E235E7">
        <w:rPr>
          <w:rFonts w:ascii="Calibri" w:hAnsi="Calibri"/>
          <w:b/>
          <w:szCs w:val="22"/>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E235E7">
        <w:rPr>
          <w:rFonts w:ascii="Calibri" w:hAnsi="Calibri"/>
          <w:b/>
          <w:szCs w:val="22"/>
        </w:rPr>
        <w:t xml:space="preserve"> </w:t>
      </w:r>
    </w:p>
    <w:p w14:paraId="489F6AA4"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E235E7">
        <w:rPr>
          <w:rFonts w:ascii="Calibri" w:hAnsi="Calibri"/>
          <w:b/>
          <w:bCs/>
          <w:szCs w:val="22"/>
        </w:rPr>
        <w:t xml:space="preserve">Notice: </w:t>
      </w:r>
      <w:r w:rsidRPr="00E235E7">
        <w:rPr>
          <w:rFonts w:ascii="Calibri" w:hAnsi="Calibri"/>
          <w:szCs w:val="22"/>
        </w:rPr>
        <w:t>This Document hardcopy must be used for reference purpose only.</w:t>
      </w:r>
    </w:p>
    <w:p w14:paraId="26CB030D" w14:textId="77777777" w:rsidR="00F0749E" w:rsidRPr="00E235E7" w:rsidRDefault="00F0749E" w:rsidP="00F0749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E235E7">
        <w:rPr>
          <w:rFonts w:ascii="Calibri" w:hAnsi="Calibri"/>
          <w:b/>
          <w:szCs w:val="22"/>
        </w:rPr>
        <w:t>The on-line copy is the current version of the document.</w:t>
      </w:r>
    </w:p>
    <w:p w14:paraId="5540CBA9" w14:textId="77777777" w:rsidR="00A746B9" w:rsidRPr="00463381" w:rsidRDefault="00EF560A" w:rsidP="00210FFE">
      <w:pPr>
        <w:pStyle w:val="Heading1"/>
      </w:pPr>
      <w:r w:rsidRPr="009E0576">
        <w:br w:type="page"/>
      </w:r>
      <w:r w:rsidR="00A746B9" w:rsidRPr="00A746B9">
        <w:lastRenderedPageBreak/>
        <w:t>GENERAL</w:t>
      </w:r>
    </w:p>
    <w:p w14:paraId="31D1E63E" w14:textId="77777777" w:rsidR="00375C66" w:rsidRPr="00A25032" w:rsidRDefault="00375C66" w:rsidP="00375C66">
      <w:pPr>
        <w:pStyle w:val="Heading2"/>
        <w:tabs>
          <w:tab w:val="num" w:pos="720"/>
        </w:tabs>
      </w:pPr>
      <w:r w:rsidRPr="00A25032">
        <w:t>Related Sections</w:t>
      </w:r>
    </w:p>
    <w:p w14:paraId="5C7A95D0" w14:textId="77777777" w:rsidR="00375C66" w:rsidRPr="00A25032" w:rsidRDefault="00375C66" w:rsidP="00375C66">
      <w:pPr>
        <w:pStyle w:val="Heading3"/>
        <w:numPr>
          <w:ilvl w:val="0"/>
          <w:numId w:val="0"/>
        </w:numPr>
        <w:ind w:left="720"/>
        <w:rPr>
          <w:highlight w:val="yellow"/>
        </w:rPr>
      </w:pPr>
      <w:r w:rsidRPr="00A25032">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A25032">
        <w:rPr>
          <w:highlight w:val="yellow"/>
        </w:rPr>
        <w:t>Section, but</w:t>
      </w:r>
      <w:proofErr w:type="gramEnd"/>
      <w:r w:rsidRPr="00A25032">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65D23CBA" w14:textId="77777777" w:rsidR="00375C66" w:rsidRPr="00A25032" w:rsidRDefault="00375C66" w:rsidP="00375C66">
      <w:pPr>
        <w:pStyle w:val="Heading3"/>
        <w:numPr>
          <w:ilvl w:val="0"/>
          <w:numId w:val="0"/>
        </w:numPr>
        <w:ind w:left="720"/>
        <w:rPr>
          <w:highlight w:val="yellow"/>
        </w:rPr>
      </w:pPr>
    </w:p>
    <w:p w14:paraId="4D70A88D" w14:textId="77777777" w:rsidR="00375C66" w:rsidRPr="00A25032" w:rsidRDefault="00375C66" w:rsidP="00375C66">
      <w:pPr>
        <w:pStyle w:val="Heading3"/>
        <w:numPr>
          <w:ilvl w:val="0"/>
          <w:numId w:val="0"/>
        </w:numPr>
        <w:ind w:left="720"/>
        <w:rPr>
          <w:highlight w:val="yellow"/>
        </w:rPr>
      </w:pPr>
      <w:r w:rsidRPr="00A25032">
        <w:rPr>
          <w:highlight w:val="yellow"/>
        </w:rPr>
        <w:t xml:space="preserve">Cross-referencing here may also be used to coordinate assemblies or systems whose components may span multiple </w:t>
      </w:r>
      <w:proofErr w:type="gramStart"/>
      <w:r w:rsidRPr="00A25032">
        <w:rPr>
          <w:highlight w:val="yellow"/>
        </w:rPr>
        <w:t>Sections</w:t>
      </w:r>
      <w:proofErr w:type="gramEnd"/>
      <w:r w:rsidRPr="00A25032">
        <w:rPr>
          <w:highlight w:val="yellow"/>
        </w:rPr>
        <w:t xml:space="preserve"> and which must meet certain performance requirements as an assembly or system.</w:t>
      </w:r>
    </w:p>
    <w:p w14:paraId="75FF0229" w14:textId="77777777" w:rsidR="00375C66" w:rsidRPr="00A25032" w:rsidRDefault="00375C66" w:rsidP="00375C66">
      <w:pPr>
        <w:pStyle w:val="Heading3"/>
        <w:numPr>
          <w:ilvl w:val="0"/>
          <w:numId w:val="0"/>
        </w:numPr>
        <w:ind w:left="720"/>
        <w:rPr>
          <w:highlight w:val="yellow"/>
        </w:rPr>
      </w:pPr>
    </w:p>
    <w:p w14:paraId="5302D009" w14:textId="77777777" w:rsidR="00375C66" w:rsidRPr="00647B84" w:rsidRDefault="00375C66" w:rsidP="00375C66">
      <w:pPr>
        <w:pStyle w:val="Heading3"/>
        <w:numPr>
          <w:ilvl w:val="0"/>
          <w:numId w:val="0"/>
        </w:numPr>
        <w:ind w:left="720"/>
        <w:rPr>
          <w:highlight w:val="lightGray"/>
        </w:rPr>
      </w:pPr>
      <w:r w:rsidRPr="00A25032">
        <w:rPr>
          <w:highlight w:val="yellow"/>
        </w:rPr>
        <w:t xml:space="preserve">This Section is to be completed/updated during the design development by the Consultant. If it is not applicable to the Section for the specific </w:t>
      </w:r>
      <w:proofErr w:type="gramStart"/>
      <w:r w:rsidRPr="00A25032">
        <w:rPr>
          <w:highlight w:val="yellow"/>
        </w:rPr>
        <w:t>project</w:t>
      </w:r>
      <w:proofErr w:type="gramEnd"/>
      <w:r w:rsidRPr="00A25032">
        <w:rPr>
          <w:highlight w:val="yellow"/>
        </w:rPr>
        <w:t xml:space="preserve"> it may be deleted.]</w:t>
      </w:r>
    </w:p>
    <w:p w14:paraId="2DF3CDE6" w14:textId="77777777" w:rsidR="00375C66" w:rsidRPr="00647B84" w:rsidRDefault="00375C66" w:rsidP="00375C66">
      <w:pPr>
        <w:pStyle w:val="Heading3"/>
        <w:numPr>
          <w:ilvl w:val="0"/>
          <w:numId w:val="0"/>
        </w:numPr>
        <w:ind w:left="720"/>
        <w:rPr>
          <w:highlight w:val="lightGray"/>
        </w:rPr>
      </w:pPr>
    </w:p>
    <w:p w14:paraId="7D2EC838" w14:textId="77777777" w:rsidR="00375C66" w:rsidRPr="00A25032" w:rsidRDefault="00375C66" w:rsidP="00375C66">
      <w:pPr>
        <w:pStyle w:val="Heading3"/>
        <w:numPr>
          <w:ilvl w:val="0"/>
          <w:numId w:val="0"/>
        </w:numPr>
        <w:ind w:left="720"/>
      </w:pPr>
      <w:r w:rsidRPr="00A25032">
        <w:rPr>
          <w:highlight w:val="yellow"/>
        </w:rPr>
        <w:t>[List Sections specifying installation of products supplied but not installed under this Section and indicate specific items.]</w:t>
      </w:r>
    </w:p>
    <w:p w14:paraId="06C3FA1E" w14:textId="77777777" w:rsidR="00375C66" w:rsidRPr="00A25032" w:rsidRDefault="00375C66" w:rsidP="00375C66">
      <w:pPr>
        <w:pStyle w:val="Heading3"/>
        <w:numPr>
          <w:ilvl w:val="0"/>
          <w:numId w:val="0"/>
        </w:numPr>
        <w:ind w:left="720"/>
      </w:pPr>
      <w:r w:rsidRPr="00A25032">
        <w:t xml:space="preserve">Section </w:t>
      </w:r>
      <w:r w:rsidRPr="00A25032">
        <w:rPr>
          <w:highlight w:val="yellow"/>
        </w:rPr>
        <w:t>[______ – ____________]</w:t>
      </w:r>
      <w:r w:rsidRPr="00A25032">
        <w:t xml:space="preserve">:  Execution requirements for </w:t>
      </w:r>
      <w:r w:rsidRPr="00A25032">
        <w:rPr>
          <w:highlight w:val="yellow"/>
        </w:rPr>
        <w:t>...[item]...</w:t>
      </w:r>
      <w:r w:rsidRPr="00A25032">
        <w:t xml:space="preserve">  specified under this Section.</w:t>
      </w:r>
    </w:p>
    <w:p w14:paraId="275F086C" w14:textId="77777777" w:rsidR="00375C66" w:rsidRPr="00A25032" w:rsidRDefault="00375C66" w:rsidP="00375C66">
      <w:pPr>
        <w:pStyle w:val="Heading3"/>
        <w:numPr>
          <w:ilvl w:val="0"/>
          <w:numId w:val="0"/>
        </w:numPr>
        <w:ind w:left="720"/>
      </w:pPr>
    </w:p>
    <w:p w14:paraId="03D2E191" w14:textId="77777777" w:rsidR="00375C66" w:rsidRPr="00A25032" w:rsidRDefault="00375C66" w:rsidP="00375C66">
      <w:pPr>
        <w:pStyle w:val="Heading3"/>
        <w:numPr>
          <w:ilvl w:val="0"/>
          <w:numId w:val="0"/>
        </w:numPr>
        <w:ind w:left="720"/>
      </w:pPr>
      <w:r w:rsidRPr="00A25032">
        <w:rPr>
          <w:highlight w:val="yellow"/>
        </w:rPr>
        <w:t>[List Sections specifying products installed but not supplied under this Section and indicate specific items.]</w:t>
      </w:r>
    </w:p>
    <w:p w14:paraId="4C243258" w14:textId="77777777" w:rsidR="00375C66" w:rsidRPr="00A25032" w:rsidRDefault="00375C66" w:rsidP="00375C66">
      <w:pPr>
        <w:pStyle w:val="Heading3"/>
        <w:numPr>
          <w:ilvl w:val="0"/>
          <w:numId w:val="0"/>
        </w:numPr>
        <w:ind w:left="720"/>
      </w:pPr>
      <w:r w:rsidRPr="00A25032">
        <w:t xml:space="preserve">Section </w:t>
      </w:r>
      <w:r w:rsidRPr="00A25032">
        <w:rPr>
          <w:highlight w:val="yellow"/>
        </w:rPr>
        <w:t>[______ – ____________]</w:t>
      </w:r>
      <w:r w:rsidRPr="00A25032">
        <w:t xml:space="preserve">:  Product requirements for </w:t>
      </w:r>
      <w:r w:rsidRPr="00A25032">
        <w:rPr>
          <w:highlight w:val="yellow"/>
        </w:rPr>
        <w:t>...[item]...</w:t>
      </w:r>
      <w:r w:rsidRPr="00A25032">
        <w:t xml:space="preserve">  for installation under this Section.</w:t>
      </w:r>
    </w:p>
    <w:p w14:paraId="23AC3C6D" w14:textId="77777777" w:rsidR="00375C66" w:rsidRPr="00A25032" w:rsidRDefault="00375C66" w:rsidP="00375C66">
      <w:pPr>
        <w:pStyle w:val="Heading3"/>
        <w:numPr>
          <w:ilvl w:val="0"/>
          <w:numId w:val="0"/>
        </w:numPr>
        <w:ind w:left="720"/>
      </w:pPr>
      <w:r w:rsidRPr="00A25032">
        <w:rPr>
          <w:highlight w:val="yellow"/>
        </w:rPr>
        <w:t>[List Sections specifying related requirements.]</w:t>
      </w:r>
    </w:p>
    <w:p w14:paraId="2196EF00" w14:textId="77777777" w:rsidR="00375C66" w:rsidRPr="00A25032" w:rsidRDefault="00375C66" w:rsidP="00375C66">
      <w:pPr>
        <w:pStyle w:val="Heading3"/>
        <w:tabs>
          <w:tab w:val="left" w:pos="1440"/>
          <w:tab w:val="left" w:pos="1800"/>
        </w:tabs>
      </w:pPr>
      <w:r w:rsidRPr="00A25032">
        <w:t>Sections:</w:t>
      </w:r>
    </w:p>
    <w:p w14:paraId="365B9ED4" w14:textId="65082549" w:rsidR="00375C66" w:rsidRPr="00C70755" w:rsidRDefault="00375C66" w:rsidP="009F13C9">
      <w:pPr>
        <w:pStyle w:val="Heading4"/>
        <w:rPr>
          <w:highlight w:val="yellow"/>
        </w:rPr>
      </w:pPr>
      <w:r w:rsidRPr="00C70755">
        <w:rPr>
          <w:highlight w:val="yellow"/>
        </w:rPr>
        <w:t>Section 01425 – Computerized Maintenance Management System Data Requirements</w:t>
      </w:r>
    </w:p>
    <w:p w14:paraId="73E8FDF5" w14:textId="048B48D9" w:rsidR="00375C66" w:rsidRPr="00C70755" w:rsidRDefault="00375C66" w:rsidP="009F13C9">
      <w:pPr>
        <w:pStyle w:val="Heading4"/>
        <w:rPr>
          <w:highlight w:val="yellow"/>
        </w:rPr>
      </w:pPr>
      <w:r w:rsidRPr="00C70755">
        <w:rPr>
          <w:highlight w:val="yellow"/>
        </w:rPr>
        <w:t>Section 01430 – Operation and Maintenance Data</w:t>
      </w:r>
    </w:p>
    <w:p w14:paraId="4C63A321" w14:textId="6E7672D0" w:rsidR="00375C66" w:rsidRPr="00C70755" w:rsidRDefault="00375C66" w:rsidP="009F13C9">
      <w:pPr>
        <w:pStyle w:val="Heading4"/>
        <w:rPr>
          <w:highlight w:val="yellow"/>
        </w:rPr>
      </w:pPr>
      <w:r w:rsidRPr="00C70755">
        <w:rPr>
          <w:highlight w:val="yellow"/>
        </w:rPr>
        <w:t>Section 01600 – Material and Equipment</w:t>
      </w:r>
    </w:p>
    <w:p w14:paraId="2575FE09" w14:textId="511F886D" w:rsidR="00375C66" w:rsidRPr="00C70755" w:rsidRDefault="00375C66" w:rsidP="009F13C9">
      <w:pPr>
        <w:pStyle w:val="Heading4"/>
        <w:rPr>
          <w:highlight w:val="yellow"/>
        </w:rPr>
      </w:pPr>
      <w:r w:rsidRPr="00C70755">
        <w:rPr>
          <w:highlight w:val="yellow"/>
        </w:rPr>
        <w:t xml:space="preserve">Section 01740 – Cleaning </w:t>
      </w:r>
    </w:p>
    <w:p w14:paraId="3A9F58F7" w14:textId="41C1A8F8" w:rsidR="00375C66" w:rsidRPr="00C70755" w:rsidRDefault="00375C66" w:rsidP="009F13C9">
      <w:pPr>
        <w:pStyle w:val="Heading4"/>
        <w:rPr>
          <w:highlight w:val="yellow"/>
        </w:rPr>
      </w:pPr>
      <w:r w:rsidRPr="00C70755">
        <w:rPr>
          <w:highlight w:val="yellow"/>
        </w:rPr>
        <w:t>Section 01810 – Equipment Testing and Facility Commissioning</w:t>
      </w:r>
    </w:p>
    <w:p w14:paraId="0E24D054" w14:textId="3D7C1719" w:rsidR="00375C66" w:rsidRPr="00C70755" w:rsidRDefault="00375C66" w:rsidP="009F13C9">
      <w:pPr>
        <w:pStyle w:val="Heading4"/>
        <w:rPr>
          <w:highlight w:val="yellow"/>
        </w:rPr>
      </w:pPr>
      <w:r w:rsidRPr="00C70755">
        <w:rPr>
          <w:highlight w:val="yellow"/>
        </w:rPr>
        <w:t>Section 01820 – Demonstration and Training</w:t>
      </w:r>
    </w:p>
    <w:p w14:paraId="3558DCC4" w14:textId="77777777" w:rsidR="00375C66" w:rsidRPr="002610D1" w:rsidRDefault="00375C66" w:rsidP="009F13C9">
      <w:pPr>
        <w:pStyle w:val="Heading4"/>
        <w:rPr>
          <w:highlight w:val="yellow"/>
        </w:rPr>
      </w:pPr>
      <w:r w:rsidRPr="002610D1">
        <w:rPr>
          <w:highlight w:val="yellow"/>
        </w:rPr>
        <w:t>Division 01 – General Requirements (insert applicable specifications)</w:t>
      </w:r>
    </w:p>
    <w:p w14:paraId="2D1A1229" w14:textId="77777777" w:rsidR="00375C66" w:rsidRDefault="00375C66" w:rsidP="009F13C9">
      <w:pPr>
        <w:pStyle w:val="Heading4"/>
        <w:rPr>
          <w:highlight w:val="yellow"/>
        </w:rPr>
      </w:pPr>
      <w:r w:rsidRPr="002610D1">
        <w:rPr>
          <w:highlight w:val="yellow"/>
        </w:rPr>
        <w:t>Division 11 – Equipment (insert applicable specifications)</w:t>
      </w:r>
    </w:p>
    <w:p w14:paraId="5C378942" w14:textId="77777777" w:rsidR="00375C66" w:rsidRPr="002610D1" w:rsidRDefault="00375C66" w:rsidP="009F13C9">
      <w:pPr>
        <w:pStyle w:val="Heading4"/>
        <w:rPr>
          <w:highlight w:val="yellow"/>
        </w:rPr>
      </w:pPr>
      <w:r>
        <w:rPr>
          <w:highlight w:val="yellow"/>
        </w:rPr>
        <w:t>Division 16 – Equipment (insert applicable specifications)</w:t>
      </w:r>
    </w:p>
    <w:p w14:paraId="59998510" w14:textId="77777777" w:rsidR="00375C66" w:rsidRPr="00B25CA4" w:rsidRDefault="00375C66" w:rsidP="009F13C9">
      <w:pPr>
        <w:pStyle w:val="Heading4"/>
        <w:rPr>
          <w:highlight w:val="yellow"/>
        </w:rPr>
      </w:pPr>
      <w:r w:rsidRPr="002610D1">
        <w:rPr>
          <w:highlight w:val="yellow"/>
        </w:rPr>
        <w:t>Division 40 – Process Interconnections (</w:t>
      </w:r>
      <w:r w:rsidRPr="00B25CA4">
        <w:rPr>
          <w:highlight w:val="yellow"/>
        </w:rPr>
        <w:t>insert applicable specifications)</w:t>
      </w:r>
    </w:p>
    <w:p w14:paraId="719299B7" w14:textId="77777777" w:rsidR="00375C66" w:rsidRPr="002610D1" w:rsidRDefault="00375C66" w:rsidP="009F13C9">
      <w:pPr>
        <w:pStyle w:val="Heading4"/>
        <w:rPr>
          <w:highlight w:val="yellow"/>
        </w:rPr>
      </w:pPr>
      <w:r w:rsidRPr="002610D1">
        <w:rPr>
          <w:highlight w:val="yellow"/>
        </w:rPr>
        <w:t>Division 15 – Mechanical (insert applicable specifications)</w:t>
      </w:r>
    </w:p>
    <w:p w14:paraId="059477D8" w14:textId="77777777" w:rsidR="00375C66" w:rsidRPr="00C70755" w:rsidRDefault="00375C66" w:rsidP="009F13C9">
      <w:pPr>
        <w:pStyle w:val="Heading4"/>
        <w:rPr>
          <w:highlight w:val="yellow"/>
        </w:rPr>
      </w:pPr>
      <w:r w:rsidRPr="00C70755">
        <w:rPr>
          <w:highlight w:val="yellow"/>
        </w:rPr>
        <w:t xml:space="preserve">Product requirements for </w:t>
      </w:r>
      <w:r w:rsidRPr="002610D1">
        <w:rPr>
          <w:highlight w:val="yellow"/>
        </w:rPr>
        <w:t>[item]...</w:t>
      </w:r>
      <w:r w:rsidRPr="00C70755">
        <w:rPr>
          <w:highlight w:val="yellow"/>
        </w:rPr>
        <w:t xml:space="preserve">  for installation under this Section.</w:t>
      </w:r>
    </w:p>
    <w:p w14:paraId="2BC64F45" w14:textId="77777777" w:rsidR="00375C66" w:rsidRDefault="00375C66" w:rsidP="00375C66">
      <w:pPr>
        <w:pStyle w:val="Heading2"/>
        <w:tabs>
          <w:tab w:val="num" w:pos="720"/>
        </w:tabs>
      </w:pPr>
      <w:r w:rsidRPr="00A746B9">
        <w:t>S</w:t>
      </w:r>
      <w:r>
        <w:t>ubmittals for Review and Approval</w:t>
      </w:r>
    </w:p>
    <w:p w14:paraId="71DBCD93" w14:textId="77777777" w:rsidR="00375C66" w:rsidRPr="009E0576" w:rsidRDefault="00375C66" w:rsidP="00375C66">
      <w:pPr>
        <w:pStyle w:val="Heading3"/>
      </w:pPr>
      <w:r>
        <w:t xml:space="preserve">The </w:t>
      </w:r>
      <w:r w:rsidRPr="009E0576">
        <w:t>Contractor</w:t>
      </w:r>
      <w:r>
        <w:t xml:space="preserve"> shall</w:t>
      </w:r>
      <w:r w:rsidRPr="009E0576">
        <w:t xml:space="preserve">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186A737F" w14:textId="77777777" w:rsidR="00375C66" w:rsidRDefault="00375C66" w:rsidP="00375C66">
      <w:pPr>
        <w:pStyle w:val="Heading3"/>
      </w:pPr>
      <w:r w:rsidRPr="001C033D">
        <w:t xml:space="preserve">Comply with the requirements of Division 1.  </w:t>
      </w:r>
    </w:p>
    <w:p w14:paraId="46DD829D" w14:textId="77777777" w:rsidR="00375C66" w:rsidRDefault="00375C66" w:rsidP="00375C66">
      <w:pPr>
        <w:pStyle w:val="Heading3"/>
      </w:pPr>
      <w:r w:rsidRPr="00D54862">
        <w:t xml:space="preserve">Provide all necessary licenses, permits, approvals and certificates required </w:t>
      </w:r>
      <w:proofErr w:type="gramStart"/>
      <w:r w:rsidRPr="00D54862">
        <w:t>in order to</w:t>
      </w:r>
      <w:proofErr w:type="gramEnd"/>
      <w:r w:rsidRPr="00D54862">
        <w:t xml:space="preserve"> complete the work.</w:t>
      </w:r>
    </w:p>
    <w:p w14:paraId="3AE892B5" w14:textId="77777777" w:rsidR="00375C66" w:rsidRDefault="00375C66" w:rsidP="00375C66">
      <w:pPr>
        <w:pStyle w:val="Heading3"/>
      </w:pPr>
      <w:r>
        <w:lastRenderedPageBreak/>
        <w:t xml:space="preserve">Submittals include but are not necessarily limited to Shop Drawings, Product Data, </w:t>
      </w:r>
      <w:proofErr w:type="gramStart"/>
      <w:r>
        <w:t>Samples</w:t>
      </w:r>
      <w:proofErr w:type="gramEnd"/>
      <w:r>
        <w:t xml:space="preserve"> and other Documents for Review and Submittals for Information Only.</w:t>
      </w:r>
    </w:p>
    <w:p w14:paraId="07510326" w14:textId="77777777" w:rsidR="00375C66" w:rsidRDefault="00375C66" w:rsidP="00375C66">
      <w:pPr>
        <w:pStyle w:val="Heading3"/>
      </w:pPr>
      <w:r>
        <w:t>Indicate:</w:t>
      </w:r>
    </w:p>
    <w:p w14:paraId="49F270AB" w14:textId="77777777" w:rsidR="00375C66" w:rsidRPr="00A746B9" w:rsidRDefault="00375C66" w:rsidP="009F13C9">
      <w:pPr>
        <w:pStyle w:val="Heading4"/>
      </w:pPr>
      <w:r w:rsidRPr="00A746B9">
        <w:t>Master drawing index</w:t>
      </w:r>
    </w:p>
    <w:p w14:paraId="74D91BDF" w14:textId="77777777" w:rsidR="00375C66" w:rsidRPr="00A746B9" w:rsidRDefault="00375C66" w:rsidP="009F13C9">
      <w:pPr>
        <w:pStyle w:val="Heading4"/>
      </w:pPr>
      <w:r w:rsidRPr="00A746B9">
        <w:t>Front view elevation</w:t>
      </w:r>
    </w:p>
    <w:p w14:paraId="480F2C5A" w14:textId="77777777" w:rsidR="00375C66" w:rsidRPr="00A746B9" w:rsidRDefault="00375C66" w:rsidP="009F13C9">
      <w:pPr>
        <w:pStyle w:val="Heading4"/>
      </w:pPr>
      <w:r w:rsidRPr="00A746B9">
        <w:t>Floor plan</w:t>
      </w:r>
    </w:p>
    <w:p w14:paraId="092559BB" w14:textId="77777777" w:rsidR="00375C66" w:rsidRPr="00A746B9" w:rsidRDefault="00375C66" w:rsidP="009F13C9">
      <w:pPr>
        <w:pStyle w:val="Heading4"/>
      </w:pPr>
      <w:r w:rsidRPr="00A746B9">
        <w:t>Top view</w:t>
      </w:r>
    </w:p>
    <w:p w14:paraId="78F01706" w14:textId="77777777" w:rsidR="00375C66" w:rsidRPr="00A746B9" w:rsidRDefault="00375C66" w:rsidP="009F13C9">
      <w:pPr>
        <w:pStyle w:val="Heading4"/>
      </w:pPr>
      <w:r w:rsidRPr="00A746B9">
        <w:t>Outline dimensions</w:t>
      </w:r>
    </w:p>
    <w:p w14:paraId="2DB034F2" w14:textId="77777777" w:rsidR="00375C66" w:rsidRPr="00A746B9" w:rsidRDefault="00375C66" w:rsidP="009F13C9">
      <w:pPr>
        <w:pStyle w:val="Heading4"/>
      </w:pPr>
      <w:r w:rsidRPr="00A746B9">
        <w:t>Nameplate schedule</w:t>
      </w:r>
    </w:p>
    <w:p w14:paraId="5BEBF3D1" w14:textId="77777777" w:rsidR="00375C66" w:rsidRPr="00A746B9" w:rsidRDefault="00375C66" w:rsidP="009F13C9">
      <w:pPr>
        <w:pStyle w:val="Heading4"/>
      </w:pPr>
      <w:r w:rsidRPr="00A746B9">
        <w:t>Starter and component schedule</w:t>
      </w:r>
    </w:p>
    <w:p w14:paraId="05F572D8" w14:textId="77777777" w:rsidR="00375C66" w:rsidRPr="00A746B9" w:rsidRDefault="00375C66" w:rsidP="009F13C9">
      <w:pPr>
        <w:pStyle w:val="Heading4"/>
      </w:pPr>
      <w:r w:rsidRPr="00A746B9">
        <w:t>Assembly ratings including:</w:t>
      </w:r>
    </w:p>
    <w:p w14:paraId="34437ABF" w14:textId="77777777" w:rsidR="00375C66" w:rsidRPr="00A13884" w:rsidRDefault="00375C66" w:rsidP="00375C66">
      <w:pPr>
        <w:pStyle w:val="Heading5"/>
        <w:numPr>
          <w:ilvl w:val="4"/>
          <w:numId w:val="8"/>
        </w:numPr>
        <w:tabs>
          <w:tab w:val="clear" w:pos="5760"/>
          <w:tab w:val="left" w:pos="1985"/>
        </w:tabs>
        <w:ind w:firstLine="840"/>
        <w:rPr>
          <w:rFonts w:ascii="Calibri" w:hAnsi="Calibri" w:cs="Calibri"/>
        </w:rPr>
      </w:pPr>
      <w:r w:rsidRPr="00A13884">
        <w:rPr>
          <w:rFonts w:ascii="Calibri" w:hAnsi="Calibri" w:cs="Calibri"/>
        </w:rPr>
        <w:t>Short-circuit rating</w:t>
      </w:r>
    </w:p>
    <w:p w14:paraId="1BC8C6A8" w14:textId="77777777" w:rsidR="00375C66" w:rsidRPr="002E3705" w:rsidRDefault="00375C66" w:rsidP="00375C66">
      <w:pPr>
        <w:pStyle w:val="Heading5"/>
        <w:numPr>
          <w:ilvl w:val="4"/>
          <w:numId w:val="8"/>
        </w:numPr>
        <w:tabs>
          <w:tab w:val="clear" w:pos="5760"/>
          <w:tab w:val="left" w:pos="1985"/>
        </w:tabs>
        <w:ind w:firstLine="840"/>
        <w:rPr>
          <w:rFonts w:ascii="Calibri" w:hAnsi="Calibri" w:cs="Calibri"/>
        </w:rPr>
      </w:pPr>
      <w:r w:rsidRPr="002E3705">
        <w:rPr>
          <w:rFonts w:ascii="Calibri" w:hAnsi="Calibri" w:cs="Calibri"/>
        </w:rPr>
        <w:t>Voltage</w:t>
      </w:r>
    </w:p>
    <w:p w14:paraId="0079E9A3" w14:textId="77777777" w:rsidR="00375C66" w:rsidRPr="002E3705" w:rsidRDefault="00375C66" w:rsidP="00375C66">
      <w:pPr>
        <w:pStyle w:val="Heading5"/>
        <w:numPr>
          <w:ilvl w:val="4"/>
          <w:numId w:val="8"/>
        </w:numPr>
        <w:tabs>
          <w:tab w:val="clear" w:pos="5760"/>
          <w:tab w:val="left" w:pos="1985"/>
        </w:tabs>
        <w:ind w:firstLine="840"/>
        <w:rPr>
          <w:rFonts w:ascii="Calibri" w:hAnsi="Calibri" w:cs="Calibri"/>
        </w:rPr>
      </w:pPr>
      <w:r w:rsidRPr="002E3705">
        <w:rPr>
          <w:rFonts w:ascii="Calibri" w:hAnsi="Calibri" w:cs="Calibri"/>
        </w:rPr>
        <w:t>Continuous current</w:t>
      </w:r>
    </w:p>
    <w:p w14:paraId="6004B415" w14:textId="77777777" w:rsidR="00375C66" w:rsidRPr="00A746B9" w:rsidRDefault="00375C66" w:rsidP="009F13C9">
      <w:pPr>
        <w:pStyle w:val="Heading4"/>
      </w:pPr>
      <w:r w:rsidRPr="00A746B9">
        <w:t>Major component ratings including:</w:t>
      </w:r>
    </w:p>
    <w:p w14:paraId="2F7D675E" w14:textId="77777777" w:rsidR="00375C66" w:rsidRPr="002E3705" w:rsidRDefault="00375C66" w:rsidP="00375C66">
      <w:pPr>
        <w:pStyle w:val="Heading5"/>
        <w:numPr>
          <w:ilvl w:val="4"/>
          <w:numId w:val="8"/>
        </w:numPr>
        <w:tabs>
          <w:tab w:val="clear" w:pos="5760"/>
          <w:tab w:val="left" w:pos="1985"/>
        </w:tabs>
        <w:ind w:firstLine="840"/>
        <w:rPr>
          <w:rFonts w:ascii="Calibri" w:hAnsi="Calibri" w:cs="Calibri"/>
        </w:rPr>
      </w:pPr>
      <w:r w:rsidRPr="002E3705">
        <w:rPr>
          <w:rFonts w:ascii="Calibri" w:hAnsi="Calibri" w:cs="Calibri"/>
        </w:rPr>
        <w:t>Interrupting ratings</w:t>
      </w:r>
    </w:p>
    <w:p w14:paraId="78F34900" w14:textId="77777777" w:rsidR="00375C66" w:rsidRPr="002E3705" w:rsidRDefault="00375C66" w:rsidP="00375C66">
      <w:pPr>
        <w:pStyle w:val="Heading5"/>
        <w:numPr>
          <w:ilvl w:val="4"/>
          <w:numId w:val="8"/>
        </w:numPr>
        <w:tabs>
          <w:tab w:val="clear" w:pos="5760"/>
          <w:tab w:val="left" w:pos="1985"/>
        </w:tabs>
        <w:ind w:firstLine="840"/>
        <w:rPr>
          <w:rFonts w:ascii="Calibri" w:hAnsi="Calibri" w:cs="Calibri"/>
        </w:rPr>
      </w:pPr>
      <w:r w:rsidRPr="002E3705">
        <w:rPr>
          <w:rFonts w:ascii="Calibri" w:hAnsi="Calibri" w:cs="Calibri"/>
        </w:rPr>
        <w:t>Voltage</w:t>
      </w:r>
    </w:p>
    <w:p w14:paraId="28448C9F" w14:textId="77777777" w:rsidR="00375C66" w:rsidRPr="002E3705" w:rsidRDefault="00375C66" w:rsidP="00375C66">
      <w:pPr>
        <w:pStyle w:val="Heading5"/>
        <w:numPr>
          <w:ilvl w:val="4"/>
          <w:numId w:val="8"/>
        </w:numPr>
        <w:tabs>
          <w:tab w:val="clear" w:pos="5760"/>
          <w:tab w:val="left" w:pos="1985"/>
        </w:tabs>
        <w:ind w:firstLine="840"/>
        <w:rPr>
          <w:rFonts w:ascii="Calibri" w:hAnsi="Calibri" w:cs="Calibri"/>
        </w:rPr>
      </w:pPr>
      <w:r w:rsidRPr="002E3705">
        <w:rPr>
          <w:rFonts w:ascii="Calibri" w:hAnsi="Calibri" w:cs="Calibri"/>
        </w:rPr>
        <w:t>Continuous current</w:t>
      </w:r>
    </w:p>
    <w:p w14:paraId="68D380E8" w14:textId="77777777" w:rsidR="00375C66" w:rsidRPr="00A746B9" w:rsidRDefault="00375C66" w:rsidP="009F13C9">
      <w:pPr>
        <w:pStyle w:val="Heading4"/>
      </w:pPr>
      <w:r w:rsidRPr="00A746B9">
        <w:t>Dimensioned layout of internal and front mounted components.</w:t>
      </w:r>
    </w:p>
    <w:p w14:paraId="1505399F" w14:textId="77777777" w:rsidR="00375C66" w:rsidRPr="00A746B9" w:rsidRDefault="00375C66" w:rsidP="009F13C9">
      <w:pPr>
        <w:pStyle w:val="Heading4"/>
      </w:pPr>
      <w:r w:rsidRPr="00A746B9">
        <w:t>Configuration of identified compartments.</w:t>
      </w:r>
    </w:p>
    <w:p w14:paraId="04804D7A" w14:textId="77777777" w:rsidR="00375C66" w:rsidRPr="00A746B9" w:rsidRDefault="00375C66" w:rsidP="009F13C9">
      <w:pPr>
        <w:pStyle w:val="Heading4"/>
      </w:pPr>
      <w:r w:rsidRPr="00A746B9">
        <w:t>Floor anchoring method and dimensioned foundation template.</w:t>
      </w:r>
    </w:p>
    <w:p w14:paraId="4928E416" w14:textId="77777777" w:rsidR="00375C66" w:rsidRPr="00A746B9" w:rsidRDefault="00375C66" w:rsidP="009F13C9">
      <w:pPr>
        <w:pStyle w:val="Heading4"/>
      </w:pPr>
      <w:r w:rsidRPr="00A746B9">
        <w:t>Cable/Conduit entry and exit locations.</w:t>
      </w:r>
    </w:p>
    <w:p w14:paraId="40C3049F" w14:textId="77777777" w:rsidR="00375C66" w:rsidRPr="00A746B9" w:rsidRDefault="00375C66" w:rsidP="009F13C9">
      <w:pPr>
        <w:pStyle w:val="Heading4"/>
      </w:pPr>
      <w:r w:rsidRPr="00A746B9">
        <w:t>Dimensioned position and size of busbars and details of provision for future extension.</w:t>
      </w:r>
    </w:p>
    <w:p w14:paraId="14951F6E" w14:textId="77777777" w:rsidR="00375C66" w:rsidRDefault="00375C66" w:rsidP="009F13C9">
      <w:pPr>
        <w:pStyle w:val="Heading4"/>
      </w:pPr>
      <w:r w:rsidRPr="00A746B9">
        <w:t>Schematic and wiring diagrams.</w:t>
      </w:r>
      <w:r>
        <w:t xml:space="preserve"> Drawings shall follow the Region standard control schematics.</w:t>
      </w:r>
    </w:p>
    <w:p w14:paraId="37E3865E" w14:textId="77777777" w:rsidR="00375C66" w:rsidRPr="00CC7B15" w:rsidRDefault="00375C66" w:rsidP="00CC7B15">
      <w:pPr>
        <w:pStyle w:val="Heading5"/>
        <w:numPr>
          <w:ilvl w:val="4"/>
          <w:numId w:val="8"/>
        </w:numPr>
        <w:tabs>
          <w:tab w:val="clear" w:pos="720"/>
          <w:tab w:val="clear" w:pos="5760"/>
          <w:tab w:val="num" w:pos="1985"/>
        </w:tabs>
        <w:ind w:left="1985" w:hanging="425"/>
        <w:rPr>
          <w:rFonts w:ascii="Calibri" w:hAnsi="Calibri" w:cs="Calibri"/>
        </w:rPr>
      </w:pPr>
      <w:r>
        <w:rPr>
          <w:rFonts w:ascii="Calibri" w:hAnsi="Calibri" w:cs="Calibri"/>
        </w:rPr>
        <w:t xml:space="preserve">Drawings shall follow the format and standards used on the contract drawings. </w:t>
      </w:r>
      <w:r w:rsidRPr="00CC7B15">
        <w:rPr>
          <w:rFonts w:ascii="Calibri" w:hAnsi="Calibri" w:cs="Calibri"/>
        </w:rPr>
        <w:t>Line numbers, same symbols as per Region templates, relays use line numbers, wire numbers linked to the line numbers. Call out where the NO and NC contacts are used.</w:t>
      </w:r>
    </w:p>
    <w:p w14:paraId="2EA6A1F6" w14:textId="77777777" w:rsidR="00375C66" w:rsidRPr="00A746B9" w:rsidRDefault="00375C66" w:rsidP="009F13C9">
      <w:pPr>
        <w:pStyle w:val="Heading4"/>
      </w:pPr>
      <w:r w:rsidRPr="00A746B9">
        <w:t>Single line diagram</w:t>
      </w:r>
    </w:p>
    <w:p w14:paraId="49A01DBA" w14:textId="77777777" w:rsidR="00375C66" w:rsidRDefault="00375C66" w:rsidP="009F13C9">
      <w:pPr>
        <w:pStyle w:val="Heading4"/>
      </w:pPr>
      <w:r w:rsidRPr="00A746B9">
        <w:t>Cable terminal sizes</w:t>
      </w:r>
    </w:p>
    <w:p w14:paraId="1EA14DBA" w14:textId="77777777" w:rsidR="00375C66" w:rsidRPr="00463381" w:rsidRDefault="00375C66" w:rsidP="009F13C9">
      <w:pPr>
        <w:pStyle w:val="Heading4"/>
      </w:pPr>
      <w:r>
        <w:t xml:space="preserve">Key interlock scheme drawing and sequence of operations </w:t>
      </w:r>
      <w:r w:rsidRPr="006F053B">
        <w:rPr>
          <w:b/>
          <w:i/>
          <w:highlight w:val="yellow"/>
        </w:rPr>
        <w:t>[Consultant to confirm]</w:t>
      </w:r>
      <w:r>
        <w:t xml:space="preserve">   </w:t>
      </w:r>
    </w:p>
    <w:p w14:paraId="2D2F944A" w14:textId="77777777" w:rsidR="00375C66" w:rsidRDefault="00375C66" w:rsidP="00375C66">
      <w:pPr>
        <w:pStyle w:val="Heading3"/>
        <w:numPr>
          <w:ilvl w:val="2"/>
          <w:numId w:val="28"/>
        </w:numPr>
      </w:pPr>
      <w:r>
        <w:t>Provide Final as shipped</w:t>
      </w:r>
      <w:r w:rsidR="006F053B">
        <w:t xml:space="preserve"> </w:t>
      </w:r>
      <w:r>
        <w:t>drawings</w:t>
      </w:r>
    </w:p>
    <w:p w14:paraId="1558ABCF" w14:textId="77777777" w:rsidR="00375C66" w:rsidRDefault="00375C66" w:rsidP="00375C66">
      <w:pPr>
        <w:pStyle w:val="Heading3"/>
      </w:pPr>
      <w:r>
        <w:t>Provide a complete list of recommended spare parts for each different size and type of VFD.</w:t>
      </w:r>
    </w:p>
    <w:p w14:paraId="05C3DE46" w14:textId="77777777" w:rsidR="00375C66" w:rsidRPr="007C7484" w:rsidRDefault="00375C66" w:rsidP="00375C66">
      <w:pPr>
        <w:pStyle w:val="Heading2"/>
        <w:tabs>
          <w:tab w:val="num" w:pos="720"/>
        </w:tabs>
      </w:pPr>
      <w:r w:rsidRPr="007C7484">
        <w:t>Measurement and Payment</w:t>
      </w:r>
    </w:p>
    <w:p w14:paraId="4632CE24" w14:textId="77777777" w:rsidR="00375C66" w:rsidRPr="00B40731" w:rsidRDefault="00375C66" w:rsidP="00375C66">
      <w:pPr>
        <w:pStyle w:val="PlainText"/>
        <w:tabs>
          <w:tab w:val="left" w:pos="720"/>
          <w:tab w:val="left" w:pos="2880"/>
        </w:tabs>
        <w:spacing w:before="80"/>
        <w:ind w:left="720"/>
        <w:jc w:val="both"/>
        <w:rPr>
          <w:rFonts w:ascii="Calibri" w:hAnsi="Calibri"/>
          <w:i/>
          <w:sz w:val="22"/>
          <w:highlight w:val="yellow"/>
        </w:rPr>
      </w:pPr>
      <w:r w:rsidRPr="00B40731">
        <w:rPr>
          <w:rFonts w:ascii="Calibri" w:hAnsi="Calibri"/>
          <w:i/>
          <w:sz w:val="22"/>
          <w:highlight w:val="yellow"/>
        </w:rPr>
        <w:t>[Choose one of the following payment language provisions that best suits the individual project.</w:t>
      </w:r>
    </w:p>
    <w:p w14:paraId="261B0316" w14:textId="77777777" w:rsidR="00375C66" w:rsidRPr="00B40731" w:rsidRDefault="00375C66" w:rsidP="00375C66">
      <w:pPr>
        <w:pStyle w:val="PlainText"/>
        <w:tabs>
          <w:tab w:val="left" w:pos="720"/>
          <w:tab w:val="left" w:pos="2880"/>
        </w:tabs>
        <w:spacing w:before="80"/>
        <w:ind w:left="720"/>
        <w:jc w:val="both"/>
        <w:rPr>
          <w:rFonts w:ascii="Calibri" w:hAnsi="Calibri"/>
          <w:i/>
          <w:sz w:val="22"/>
          <w:highlight w:val="yellow"/>
        </w:rPr>
      </w:pPr>
      <w:r w:rsidRPr="00B40731">
        <w:rPr>
          <w:rFonts w:ascii="Calibri" w:hAnsi="Calibri"/>
          <w:i/>
          <w:sz w:val="22"/>
          <w:highlight w:val="yellow"/>
        </w:rPr>
        <w:t>If this Section is not specifically referenced by an item in the Bid Form, please use the following language:</w:t>
      </w:r>
    </w:p>
    <w:p w14:paraId="75522BD2" w14:textId="77777777" w:rsidR="00375C66" w:rsidRPr="00B40731" w:rsidRDefault="00375C66" w:rsidP="00375C66">
      <w:pPr>
        <w:pStyle w:val="PlainText"/>
        <w:tabs>
          <w:tab w:val="left" w:pos="720"/>
          <w:tab w:val="left" w:pos="1440"/>
        </w:tabs>
        <w:spacing w:before="80"/>
        <w:ind w:left="720"/>
        <w:jc w:val="both"/>
        <w:rPr>
          <w:rFonts w:ascii="Calibri" w:hAnsi="Calibri"/>
          <w:sz w:val="22"/>
          <w:highlight w:val="yellow"/>
        </w:rPr>
      </w:pPr>
      <w:r w:rsidRPr="00B40731">
        <w:rPr>
          <w:rFonts w:ascii="Calibri" w:hAnsi="Calibri"/>
          <w:sz w:val="22"/>
          <w:highlight w:val="yellow"/>
        </w:rPr>
        <w:t>.1</w:t>
      </w:r>
      <w:r w:rsidRPr="00B40731">
        <w:rPr>
          <w:rFonts w:ascii="Calibri" w:hAnsi="Calibri"/>
          <w:sz w:val="22"/>
          <w:highlight w:val="yellow"/>
        </w:rPr>
        <w:tab/>
        <w:t>The work of this Section will not be measured separately for payment.  All costs associated with the work of this Section shall be included in the Contract Price.</w:t>
      </w:r>
    </w:p>
    <w:p w14:paraId="6C680668" w14:textId="77777777" w:rsidR="00375C66" w:rsidRPr="00B40731" w:rsidRDefault="00375C66" w:rsidP="00375C66">
      <w:pPr>
        <w:pStyle w:val="PlainText"/>
        <w:tabs>
          <w:tab w:val="left" w:pos="720"/>
          <w:tab w:val="left" w:pos="2880"/>
        </w:tabs>
        <w:spacing w:before="80"/>
        <w:ind w:left="720"/>
        <w:jc w:val="both"/>
        <w:rPr>
          <w:rFonts w:ascii="Calibri" w:hAnsi="Calibri"/>
          <w:i/>
          <w:sz w:val="22"/>
          <w:highlight w:val="yellow"/>
        </w:rPr>
      </w:pPr>
      <w:r w:rsidRPr="00B40731">
        <w:rPr>
          <w:rFonts w:ascii="Calibri" w:hAnsi="Calibri"/>
          <w:i/>
          <w:sz w:val="22"/>
          <w:highlight w:val="yellow"/>
        </w:rPr>
        <w:t xml:space="preserve">OR If this Section is specifically referenced in the Bid Form, use the following </w:t>
      </w:r>
      <w:proofErr w:type="gramStart"/>
      <w:r w:rsidRPr="00B40731">
        <w:rPr>
          <w:rFonts w:ascii="Calibri" w:hAnsi="Calibri"/>
          <w:i/>
          <w:sz w:val="22"/>
          <w:highlight w:val="yellow"/>
        </w:rPr>
        <w:t>language</w:t>
      </w:r>
      <w:proofErr w:type="gramEnd"/>
      <w:r w:rsidRPr="00B40731">
        <w:rPr>
          <w:rFonts w:ascii="Calibri" w:hAnsi="Calibri"/>
          <w:i/>
          <w:sz w:val="22"/>
          <w:highlight w:val="yellow"/>
        </w:rPr>
        <w:t xml:space="preserve"> and identify the relevant item in the Bid Form:</w:t>
      </w:r>
    </w:p>
    <w:p w14:paraId="6DCAAC01" w14:textId="77777777" w:rsidR="00375C66" w:rsidRPr="00B40731" w:rsidRDefault="00375C66" w:rsidP="00375C66">
      <w:pPr>
        <w:pStyle w:val="PlainText"/>
        <w:tabs>
          <w:tab w:val="left" w:pos="720"/>
          <w:tab w:val="left" w:pos="1440"/>
        </w:tabs>
        <w:spacing w:before="80"/>
        <w:ind w:left="720"/>
        <w:jc w:val="both"/>
        <w:rPr>
          <w:rFonts w:ascii="Calibri" w:hAnsi="Calibri"/>
          <w:sz w:val="22"/>
          <w:highlight w:val="yellow"/>
        </w:rPr>
      </w:pPr>
      <w:r w:rsidRPr="00B40731">
        <w:rPr>
          <w:rFonts w:ascii="Calibri" w:hAnsi="Calibri"/>
          <w:sz w:val="22"/>
          <w:highlight w:val="yellow"/>
        </w:rPr>
        <w:t>.1</w:t>
      </w:r>
      <w:r w:rsidRPr="00B40731">
        <w:rPr>
          <w:rFonts w:ascii="Calibri" w:hAnsi="Calibri"/>
          <w:sz w:val="22"/>
          <w:highlight w:val="yellow"/>
        </w:rPr>
        <w:tab/>
        <w:t>All costs associated with the work of this Section shall be included in the price(s) for Item No(s). ___ in the Bid Form.</w:t>
      </w:r>
    </w:p>
    <w:p w14:paraId="133595AE" w14:textId="77777777" w:rsidR="00375C66" w:rsidRPr="00B40731" w:rsidRDefault="00375C66" w:rsidP="00375C66">
      <w:pPr>
        <w:pStyle w:val="PlainText"/>
        <w:tabs>
          <w:tab w:val="left" w:pos="720"/>
          <w:tab w:val="left" w:pos="1440"/>
          <w:tab w:val="left" w:pos="2880"/>
        </w:tabs>
        <w:spacing w:before="80"/>
        <w:ind w:left="720"/>
        <w:jc w:val="both"/>
        <w:rPr>
          <w:rFonts w:ascii="Calibri" w:hAnsi="Calibri"/>
          <w:sz w:val="22"/>
        </w:rPr>
      </w:pPr>
      <w:r w:rsidRPr="00B40731">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B40731">
        <w:rPr>
          <w:rFonts w:ascii="Calibri" w:hAnsi="Calibri"/>
          <w:sz w:val="22"/>
          <w:highlight w:val="yellow"/>
        </w:rPr>
        <w:t>]</w:t>
      </w:r>
    </w:p>
    <w:p w14:paraId="09BBFCAC" w14:textId="77777777" w:rsidR="00375C66" w:rsidRDefault="00375C66" w:rsidP="00375C66">
      <w:pPr>
        <w:pStyle w:val="Heading2"/>
      </w:pPr>
      <w:r>
        <w:lastRenderedPageBreak/>
        <w:t>Warranty</w:t>
      </w:r>
    </w:p>
    <w:p w14:paraId="0BD8F867" w14:textId="77777777" w:rsidR="00375C66" w:rsidRDefault="00375C66" w:rsidP="00375C66">
      <w:pPr>
        <w:pStyle w:val="Heading3"/>
      </w:pPr>
      <w:r>
        <w:t xml:space="preserve">Refer to Division 1, the Articles of </w:t>
      </w:r>
      <w:proofErr w:type="gramStart"/>
      <w:r>
        <w:t>Agreement</w:t>
      </w:r>
      <w:proofErr w:type="gramEnd"/>
      <w:r>
        <w:t xml:space="preserve"> and the General Conditions for warranty details.  Where a conflict exists between these requirements and additional requirements within Division 40, the Contractor shall meet the more stringent requirement.</w:t>
      </w:r>
    </w:p>
    <w:p w14:paraId="1DBE3773" w14:textId="77777777" w:rsidR="00375C66" w:rsidRDefault="00375C66" w:rsidP="00375C66">
      <w:pPr>
        <w:pStyle w:val="Heading3"/>
      </w:pPr>
      <w:r w:rsidRPr="00277BB6">
        <w:t xml:space="preserve">The warranty for </w:t>
      </w:r>
      <w:r>
        <w:t>products supplied under this section</w:t>
      </w:r>
      <w:r w:rsidRPr="00277BB6">
        <w:t xml:space="preserve"> </w:t>
      </w:r>
      <w:r>
        <w:t>shall be</w:t>
      </w:r>
      <w:r w:rsidRPr="00277BB6">
        <w:t xml:space="preserve"> by a local C</w:t>
      </w:r>
      <w:r>
        <w:t>anadian distributor in the Province of Ontario</w:t>
      </w:r>
      <w:r w:rsidRPr="00277BB6">
        <w:rPr>
          <w:spacing w:val="-3"/>
          <w:lang w:val="en-GB"/>
        </w:rPr>
        <w:t>.</w:t>
      </w:r>
    </w:p>
    <w:p w14:paraId="2561FAD0" w14:textId="77777777" w:rsidR="00EE67FD" w:rsidRPr="00463381" w:rsidRDefault="00EE67FD" w:rsidP="00EE67FD">
      <w:pPr>
        <w:pStyle w:val="Heading2"/>
      </w:pPr>
      <w:r>
        <w:t>F</w:t>
      </w:r>
      <w:r w:rsidR="007D3AD8">
        <w:t>inal Documentation</w:t>
      </w:r>
    </w:p>
    <w:p w14:paraId="3ADFD4B4" w14:textId="77777777" w:rsidR="00EE67FD" w:rsidRDefault="00EE67FD" w:rsidP="00EE67FD">
      <w:pPr>
        <w:pStyle w:val="Heading3"/>
      </w:pPr>
      <w:r>
        <w:t xml:space="preserve">The manufacturer </w:t>
      </w:r>
      <w:r w:rsidR="00200301">
        <w:t>shall provide the following documentation:</w:t>
      </w:r>
    </w:p>
    <w:p w14:paraId="37EFE0BF" w14:textId="77777777" w:rsidR="00200301" w:rsidRDefault="00200301" w:rsidP="009F13C9">
      <w:pPr>
        <w:pStyle w:val="Heading4"/>
      </w:pPr>
      <w:r>
        <w:t>Final as-built drawings incorporating all changes made during the manufacturing process.</w:t>
      </w:r>
    </w:p>
    <w:p w14:paraId="088DD3AF" w14:textId="77777777" w:rsidR="00200301" w:rsidRDefault="00200301" w:rsidP="009F13C9">
      <w:pPr>
        <w:pStyle w:val="Heading4"/>
      </w:pPr>
      <w:r>
        <w:t>Unit wiring diagrams.</w:t>
      </w:r>
    </w:p>
    <w:p w14:paraId="43FEA150" w14:textId="77777777" w:rsidR="00200301" w:rsidRDefault="00200301" w:rsidP="009F13C9">
      <w:pPr>
        <w:pStyle w:val="Heading4"/>
      </w:pPr>
      <w:r>
        <w:t>Certified production test reports.</w:t>
      </w:r>
    </w:p>
    <w:p w14:paraId="1A7F5182" w14:textId="77777777" w:rsidR="00200301" w:rsidRDefault="00200301" w:rsidP="009F13C9">
      <w:pPr>
        <w:pStyle w:val="Heading4"/>
      </w:pPr>
      <w:r>
        <w:t>MCC installation instructions including installation/operation instructions for all major components.</w:t>
      </w:r>
    </w:p>
    <w:p w14:paraId="21669ABB" w14:textId="77777777" w:rsidR="00200301" w:rsidRDefault="00200301" w:rsidP="009F13C9">
      <w:pPr>
        <w:pStyle w:val="Heading4"/>
      </w:pPr>
      <w:r>
        <w:t>MCC Spare parts listing.</w:t>
      </w:r>
    </w:p>
    <w:p w14:paraId="784ABBBE" w14:textId="77777777" w:rsidR="007D3AD8" w:rsidRDefault="007D3AD8" w:rsidP="009F13C9">
      <w:pPr>
        <w:pStyle w:val="Heading4"/>
      </w:pPr>
      <w:r>
        <w:t>Warranty Information.</w:t>
      </w:r>
    </w:p>
    <w:p w14:paraId="6611509F" w14:textId="77777777" w:rsidR="002512BF" w:rsidRDefault="002512BF" w:rsidP="009F13C9">
      <w:pPr>
        <w:pStyle w:val="Heading4"/>
      </w:pPr>
      <w:r w:rsidRPr="00A95CF7">
        <w:t>Control schematics to be provided in accordance with the Region of York standards. Provide CAD and PDF versions in electronic format. Files in PDF format shall be combined into a single package.</w:t>
      </w:r>
    </w:p>
    <w:p w14:paraId="414ED37B" w14:textId="77777777" w:rsidR="007D3AD8" w:rsidRPr="00463381" w:rsidRDefault="007D3AD8" w:rsidP="007D3AD8">
      <w:pPr>
        <w:pStyle w:val="Heading2"/>
      </w:pPr>
      <w:r w:rsidRPr="00A746B9">
        <w:t>Regulatory Requirements</w:t>
      </w:r>
    </w:p>
    <w:p w14:paraId="0813E8DC" w14:textId="77777777" w:rsidR="007D3AD8" w:rsidRPr="00463381" w:rsidRDefault="007D3AD8" w:rsidP="00401BA6">
      <w:pPr>
        <w:pStyle w:val="Heading3"/>
      </w:pPr>
      <w:r w:rsidRPr="00A746B9">
        <w:t xml:space="preserve">The motor control </w:t>
      </w:r>
      <w:proofErr w:type="spellStart"/>
      <w:r w:rsidR="006F053B">
        <w:t>centre</w:t>
      </w:r>
      <w:r w:rsidRPr="00A746B9">
        <w:t>s</w:t>
      </w:r>
      <w:proofErr w:type="spellEnd"/>
      <w:r w:rsidRPr="00A746B9">
        <w:t xml:space="preserve"> shall bear a CSA</w:t>
      </w:r>
      <w:r>
        <w:t>/</w:t>
      </w:r>
      <w:proofErr w:type="spellStart"/>
      <w:r>
        <w:t>ULc</w:t>
      </w:r>
      <w:proofErr w:type="spellEnd"/>
      <w:r w:rsidRPr="00A746B9">
        <w:t xml:space="preserve"> label. Certified copies of production test reports shall be supplied demonstrating compliance with these standards when requested by the </w:t>
      </w:r>
      <w:r w:rsidR="00D002DE">
        <w:t>Consultant</w:t>
      </w:r>
      <w:r w:rsidRPr="00A746B9">
        <w:t>.</w:t>
      </w:r>
    </w:p>
    <w:p w14:paraId="7ED8E4DC" w14:textId="77777777" w:rsidR="00200301" w:rsidRPr="00463381" w:rsidRDefault="007D3AD8" w:rsidP="00200301">
      <w:pPr>
        <w:pStyle w:val="Heading2"/>
      </w:pPr>
      <w:r>
        <w:t>Delivery, Storage and Handling</w:t>
      </w:r>
    </w:p>
    <w:p w14:paraId="61D0BAD0" w14:textId="77777777" w:rsidR="007D3AD8" w:rsidRDefault="007D3AD8" w:rsidP="007D3AD8">
      <w:pPr>
        <w:pStyle w:val="Heading3"/>
      </w:pPr>
      <w:r>
        <w:t>The contractor shall coordinate the shipping splits with the MCC manufacturer for entry into the building.  Shipping splits shall be identified on the MCC manufacturer drawings.</w:t>
      </w:r>
    </w:p>
    <w:p w14:paraId="1F9BB72C" w14:textId="77777777" w:rsidR="007D3AD8" w:rsidRDefault="007D3AD8" w:rsidP="007D3AD8">
      <w:pPr>
        <w:pStyle w:val="Heading3"/>
      </w:pPr>
      <w:r>
        <w:t xml:space="preserve">The contractor shall store the MCC in a clean, </w:t>
      </w:r>
      <w:proofErr w:type="gramStart"/>
      <w:r>
        <w:t>dry</w:t>
      </w:r>
      <w:proofErr w:type="gramEnd"/>
      <w:r>
        <w:t xml:space="preserve"> and heated space.</w:t>
      </w:r>
    </w:p>
    <w:p w14:paraId="33CEE542" w14:textId="77777777" w:rsidR="007D3AD8" w:rsidRDefault="007D3AD8" w:rsidP="007D3AD8">
      <w:pPr>
        <w:pStyle w:val="Heading3"/>
      </w:pPr>
      <w:r>
        <w:t>The contractor shall protect the MCC from dirt, water, construction debris and traffic.</w:t>
      </w:r>
    </w:p>
    <w:p w14:paraId="233DD963" w14:textId="77777777" w:rsidR="003D3BB0" w:rsidRPr="00463381" w:rsidRDefault="003D3BB0" w:rsidP="003D3BB0">
      <w:pPr>
        <w:pStyle w:val="Heading2"/>
      </w:pPr>
      <w:r>
        <w:t>Field Measurements</w:t>
      </w:r>
    </w:p>
    <w:p w14:paraId="16C97E96" w14:textId="77777777" w:rsidR="003D3BB0" w:rsidRPr="00A746B9" w:rsidRDefault="003D3BB0" w:rsidP="003D3BB0">
      <w:pPr>
        <w:pStyle w:val="Heading3"/>
      </w:pPr>
      <w:r w:rsidRPr="00A746B9">
        <w:t xml:space="preserve">Installing Contractor shall verify that equipment proposed will fit into the available space, and meet all relevant codes pertaining to working space around the equipment. Coordinate installation with other trades and notify the </w:t>
      </w:r>
      <w:r w:rsidR="00D002DE">
        <w:t>Consultant</w:t>
      </w:r>
      <w:r w:rsidRPr="00A746B9">
        <w:t xml:space="preserve"> of any interferences or conflicts in the MCC system power and control wiring.</w:t>
      </w:r>
    </w:p>
    <w:p w14:paraId="4B0A0F3E" w14:textId="77777777" w:rsidR="003D3BB0" w:rsidRPr="00A746B9" w:rsidRDefault="003D3BB0" w:rsidP="00401BA6">
      <w:pPr>
        <w:pStyle w:val="Heading3"/>
      </w:pPr>
      <w:r w:rsidRPr="00A746B9">
        <w:t xml:space="preserve">The location of various items on the drawings are approximate, unless specified otherwise, and are subject to slight revisions as the Work is installed </w:t>
      </w:r>
      <w:proofErr w:type="gramStart"/>
      <w:r w:rsidRPr="00A746B9">
        <w:t>in order to</w:t>
      </w:r>
      <w:proofErr w:type="gramEnd"/>
      <w:r w:rsidRPr="00A746B9">
        <w:t xml:space="preserve"> accommodate construction conditions.</w:t>
      </w:r>
    </w:p>
    <w:p w14:paraId="5BF793B1" w14:textId="77777777" w:rsidR="00A13884" w:rsidRPr="008D426B" w:rsidRDefault="003D3BB0" w:rsidP="008D426B">
      <w:pPr>
        <w:pStyle w:val="Heading3"/>
      </w:pPr>
      <w:r w:rsidRPr="00A746B9">
        <w:t>Where equipment and material dimensions are dependent upon building dimensions, take field measurements, do not scale the drawings.</w:t>
      </w:r>
    </w:p>
    <w:p w14:paraId="43E9C2CB" w14:textId="77777777" w:rsidR="00A746B9" w:rsidRPr="00DE157B" w:rsidRDefault="00A746B9" w:rsidP="00463381">
      <w:pPr>
        <w:pStyle w:val="Heading2"/>
      </w:pPr>
      <w:r w:rsidRPr="00DE157B">
        <w:t>Source Quality Control</w:t>
      </w:r>
    </w:p>
    <w:p w14:paraId="79E2C93F" w14:textId="77777777" w:rsidR="00A746B9" w:rsidRPr="00DE157B" w:rsidRDefault="00A746B9" w:rsidP="00401BA6">
      <w:pPr>
        <w:pStyle w:val="Heading3"/>
      </w:pPr>
      <w:r w:rsidRPr="00DE157B">
        <w:t>Provide manufacturer's type test certificates including short circuit fault damage certification up to short circuit values specified under bus bracing.</w:t>
      </w:r>
    </w:p>
    <w:p w14:paraId="0C4F7E7C" w14:textId="77777777" w:rsidR="00A746B9" w:rsidRPr="00DE157B" w:rsidRDefault="00A746B9" w:rsidP="00401BA6">
      <w:pPr>
        <w:pStyle w:val="Heading3"/>
      </w:pPr>
      <w:r w:rsidRPr="00DE157B">
        <w:t xml:space="preserve">The </w:t>
      </w:r>
      <w:r w:rsidR="00D002DE">
        <w:t>Consultant</w:t>
      </w:r>
      <w:r w:rsidRPr="00DE157B">
        <w:t xml:space="preserve"> and owner`s representative </w:t>
      </w:r>
      <w:proofErr w:type="gramStart"/>
      <w:r w:rsidRPr="00DE157B">
        <w:t>are</w:t>
      </w:r>
      <w:proofErr w:type="gramEnd"/>
      <w:r w:rsidRPr="00DE157B">
        <w:t xml:space="preserve"> to witness the factory acceptance testing (FAT) and inspect the complete motor control centre.  Where location of FAT is further than 4 hours from the </w:t>
      </w:r>
      <w:r w:rsidR="00D002DE">
        <w:t>Consultant</w:t>
      </w:r>
      <w:r w:rsidRPr="00DE157B">
        <w:t xml:space="preserve"> and/or owner’s representative’s office, the contractor shall arrange and pay for the following:</w:t>
      </w:r>
    </w:p>
    <w:p w14:paraId="60B4139E" w14:textId="77777777" w:rsidR="00A746B9" w:rsidRPr="00DE157B" w:rsidRDefault="00A746B9" w:rsidP="009F13C9">
      <w:pPr>
        <w:pStyle w:val="Heading4"/>
      </w:pPr>
      <w:r w:rsidRPr="00DE157B">
        <w:t xml:space="preserve">Transportation for one (1) </w:t>
      </w:r>
      <w:r w:rsidR="00D002DE">
        <w:t>Consultant</w:t>
      </w:r>
      <w:r w:rsidRPr="00DE157B">
        <w:t xml:space="preserve"> and one (1) owner`s representative to and from the FAT location.</w:t>
      </w:r>
    </w:p>
    <w:p w14:paraId="7761738E" w14:textId="77777777" w:rsidR="00A746B9" w:rsidRPr="00DE157B" w:rsidRDefault="00A746B9" w:rsidP="009F13C9">
      <w:pPr>
        <w:pStyle w:val="Heading4"/>
      </w:pPr>
      <w:r w:rsidRPr="00DE157B">
        <w:t>Hotel accommodations for the duration of the FATs.</w:t>
      </w:r>
    </w:p>
    <w:p w14:paraId="709B02A6" w14:textId="77777777" w:rsidR="00A746B9" w:rsidRPr="00DE157B" w:rsidRDefault="00A746B9" w:rsidP="009F13C9">
      <w:pPr>
        <w:pStyle w:val="Heading4"/>
      </w:pPr>
      <w:r w:rsidRPr="00DE157B">
        <w:t>Transportation for the duration of the FATs (rental car or driver).</w:t>
      </w:r>
    </w:p>
    <w:p w14:paraId="05C18216" w14:textId="77777777" w:rsidR="00A746B9" w:rsidRPr="00DE157B" w:rsidRDefault="00A746B9" w:rsidP="009F13C9">
      <w:pPr>
        <w:pStyle w:val="Heading4"/>
      </w:pPr>
      <w:r w:rsidRPr="00DE157B">
        <w:lastRenderedPageBreak/>
        <w:t>Food arrangements and/or allowances for the duration of the FATs.</w:t>
      </w:r>
    </w:p>
    <w:p w14:paraId="6BA82922" w14:textId="77777777" w:rsidR="00A746B9" w:rsidRPr="00DE157B" w:rsidRDefault="00A746B9" w:rsidP="00DE157B">
      <w:pPr>
        <w:pStyle w:val="Heading3"/>
      </w:pPr>
      <w:r w:rsidRPr="00DE157B">
        <w:t xml:space="preserve">Submit written test results to </w:t>
      </w:r>
      <w:r w:rsidR="00D002DE">
        <w:t>Consultant</w:t>
      </w:r>
      <w:r w:rsidRPr="00DE157B">
        <w:t>.</w:t>
      </w:r>
    </w:p>
    <w:p w14:paraId="2D3EDE76" w14:textId="77777777" w:rsidR="00A746B9" w:rsidRPr="00DE157B" w:rsidRDefault="00463381" w:rsidP="00463381">
      <w:pPr>
        <w:pStyle w:val="Heading2"/>
      </w:pPr>
      <w:r w:rsidRPr="00DE157B">
        <w:t>Maintenance Materials</w:t>
      </w:r>
    </w:p>
    <w:p w14:paraId="5FE917ED" w14:textId="77777777" w:rsidR="00A746B9" w:rsidRPr="00DE157B" w:rsidRDefault="00A746B9" w:rsidP="00401BA6">
      <w:pPr>
        <w:pStyle w:val="Heading3"/>
      </w:pPr>
      <w:r w:rsidRPr="00DE157B">
        <w:t>Provide maintenance materials in accordance with Section 16010</w:t>
      </w:r>
      <w:r w:rsidR="008A6AAD">
        <w:t xml:space="preserve"> – Electrical General Requirements</w:t>
      </w:r>
      <w:r w:rsidRPr="00DE157B">
        <w:t>.  Also provide spare parts as follows:</w:t>
      </w:r>
    </w:p>
    <w:p w14:paraId="0C47CEBF" w14:textId="77777777" w:rsidR="00A746B9" w:rsidRPr="00DE157B" w:rsidRDefault="00A746B9" w:rsidP="009F13C9">
      <w:pPr>
        <w:pStyle w:val="Heading4"/>
      </w:pPr>
      <w:r w:rsidRPr="00DE157B">
        <w:t>One (1) contactor of each size used.</w:t>
      </w:r>
    </w:p>
    <w:p w14:paraId="39D31B3A" w14:textId="77777777" w:rsidR="004B4B17" w:rsidRDefault="00A746B9" w:rsidP="009F13C9">
      <w:pPr>
        <w:pStyle w:val="Heading4"/>
      </w:pPr>
      <w:r w:rsidRPr="00DE157B">
        <w:t>Four (4) sets (1 N/O, 1 N/C) of auxiliary contacts.</w:t>
      </w:r>
    </w:p>
    <w:p w14:paraId="72C84F7E" w14:textId="77777777" w:rsidR="004B4B17" w:rsidRDefault="004B4B17" w:rsidP="009F13C9">
      <w:pPr>
        <w:pStyle w:val="Heading4"/>
      </w:pPr>
      <w:r>
        <w:t>One (1) RVSS of each size.</w:t>
      </w:r>
    </w:p>
    <w:p w14:paraId="099E834C" w14:textId="77777777" w:rsidR="004B4B17" w:rsidRDefault="004B4B17" w:rsidP="009F13C9">
      <w:pPr>
        <w:pStyle w:val="Heading4"/>
      </w:pPr>
      <w:r>
        <w:t>One (1) VFD of each size.</w:t>
      </w:r>
    </w:p>
    <w:p w14:paraId="211FAB17" w14:textId="77777777" w:rsidR="00A746B9" w:rsidRPr="00DE157B" w:rsidRDefault="004B4B17" w:rsidP="009F13C9">
      <w:pPr>
        <w:pStyle w:val="Heading4"/>
      </w:pPr>
      <w:r>
        <w:t xml:space="preserve">One (1) circuit breaker of each </w:t>
      </w:r>
      <w:r w:rsidR="00036288">
        <w:t>s</w:t>
      </w:r>
      <w:r>
        <w:t xml:space="preserve">ize. </w:t>
      </w:r>
    </w:p>
    <w:p w14:paraId="56F358D6" w14:textId="77777777" w:rsidR="00A746B9" w:rsidRPr="00DE157B" w:rsidRDefault="00A746B9" w:rsidP="009F13C9">
      <w:pPr>
        <w:pStyle w:val="Heading4"/>
      </w:pPr>
      <w:r w:rsidRPr="00DE157B">
        <w:t>One (1) overload coil of each size used.</w:t>
      </w:r>
    </w:p>
    <w:p w14:paraId="50A3EE85" w14:textId="77777777" w:rsidR="00A746B9" w:rsidRPr="00DE157B" w:rsidRDefault="00A746B9" w:rsidP="009F13C9">
      <w:pPr>
        <w:pStyle w:val="Heading4"/>
      </w:pPr>
      <w:r w:rsidRPr="00DE157B">
        <w:t>One (1) control transformer.</w:t>
      </w:r>
    </w:p>
    <w:p w14:paraId="3C0249EB" w14:textId="77777777" w:rsidR="00A746B9" w:rsidRPr="00DE157B" w:rsidRDefault="00A746B9" w:rsidP="009F13C9">
      <w:pPr>
        <w:pStyle w:val="Heading4"/>
      </w:pPr>
      <w:r w:rsidRPr="00DE157B">
        <w:t>Ten (10) control fuses.</w:t>
      </w:r>
    </w:p>
    <w:p w14:paraId="3EDAA1E6" w14:textId="77777777" w:rsidR="00A746B9" w:rsidRPr="00DE157B" w:rsidRDefault="00A746B9" w:rsidP="009F13C9">
      <w:pPr>
        <w:pStyle w:val="Heading4"/>
      </w:pPr>
      <w:r w:rsidRPr="00DE157B">
        <w:t>Four (4) indicating lamp assemblies complete with tools.</w:t>
      </w:r>
    </w:p>
    <w:p w14:paraId="6481D31D" w14:textId="77777777" w:rsidR="00A746B9" w:rsidRDefault="00A746B9" w:rsidP="009F13C9">
      <w:pPr>
        <w:pStyle w:val="Heading4"/>
      </w:pPr>
      <w:r w:rsidRPr="00DE157B">
        <w:t>Ten (10) indicating lamp bulbs with insertion tool.</w:t>
      </w:r>
    </w:p>
    <w:p w14:paraId="638CE237" w14:textId="77777777" w:rsidR="00375C66" w:rsidRPr="00463381" w:rsidRDefault="00375C66" w:rsidP="00375C66">
      <w:pPr>
        <w:pStyle w:val="Heading2"/>
      </w:pPr>
      <w:r w:rsidRPr="00A746B9">
        <w:t>References</w:t>
      </w:r>
    </w:p>
    <w:p w14:paraId="2ECF3A4A" w14:textId="77777777" w:rsidR="00375C66" w:rsidRDefault="00375C66" w:rsidP="00375C66">
      <w:pPr>
        <w:pStyle w:val="Heading3"/>
      </w:pPr>
      <w:r>
        <w:t xml:space="preserve">The Motor Control </w:t>
      </w:r>
      <w:r w:rsidR="006F053B">
        <w:t>Centre</w:t>
      </w:r>
      <w:r>
        <w:t xml:space="preserve"> (MCC) and all components shall be design</w:t>
      </w:r>
      <w:r w:rsidR="006F053B">
        <w:t>ed</w:t>
      </w:r>
      <w:r>
        <w:t xml:space="preserve">, </w:t>
      </w:r>
      <w:proofErr w:type="gramStart"/>
      <w:r>
        <w:t>manufactured</w:t>
      </w:r>
      <w:proofErr w:type="gramEnd"/>
      <w:r>
        <w:t xml:space="preserve"> and tested in accordance with the latest applicable standards of NEMA, ANSI, CSA and UL 845.</w:t>
      </w:r>
    </w:p>
    <w:p w14:paraId="5EFBE858" w14:textId="77777777" w:rsidR="00375C66" w:rsidRDefault="00375C66" w:rsidP="00375C66">
      <w:pPr>
        <w:pStyle w:val="Heading2"/>
      </w:pPr>
      <w:r>
        <w:t>Design Requirements</w:t>
      </w:r>
    </w:p>
    <w:p w14:paraId="010D7268" w14:textId="77777777" w:rsidR="00375C66" w:rsidRPr="00DE157B" w:rsidRDefault="00375C66" w:rsidP="00375C66">
      <w:pPr>
        <w:pStyle w:val="Heading3"/>
      </w:pPr>
      <w:r>
        <w:t xml:space="preserve">The manufacturer of the MCC shall also be the manufacturer of the motor starters, solid-state reduced voltage starters and variable frequency drives.  Use of third-party supply and assembly for these components in the motor control </w:t>
      </w:r>
      <w:r w:rsidR="006F053B">
        <w:t>centre</w:t>
      </w:r>
      <w:r>
        <w:t xml:space="preserve"> is not acceptable.</w:t>
      </w:r>
    </w:p>
    <w:p w14:paraId="7BEAAB9C" w14:textId="77777777" w:rsidR="00A746B9" w:rsidRPr="00463381" w:rsidRDefault="00A746B9" w:rsidP="00463381">
      <w:pPr>
        <w:pStyle w:val="Heading1"/>
      </w:pPr>
      <w:r w:rsidRPr="00A746B9">
        <w:t>PRODUCTS</w:t>
      </w:r>
    </w:p>
    <w:p w14:paraId="74C689D7" w14:textId="77777777" w:rsidR="00A746B9" w:rsidRPr="00A746B9" w:rsidRDefault="00463381" w:rsidP="003A55F1">
      <w:pPr>
        <w:pStyle w:val="Heading2"/>
      </w:pPr>
      <w:r w:rsidRPr="00A746B9">
        <w:t>Supply Characteristics</w:t>
      </w:r>
    </w:p>
    <w:p w14:paraId="7FA2E062" w14:textId="77777777" w:rsidR="00A746B9" w:rsidRDefault="00FD3496" w:rsidP="003D3BB0">
      <w:pPr>
        <w:pStyle w:val="Heading3"/>
      </w:pPr>
      <w:r>
        <w:t>The MCC shall be rated for the system voltage as indicated on the contract drawings.  The system operating voltage and number of wires shall be as indicated on the drawings.</w:t>
      </w:r>
    </w:p>
    <w:p w14:paraId="2687035E" w14:textId="77777777" w:rsidR="003D3BB0" w:rsidRDefault="003D3BB0" w:rsidP="003D3BB0">
      <w:pPr>
        <w:pStyle w:val="Heading3"/>
      </w:pPr>
      <w:r>
        <w:t>The MCC horizontal and vertical power bus bracing shall be rated to meet or exceed the available fault current as shown on the contract drawings.</w:t>
      </w:r>
    </w:p>
    <w:p w14:paraId="2498F90E" w14:textId="77777777" w:rsidR="003D3BB0" w:rsidRDefault="003D3BB0" w:rsidP="003D3BB0">
      <w:pPr>
        <w:pStyle w:val="Heading3"/>
      </w:pPr>
      <w:r>
        <w:t xml:space="preserve">All MCC units shall have a full rated short-circuit rating that meets or exceeds the available fault current as shown on the contract drawings.  </w:t>
      </w:r>
    </w:p>
    <w:p w14:paraId="1B9741A4" w14:textId="77777777" w:rsidR="00FD3496" w:rsidRPr="00463381" w:rsidRDefault="00FD3496" w:rsidP="00401BA6">
      <w:pPr>
        <w:pStyle w:val="Heading3"/>
      </w:pPr>
      <w:r>
        <w:t xml:space="preserve">All circuit breakers used in the MCC shall have </w:t>
      </w:r>
      <w:proofErr w:type="gramStart"/>
      <w:r>
        <w:t>full-rated</w:t>
      </w:r>
      <w:proofErr w:type="gramEnd"/>
      <w:r>
        <w:t xml:space="preserve"> short-circuit interrupt ratings equivalent to or exceeding the bus fault current rating.</w:t>
      </w:r>
    </w:p>
    <w:p w14:paraId="14BDE2DC" w14:textId="77777777" w:rsidR="00A746B9" w:rsidRPr="00463381" w:rsidRDefault="00FD3496" w:rsidP="003A55F1">
      <w:pPr>
        <w:pStyle w:val="Heading2"/>
      </w:pPr>
      <w:r>
        <w:t>Construction</w:t>
      </w:r>
    </w:p>
    <w:p w14:paraId="53B4C0D3" w14:textId="77777777" w:rsidR="00A746B9" w:rsidRPr="00A746B9" w:rsidRDefault="00A746B9" w:rsidP="00401BA6">
      <w:pPr>
        <w:pStyle w:val="Heading3"/>
      </w:pPr>
      <w:r w:rsidRPr="00A746B9">
        <w:t>Compartmentalized vertical sections with common power busbars.</w:t>
      </w:r>
    </w:p>
    <w:p w14:paraId="5856539D" w14:textId="77777777" w:rsidR="00A746B9" w:rsidRPr="00A746B9" w:rsidRDefault="00A746B9" w:rsidP="00401BA6">
      <w:pPr>
        <w:pStyle w:val="Heading3"/>
      </w:pPr>
      <w:r w:rsidRPr="00A746B9">
        <w:t xml:space="preserve">Floor mounting, free standing, enclosed dead front construction and incorporate vertical buses connected to a horizontal bus.  The </w:t>
      </w:r>
      <w:r w:rsidR="00FD3496">
        <w:t>MCC</w:t>
      </w:r>
      <w:r w:rsidRPr="00A746B9">
        <w:t xml:space="preserve"> </w:t>
      </w:r>
      <w:r w:rsidR="00F825BC">
        <w:t>shall be</w:t>
      </w:r>
      <w:r w:rsidRPr="00A746B9">
        <w:t xml:space="preserve"> designed to permit future section additions or change of units by the user.</w:t>
      </w:r>
    </w:p>
    <w:p w14:paraId="02D29CA2" w14:textId="77777777" w:rsidR="008527EA" w:rsidRDefault="008527EA" w:rsidP="002E3705">
      <w:pPr>
        <w:pStyle w:val="Heading3"/>
      </w:pPr>
      <w:r>
        <w:t>Sections to be 90 inches high, 20-21 inches deep and 20 inches wide, except where larger widths are required.</w:t>
      </w:r>
    </w:p>
    <w:p w14:paraId="64CFAA39" w14:textId="74648FDF" w:rsidR="002E28E1" w:rsidRDefault="002E28E1" w:rsidP="006F053B">
      <w:pPr>
        <w:pStyle w:val="Heading3"/>
      </w:pPr>
      <w:r>
        <w:lastRenderedPageBreak/>
        <w:t xml:space="preserve">The control centre shall consist of vertical sections fabricated of Code gauge steel, </w:t>
      </w:r>
      <w:proofErr w:type="gramStart"/>
      <w:r>
        <w:t>shaped</w:t>
      </w:r>
      <w:proofErr w:type="gramEnd"/>
      <w:r>
        <w:t xml:space="preserve"> and reinforced to form a continuous rigid free standing, enclosed, completely dead front EEMAC 1, which is </w:t>
      </w:r>
      <w:r w:rsidR="008A6AAD">
        <w:t>gasketed</w:t>
      </w:r>
      <w:r>
        <w:t>.</w:t>
      </w:r>
    </w:p>
    <w:p w14:paraId="0DC22F78" w14:textId="77777777" w:rsidR="002E28E1" w:rsidRDefault="002E28E1" w:rsidP="006F053B">
      <w:pPr>
        <w:pStyle w:val="Heading3"/>
      </w:pPr>
      <w:r>
        <w:t>The panels shall be Type "B" construction with all units having individual line and control leads brought to terminal boards suitably located in each starter, and wiring shall conform to EEMAC Class II requirements.</w:t>
      </w:r>
    </w:p>
    <w:p w14:paraId="6DA3C224" w14:textId="77777777" w:rsidR="002E28E1" w:rsidRDefault="002E28E1" w:rsidP="006F053B">
      <w:pPr>
        <w:pStyle w:val="Heading3"/>
      </w:pPr>
      <w:r>
        <w:t>The complete panels shall have adequate ventilation to limit the internal temperature rise to 55</w:t>
      </w:r>
      <w:r w:rsidRPr="002E28E1">
        <w:t>ºC</w:t>
      </w:r>
      <w:r w:rsidRPr="006F053B">
        <w:t>.</w:t>
      </w:r>
    </w:p>
    <w:p w14:paraId="3E5BDE15" w14:textId="77777777" w:rsidR="002E28E1" w:rsidRDefault="002E28E1" w:rsidP="006F053B">
      <w:pPr>
        <w:pStyle w:val="Heading3"/>
      </w:pPr>
      <w:r>
        <w:t>All necessary control transformers, switches, indicating lights, wiring, fuses, interlocks, terminal boards, etc. shall be included to suit the power and control requirements specified herein and/or on the Drawings. All indicating light lamps shall be long life LED type.</w:t>
      </w:r>
    </w:p>
    <w:p w14:paraId="6563A0F8" w14:textId="77777777" w:rsidR="008527EA" w:rsidRPr="00A746B9" w:rsidRDefault="008527EA" w:rsidP="008527EA">
      <w:pPr>
        <w:pStyle w:val="Heading3"/>
      </w:pPr>
      <w:r w:rsidRPr="00A746B9">
        <w:t>Each unit to have complete top and bottom steel plate for isolation between units.</w:t>
      </w:r>
    </w:p>
    <w:p w14:paraId="3A234607" w14:textId="77777777" w:rsidR="00830E86" w:rsidRDefault="00830E86" w:rsidP="00830E86">
      <w:pPr>
        <w:pStyle w:val="Heading3"/>
      </w:pPr>
      <w:r w:rsidRPr="00A746B9">
        <w:t>Vertical wireways for load and control conductors extending full height of vertical sections</w:t>
      </w:r>
      <w:r>
        <w:t>.</w:t>
      </w:r>
    </w:p>
    <w:p w14:paraId="76423EA6" w14:textId="77777777" w:rsidR="002E28E1" w:rsidRDefault="002E28E1" w:rsidP="006F053B">
      <w:pPr>
        <w:pStyle w:val="Heading3"/>
      </w:pPr>
      <w:r>
        <w:t xml:space="preserve">Horizontal wire ways, equipped with cable supports, across top and bottom, extending the full width of the motor control </w:t>
      </w:r>
      <w:proofErr w:type="spellStart"/>
      <w:r>
        <w:t>centre</w:t>
      </w:r>
      <w:proofErr w:type="spellEnd"/>
      <w:r>
        <w:t xml:space="preserve">, isolated from busbars by steel barriers. </w:t>
      </w:r>
    </w:p>
    <w:p w14:paraId="666A6AC7" w14:textId="77777777" w:rsidR="00830E86" w:rsidRDefault="00830E86" w:rsidP="00401BA6">
      <w:pPr>
        <w:pStyle w:val="Heading3"/>
      </w:pPr>
      <w:r w:rsidRPr="00A746B9">
        <w:t xml:space="preserve">Openings, with removable </w:t>
      </w:r>
      <w:proofErr w:type="spellStart"/>
      <w:r w:rsidRPr="00A746B9">
        <w:t>coverplates</w:t>
      </w:r>
      <w:proofErr w:type="spellEnd"/>
      <w:r w:rsidRPr="00A746B9">
        <w:t xml:space="preserve">, </w:t>
      </w:r>
      <w:proofErr w:type="gramStart"/>
      <w:r w:rsidRPr="00A746B9">
        <w:t>in side</w:t>
      </w:r>
      <w:proofErr w:type="gramEnd"/>
      <w:r w:rsidRPr="00A746B9">
        <w:t xml:space="preserve"> of vertical sections for horizontal wiring between sections.</w:t>
      </w:r>
    </w:p>
    <w:p w14:paraId="1B8F3388" w14:textId="77777777" w:rsidR="002E28E1" w:rsidRDefault="002E28E1" w:rsidP="006F053B">
      <w:pPr>
        <w:pStyle w:val="Heading3"/>
      </w:pPr>
      <w:r>
        <w:t>Incoming cables to enter at top and bottom with terminals as indicated</w:t>
      </w:r>
      <w:r w:rsidRPr="00DF7889">
        <w:t xml:space="preserve"> </w:t>
      </w:r>
      <w:r>
        <w:t xml:space="preserve">in the Contract Documents. </w:t>
      </w:r>
      <w:r w:rsidRPr="00930C86">
        <w:rPr>
          <w:rFonts w:cs="Calibri"/>
          <w:b/>
          <w:i/>
          <w:highlight w:val="yellow"/>
        </w:rPr>
        <w:t>[Consultant to confirm]</w:t>
      </w:r>
      <w:r>
        <w:t xml:space="preserve">   </w:t>
      </w:r>
    </w:p>
    <w:p w14:paraId="5FB896B6" w14:textId="77777777" w:rsidR="00830E86" w:rsidRPr="00A746B9" w:rsidRDefault="00830E86" w:rsidP="00401BA6">
      <w:pPr>
        <w:pStyle w:val="Heading3"/>
      </w:pPr>
      <w:r w:rsidRPr="00A746B9">
        <w:t>Incoming cables to enter as indicated.</w:t>
      </w:r>
    </w:p>
    <w:p w14:paraId="477AA7B2" w14:textId="77777777" w:rsidR="00830E86" w:rsidRPr="00A746B9" w:rsidRDefault="00830E86" w:rsidP="00401BA6">
      <w:pPr>
        <w:pStyle w:val="Heading3"/>
      </w:pPr>
      <w:r w:rsidRPr="00A746B9">
        <w:t>Provision for outgoing cables to exit as indicated.</w:t>
      </w:r>
    </w:p>
    <w:p w14:paraId="478040DD" w14:textId="77777777" w:rsidR="00830E86" w:rsidRPr="00A746B9" w:rsidRDefault="00830E86" w:rsidP="00401BA6">
      <w:pPr>
        <w:pStyle w:val="Heading3"/>
      </w:pPr>
      <w:r w:rsidRPr="00A746B9">
        <w:t>Removable lifting means.</w:t>
      </w:r>
    </w:p>
    <w:p w14:paraId="1E453907" w14:textId="77777777" w:rsidR="00830E86" w:rsidRPr="00A746B9" w:rsidRDefault="00830E86" w:rsidP="00401BA6">
      <w:pPr>
        <w:pStyle w:val="Heading3"/>
      </w:pPr>
      <w:r w:rsidRPr="00A746B9">
        <w:t xml:space="preserve">Provision for future extension of both ends of motor control </w:t>
      </w:r>
      <w:proofErr w:type="spellStart"/>
      <w:r w:rsidRPr="00A746B9">
        <w:t>centre</w:t>
      </w:r>
      <w:proofErr w:type="spellEnd"/>
      <w:r w:rsidRPr="00A746B9">
        <w:t xml:space="preserve"> including busbars without need for further drilling, cutting or preparation in field.</w:t>
      </w:r>
    </w:p>
    <w:p w14:paraId="60A973BE" w14:textId="77777777" w:rsidR="008527EA" w:rsidRPr="002A290D" w:rsidRDefault="00830E86" w:rsidP="00401BA6">
      <w:pPr>
        <w:pStyle w:val="Heading3"/>
      </w:pPr>
      <w:r w:rsidRPr="002A290D">
        <w:t>Divide assembly for shipment to site, complete with hardware and instructions for re-assembly.</w:t>
      </w:r>
    </w:p>
    <w:p w14:paraId="5FCA34AF" w14:textId="77777777" w:rsidR="00A746B9" w:rsidRPr="002512BF" w:rsidRDefault="00A746B9" w:rsidP="00401BA6">
      <w:pPr>
        <w:pStyle w:val="Heading3"/>
      </w:pPr>
      <w:r w:rsidRPr="002512BF">
        <w:t>Each MCC shall be provided with a low-voltage control I/O section, allowing for marshalling of all hardwired I/O points (breaker status, field-device status) as indicated on drawings to a common location.</w:t>
      </w:r>
    </w:p>
    <w:p w14:paraId="6B5416A8" w14:textId="77777777" w:rsidR="004C0A88" w:rsidRDefault="00A746B9" w:rsidP="002E3705">
      <w:pPr>
        <w:pStyle w:val="Heading3"/>
      </w:pPr>
      <w:r w:rsidRPr="006F053B">
        <w:t xml:space="preserve">Motor Control </w:t>
      </w:r>
      <w:r w:rsidR="006F053B">
        <w:t>Centre</w:t>
      </w:r>
      <w:r w:rsidRPr="006F053B">
        <w:t xml:space="preserve"> is to provide an integrated hardware, </w:t>
      </w:r>
      <w:proofErr w:type="gramStart"/>
      <w:r w:rsidRPr="006F053B">
        <w:t>software</w:t>
      </w:r>
      <w:proofErr w:type="gramEnd"/>
      <w:r w:rsidRPr="006F053B">
        <w:t xml:space="preserve"> and communication solution. </w:t>
      </w:r>
    </w:p>
    <w:p w14:paraId="13F61941" w14:textId="77777777" w:rsidR="00A746B9" w:rsidRPr="006F053B" w:rsidRDefault="00A746B9" w:rsidP="002E3705">
      <w:pPr>
        <w:pStyle w:val="Heading3"/>
      </w:pPr>
      <w:proofErr w:type="gramStart"/>
      <w:r w:rsidRPr="006F053B">
        <w:t>All of</w:t>
      </w:r>
      <w:proofErr w:type="gramEnd"/>
      <w:r w:rsidRPr="006F053B">
        <w:t xml:space="preserve"> the new MCCs for this project shall </w:t>
      </w:r>
      <w:r w:rsidR="00F44C8F">
        <w:t>include</w:t>
      </w:r>
      <w:r w:rsidR="002A290D" w:rsidRPr="006F053B">
        <w:t xml:space="preserve"> Ethernet/IP network</w:t>
      </w:r>
      <w:r w:rsidR="00F44C8F">
        <w:t xml:space="preserve"> connections for all devices as outlined in the projects contract drawings</w:t>
      </w:r>
      <w:r w:rsidR="002A290D" w:rsidRPr="006F053B">
        <w:t xml:space="preserve">. </w:t>
      </w:r>
      <w:r w:rsidR="004C0A88">
        <w:t xml:space="preserve"> </w:t>
      </w:r>
    </w:p>
    <w:p w14:paraId="63338D94" w14:textId="77777777" w:rsidR="002E28E1" w:rsidRDefault="002E28E1" w:rsidP="006F053B">
      <w:pPr>
        <w:pStyle w:val="Heading2"/>
      </w:pPr>
      <w:r>
        <w:t>Sills</w:t>
      </w:r>
    </w:p>
    <w:p w14:paraId="4BCB6518" w14:textId="77777777" w:rsidR="002E28E1" w:rsidRDefault="002E28E1" w:rsidP="006F053B">
      <w:pPr>
        <w:pStyle w:val="Heading3"/>
      </w:pPr>
      <w:r>
        <w:t xml:space="preserve">Continuous 25 mm channel iron floor sills for mounting bases with 19 mm diameter holes for bolts. </w:t>
      </w:r>
    </w:p>
    <w:p w14:paraId="54F22CFF" w14:textId="77777777" w:rsidR="008527EA" w:rsidRPr="00A746B9" w:rsidRDefault="008527EA" w:rsidP="008527EA">
      <w:pPr>
        <w:pStyle w:val="Heading2"/>
      </w:pPr>
      <w:r w:rsidRPr="00A746B9">
        <w:t>Busbars</w:t>
      </w:r>
    </w:p>
    <w:p w14:paraId="69B52653" w14:textId="77777777" w:rsidR="008527EA" w:rsidRDefault="008527EA" w:rsidP="00830E86">
      <w:pPr>
        <w:pStyle w:val="Heading3"/>
      </w:pPr>
      <w:r w:rsidRPr="00A746B9">
        <w:t>Main horizontal and branch vertical</w:t>
      </w:r>
      <w:r w:rsidR="00830E86">
        <w:t xml:space="preserve"> bus bars shall be tin plated copper.</w:t>
      </w:r>
    </w:p>
    <w:p w14:paraId="658C295F" w14:textId="77777777" w:rsidR="00BB6BF4" w:rsidRDefault="00830E86" w:rsidP="00830E86">
      <w:pPr>
        <w:pStyle w:val="Heading3"/>
      </w:pPr>
      <w:r>
        <w:t>Horizontal bus bar shall b</w:t>
      </w:r>
      <w:r w:rsidR="00367A7E">
        <w:t>e rated as shown on the contract documents</w:t>
      </w:r>
      <w:r w:rsidR="00BB6BF4">
        <w:t>.</w:t>
      </w:r>
    </w:p>
    <w:p w14:paraId="4D1C1EF1" w14:textId="77777777" w:rsidR="00BB6BF4" w:rsidRDefault="00BB6BF4" w:rsidP="00830E86">
      <w:pPr>
        <w:pStyle w:val="Heading3"/>
      </w:pPr>
      <w:r>
        <w:t>Vertical busbar shall be isolated except where necessary to connect to the horizontal bus.</w:t>
      </w:r>
    </w:p>
    <w:p w14:paraId="4ADBDFF0" w14:textId="77777777" w:rsidR="00830E86" w:rsidRPr="003A55F1" w:rsidRDefault="00BB6BF4" w:rsidP="00830E86">
      <w:pPr>
        <w:pStyle w:val="Heading3"/>
      </w:pPr>
      <w:r>
        <w:t xml:space="preserve">Vertical busbar to be rated 600A.   </w:t>
      </w:r>
      <w:r w:rsidRPr="006F053B">
        <w:rPr>
          <w:rFonts w:cs="Calibri"/>
          <w:b/>
          <w:i/>
          <w:highlight w:val="yellow"/>
        </w:rPr>
        <w:t>[</w:t>
      </w:r>
      <w:r w:rsidR="00D002DE" w:rsidRPr="006F053B">
        <w:rPr>
          <w:rFonts w:cs="Calibri"/>
          <w:b/>
          <w:i/>
          <w:highlight w:val="yellow"/>
        </w:rPr>
        <w:t>Consultant</w:t>
      </w:r>
      <w:r w:rsidRPr="006F053B">
        <w:rPr>
          <w:rFonts w:cs="Calibri"/>
          <w:b/>
          <w:i/>
          <w:highlight w:val="yellow"/>
        </w:rPr>
        <w:t xml:space="preserve"> to confirm]</w:t>
      </w:r>
      <w:r>
        <w:t xml:space="preserve">   </w:t>
      </w:r>
    </w:p>
    <w:p w14:paraId="702AD29A" w14:textId="77777777" w:rsidR="008527EA" w:rsidRPr="00A746B9" w:rsidRDefault="008527EA" w:rsidP="00401BA6">
      <w:pPr>
        <w:pStyle w:val="Heading3"/>
      </w:pPr>
      <w:r w:rsidRPr="00A746B9">
        <w:t>No other cables, wires, equipment in main and branch busbar compartments.</w:t>
      </w:r>
    </w:p>
    <w:p w14:paraId="35DE44AC" w14:textId="77777777" w:rsidR="008527EA" w:rsidRPr="003A55F1" w:rsidRDefault="008527EA" w:rsidP="00401BA6">
      <w:pPr>
        <w:pStyle w:val="Heading3"/>
      </w:pPr>
      <w:r w:rsidRPr="00A746B9">
        <w:t>Bus supports: with high dielectric strength, low moisture absorption, high impact material and long creepage surface designed to discourage collection of dust.</w:t>
      </w:r>
    </w:p>
    <w:p w14:paraId="2AFD5586" w14:textId="77777777" w:rsidR="008527EA" w:rsidRPr="003A55F1" w:rsidRDefault="008527EA" w:rsidP="008527EA">
      <w:pPr>
        <w:pStyle w:val="Heading2"/>
      </w:pPr>
      <w:r w:rsidRPr="00A746B9">
        <w:t>Ground Bus</w:t>
      </w:r>
    </w:p>
    <w:p w14:paraId="53C6C3C1" w14:textId="77777777" w:rsidR="008527EA" w:rsidRPr="00A746B9" w:rsidRDefault="008527EA" w:rsidP="00401BA6">
      <w:pPr>
        <w:pStyle w:val="Heading3"/>
      </w:pPr>
      <w:r w:rsidRPr="00A746B9">
        <w:t>Copper ground bus extending entire width of motor control centre, located at bottom.</w:t>
      </w:r>
    </w:p>
    <w:p w14:paraId="0B50A74C" w14:textId="77777777" w:rsidR="008527EA" w:rsidRPr="003A55F1" w:rsidRDefault="008527EA" w:rsidP="00401BA6">
      <w:pPr>
        <w:pStyle w:val="Heading3"/>
      </w:pPr>
      <w:r w:rsidRPr="00A746B9">
        <w:lastRenderedPageBreak/>
        <w:t>Each structure shall contain tin-plated verti</w:t>
      </w:r>
      <w:r w:rsidR="00BB6BF4">
        <w:t>cal ground bus</w:t>
      </w:r>
      <w:r w:rsidRPr="00A746B9">
        <w:t>. The vertical ground bus shall be directly connected to the horizontal ground bus via a tin- plated copper connector. Units shall connect to the vertical bus via a tin-plated copper stab.</w:t>
      </w:r>
    </w:p>
    <w:p w14:paraId="302EBC77" w14:textId="77777777" w:rsidR="008527EA" w:rsidRPr="003A55F1" w:rsidRDefault="008527EA" w:rsidP="008527EA">
      <w:pPr>
        <w:pStyle w:val="Heading2"/>
      </w:pPr>
      <w:r w:rsidRPr="00A746B9">
        <w:t>Starter Unit Compartments</w:t>
      </w:r>
    </w:p>
    <w:p w14:paraId="0C01015E" w14:textId="77777777" w:rsidR="007E4820" w:rsidRDefault="007E4820" w:rsidP="007E4820">
      <w:pPr>
        <w:pStyle w:val="Heading3"/>
      </w:pPr>
      <w:r>
        <w:t xml:space="preserve">Combination starter units shall be full-voltage non-reversing (FVNR) utilizing circuit breakers unless shown otherwise on </w:t>
      </w:r>
      <w:r w:rsidR="00367A7E">
        <w:t>contract documents</w:t>
      </w:r>
      <w:r>
        <w:t>.</w:t>
      </w:r>
    </w:p>
    <w:p w14:paraId="1D9E285A" w14:textId="77777777" w:rsidR="0079064D" w:rsidRDefault="007E4820" w:rsidP="00401BA6">
      <w:pPr>
        <w:pStyle w:val="Heading3"/>
      </w:pPr>
      <w:r>
        <w:t>NEMA size 4</w:t>
      </w:r>
      <w:r w:rsidR="008C2E5D">
        <w:t xml:space="preserve"> FVNR and FVR</w:t>
      </w:r>
      <w:r>
        <w:t xml:space="preserve"> and smaller shall be provided as plug-in type with </w:t>
      </w:r>
      <w:r w:rsidR="0079064D">
        <w:t>self-disconnect.</w:t>
      </w:r>
    </w:p>
    <w:p w14:paraId="577EB6D2" w14:textId="77777777" w:rsidR="0079064D" w:rsidRDefault="0079064D" w:rsidP="00401BA6">
      <w:pPr>
        <w:pStyle w:val="Heading3"/>
      </w:pPr>
      <w:r>
        <w:t>Guide rail supports for units to ensure that stabs make positive contact with vertical bus.</w:t>
      </w:r>
    </w:p>
    <w:p w14:paraId="333883FC" w14:textId="77777777" w:rsidR="0079064D" w:rsidRDefault="0079064D" w:rsidP="0079064D">
      <w:pPr>
        <w:pStyle w:val="Heading3"/>
      </w:pPr>
      <w:r>
        <w:t>Unit mounting</w:t>
      </w:r>
    </w:p>
    <w:p w14:paraId="1A2C3164" w14:textId="77777777" w:rsidR="0079064D" w:rsidRDefault="0079064D" w:rsidP="009F13C9">
      <w:pPr>
        <w:pStyle w:val="Heading4"/>
      </w:pPr>
      <w:r>
        <w:t>Engaged position - unit stabbed into vertical bus.</w:t>
      </w:r>
    </w:p>
    <w:p w14:paraId="2C6F90D0" w14:textId="77777777" w:rsidR="0079064D" w:rsidRDefault="0079064D" w:rsidP="009F13C9">
      <w:pPr>
        <w:pStyle w:val="Heading4"/>
      </w:pPr>
      <w:r>
        <w:t>Withdrawn position - unit isolated from vertical bus but supported by structure. Terminal block accessible for electrical testing of starter.</w:t>
      </w:r>
    </w:p>
    <w:p w14:paraId="4F1339FA" w14:textId="77777777" w:rsidR="0079064D" w:rsidRDefault="0079064D" w:rsidP="009F13C9">
      <w:pPr>
        <w:pStyle w:val="Heading4"/>
      </w:pPr>
      <w:r>
        <w:t>Provision for positive latching in either engaged or withdrawn position and padlocking in withdrawn position.</w:t>
      </w:r>
    </w:p>
    <w:p w14:paraId="2FA4116D" w14:textId="77777777" w:rsidR="0079064D" w:rsidRDefault="0079064D" w:rsidP="009F13C9">
      <w:pPr>
        <w:pStyle w:val="Heading4"/>
      </w:pPr>
      <w:r>
        <w:t xml:space="preserve">Stab-on connectors </w:t>
      </w:r>
      <w:proofErr w:type="gramStart"/>
      <w:r>
        <w:t>free floating silver plated</w:t>
      </w:r>
      <w:proofErr w:type="gramEnd"/>
      <w:r>
        <w:t xml:space="preserve"> clips, self-aligning.</w:t>
      </w:r>
    </w:p>
    <w:p w14:paraId="443D41C3" w14:textId="77777777" w:rsidR="0079064D" w:rsidRDefault="0079064D" w:rsidP="0079064D">
      <w:pPr>
        <w:pStyle w:val="Heading3"/>
      </w:pPr>
      <w:r>
        <w:t>External operating handle of circuit switch interlocked with door to prevent door opening with switch in "on" position. Provision for 3 padlocks to lock operating handle in "off" position and lock door closed.</w:t>
      </w:r>
    </w:p>
    <w:p w14:paraId="7D10B465" w14:textId="77777777" w:rsidR="0079064D" w:rsidRDefault="0079064D" w:rsidP="00401BA6">
      <w:pPr>
        <w:pStyle w:val="Heading3"/>
      </w:pPr>
      <w:r>
        <w:t>Hinge unit doors on same side.</w:t>
      </w:r>
    </w:p>
    <w:p w14:paraId="04E58FBD" w14:textId="77777777" w:rsidR="0079064D" w:rsidRDefault="0079064D" w:rsidP="00065069">
      <w:pPr>
        <w:pStyle w:val="Heading3"/>
      </w:pPr>
      <w:r>
        <w:t>Overload relays</w:t>
      </w:r>
      <w:r w:rsidR="00C535C1">
        <w:t xml:space="preserve"> (when required) to be</w:t>
      </w:r>
      <w:r>
        <w:t xml:space="preserve"> manually re</w:t>
      </w:r>
      <w:r w:rsidR="00C535C1">
        <w:t>set from front with door closed.</w:t>
      </w:r>
      <w:r>
        <w:t xml:space="preserve"> </w:t>
      </w:r>
    </w:p>
    <w:p w14:paraId="75C801AD" w14:textId="77777777" w:rsidR="0079064D" w:rsidRDefault="0079064D" w:rsidP="00401BA6">
      <w:pPr>
        <w:pStyle w:val="Heading3"/>
      </w:pPr>
      <w:r>
        <w:t>Pushbuttons</w:t>
      </w:r>
      <w:r w:rsidR="008D6A71">
        <w:t>,</w:t>
      </w:r>
      <w:r>
        <w:t xml:space="preserve"> potentiometers</w:t>
      </w:r>
      <w:r w:rsidR="00C535C1">
        <w:t>, keypads, displays</w:t>
      </w:r>
      <w:r w:rsidR="008D6A71">
        <w:t>,</w:t>
      </w:r>
      <w:r>
        <w:t xml:space="preserve"> indicati</w:t>
      </w:r>
      <w:r w:rsidR="008D6A71">
        <w:t>on</w:t>
      </w:r>
      <w:r>
        <w:t xml:space="preserve"> lights</w:t>
      </w:r>
      <w:r w:rsidR="00C535C1">
        <w:t>, etc. to be</w:t>
      </w:r>
      <w:r>
        <w:t xml:space="preserve"> mounted on door front.</w:t>
      </w:r>
    </w:p>
    <w:p w14:paraId="14F536A6" w14:textId="77777777" w:rsidR="002512BF" w:rsidRDefault="002512BF" w:rsidP="00401BA6">
      <w:pPr>
        <w:pStyle w:val="Heading3"/>
      </w:pPr>
      <w:r w:rsidRPr="00A95CF7">
        <w:rPr>
          <w:rFonts w:cs="Calibri"/>
        </w:rPr>
        <w:t xml:space="preserve">Control devices mounted on panel door such as </w:t>
      </w:r>
      <w:proofErr w:type="gramStart"/>
      <w:r w:rsidRPr="00A95CF7">
        <w:rPr>
          <w:rFonts w:cs="Calibri"/>
        </w:rPr>
        <w:t>push-buttons</w:t>
      </w:r>
      <w:proofErr w:type="gramEnd"/>
      <w:r w:rsidRPr="00A95CF7">
        <w:rPr>
          <w:rFonts w:cs="Calibri"/>
        </w:rPr>
        <w:t>, selector switches, pilot lights shall be according to the Region of York standards. Refer to Division 16 specifications</w:t>
      </w:r>
      <w:r w:rsidR="004C0A88" w:rsidRPr="00A95CF7">
        <w:rPr>
          <w:rFonts w:cs="Calibri"/>
        </w:rPr>
        <w:t xml:space="preserve"> and contract drawings</w:t>
      </w:r>
      <w:r w:rsidRPr="00A95CF7">
        <w:rPr>
          <w:rFonts w:cs="Calibri"/>
        </w:rPr>
        <w:t xml:space="preserve"> for more details.</w:t>
      </w:r>
    </w:p>
    <w:p w14:paraId="1E3E27E4" w14:textId="77777777" w:rsidR="0079064D" w:rsidRDefault="0079064D" w:rsidP="0079064D">
      <w:pPr>
        <w:pStyle w:val="Heading3"/>
      </w:pPr>
      <w:r>
        <w:t>Devices and components by one manufacturer to facilitate maintenance.</w:t>
      </w:r>
    </w:p>
    <w:p w14:paraId="518D2866" w14:textId="77777777" w:rsidR="00B71919" w:rsidRDefault="00B71919" w:rsidP="0079064D">
      <w:pPr>
        <w:pStyle w:val="Heading3"/>
      </w:pPr>
      <w:r>
        <w:t>Control terminal blocks to be provided in all contactor and starter units.</w:t>
      </w:r>
    </w:p>
    <w:p w14:paraId="2F53B157" w14:textId="77777777" w:rsidR="00B71919" w:rsidRDefault="00B71919" w:rsidP="00401BA6">
      <w:pPr>
        <w:pStyle w:val="Heading3"/>
      </w:pPr>
      <w:r>
        <w:t>Fused control power transformer located within the starter unit when required.</w:t>
      </w:r>
    </w:p>
    <w:p w14:paraId="38C719BE" w14:textId="77777777" w:rsidR="0079064D" w:rsidRDefault="0079064D" w:rsidP="00B71919">
      <w:pPr>
        <w:pStyle w:val="Heading3"/>
      </w:pPr>
      <w:r>
        <w:t xml:space="preserve">Starter requirements per Section </w:t>
      </w:r>
      <w:r w:rsidR="009440E4">
        <w:t xml:space="preserve">16223 </w:t>
      </w:r>
      <w:r w:rsidR="00B71919">
        <w:t>– Motor Starters</w:t>
      </w:r>
      <w:r w:rsidR="009440E4">
        <w:t xml:space="preserve"> up</w:t>
      </w:r>
      <w:r w:rsidR="00B71919">
        <w:t xml:space="preserve"> to 600V.</w:t>
      </w:r>
    </w:p>
    <w:p w14:paraId="49335E45" w14:textId="77777777" w:rsidR="00C535C1" w:rsidRDefault="00C535C1" w:rsidP="00B71919">
      <w:pPr>
        <w:pStyle w:val="Heading3"/>
      </w:pPr>
      <w:r>
        <w:t xml:space="preserve">Reduced Voltage Soft Starter requirements per Section </w:t>
      </w:r>
      <w:r w:rsidR="009440E4">
        <w:t xml:space="preserve">16226 </w:t>
      </w:r>
      <w:r>
        <w:t>– Reduced Voltage Soft Starters</w:t>
      </w:r>
      <w:r w:rsidR="009440E4">
        <w:t xml:space="preserve"> up</w:t>
      </w:r>
      <w:r>
        <w:t xml:space="preserve"> to 600V.</w:t>
      </w:r>
    </w:p>
    <w:p w14:paraId="52B46B83" w14:textId="77777777" w:rsidR="00C535C1" w:rsidRDefault="00C535C1" w:rsidP="00B71919">
      <w:pPr>
        <w:pStyle w:val="Heading3"/>
      </w:pPr>
      <w:r>
        <w:t xml:space="preserve">Variable Frequency Drive requirements per Section </w:t>
      </w:r>
      <w:r w:rsidR="009440E4">
        <w:t xml:space="preserve">16224 </w:t>
      </w:r>
      <w:r>
        <w:t>– Variable Frequency Drives</w:t>
      </w:r>
      <w:r w:rsidR="009440E4">
        <w:t xml:space="preserve"> up</w:t>
      </w:r>
      <w:r>
        <w:t xml:space="preserve"> to 600V.</w:t>
      </w:r>
    </w:p>
    <w:p w14:paraId="6E8D5063" w14:textId="77777777" w:rsidR="00135C55" w:rsidRPr="003A55F1" w:rsidRDefault="00135C55" w:rsidP="00135C55">
      <w:pPr>
        <w:pStyle w:val="Heading2"/>
      </w:pPr>
      <w:r>
        <w:t>Main Circuit Breaker</w:t>
      </w:r>
    </w:p>
    <w:p w14:paraId="3E51D0F6" w14:textId="77777777" w:rsidR="00135C55" w:rsidRDefault="00135C55" w:rsidP="00135C55">
      <w:pPr>
        <w:pStyle w:val="Heading3"/>
      </w:pPr>
      <w:r>
        <w:t xml:space="preserve">Lugs to be sized to accommodate the incoming power conductors as indicated on the contract </w:t>
      </w:r>
      <w:r w:rsidR="00367A7E">
        <w:t>documents</w:t>
      </w:r>
      <w:r>
        <w:t>.</w:t>
      </w:r>
    </w:p>
    <w:p w14:paraId="63CA55E4" w14:textId="77777777" w:rsidR="00135C55" w:rsidRDefault="00135C55" w:rsidP="00B71919">
      <w:pPr>
        <w:pStyle w:val="Heading3"/>
      </w:pPr>
      <w:r>
        <w:t xml:space="preserve">Size frame and trip rating as shown on the </w:t>
      </w:r>
      <w:r w:rsidR="00367A7E">
        <w:t>contract documents</w:t>
      </w:r>
      <w:r>
        <w:t>.</w:t>
      </w:r>
    </w:p>
    <w:p w14:paraId="644DF493" w14:textId="77777777" w:rsidR="00135C55" w:rsidRDefault="00135C55" w:rsidP="00B71919">
      <w:pPr>
        <w:pStyle w:val="Heading3"/>
      </w:pPr>
      <w:r>
        <w:t>The interrupting capacity rating shall meet or exceed the available fault current of the MCC main bus work.</w:t>
      </w:r>
    </w:p>
    <w:p w14:paraId="1DACA90F" w14:textId="77777777" w:rsidR="00135C55" w:rsidRDefault="00135C55" w:rsidP="00B71919">
      <w:pPr>
        <w:pStyle w:val="Heading3"/>
      </w:pPr>
      <w:r>
        <w:t>Provide circuit breaker with thermal magnetic trip unit for 250A and smaller; provide electronic trip unit for 400A and larger frames.</w:t>
      </w:r>
    </w:p>
    <w:p w14:paraId="03DE6F62" w14:textId="77777777" w:rsidR="00135C55" w:rsidRDefault="00135C55" w:rsidP="00B71919">
      <w:pPr>
        <w:pStyle w:val="Heading3"/>
      </w:pPr>
      <w:r>
        <w:t xml:space="preserve">Provide removable protective </w:t>
      </w:r>
      <w:r w:rsidR="000F4AB8">
        <w:t>barrier to reduce the possibility of incidental contact with the line terminals.</w:t>
      </w:r>
    </w:p>
    <w:p w14:paraId="0763A84B" w14:textId="77777777" w:rsidR="000F4AB8" w:rsidRDefault="000F4AB8" w:rsidP="00B71919">
      <w:pPr>
        <w:pStyle w:val="Heading3"/>
      </w:pPr>
      <w:r>
        <w:t>For circuit breakers rated 1000A and above, on Wye connected systems with a solidly grounded neutral, provide integrated ground fault protection with adjustable pick-up and adjustable time delay.</w:t>
      </w:r>
    </w:p>
    <w:p w14:paraId="153C06BD" w14:textId="77777777" w:rsidR="000F4AB8" w:rsidRPr="003A55F1" w:rsidRDefault="000F4AB8" w:rsidP="000F4AB8">
      <w:pPr>
        <w:pStyle w:val="Heading2"/>
      </w:pPr>
      <w:r>
        <w:lastRenderedPageBreak/>
        <w:t>Feeder Circuit Breakers</w:t>
      </w:r>
    </w:p>
    <w:p w14:paraId="3ADB2AB2" w14:textId="77777777" w:rsidR="000F4AB8" w:rsidRDefault="000F4AB8" w:rsidP="000F4AB8">
      <w:pPr>
        <w:pStyle w:val="Heading3"/>
      </w:pPr>
      <w:r>
        <w:t>The interrupting capacity rating shall meet or exceed the available fault current of the MCC main bus work.</w:t>
      </w:r>
    </w:p>
    <w:p w14:paraId="0501C4B0" w14:textId="77777777" w:rsidR="000F4AB8" w:rsidRDefault="000F4AB8" w:rsidP="00401BA6">
      <w:pPr>
        <w:pStyle w:val="Heading3"/>
      </w:pPr>
      <w:r>
        <w:t>Provide circuit breaker with thermal magnetic trip unit for 250A and smaller; provide electronic trip unit for 400A and larger frames.</w:t>
      </w:r>
    </w:p>
    <w:p w14:paraId="2FE33522" w14:textId="77777777" w:rsidR="00C535C1" w:rsidRPr="00C535C1" w:rsidRDefault="00C535C1" w:rsidP="00C535C1">
      <w:pPr>
        <w:pStyle w:val="Heading2"/>
      </w:pPr>
      <w:r w:rsidRPr="00C535C1">
        <w:t>Metering</w:t>
      </w:r>
    </w:p>
    <w:p w14:paraId="3A7A1EBC" w14:textId="77777777" w:rsidR="00C535C1" w:rsidRDefault="00135C55" w:rsidP="00C535C1">
      <w:pPr>
        <w:pStyle w:val="Heading3"/>
      </w:pPr>
      <w:r>
        <w:t>Where indicated on the drawings, provide a separate, owner metering compartment with front hinged door.</w:t>
      </w:r>
    </w:p>
    <w:p w14:paraId="79F9F3C6" w14:textId="77777777" w:rsidR="00135C55" w:rsidRPr="00C535C1" w:rsidRDefault="00135C55" w:rsidP="00401BA6">
      <w:pPr>
        <w:pStyle w:val="Heading3"/>
      </w:pPr>
      <w:r>
        <w:t>Provide necessary current transformers and potential transformers including secondary fuses with disconnecting means.</w:t>
      </w:r>
    </w:p>
    <w:p w14:paraId="0509FF33" w14:textId="77777777" w:rsidR="00C535C1" w:rsidRDefault="00C535C1" w:rsidP="00C535C1">
      <w:pPr>
        <w:pStyle w:val="Heading3"/>
      </w:pPr>
      <w:r>
        <w:t xml:space="preserve">Utility metering compartments sized to/conforming to local utility requirements. </w:t>
      </w:r>
      <w:r w:rsidRPr="001B0129">
        <w:rPr>
          <w:rFonts w:cs="Calibri"/>
          <w:b/>
          <w:i/>
          <w:highlight w:val="yellow"/>
        </w:rPr>
        <w:t>[</w:t>
      </w:r>
      <w:r w:rsidR="00D002DE" w:rsidRPr="001B0129">
        <w:rPr>
          <w:rFonts w:cs="Calibri"/>
          <w:b/>
          <w:i/>
          <w:highlight w:val="yellow"/>
        </w:rPr>
        <w:t>Consultant</w:t>
      </w:r>
      <w:r w:rsidRPr="001B0129">
        <w:rPr>
          <w:rFonts w:cs="Calibri"/>
          <w:b/>
          <w:i/>
          <w:highlight w:val="yellow"/>
        </w:rPr>
        <w:t xml:space="preserve"> to confirm]</w:t>
      </w:r>
      <w:r>
        <w:t xml:space="preserve">    </w:t>
      </w:r>
    </w:p>
    <w:p w14:paraId="6B8FFC33" w14:textId="77777777" w:rsidR="000F4AB8" w:rsidRPr="00367A7E" w:rsidRDefault="00367A7E" w:rsidP="00367A7E">
      <w:pPr>
        <w:pStyle w:val="Heading2"/>
      </w:pPr>
      <w:r w:rsidRPr="000F4AB8">
        <w:t>Equipment Identification</w:t>
      </w:r>
    </w:p>
    <w:p w14:paraId="0DCB24F8" w14:textId="50F05632" w:rsidR="000F4AB8" w:rsidRPr="000F4AB8" w:rsidRDefault="000F4AB8" w:rsidP="00401BA6">
      <w:pPr>
        <w:pStyle w:val="Heading3"/>
      </w:pPr>
      <w:r w:rsidRPr="000F4AB8">
        <w:t xml:space="preserve">Provide equipment identification in accordance with Section 16010 – Electrical </w:t>
      </w:r>
      <w:r w:rsidR="00CC7B15">
        <w:t xml:space="preserve">General </w:t>
      </w:r>
      <w:r w:rsidRPr="000F4AB8">
        <w:t>Requirements.</w:t>
      </w:r>
    </w:p>
    <w:p w14:paraId="4555FC0F" w14:textId="77777777" w:rsidR="000F4AB8" w:rsidRPr="000F4AB8" w:rsidRDefault="0068069E" w:rsidP="009F13C9">
      <w:pPr>
        <w:pStyle w:val="Heading4"/>
      </w:pPr>
      <w:r>
        <w:t>MCC</w:t>
      </w:r>
      <w:r w:rsidR="000F4AB8" w:rsidRPr="000F4AB8">
        <w:t xml:space="preserve"> main nameplate: size </w:t>
      </w:r>
      <w:r w:rsidR="00CC7B15">
        <w:t xml:space="preserve">3” x 7”, </w:t>
      </w:r>
      <w:r w:rsidR="004760B8">
        <w:t>1” high lettering, engraved as indicated</w:t>
      </w:r>
      <w:r w:rsidR="000F4AB8" w:rsidRPr="000F4AB8">
        <w:t>.</w:t>
      </w:r>
    </w:p>
    <w:p w14:paraId="0EB3AD9C" w14:textId="77777777" w:rsidR="000F4AB8" w:rsidRPr="000F4AB8" w:rsidRDefault="000F4AB8" w:rsidP="009F13C9">
      <w:pPr>
        <w:pStyle w:val="Heading4"/>
      </w:pPr>
      <w:r w:rsidRPr="000F4AB8">
        <w:t xml:space="preserve">Individual compartment nameplates: size </w:t>
      </w:r>
      <w:r w:rsidR="004760B8">
        <w:t>1” x 2.5”</w:t>
      </w:r>
      <w:r w:rsidRPr="000F4AB8">
        <w:t>,</w:t>
      </w:r>
      <w:r w:rsidR="004760B8">
        <w:t xml:space="preserve"> 0.125” high lettering</w:t>
      </w:r>
      <w:r w:rsidRPr="000F4AB8">
        <w:t xml:space="preserve"> engraved as indicated.</w:t>
      </w:r>
    </w:p>
    <w:p w14:paraId="1E17EB34" w14:textId="77777777" w:rsidR="000F4AB8" w:rsidRPr="008A6AAD" w:rsidRDefault="00DE157B" w:rsidP="008A6AAD">
      <w:pPr>
        <w:pStyle w:val="Heading2"/>
      </w:pPr>
      <w:r w:rsidRPr="008A6AAD">
        <w:t>Finishes</w:t>
      </w:r>
    </w:p>
    <w:p w14:paraId="16A6DFD8" w14:textId="1EB7DEC2" w:rsidR="000F4AB8" w:rsidRPr="000F4AB8" w:rsidRDefault="000F4AB8" w:rsidP="00401BA6">
      <w:pPr>
        <w:pStyle w:val="Heading3"/>
      </w:pPr>
      <w:r w:rsidRPr="000F4AB8">
        <w:t>Apply finishes in accordance w</w:t>
      </w:r>
      <w:r>
        <w:t xml:space="preserve">ith Section 16010 </w:t>
      </w:r>
      <w:r w:rsidR="008A6AAD">
        <w:t>–</w:t>
      </w:r>
      <w:r>
        <w:t xml:space="preserve"> Electrical</w:t>
      </w:r>
      <w:r w:rsidR="008A6AAD">
        <w:t xml:space="preserve"> </w:t>
      </w:r>
      <w:r>
        <w:t>General Requirements</w:t>
      </w:r>
      <w:r w:rsidRPr="000F4AB8">
        <w:t>.</w:t>
      </w:r>
    </w:p>
    <w:p w14:paraId="1AE60C8E" w14:textId="77777777" w:rsidR="008527EA" w:rsidRDefault="000F4AB8" w:rsidP="0068069E">
      <w:pPr>
        <w:pStyle w:val="Heading3"/>
      </w:pPr>
      <w:r w:rsidRPr="000F4AB8">
        <w:t xml:space="preserve">Paint </w:t>
      </w:r>
      <w:r w:rsidR="0068069E">
        <w:t>MCC</w:t>
      </w:r>
      <w:r w:rsidRPr="000F4AB8">
        <w:t xml:space="preserve"> exterior light grey and interiors white.</w:t>
      </w:r>
    </w:p>
    <w:p w14:paraId="067C6813" w14:textId="77777777" w:rsidR="00B42FB0" w:rsidRDefault="00B42FB0" w:rsidP="009F13C9">
      <w:pPr>
        <w:pStyle w:val="Heading2"/>
      </w:pPr>
      <w:r>
        <w:t>Surge Suppression</w:t>
      </w:r>
    </w:p>
    <w:p w14:paraId="6DB15520" w14:textId="77777777" w:rsidR="00B42FB0" w:rsidRDefault="00B42FB0" w:rsidP="001B0129">
      <w:pPr>
        <w:pStyle w:val="Heading3"/>
      </w:pPr>
      <w:r>
        <w:t>Refer to Specification 16289 for requirements.</w:t>
      </w:r>
    </w:p>
    <w:p w14:paraId="471B9D9E" w14:textId="77777777" w:rsidR="00367A7E" w:rsidRPr="009341ED" w:rsidRDefault="00E00F8E" w:rsidP="00367A7E">
      <w:pPr>
        <w:pStyle w:val="Heading2"/>
      </w:pPr>
      <w:r>
        <w:t xml:space="preserve">Non-Intelligent Motor Control </w:t>
      </w:r>
      <w:proofErr w:type="spellStart"/>
      <w:r>
        <w:t>Centres</w:t>
      </w:r>
      <w:proofErr w:type="spellEnd"/>
    </w:p>
    <w:p w14:paraId="097A8CF2" w14:textId="77777777" w:rsidR="00E00F8E" w:rsidRDefault="00E00F8E" w:rsidP="00367A7E">
      <w:pPr>
        <w:pStyle w:val="Heading3"/>
      </w:pPr>
      <w:r>
        <w:t>Acceptable Manufacturers</w:t>
      </w:r>
    </w:p>
    <w:p w14:paraId="3D7DCB86" w14:textId="77777777" w:rsidR="001B0129" w:rsidRPr="00A95CF7" w:rsidRDefault="001B0129" w:rsidP="009F13C9">
      <w:pPr>
        <w:pStyle w:val="Heading4"/>
      </w:pPr>
      <w:r w:rsidRPr="00A95CF7">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1B0129" w:rsidRPr="00456828" w14:paraId="3AA2C9AB" w14:textId="77777777" w:rsidTr="00554A78">
        <w:tc>
          <w:tcPr>
            <w:tcW w:w="2448" w:type="dxa"/>
            <w:tcBorders>
              <w:top w:val="single" w:sz="8" w:space="0" w:color="000000"/>
              <w:left w:val="single" w:sz="8" w:space="0" w:color="000000"/>
              <w:bottom w:val="single" w:sz="18" w:space="0" w:color="000000"/>
              <w:right w:val="single" w:sz="8" w:space="0" w:color="000000"/>
            </w:tcBorders>
          </w:tcPr>
          <w:p w14:paraId="1DF5A295" w14:textId="77777777" w:rsidR="001B0129" w:rsidRPr="00A95CF7" w:rsidRDefault="001B0129" w:rsidP="009F13C9">
            <w:pPr>
              <w:pStyle w:val="Heading4"/>
              <w:numPr>
                <w:ilvl w:val="0"/>
                <w:numId w:val="0"/>
              </w:numPr>
              <w:ind w:left="180"/>
              <w:rPr>
                <w:rFonts w:eastAsia="Arial Unicode MS"/>
              </w:rPr>
            </w:pPr>
          </w:p>
        </w:tc>
        <w:tc>
          <w:tcPr>
            <w:tcW w:w="3672" w:type="dxa"/>
            <w:tcBorders>
              <w:top w:val="single" w:sz="8" w:space="0" w:color="000000"/>
              <w:left w:val="single" w:sz="8" w:space="0" w:color="000000"/>
              <w:bottom w:val="single" w:sz="18" w:space="0" w:color="000000"/>
              <w:right w:val="single" w:sz="8" w:space="0" w:color="000000"/>
            </w:tcBorders>
          </w:tcPr>
          <w:p w14:paraId="736AEBDE" w14:textId="77777777" w:rsidR="001B0129" w:rsidRPr="00A95CF7" w:rsidRDefault="001B0129" w:rsidP="00B02F32">
            <w:pPr>
              <w:pStyle w:val="Heading4"/>
              <w:numPr>
                <w:ilvl w:val="0"/>
                <w:numId w:val="0"/>
              </w:numPr>
              <w:ind w:left="180"/>
              <w:rPr>
                <w:rFonts w:eastAsia="Arial Unicode MS"/>
              </w:rPr>
            </w:pPr>
            <w:r w:rsidRPr="00A95CF7">
              <w:rPr>
                <w:rFonts w:eastAsia="Arial Unicode MS"/>
              </w:rPr>
              <w:t>Manufacturer</w:t>
            </w:r>
          </w:p>
        </w:tc>
        <w:tc>
          <w:tcPr>
            <w:tcW w:w="3258" w:type="dxa"/>
            <w:tcBorders>
              <w:top w:val="single" w:sz="8" w:space="0" w:color="000000"/>
              <w:left w:val="single" w:sz="8" w:space="0" w:color="000000"/>
              <w:bottom w:val="single" w:sz="18" w:space="0" w:color="000000"/>
              <w:right w:val="single" w:sz="8" w:space="0" w:color="000000"/>
            </w:tcBorders>
          </w:tcPr>
          <w:p w14:paraId="67E79743" w14:textId="77777777" w:rsidR="001B0129" w:rsidRPr="00A95CF7" w:rsidRDefault="001B0129" w:rsidP="00D35894">
            <w:pPr>
              <w:pStyle w:val="Heading4"/>
              <w:numPr>
                <w:ilvl w:val="0"/>
                <w:numId w:val="0"/>
              </w:numPr>
              <w:ind w:left="180"/>
              <w:rPr>
                <w:rFonts w:eastAsia="Arial Unicode MS"/>
              </w:rPr>
            </w:pPr>
            <w:r w:rsidRPr="00A95CF7">
              <w:rPr>
                <w:rFonts w:eastAsia="Arial Unicode MS"/>
              </w:rPr>
              <w:t>Model</w:t>
            </w:r>
          </w:p>
        </w:tc>
      </w:tr>
      <w:tr w:rsidR="001B0129" w:rsidRPr="00456828" w14:paraId="66D3ACE9" w14:textId="77777777" w:rsidTr="00554A78">
        <w:tc>
          <w:tcPr>
            <w:tcW w:w="2448" w:type="dxa"/>
            <w:tcBorders>
              <w:top w:val="single" w:sz="18" w:space="0" w:color="000000"/>
            </w:tcBorders>
          </w:tcPr>
          <w:p w14:paraId="121F8748" w14:textId="77777777" w:rsidR="001B0129" w:rsidRPr="00A95CF7" w:rsidRDefault="001B0129" w:rsidP="009F13C9">
            <w:pPr>
              <w:pStyle w:val="Heading4"/>
              <w:numPr>
                <w:ilvl w:val="0"/>
                <w:numId w:val="0"/>
              </w:numPr>
              <w:ind w:left="180"/>
              <w:rPr>
                <w:rFonts w:eastAsia="Arial Unicode MS"/>
              </w:rPr>
            </w:pPr>
            <w:r w:rsidRPr="00A95CF7">
              <w:rPr>
                <w:rFonts w:eastAsia="Arial Unicode MS"/>
              </w:rPr>
              <w:t>1</w:t>
            </w:r>
          </w:p>
        </w:tc>
        <w:tc>
          <w:tcPr>
            <w:tcW w:w="3672" w:type="dxa"/>
            <w:tcBorders>
              <w:top w:val="single" w:sz="18" w:space="0" w:color="000000"/>
            </w:tcBorders>
          </w:tcPr>
          <w:p w14:paraId="5E9586AF" w14:textId="77777777" w:rsidR="001B0129" w:rsidRPr="00A95CF7" w:rsidRDefault="001B0129" w:rsidP="00B02F32">
            <w:pPr>
              <w:pStyle w:val="Heading4"/>
              <w:numPr>
                <w:ilvl w:val="0"/>
                <w:numId w:val="0"/>
              </w:numPr>
              <w:ind w:left="180"/>
              <w:rPr>
                <w:rFonts w:eastAsia="Arial Unicode MS"/>
              </w:rPr>
            </w:pPr>
            <w:r w:rsidRPr="00A95CF7">
              <w:t>Allen Bradley</w:t>
            </w:r>
          </w:p>
        </w:tc>
        <w:tc>
          <w:tcPr>
            <w:tcW w:w="3258" w:type="dxa"/>
            <w:tcBorders>
              <w:top w:val="single" w:sz="18" w:space="0" w:color="000000"/>
            </w:tcBorders>
          </w:tcPr>
          <w:p w14:paraId="295CC3E3" w14:textId="77777777" w:rsidR="001B0129" w:rsidRPr="00A95CF7" w:rsidRDefault="001B0129" w:rsidP="00D35894">
            <w:pPr>
              <w:pStyle w:val="Heading4"/>
              <w:numPr>
                <w:ilvl w:val="0"/>
                <w:numId w:val="0"/>
              </w:numPr>
              <w:ind w:left="180"/>
              <w:rPr>
                <w:rFonts w:eastAsia="Arial Unicode MS"/>
              </w:rPr>
            </w:pPr>
            <w:r w:rsidRPr="00A95CF7">
              <w:rPr>
                <w:rFonts w:eastAsia="Arial Unicode MS"/>
              </w:rPr>
              <w:t>Centerline 2100</w:t>
            </w:r>
          </w:p>
        </w:tc>
      </w:tr>
      <w:tr w:rsidR="001B0129" w:rsidRPr="00456828" w14:paraId="7B7F7C0C" w14:textId="77777777" w:rsidTr="00554A78">
        <w:tc>
          <w:tcPr>
            <w:tcW w:w="2448" w:type="dxa"/>
          </w:tcPr>
          <w:p w14:paraId="619D517E" w14:textId="77777777" w:rsidR="001B0129" w:rsidRPr="00A95CF7" w:rsidRDefault="001B0129" w:rsidP="009F13C9">
            <w:pPr>
              <w:pStyle w:val="Heading4"/>
              <w:numPr>
                <w:ilvl w:val="0"/>
                <w:numId w:val="0"/>
              </w:numPr>
              <w:ind w:left="180"/>
              <w:rPr>
                <w:rFonts w:eastAsia="Arial Unicode MS"/>
              </w:rPr>
            </w:pPr>
            <w:r w:rsidRPr="00A95CF7">
              <w:rPr>
                <w:rFonts w:eastAsia="Arial Unicode MS"/>
              </w:rPr>
              <w:t>2</w:t>
            </w:r>
          </w:p>
        </w:tc>
        <w:tc>
          <w:tcPr>
            <w:tcW w:w="3672" w:type="dxa"/>
          </w:tcPr>
          <w:p w14:paraId="6B4C295C" w14:textId="77777777" w:rsidR="001B0129" w:rsidRPr="00A95CF7" w:rsidRDefault="001B0129" w:rsidP="00B02F32">
            <w:pPr>
              <w:pStyle w:val="Heading4"/>
              <w:numPr>
                <w:ilvl w:val="0"/>
                <w:numId w:val="0"/>
              </w:numPr>
              <w:ind w:left="180"/>
              <w:rPr>
                <w:rFonts w:eastAsia="Arial Unicode MS"/>
              </w:rPr>
            </w:pPr>
            <w:r w:rsidRPr="00A95CF7">
              <w:t>Eaton</w:t>
            </w:r>
          </w:p>
        </w:tc>
        <w:tc>
          <w:tcPr>
            <w:tcW w:w="3258" w:type="dxa"/>
          </w:tcPr>
          <w:p w14:paraId="63DB9F69" w14:textId="77777777" w:rsidR="001B0129" w:rsidRPr="00A95CF7" w:rsidRDefault="001B0129" w:rsidP="00D35894">
            <w:pPr>
              <w:pStyle w:val="Heading4"/>
              <w:numPr>
                <w:ilvl w:val="0"/>
                <w:numId w:val="0"/>
              </w:numPr>
              <w:ind w:left="180"/>
              <w:rPr>
                <w:rFonts w:eastAsia="Arial Unicode MS"/>
              </w:rPr>
            </w:pPr>
            <w:r w:rsidRPr="00A95CF7">
              <w:rPr>
                <w:rFonts w:eastAsia="Arial Unicode MS"/>
              </w:rPr>
              <w:t>Freedom 2100</w:t>
            </w:r>
          </w:p>
        </w:tc>
      </w:tr>
      <w:tr w:rsidR="00D613EF" w:rsidRPr="00456828" w14:paraId="682FE4E7" w14:textId="77777777" w:rsidTr="00554A78">
        <w:tc>
          <w:tcPr>
            <w:tcW w:w="2448" w:type="dxa"/>
          </w:tcPr>
          <w:p w14:paraId="64C6D0B1" w14:textId="77777777" w:rsidR="00D613EF" w:rsidRPr="00A95CF7" w:rsidRDefault="00D613EF" w:rsidP="009F13C9">
            <w:pPr>
              <w:pStyle w:val="Heading4"/>
              <w:numPr>
                <w:ilvl w:val="0"/>
                <w:numId w:val="0"/>
              </w:numPr>
              <w:ind w:left="180"/>
              <w:rPr>
                <w:rFonts w:eastAsia="Arial Unicode MS"/>
              </w:rPr>
            </w:pPr>
            <w:r>
              <w:rPr>
                <w:rFonts w:eastAsia="Arial Unicode MS"/>
              </w:rPr>
              <w:t>3</w:t>
            </w:r>
          </w:p>
        </w:tc>
        <w:tc>
          <w:tcPr>
            <w:tcW w:w="3672" w:type="dxa"/>
          </w:tcPr>
          <w:p w14:paraId="3A410BB7" w14:textId="77777777" w:rsidR="00D613EF" w:rsidRPr="00A95CF7" w:rsidRDefault="00D613EF" w:rsidP="00B02F32">
            <w:pPr>
              <w:pStyle w:val="Heading4"/>
              <w:numPr>
                <w:ilvl w:val="0"/>
                <w:numId w:val="0"/>
              </w:numPr>
              <w:ind w:left="180"/>
            </w:pPr>
            <w:r>
              <w:t>ABB</w:t>
            </w:r>
          </w:p>
        </w:tc>
        <w:tc>
          <w:tcPr>
            <w:tcW w:w="3258" w:type="dxa"/>
          </w:tcPr>
          <w:p w14:paraId="6C6B3728" w14:textId="77777777" w:rsidR="00D613EF" w:rsidRPr="00A95CF7" w:rsidRDefault="00D613EF" w:rsidP="00D35894">
            <w:pPr>
              <w:pStyle w:val="Heading4"/>
              <w:numPr>
                <w:ilvl w:val="0"/>
                <w:numId w:val="0"/>
              </w:numPr>
              <w:ind w:left="180"/>
              <w:rPr>
                <w:rFonts w:eastAsia="Arial Unicode MS"/>
              </w:rPr>
            </w:pPr>
            <w:proofErr w:type="spellStart"/>
            <w:r>
              <w:t>Reliagear</w:t>
            </w:r>
            <w:proofErr w:type="spellEnd"/>
            <w:r>
              <w:t xml:space="preserve"> LV MCC</w:t>
            </w:r>
          </w:p>
        </w:tc>
      </w:tr>
      <w:tr w:rsidR="00D613EF" w:rsidRPr="00456828" w14:paraId="031C44CF" w14:textId="77777777" w:rsidTr="00554A78">
        <w:tc>
          <w:tcPr>
            <w:tcW w:w="2448" w:type="dxa"/>
          </w:tcPr>
          <w:p w14:paraId="106D5700" w14:textId="77777777" w:rsidR="00D613EF" w:rsidRPr="00A95CF7" w:rsidRDefault="00D613EF" w:rsidP="009F13C9">
            <w:pPr>
              <w:pStyle w:val="Heading4"/>
              <w:numPr>
                <w:ilvl w:val="0"/>
                <w:numId w:val="0"/>
              </w:numPr>
              <w:ind w:left="180"/>
              <w:rPr>
                <w:rFonts w:eastAsia="Arial Unicode MS"/>
              </w:rPr>
            </w:pPr>
            <w:r>
              <w:rPr>
                <w:rFonts w:eastAsia="Arial Unicode MS"/>
              </w:rPr>
              <w:t>4</w:t>
            </w:r>
          </w:p>
        </w:tc>
        <w:tc>
          <w:tcPr>
            <w:tcW w:w="3672" w:type="dxa"/>
          </w:tcPr>
          <w:p w14:paraId="4DAF4FC0" w14:textId="77777777" w:rsidR="00D613EF" w:rsidRPr="00A95CF7" w:rsidRDefault="00D613EF" w:rsidP="00B02F32">
            <w:pPr>
              <w:pStyle w:val="Heading4"/>
              <w:numPr>
                <w:ilvl w:val="0"/>
                <w:numId w:val="0"/>
              </w:numPr>
              <w:ind w:left="180"/>
              <w:rPr>
                <w:rFonts w:eastAsia="Arial Unicode MS"/>
              </w:rPr>
            </w:pPr>
            <w:r>
              <w:rPr>
                <w:rFonts w:eastAsia="Arial Unicode MS"/>
              </w:rPr>
              <w:t>Or</w:t>
            </w:r>
            <w:r w:rsidRPr="00A95CF7">
              <w:rPr>
                <w:rFonts w:eastAsia="Arial Unicode MS"/>
              </w:rPr>
              <w:t xml:space="preserve"> Equivalent</w:t>
            </w:r>
          </w:p>
        </w:tc>
        <w:tc>
          <w:tcPr>
            <w:tcW w:w="3258" w:type="dxa"/>
          </w:tcPr>
          <w:p w14:paraId="59934DCB" w14:textId="77777777" w:rsidR="00D613EF" w:rsidRPr="00A95CF7" w:rsidRDefault="00D613EF" w:rsidP="00D35894">
            <w:pPr>
              <w:pStyle w:val="Heading4"/>
              <w:numPr>
                <w:ilvl w:val="0"/>
                <w:numId w:val="0"/>
              </w:numPr>
              <w:ind w:left="180"/>
              <w:rPr>
                <w:rFonts w:eastAsia="Arial Unicode MS"/>
              </w:rPr>
            </w:pPr>
          </w:p>
        </w:tc>
      </w:tr>
    </w:tbl>
    <w:p w14:paraId="6E88676D" w14:textId="77777777" w:rsidR="001B0129" w:rsidRDefault="001B0129" w:rsidP="00B02F32">
      <w:pPr>
        <w:pStyle w:val="Heading4"/>
        <w:numPr>
          <w:ilvl w:val="0"/>
          <w:numId w:val="0"/>
        </w:numPr>
      </w:pPr>
    </w:p>
    <w:p w14:paraId="01F4C394" w14:textId="77777777" w:rsidR="001B0129" w:rsidRPr="00A95CF7" w:rsidRDefault="001B0129" w:rsidP="009F13C9">
      <w:pPr>
        <w:pStyle w:val="Heading4"/>
      </w:pPr>
      <w:r w:rsidRPr="00A95CF7">
        <w:t xml:space="preserve">Where an alternate manufacturer is provided, they shall meet the performance specifications of the first named manufacturer. </w:t>
      </w:r>
    </w:p>
    <w:p w14:paraId="25FFBC70" w14:textId="77777777" w:rsidR="001B0129" w:rsidRPr="00A95CF7" w:rsidRDefault="001B0129" w:rsidP="009F13C9">
      <w:pPr>
        <w:pStyle w:val="Heading4"/>
      </w:pPr>
      <w:r w:rsidRPr="00A95CF7">
        <w:t xml:space="preserve">The Contractor shall select the appropriate options to suit the application and the requirements of the Section. </w:t>
      </w:r>
    </w:p>
    <w:p w14:paraId="5EECECF4" w14:textId="77777777" w:rsidR="00367A7E" w:rsidRPr="00E00F8E" w:rsidRDefault="00820BE9" w:rsidP="00E00F8E">
      <w:pPr>
        <w:pStyle w:val="Heading3"/>
        <w:rPr>
          <w:u w:val="single"/>
        </w:rPr>
      </w:pPr>
      <w:r>
        <w:rPr>
          <w:u w:val="single"/>
        </w:rPr>
        <w:br w:type="page"/>
      </w:r>
      <w:r w:rsidR="00367A7E" w:rsidRPr="00E00F8E">
        <w:rPr>
          <w:u w:val="single"/>
        </w:rPr>
        <w:lastRenderedPageBreak/>
        <w:t xml:space="preserve">Non-Intelligent Motor Control </w:t>
      </w:r>
      <w:proofErr w:type="spellStart"/>
      <w:r w:rsidR="00367A7E" w:rsidRPr="00E00F8E">
        <w:rPr>
          <w:u w:val="single"/>
        </w:rPr>
        <w:t>Centres</w:t>
      </w:r>
      <w:proofErr w:type="spellEnd"/>
    </w:p>
    <w:p w14:paraId="424B3C6F" w14:textId="77777777" w:rsidR="00367A7E" w:rsidRPr="00A95CF7" w:rsidRDefault="00367A7E" w:rsidP="009F13C9">
      <w:pPr>
        <w:pStyle w:val="BodyText"/>
        <w:ind w:firstLine="720"/>
        <w:rPr>
          <w:rFonts w:ascii="Calibri" w:hAnsi="Calibri" w:cs="Calibri"/>
        </w:rPr>
      </w:pPr>
      <w:r w:rsidRPr="00A95CF7">
        <w:rPr>
          <w:rFonts w:ascii="Calibri" w:hAnsi="Calibri" w:cs="Calibri"/>
        </w:rPr>
        <w:t>First Named Manufacturer:</w:t>
      </w:r>
    </w:p>
    <w:tbl>
      <w:tblPr>
        <w:tblW w:w="8778" w:type="dxa"/>
        <w:tblInd w:w="743" w:type="dxa"/>
        <w:tblBorders>
          <w:top w:val="double" w:sz="6" w:space="0" w:color="auto"/>
          <w:left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367A7E" w:rsidRPr="00456828" w14:paraId="196DDF6A" w14:textId="77777777" w:rsidTr="001B0129">
        <w:trPr>
          <w:trHeight w:hRule="exact" w:val="288"/>
        </w:trPr>
        <w:tc>
          <w:tcPr>
            <w:tcW w:w="2824" w:type="dxa"/>
            <w:shd w:val="clear" w:color="auto" w:fill="E6E6E6"/>
            <w:noWrap/>
            <w:vAlign w:val="center"/>
          </w:tcPr>
          <w:p w14:paraId="5B5A4876" w14:textId="77777777" w:rsidR="00367A7E" w:rsidRPr="00A95CF7" w:rsidRDefault="00367A7E" w:rsidP="00065069">
            <w:pPr>
              <w:keepNext/>
              <w:keepLines/>
              <w:tabs>
                <w:tab w:val="left" w:pos="720"/>
                <w:tab w:val="left" w:pos="1440"/>
                <w:tab w:val="left" w:pos="2160"/>
                <w:tab w:val="left" w:pos="2880"/>
              </w:tabs>
              <w:jc w:val="right"/>
              <w:rPr>
                <w:rFonts w:ascii="Calibri" w:hAnsi="Calibri" w:cs="Calibri"/>
                <w:bCs/>
                <w:szCs w:val="22"/>
              </w:rPr>
            </w:pPr>
            <w:r w:rsidRPr="00A95CF7">
              <w:rPr>
                <w:rFonts w:ascii="Calibri" w:hAnsi="Calibri" w:cs="Calibri"/>
                <w:bCs/>
                <w:szCs w:val="22"/>
              </w:rPr>
              <w:t>Manufacturer</w:t>
            </w:r>
          </w:p>
        </w:tc>
        <w:tc>
          <w:tcPr>
            <w:tcW w:w="5954" w:type="dxa"/>
            <w:noWrap/>
            <w:vAlign w:val="center"/>
          </w:tcPr>
          <w:p w14:paraId="319AC46A" w14:textId="77777777" w:rsidR="00367A7E" w:rsidRPr="00A95CF7" w:rsidRDefault="00367A7E" w:rsidP="00065069">
            <w:pPr>
              <w:keepNext/>
              <w:keepLines/>
              <w:tabs>
                <w:tab w:val="left" w:pos="720"/>
                <w:tab w:val="left" w:pos="1440"/>
                <w:tab w:val="left" w:pos="2160"/>
                <w:tab w:val="left" w:pos="2880"/>
              </w:tabs>
              <w:jc w:val="center"/>
              <w:rPr>
                <w:rFonts w:ascii="Calibri" w:hAnsi="Calibri" w:cs="Calibri"/>
                <w:color w:val="000000"/>
                <w:szCs w:val="22"/>
              </w:rPr>
            </w:pPr>
            <w:r w:rsidRPr="00A95CF7">
              <w:rPr>
                <w:rFonts w:ascii="Calibri" w:hAnsi="Calibri" w:cs="Calibri"/>
                <w:color w:val="000000"/>
                <w:szCs w:val="22"/>
              </w:rPr>
              <w:t>Allen-Bradley</w:t>
            </w:r>
          </w:p>
        </w:tc>
      </w:tr>
      <w:tr w:rsidR="00367A7E" w:rsidRPr="00456828" w14:paraId="1514A784" w14:textId="77777777" w:rsidTr="001B0129">
        <w:trPr>
          <w:trHeight w:hRule="exact" w:val="288"/>
        </w:trPr>
        <w:tc>
          <w:tcPr>
            <w:tcW w:w="2824" w:type="dxa"/>
            <w:shd w:val="clear" w:color="auto" w:fill="E6E6E6"/>
            <w:noWrap/>
            <w:vAlign w:val="center"/>
          </w:tcPr>
          <w:p w14:paraId="2720B53C" w14:textId="77777777" w:rsidR="00367A7E" w:rsidRPr="00A95CF7" w:rsidRDefault="00367A7E" w:rsidP="00065069">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hAnsi="Calibri" w:cs="Calibri"/>
                <w:bCs/>
                <w:szCs w:val="22"/>
              </w:rPr>
              <w:t xml:space="preserve">Model </w:t>
            </w:r>
          </w:p>
        </w:tc>
        <w:tc>
          <w:tcPr>
            <w:tcW w:w="5954" w:type="dxa"/>
            <w:noWrap/>
            <w:vAlign w:val="center"/>
          </w:tcPr>
          <w:p w14:paraId="2CD57C77" w14:textId="77777777" w:rsidR="00367A7E" w:rsidRPr="00A95CF7" w:rsidRDefault="00367A7E" w:rsidP="00065069">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Centerline 2100</w:t>
            </w:r>
          </w:p>
        </w:tc>
      </w:tr>
      <w:tr w:rsidR="00367A7E" w:rsidRPr="00456828" w14:paraId="1CC32E08" w14:textId="77777777" w:rsidTr="001B0129">
        <w:trPr>
          <w:trHeight w:hRule="exact" w:val="288"/>
        </w:trPr>
        <w:tc>
          <w:tcPr>
            <w:tcW w:w="2824" w:type="dxa"/>
            <w:shd w:val="clear" w:color="auto" w:fill="E6E6E6"/>
            <w:noWrap/>
            <w:vAlign w:val="center"/>
          </w:tcPr>
          <w:p w14:paraId="546B34F7" w14:textId="77777777" w:rsidR="00367A7E" w:rsidRPr="00A95CF7" w:rsidRDefault="00367A7E"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Voltage</w:t>
            </w:r>
          </w:p>
        </w:tc>
        <w:tc>
          <w:tcPr>
            <w:tcW w:w="5954" w:type="dxa"/>
            <w:noWrap/>
            <w:vAlign w:val="center"/>
          </w:tcPr>
          <w:p w14:paraId="2FDBC28B" w14:textId="2F9F561E" w:rsidR="00367A7E" w:rsidRPr="00A95CF7" w:rsidRDefault="00367A7E"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600V, 3 </w:t>
            </w:r>
            <w:proofErr w:type="gramStart"/>
            <w:r w:rsidRPr="00A95CF7">
              <w:rPr>
                <w:rFonts w:ascii="Calibri" w:eastAsia="Arial Unicode MS" w:hAnsi="Calibri" w:cs="Calibri"/>
                <w:color w:val="000000"/>
                <w:szCs w:val="22"/>
                <w:highlight w:val="yellow"/>
              </w:rPr>
              <w:t>phase</w:t>
            </w:r>
            <w:proofErr w:type="gramEnd"/>
            <w:r w:rsidR="00E00F8E" w:rsidRPr="00A95CF7">
              <w:rPr>
                <w:rFonts w:ascii="Calibri" w:eastAsia="Arial Unicode MS" w:hAnsi="Calibri" w:cs="Calibri"/>
                <w:color w:val="000000"/>
                <w:szCs w:val="22"/>
                <w:highlight w:val="yellow"/>
              </w:rPr>
              <w:t>, 3W</w:t>
            </w:r>
            <w:r w:rsidRPr="00A95CF7">
              <w:rPr>
                <w:rFonts w:ascii="Calibri" w:eastAsia="Arial Unicode MS" w:hAnsi="Calibri" w:cs="Calibri"/>
                <w:color w:val="000000"/>
                <w:szCs w:val="22"/>
                <w:highlight w:val="yellow"/>
              </w:rPr>
              <w:t xml:space="preserve">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r w:rsidR="001B0129" w:rsidRPr="00A95CF7">
              <w:rPr>
                <w:rFonts w:ascii="Calibri" w:eastAsia="Arial Unicode MS" w:hAnsi="Calibri" w:cs="Calibri"/>
                <w:color w:val="000000"/>
                <w:szCs w:val="22"/>
                <w:highlight w:val="yellow"/>
              </w:rPr>
              <w:t>]</w:t>
            </w:r>
          </w:p>
        </w:tc>
      </w:tr>
      <w:tr w:rsidR="00367A7E" w:rsidRPr="00456828" w14:paraId="1F0A04B1" w14:textId="77777777" w:rsidTr="001B0129">
        <w:trPr>
          <w:trHeight w:hRule="exact" w:val="288"/>
        </w:trPr>
        <w:tc>
          <w:tcPr>
            <w:tcW w:w="2824" w:type="dxa"/>
            <w:shd w:val="clear" w:color="auto" w:fill="E6E6E6"/>
            <w:noWrap/>
            <w:vAlign w:val="center"/>
          </w:tcPr>
          <w:p w14:paraId="06C9B317" w14:textId="77777777" w:rsidR="00367A7E" w:rsidRPr="00A95CF7" w:rsidRDefault="00367A7E" w:rsidP="00065069">
            <w:pPr>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Amperage</w:t>
            </w:r>
          </w:p>
        </w:tc>
        <w:tc>
          <w:tcPr>
            <w:tcW w:w="5954" w:type="dxa"/>
            <w:noWrap/>
            <w:vAlign w:val="center"/>
          </w:tcPr>
          <w:p w14:paraId="02E82617" w14:textId="0EB79AF0" w:rsidR="00367A7E" w:rsidRPr="00A95CF7" w:rsidRDefault="00367A7E"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1200A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r w:rsidR="001B0129" w:rsidRPr="00A95CF7">
              <w:rPr>
                <w:rFonts w:ascii="Calibri" w:eastAsia="Arial Unicode MS" w:hAnsi="Calibri" w:cs="Calibri"/>
                <w:color w:val="000000"/>
                <w:szCs w:val="22"/>
                <w:highlight w:val="yellow"/>
              </w:rPr>
              <w:t>]</w:t>
            </w:r>
          </w:p>
        </w:tc>
      </w:tr>
      <w:tr w:rsidR="00367A7E" w:rsidRPr="00456828" w14:paraId="15F15CAF" w14:textId="77777777" w:rsidTr="001B0129">
        <w:trPr>
          <w:trHeight w:hRule="exact" w:val="288"/>
        </w:trPr>
        <w:tc>
          <w:tcPr>
            <w:tcW w:w="2824" w:type="dxa"/>
            <w:shd w:val="clear" w:color="auto" w:fill="E6E6E6"/>
            <w:noWrap/>
            <w:vAlign w:val="center"/>
          </w:tcPr>
          <w:p w14:paraId="5E62C6F4" w14:textId="77777777" w:rsidR="00367A7E" w:rsidRPr="00A95CF7" w:rsidRDefault="00367A7E"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Short Circuit Rating</w:t>
            </w:r>
          </w:p>
        </w:tc>
        <w:tc>
          <w:tcPr>
            <w:tcW w:w="5954" w:type="dxa"/>
            <w:noWrap/>
            <w:vAlign w:val="center"/>
          </w:tcPr>
          <w:p w14:paraId="0E776885" w14:textId="34BF9B17" w:rsidR="00367A7E" w:rsidRPr="00A95CF7" w:rsidRDefault="00367A7E"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42kAIC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r w:rsidR="001B0129" w:rsidRPr="00A95CF7">
              <w:rPr>
                <w:rFonts w:ascii="Calibri" w:eastAsia="Arial Unicode MS" w:hAnsi="Calibri" w:cs="Calibri"/>
                <w:color w:val="000000"/>
                <w:szCs w:val="22"/>
                <w:highlight w:val="yellow"/>
              </w:rPr>
              <w:t>]</w:t>
            </w:r>
          </w:p>
        </w:tc>
      </w:tr>
      <w:tr w:rsidR="00367A7E" w:rsidRPr="00456828" w14:paraId="53B11114" w14:textId="77777777" w:rsidTr="001B0129">
        <w:trPr>
          <w:trHeight w:hRule="exact" w:val="288"/>
        </w:trPr>
        <w:tc>
          <w:tcPr>
            <w:tcW w:w="2824" w:type="dxa"/>
            <w:shd w:val="clear" w:color="auto" w:fill="E6E6E6"/>
            <w:noWrap/>
            <w:vAlign w:val="center"/>
          </w:tcPr>
          <w:p w14:paraId="677D590C" w14:textId="77777777" w:rsidR="00367A7E" w:rsidRPr="00A95CF7" w:rsidRDefault="00E00F8E" w:rsidP="00E00F8E">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Service Entrance Rated</w:t>
            </w:r>
          </w:p>
        </w:tc>
        <w:tc>
          <w:tcPr>
            <w:tcW w:w="5954" w:type="dxa"/>
            <w:noWrap/>
            <w:vAlign w:val="center"/>
          </w:tcPr>
          <w:p w14:paraId="4ECE1965" w14:textId="35AD9A25" w:rsidR="00367A7E" w:rsidRPr="00A95CF7" w:rsidRDefault="00E00F8E"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Yes/No</w:t>
            </w:r>
            <w:r w:rsidR="00367A7E" w:rsidRPr="00A95CF7">
              <w:rPr>
                <w:rFonts w:ascii="Calibri" w:eastAsia="Arial Unicode MS" w:hAnsi="Calibri" w:cs="Calibri"/>
                <w:color w:val="000000"/>
                <w:szCs w:val="22"/>
                <w:highlight w:val="yellow"/>
              </w:rPr>
              <w:t xml:space="preserve">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00367A7E" w:rsidRPr="00A95CF7">
              <w:rPr>
                <w:rFonts w:ascii="Calibri" w:eastAsia="Arial Unicode MS" w:hAnsi="Calibri" w:cs="Calibri"/>
                <w:color w:val="000000"/>
                <w:szCs w:val="22"/>
                <w:highlight w:val="yellow"/>
              </w:rPr>
              <w:t xml:space="preserve"> to choose</w:t>
            </w:r>
            <w:r w:rsidR="001B0129" w:rsidRPr="00A95CF7">
              <w:rPr>
                <w:rFonts w:ascii="Calibri" w:eastAsia="Arial Unicode MS" w:hAnsi="Calibri" w:cs="Calibri"/>
                <w:color w:val="000000"/>
                <w:szCs w:val="22"/>
                <w:highlight w:val="yellow"/>
              </w:rPr>
              <w:t>]</w:t>
            </w:r>
          </w:p>
        </w:tc>
      </w:tr>
      <w:tr w:rsidR="00E00F8E" w:rsidRPr="00456828" w14:paraId="0DA2F20B" w14:textId="77777777" w:rsidTr="001B0129">
        <w:trPr>
          <w:trHeight w:hRule="exact" w:val="288"/>
        </w:trPr>
        <w:tc>
          <w:tcPr>
            <w:tcW w:w="2824" w:type="dxa"/>
            <w:tcBorders>
              <w:bottom w:val="single" w:sz="6" w:space="0" w:color="auto"/>
            </w:tcBorders>
            <w:shd w:val="clear" w:color="auto" w:fill="E6E6E6"/>
            <w:noWrap/>
            <w:vAlign w:val="center"/>
          </w:tcPr>
          <w:p w14:paraId="4AE920DB" w14:textId="77777777" w:rsidR="00E00F8E" w:rsidRPr="00A95CF7" w:rsidRDefault="00E00F8E" w:rsidP="00E00F8E">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Enclosure Type</w:t>
            </w:r>
          </w:p>
        </w:tc>
        <w:tc>
          <w:tcPr>
            <w:tcW w:w="5954" w:type="dxa"/>
            <w:tcBorders>
              <w:bottom w:val="single" w:sz="6" w:space="0" w:color="auto"/>
            </w:tcBorders>
            <w:noWrap/>
            <w:vAlign w:val="center"/>
          </w:tcPr>
          <w:p w14:paraId="6C9E3D4F" w14:textId="5FFF60A5" w:rsidR="00E00F8E" w:rsidRPr="00A95CF7" w:rsidRDefault="00E00F8E" w:rsidP="00E00F8E">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NEMA 12/4/4X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r w:rsidR="001B0129" w:rsidRPr="00A95CF7">
              <w:rPr>
                <w:rFonts w:ascii="Calibri" w:eastAsia="Arial Unicode MS" w:hAnsi="Calibri" w:cs="Calibri"/>
                <w:color w:val="000000"/>
                <w:szCs w:val="22"/>
                <w:highlight w:val="yellow"/>
              </w:rPr>
              <w:t>]</w:t>
            </w:r>
          </w:p>
        </w:tc>
      </w:tr>
      <w:tr w:rsidR="00367A7E" w:rsidRPr="00456828" w14:paraId="2C149162" w14:textId="77777777" w:rsidTr="001B0129">
        <w:trPr>
          <w:trHeight w:hRule="exact" w:val="302"/>
        </w:trPr>
        <w:tc>
          <w:tcPr>
            <w:tcW w:w="2824" w:type="dxa"/>
            <w:tcBorders>
              <w:top w:val="single" w:sz="6" w:space="0" w:color="auto"/>
              <w:bottom w:val="double" w:sz="4" w:space="0" w:color="auto"/>
            </w:tcBorders>
            <w:shd w:val="clear" w:color="auto" w:fill="E6E6E6"/>
            <w:noWrap/>
            <w:vAlign w:val="center"/>
          </w:tcPr>
          <w:p w14:paraId="3F2C4AAA" w14:textId="77777777" w:rsidR="00367A7E" w:rsidRPr="00A95CF7" w:rsidRDefault="005129C9">
            <w:pPr>
              <w:tabs>
                <w:tab w:val="left" w:pos="720"/>
                <w:tab w:val="left" w:pos="1440"/>
                <w:tab w:val="left" w:pos="2160"/>
                <w:tab w:val="left" w:pos="2880"/>
              </w:tabs>
              <w:jc w:val="right"/>
              <w:rPr>
                <w:rFonts w:ascii="Calibri" w:hAnsi="Calibri" w:cs="Calibri"/>
                <w:szCs w:val="22"/>
              </w:rPr>
            </w:pPr>
            <w:r w:rsidRPr="00A95CF7">
              <w:rPr>
                <w:rFonts w:ascii="Calibri" w:hAnsi="Calibri" w:cs="Calibri"/>
                <w:szCs w:val="22"/>
              </w:rPr>
              <w:t>Network Communication</w:t>
            </w:r>
          </w:p>
        </w:tc>
        <w:tc>
          <w:tcPr>
            <w:tcW w:w="5954" w:type="dxa"/>
            <w:tcBorders>
              <w:top w:val="single" w:sz="6" w:space="0" w:color="auto"/>
              <w:bottom w:val="double" w:sz="4" w:space="0" w:color="auto"/>
            </w:tcBorders>
            <w:noWrap/>
            <w:vAlign w:val="center"/>
          </w:tcPr>
          <w:p w14:paraId="21393E37" w14:textId="77777777" w:rsidR="00367A7E" w:rsidRPr="00A95CF7" w:rsidRDefault="005129C9" w:rsidP="00065069">
            <w:pPr>
              <w:tabs>
                <w:tab w:val="left" w:pos="720"/>
                <w:tab w:val="left" w:pos="1440"/>
                <w:tab w:val="left" w:pos="2160"/>
                <w:tab w:val="left" w:pos="2880"/>
              </w:tabs>
              <w:jc w:val="center"/>
              <w:rPr>
                <w:rFonts w:ascii="Calibri" w:hAnsi="Calibri" w:cs="Calibri"/>
                <w:color w:val="000000"/>
                <w:szCs w:val="22"/>
              </w:rPr>
            </w:pPr>
            <w:r w:rsidRPr="00A95CF7">
              <w:rPr>
                <w:rFonts w:ascii="Calibri" w:hAnsi="Calibri" w:cs="Calibri"/>
                <w:color w:val="000000"/>
                <w:szCs w:val="22"/>
              </w:rPr>
              <w:t xml:space="preserve">Ethernet/IP </w:t>
            </w:r>
          </w:p>
        </w:tc>
      </w:tr>
    </w:tbl>
    <w:p w14:paraId="2C1A286E" w14:textId="77777777" w:rsidR="00367A7E" w:rsidRPr="00A95CF7" w:rsidRDefault="00367A7E" w:rsidP="00367A7E">
      <w:pPr>
        <w:pStyle w:val="BodyText"/>
        <w:rPr>
          <w:rFonts w:ascii="Calibri" w:hAnsi="Calibri" w:cs="Calibri"/>
        </w:rPr>
      </w:pPr>
      <w:r w:rsidRPr="00A95CF7">
        <w:rPr>
          <w:rFonts w:ascii="Calibri" w:hAnsi="Calibri" w:cs="Calibri"/>
        </w:rPr>
        <w:tab/>
        <w:t>Second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367A7E" w:rsidRPr="00456828" w14:paraId="6F9CFDE4" w14:textId="77777777" w:rsidTr="00065069">
        <w:trPr>
          <w:trHeight w:hRule="exact" w:val="288"/>
        </w:trPr>
        <w:tc>
          <w:tcPr>
            <w:tcW w:w="2824" w:type="dxa"/>
            <w:tcBorders>
              <w:top w:val="double" w:sz="6" w:space="0" w:color="auto"/>
              <w:bottom w:val="single" w:sz="6" w:space="0" w:color="auto"/>
            </w:tcBorders>
            <w:shd w:val="clear" w:color="auto" w:fill="E6E6E6"/>
            <w:noWrap/>
            <w:vAlign w:val="center"/>
          </w:tcPr>
          <w:p w14:paraId="028DD6E9" w14:textId="77777777" w:rsidR="00367A7E" w:rsidRPr="00A95CF7" w:rsidRDefault="00367A7E" w:rsidP="00065069">
            <w:pPr>
              <w:keepNext/>
              <w:keepLines/>
              <w:tabs>
                <w:tab w:val="left" w:pos="720"/>
                <w:tab w:val="left" w:pos="1440"/>
                <w:tab w:val="left" w:pos="2160"/>
                <w:tab w:val="left" w:pos="2880"/>
              </w:tabs>
              <w:jc w:val="right"/>
              <w:rPr>
                <w:rFonts w:ascii="Calibri" w:hAnsi="Calibri" w:cs="Calibri"/>
                <w:bCs/>
                <w:szCs w:val="22"/>
              </w:rPr>
            </w:pPr>
            <w:r w:rsidRPr="00A95CF7">
              <w:rPr>
                <w:rFonts w:ascii="Calibri" w:hAnsi="Calibri" w:cs="Calibri"/>
                <w:bCs/>
                <w:szCs w:val="22"/>
              </w:rPr>
              <w:t>Manufacturer</w:t>
            </w:r>
          </w:p>
        </w:tc>
        <w:tc>
          <w:tcPr>
            <w:tcW w:w="5954" w:type="dxa"/>
            <w:tcBorders>
              <w:top w:val="double" w:sz="6" w:space="0" w:color="auto"/>
            </w:tcBorders>
            <w:noWrap/>
            <w:vAlign w:val="center"/>
          </w:tcPr>
          <w:p w14:paraId="167A5F0C" w14:textId="77777777" w:rsidR="00367A7E" w:rsidRPr="00A95CF7" w:rsidRDefault="00710988" w:rsidP="00065069">
            <w:pPr>
              <w:keepNext/>
              <w:keepLines/>
              <w:tabs>
                <w:tab w:val="left" w:pos="720"/>
                <w:tab w:val="left" w:pos="1440"/>
                <w:tab w:val="left" w:pos="2160"/>
                <w:tab w:val="left" w:pos="2880"/>
              </w:tabs>
              <w:jc w:val="center"/>
              <w:rPr>
                <w:rFonts w:ascii="Calibri" w:hAnsi="Calibri" w:cs="Calibri"/>
                <w:color w:val="000000"/>
                <w:szCs w:val="22"/>
              </w:rPr>
            </w:pPr>
            <w:r w:rsidRPr="00A95CF7">
              <w:rPr>
                <w:rFonts w:ascii="Calibri" w:hAnsi="Calibri" w:cs="Calibri"/>
                <w:color w:val="000000"/>
                <w:szCs w:val="22"/>
              </w:rPr>
              <w:t>Eaton</w:t>
            </w:r>
          </w:p>
        </w:tc>
      </w:tr>
      <w:tr w:rsidR="00710988" w:rsidRPr="00456828" w14:paraId="719EA8C6"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74C4FCF3" w14:textId="77777777" w:rsidR="00710988" w:rsidRPr="00A95CF7" w:rsidRDefault="00710988" w:rsidP="00710988">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hAnsi="Calibri" w:cs="Calibri"/>
                <w:bCs/>
                <w:szCs w:val="22"/>
              </w:rPr>
              <w:t xml:space="preserve">Model </w:t>
            </w:r>
          </w:p>
        </w:tc>
        <w:tc>
          <w:tcPr>
            <w:tcW w:w="5954" w:type="dxa"/>
            <w:noWrap/>
            <w:vAlign w:val="center"/>
          </w:tcPr>
          <w:p w14:paraId="4428F07C" w14:textId="77777777" w:rsidR="00710988" w:rsidRPr="00A95CF7" w:rsidRDefault="00710988" w:rsidP="00710988">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Freedom 2100</w:t>
            </w:r>
          </w:p>
        </w:tc>
      </w:tr>
      <w:tr w:rsidR="00710988" w:rsidRPr="00456828" w14:paraId="46DFC89D"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6EBDAB10" w14:textId="77777777" w:rsidR="00710988" w:rsidRPr="00A95CF7" w:rsidRDefault="00710988" w:rsidP="00710988">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Voltage</w:t>
            </w:r>
          </w:p>
        </w:tc>
        <w:tc>
          <w:tcPr>
            <w:tcW w:w="5954" w:type="dxa"/>
            <w:noWrap/>
            <w:vAlign w:val="center"/>
          </w:tcPr>
          <w:p w14:paraId="7D587DD1" w14:textId="632B86A9" w:rsidR="00710988" w:rsidRPr="00A95CF7" w:rsidRDefault="00710988" w:rsidP="00710988">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600V, 3 </w:t>
            </w:r>
            <w:proofErr w:type="gramStart"/>
            <w:r w:rsidRPr="00A95CF7">
              <w:rPr>
                <w:rFonts w:ascii="Calibri" w:eastAsia="Arial Unicode MS" w:hAnsi="Calibri" w:cs="Calibri"/>
                <w:color w:val="000000"/>
                <w:szCs w:val="22"/>
                <w:highlight w:val="yellow"/>
              </w:rPr>
              <w:t>phase</w:t>
            </w:r>
            <w:proofErr w:type="gramEnd"/>
            <w:r w:rsidRPr="00A95CF7">
              <w:rPr>
                <w:rFonts w:ascii="Calibri" w:eastAsia="Arial Unicode MS" w:hAnsi="Calibri" w:cs="Calibri"/>
                <w:color w:val="000000"/>
                <w:szCs w:val="22"/>
                <w:highlight w:val="yellow"/>
              </w:rPr>
              <w:t xml:space="preserve">, 3W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r w:rsidR="001B0129" w:rsidRPr="00A95CF7">
              <w:rPr>
                <w:rFonts w:ascii="Calibri" w:eastAsia="Arial Unicode MS" w:hAnsi="Calibri" w:cs="Calibri"/>
                <w:color w:val="000000"/>
                <w:szCs w:val="22"/>
                <w:highlight w:val="yellow"/>
              </w:rPr>
              <w:t>]</w:t>
            </w:r>
          </w:p>
        </w:tc>
      </w:tr>
      <w:tr w:rsidR="00710988" w:rsidRPr="00456828" w14:paraId="0ADF79A3"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12201B76" w14:textId="77777777" w:rsidR="00710988" w:rsidRPr="00A95CF7" w:rsidRDefault="00710988" w:rsidP="00710988">
            <w:pPr>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Amperage</w:t>
            </w:r>
          </w:p>
        </w:tc>
        <w:tc>
          <w:tcPr>
            <w:tcW w:w="5954" w:type="dxa"/>
            <w:noWrap/>
            <w:vAlign w:val="center"/>
          </w:tcPr>
          <w:p w14:paraId="74CA2AF9" w14:textId="17D9F0BE" w:rsidR="00710988" w:rsidRPr="00A95CF7" w:rsidRDefault="00710988" w:rsidP="00710988">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1200A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r w:rsidR="001B0129" w:rsidRPr="00A95CF7">
              <w:rPr>
                <w:rFonts w:ascii="Calibri" w:eastAsia="Arial Unicode MS" w:hAnsi="Calibri" w:cs="Calibri"/>
                <w:color w:val="000000"/>
                <w:szCs w:val="22"/>
                <w:highlight w:val="yellow"/>
              </w:rPr>
              <w:t>]</w:t>
            </w:r>
          </w:p>
        </w:tc>
      </w:tr>
      <w:tr w:rsidR="00710988" w:rsidRPr="00456828" w14:paraId="251FE712"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3A4A1A56" w14:textId="77777777" w:rsidR="00710988" w:rsidRPr="00A95CF7" w:rsidRDefault="00710988" w:rsidP="00710988">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Short Circuit Rating</w:t>
            </w:r>
          </w:p>
        </w:tc>
        <w:tc>
          <w:tcPr>
            <w:tcW w:w="5954" w:type="dxa"/>
            <w:noWrap/>
            <w:vAlign w:val="center"/>
          </w:tcPr>
          <w:p w14:paraId="47E130F4" w14:textId="1EF5595B" w:rsidR="00710988" w:rsidRPr="00A95CF7" w:rsidRDefault="00710988" w:rsidP="00710988">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42kAIC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r w:rsidR="001B0129" w:rsidRPr="00A95CF7">
              <w:rPr>
                <w:rFonts w:ascii="Calibri" w:eastAsia="Arial Unicode MS" w:hAnsi="Calibri" w:cs="Calibri"/>
                <w:color w:val="000000"/>
                <w:szCs w:val="22"/>
                <w:highlight w:val="yellow"/>
              </w:rPr>
              <w:t>]</w:t>
            </w:r>
          </w:p>
        </w:tc>
      </w:tr>
      <w:tr w:rsidR="00710988" w:rsidRPr="00456828" w14:paraId="73F23A10"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53F05CA1" w14:textId="77777777" w:rsidR="00710988" w:rsidRPr="00A95CF7" w:rsidRDefault="00710988" w:rsidP="00710988">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Service Entrance Rated</w:t>
            </w:r>
          </w:p>
        </w:tc>
        <w:tc>
          <w:tcPr>
            <w:tcW w:w="5954" w:type="dxa"/>
            <w:noWrap/>
            <w:vAlign w:val="center"/>
          </w:tcPr>
          <w:p w14:paraId="471E6414" w14:textId="4571B19B" w:rsidR="00710988" w:rsidRPr="00A95CF7" w:rsidRDefault="00710988" w:rsidP="00710988">
            <w:pPr>
              <w:tabs>
                <w:tab w:val="left" w:pos="720"/>
                <w:tab w:val="left" w:pos="1440"/>
                <w:tab w:val="left" w:pos="2160"/>
                <w:tab w:val="left" w:pos="2880"/>
              </w:tabs>
              <w:jc w:val="center"/>
              <w:rPr>
                <w:rFonts w:ascii="Calibri" w:eastAsia="Arial Unicode MS" w:hAnsi="Calibri" w:cs="Calibri"/>
                <w:color w:val="000000"/>
                <w:szCs w:val="22"/>
                <w:highlight w:val="yellow"/>
              </w:rPr>
            </w:pPr>
            <w:r w:rsidRPr="00A95CF7">
              <w:rPr>
                <w:rFonts w:ascii="Calibri" w:eastAsia="Arial Unicode MS" w:hAnsi="Calibri" w:cs="Calibri"/>
                <w:color w:val="000000"/>
                <w:szCs w:val="22"/>
                <w:highlight w:val="yellow"/>
              </w:rPr>
              <w:t xml:space="preserve">Yes/No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r w:rsidR="001B0129" w:rsidRPr="00A95CF7">
              <w:rPr>
                <w:rFonts w:ascii="Calibri" w:eastAsia="Arial Unicode MS" w:hAnsi="Calibri" w:cs="Calibri"/>
                <w:color w:val="000000"/>
                <w:szCs w:val="22"/>
                <w:highlight w:val="yellow"/>
              </w:rPr>
              <w:t>]</w:t>
            </w:r>
          </w:p>
        </w:tc>
      </w:tr>
      <w:tr w:rsidR="00710988" w:rsidRPr="00456828" w14:paraId="78FB4813" w14:textId="77777777" w:rsidTr="001B0129">
        <w:trPr>
          <w:trHeight w:hRule="exact" w:val="339"/>
        </w:trPr>
        <w:tc>
          <w:tcPr>
            <w:tcW w:w="2824" w:type="dxa"/>
            <w:tcBorders>
              <w:top w:val="single" w:sz="6" w:space="0" w:color="auto"/>
              <w:bottom w:val="single" w:sz="6" w:space="0" w:color="auto"/>
            </w:tcBorders>
            <w:shd w:val="clear" w:color="auto" w:fill="E6E6E6"/>
            <w:noWrap/>
            <w:vAlign w:val="center"/>
          </w:tcPr>
          <w:p w14:paraId="2EAA801C" w14:textId="77777777" w:rsidR="00710988" w:rsidRPr="00A95CF7" w:rsidRDefault="00710988" w:rsidP="00710988">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Enclosure Type</w:t>
            </w:r>
          </w:p>
        </w:tc>
        <w:tc>
          <w:tcPr>
            <w:tcW w:w="5954" w:type="dxa"/>
            <w:tcBorders>
              <w:bottom w:val="single" w:sz="6" w:space="0" w:color="auto"/>
            </w:tcBorders>
            <w:noWrap/>
            <w:vAlign w:val="center"/>
          </w:tcPr>
          <w:p w14:paraId="5E01753B" w14:textId="35B74DF8" w:rsidR="00710988" w:rsidRPr="00A95CF7" w:rsidRDefault="00710988" w:rsidP="00710988">
            <w:pPr>
              <w:tabs>
                <w:tab w:val="left" w:pos="720"/>
                <w:tab w:val="left" w:pos="1440"/>
                <w:tab w:val="left" w:pos="2160"/>
                <w:tab w:val="left" w:pos="2880"/>
              </w:tabs>
              <w:jc w:val="center"/>
              <w:rPr>
                <w:rFonts w:ascii="Calibri" w:eastAsia="Arial Unicode MS" w:hAnsi="Calibri" w:cs="Calibri"/>
                <w:color w:val="000000"/>
                <w:szCs w:val="22"/>
                <w:highlight w:val="yellow"/>
              </w:rPr>
            </w:pPr>
            <w:r w:rsidRPr="00A95CF7">
              <w:rPr>
                <w:rFonts w:ascii="Calibri" w:eastAsia="Arial Unicode MS" w:hAnsi="Calibri" w:cs="Calibri"/>
                <w:color w:val="000000"/>
                <w:szCs w:val="22"/>
                <w:highlight w:val="yellow"/>
              </w:rPr>
              <w:t xml:space="preserve">NEMA 12/4/4X </w:t>
            </w:r>
            <w:r w:rsidR="001B0129" w:rsidRPr="00A95CF7">
              <w:rPr>
                <w:rFonts w:ascii="Calibri" w:eastAsia="Arial Unicode MS" w:hAnsi="Calibri" w:cs="Calibri"/>
                <w:color w:val="000000"/>
                <w:szCs w:val="22"/>
                <w:highlight w:val="yellow"/>
              </w:rPr>
              <w:t>[</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r w:rsidR="001B0129" w:rsidRPr="00A95CF7">
              <w:rPr>
                <w:rFonts w:ascii="Calibri" w:eastAsia="Arial Unicode MS" w:hAnsi="Calibri" w:cs="Calibri"/>
                <w:color w:val="000000"/>
                <w:szCs w:val="22"/>
                <w:highlight w:val="yellow"/>
              </w:rPr>
              <w:t>]</w:t>
            </w:r>
          </w:p>
        </w:tc>
      </w:tr>
      <w:tr w:rsidR="00710988" w:rsidRPr="00456828" w14:paraId="69CFF1D7" w14:textId="77777777" w:rsidTr="001B0129">
        <w:trPr>
          <w:trHeight w:hRule="exact" w:val="267"/>
        </w:trPr>
        <w:tc>
          <w:tcPr>
            <w:tcW w:w="2824" w:type="dxa"/>
            <w:tcBorders>
              <w:top w:val="single" w:sz="6" w:space="0" w:color="auto"/>
              <w:bottom w:val="double" w:sz="4" w:space="0" w:color="auto"/>
            </w:tcBorders>
            <w:shd w:val="clear" w:color="auto" w:fill="E6E6E6"/>
            <w:noWrap/>
            <w:vAlign w:val="bottom"/>
          </w:tcPr>
          <w:p w14:paraId="5B08F377" w14:textId="77777777" w:rsidR="00710988" w:rsidRPr="00A95CF7" w:rsidRDefault="005129C9" w:rsidP="00710988">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Network Communication</w:t>
            </w:r>
          </w:p>
        </w:tc>
        <w:tc>
          <w:tcPr>
            <w:tcW w:w="5954" w:type="dxa"/>
            <w:tcBorders>
              <w:top w:val="single" w:sz="6" w:space="0" w:color="auto"/>
              <w:bottom w:val="double" w:sz="4" w:space="0" w:color="auto"/>
            </w:tcBorders>
            <w:noWrap/>
            <w:vAlign w:val="bottom"/>
          </w:tcPr>
          <w:p w14:paraId="01711219" w14:textId="77777777" w:rsidR="00710988" w:rsidRPr="00A95CF7" w:rsidRDefault="005129C9" w:rsidP="00710988">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Ethernet/IP </w:t>
            </w:r>
          </w:p>
        </w:tc>
      </w:tr>
    </w:tbl>
    <w:p w14:paraId="697DBE1D" w14:textId="77777777" w:rsidR="00367A7E" w:rsidRDefault="00210FFE" w:rsidP="00210FFE">
      <w:pPr>
        <w:pStyle w:val="BodyText"/>
        <w:ind w:firstLine="720"/>
        <w:rPr>
          <w:rFonts w:ascii="Calibri" w:hAnsi="Calibri" w:cs="Calibri"/>
        </w:rPr>
      </w:pPr>
      <w:r>
        <w:rPr>
          <w:rFonts w:ascii="Calibri" w:hAnsi="Calibri" w:cs="Calibri"/>
        </w:rPr>
        <w:t>Third</w:t>
      </w:r>
      <w:r w:rsidRPr="00A95CF7">
        <w:rPr>
          <w:rFonts w:ascii="Calibri" w:hAnsi="Calibri" w:cs="Calibri"/>
        </w:rPr>
        <w:t xml:space="preserve">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D75DC2" w:rsidRPr="00A95CF7" w14:paraId="275C03F3" w14:textId="77777777" w:rsidTr="002741C6">
        <w:trPr>
          <w:trHeight w:hRule="exact" w:val="288"/>
        </w:trPr>
        <w:tc>
          <w:tcPr>
            <w:tcW w:w="2824" w:type="dxa"/>
            <w:tcBorders>
              <w:top w:val="double" w:sz="6" w:space="0" w:color="auto"/>
              <w:bottom w:val="single" w:sz="6" w:space="0" w:color="auto"/>
            </w:tcBorders>
            <w:shd w:val="clear" w:color="auto" w:fill="E6E6E6"/>
            <w:noWrap/>
            <w:vAlign w:val="center"/>
          </w:tcPr>
          <w:p w14:paraId="17F35141" w14:textId="77777777" w:rsidR="00D75DC2" w:rsidRPr="00A95CF7" w:rsidRDefault="00D75DC2" w:rsidP="002741C6">
            <w:pPr>
              <w:keepNext/>
              <w:keepLines/>
              <w:tabs>
                <w:tab w:val="left" w:pos="720"/>
                <w:tab w:val="left" w:pos="1440"/>
                <w:tab w:val="left" w:pos="2160"/>
                <w:tab w:val="left" w:pos="2880"/>
              </w:tabs>
              <w:jc w:val="right"/>
              <w:rPr>
                <w:rFonts w:ascii="Calibri" w:hAnsi="Calibri" w:cs="Calibri"/>
                <w:bCs/>
                <w:szCs w:val="22"/>
              </w:rPr>
            </w:pPr>
            <w:r w:rsidRPr="00A95CF7">
              <w:rPr>
                <w:rFonts w:ascii="Calibri" w:hAnsi="Calibri" w:cs="Calibri"/>
                <w:bCs/>
                <w:szCs w:val="22"/>
              </w:rPr>
              <w:t>Manufacturer</w:t>
            </w:r>
          </w:p>
        </w:tc>
        <w:tc>
          <w:tcPr>
            <w:tcW w:w="5954" w:type="dxa"/>
            <w:tcBorders>
              <w:top w:val="double" w:sz="6" w:space="0" w:color="auto"/>
            </w:tcBorders>
            <w:noWrap/>
            <w:vAlign w:val="center"/>
          </w:tcPr>
          <w:p w14:paraId="6C80E19C" w14:textId="77777777" w:rsidR="00D75DC2" w:rsidRPr="00A95CF7" w:rsidRDefault="0090160F" w:rsidP="002741C6">
            <w:pPr>
              <w:keepNext/>
              <w:keepLines/>
              <w:tabs>
                <w:tab w:val="left" w:pos="720"/>
                <w:tab w:val="left" w:pos="1440"/>
                <w:tab w:val="left" w:pos="2160"/>
                <w:tab w:val="left" w:pos="2880"/>
              </w:tabs>
              <w:jc w:val="center"/>
              <w:rPr>
                <w:rFonts w:ascii="Calibri" w:hAnsi="Calibri" w:cs="Calibri"/>
                <w:color w:val="000000"/>
                <w:szCs w:val="22"/>
              </w:rPr>
            </w:pPr>
            <w:r>
              <w:rPr>
                <w:rFonts w:ascii="Calibri" w:hAnsi="Calibri" w:cs="Calibri"/>
                <w:color w:val="000000"/>
                <w:szCs w:val="22"/>
              </w:rPr>
              <w:t>ABB</w:t>
            </w:r>
          </w:p>
        </w:tc>
      </w:tr>
      <w:tr w:rsidR="00D75DC2" w:rsidRPr="00A95CF7" w14:paraId="2B12D4B6"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101058DF" w14:textId="77777777" w:rsidR="00D75DC2" w:rsidRPr="00A95CF7" w:rsidRDefault="00D75DC2" w:rsidP="002741C6">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hAnsi="Calibri" w:cs="Calibri"/>
                <w:bCs/>
                <w:szCs w:val="22"/>
              </w:rPr>
              <w:t xml:space="preserve">Model </w:t>
            </w:r>
          </w:p>
        </w:tc>
        <w:tc>
          <w:tcPr>
            <w:tcW w:w="5954" w:type="dxa"/>
            <w:noWrap/>
            <w:vAlign w:val="center"/>
          </w:tcPr>
          <w:p w14:paraId="5E2E2373" w14:textId="77777777" w:rsidR="00D75DC2" w:rsidRPr="00A95CF7" w:rsidRDefault="0090160F" w:rsidP="002741C6">
            <w:pPr>
              <w:keepNext/>
              <w:keepLines/>
              <w:tabs>
                <w:tab w:val="left" w:pos="720"/>
                <w:tab w:val="left" w:pos="1440"/>
                <w:tab w:val="left" w:pos="2160"/>
                <w:tab w:val="left" w:pos="2880"/>
              </w:tabs>
              <w:jc w:val="center"/>
              <w:rPr>
                <w:rFonts w:ascii="Calibri" w:eastAsia="Arial Unicode MS" w:hAnsi="Calibri" w:cs="Calibri"/>
                <w:color w:val="000000"/>
                <w:szCs w:val="22"/>
              </w:rPr>
            </w:pPr>
            <w:proofErr w:type="spellStart"/>
            <w:r>
              <w:rPr>
                <w:rFonts w:ascii="Calibri" w:eastAsia="Arial Unicode MS" w:hAnsi="Calibri" w:cs="Calibri"/>
                <w:color w:val="000000"/>
                <w:szCs w:val="22"/>
              </w:rPr>
              <w:t>Reliagear</w:t>
            </w:r>
            <w:proofErr w:type="spellEnd"/>
            <w:r>
              <w:rPr>
                <w:rFonts w:ascii="Calibri" w:eastAsia="Arial Unicode MS" w:hAnsi="Calibri" w:cs="Calibri"/>
                <w:color w:val="000000"/>
                <w:szCs w:val="22"/>
              </w:rPr>
              <w:t xml:space="preserve"> LV MCC</w:t>
            </w:r>
            <w:r w:rsidR="00700132">
              <w:rPr>
                <w:rFonts w:ascii="Calibri" w:eastAsia="Arial Unicode MS" w:hAnsi="Calibri" w:cs="Calibri"/>
                <w:color w:val="000000"/>
                <w:szCs w:val="22"/>
              </w:rPr>
              <w:t>/MNS</w:t>
            </w:r>
          </w:p>
        </w:tc>
      </w:tr>
      <w:tr w:rsidR="00D75DC2" w:rsidRPr="00A95CF7" w14:paraId="4FD28096"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0C770D1B" w14:textId="77777777" w:rsidR="00D75DC2" w:rsidRPr="00A95CF7" w:rsidRDefault="00D75DC2"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Voltage</w:t>
            </w:r>
          </w:p>
        </w:tc>
        <w:tc>
          <w:tcPr>
            <w:tcW w:w="5954" w:type="dxa"/>
            <w:noWrap/>
            <w:vAlign w:val="center"/>
          </w:tcPr>
          <w:p w14:paraId="4E3E871F" w14:textId="5436E195" w:rsidR="00D75DC2" w:rsidRPr="00A95CF7" w:rsidRDefault="00D75DC2" w:rsidP="002741C6">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600V, 3 </w:t>
            </w:r>
            <w:proofErr w:type="gramStart"/>
            <w:r w:rsidRPr="00A95CF7">
              <w:rPr>
                <w:rFonts w:ascii="Calibri" w:eastAsia="Arial Unicode MS" w:hAnsi="Calibri" w:cs="Calibri"/>
                <w:color w:val="000000"/>
                <w:szCs w:val="22"/>
                <w:highlight w:val="yellow"/>
              </w:rPr>
              <w:t>phase</w:t>
            </w:r>
            <w:proofErr w:type="gramEnd"/>
            <w:r w:rsidRPr="00A95CF7">
              <w:rPr>
                <w:rFonts w:ascii="Calibri" w:eastAsia="Arial Unicode MS" w:hAnsi="Calibri" w:cs="Calibri"/>
                <w:color w:val="000000"/>
                <w:szCs w:val="22"/>
                <w:highlight w:val="yellow"/>
              </w:rPr>
              <w:t>, 3W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p>
        </w:tc>
      </w:tr>
      <w:tr w:rsidR="00D75DC2" w:rsidRPr="00A95CF7" w14:paraId="49C0745B"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599BC98A" w14:textId="77777777" w:rsidR="00D75DC2" w:rsidRPr="00A95CF7" w:rsidRDefault="00D75DC2" w:rsidP="002741C6">
            <w:pPr>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Amperage</w:t>
            </w:r>
          </w:p>
        </w:tc>
        <w:tc>
          <w:tcPr>
            <w:tcW w:w="5954" w:type="dxa"/>
            <w:noWrap/>
            <w:vAlign w:val="center"/>
          </w:tcPr>
          <w:p w14:paraId="488FA52C" w14:textId="5878FDB3" w:rsidR="00D75DC2" w:rsidRPr="00A95CF7" w:rsidRDefault="00D75DC2" w:rsidP="002741C6">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1200A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p>
        </w:tc>
      </w:tr>
      <w:tr w:rsidR="00D75DC2" w:rsidRPr="00A95CF7" w14:paraId="6FCE513E"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773CAC0F" w14:textId="77777777" w:rsidR="00D75DC2" w:rsidRPr="00A95CF7" w:rsidRDefault="00D75DC2"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Short Circuit Rating</w:t>
            </w:r>
          </w:p>
        </w:tc>
        <w:tc>
          <w:tcPr>
            <w:tcW w:w="5954" w:type="dxa"/>
            <w:noWrap/>
            <w:vAlign w:val="center"/>
          </w:tcPr>
          <w:p w14:paraId="6DA1B5F4" w14:textId="34A99D6F" w:rsidR="00D75DC2" w:rsidRPr="00A95CF7" w:rsidRDefault="00D75DC2" w:rsidP="002741C6">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42kAIC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p>
        </w:tc>
      </w:tr>
      <w:tr w:rsidR="00D75DC2" w:rsidRPr="00A95CF7" w14:paraId="1E145CF6"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590F9E40" w14:textId="77777777" w:rsidR="00D75DC2" w:rsidRPr="00A95CF7" w:rsidRDefault="00D75DC2"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Service Entrance Rated</w:t>
            </w:r>
          </w:p>
        </w:tc>
        <w:tc>
          <w:tcPr>
            <w:tcW w:w="5954" w:type="dxa"/>
            <w:noWrap/>
            <w:vAlign w:val="center"/>
          </w:tcPr>
          <w:p w14:paraId="4736D84A" w14:textId="6A098A42" w:rsidR="00D75DC2" w:rsidRPr="00A95CF7" w:rsidRDefault="00D75DC2" w:rsidP="002741C6">
            <w:pPr>
              <w:tabs>
                <w:tab w:val="left" w:pos="720"/>
                <w:tab w:val="left" w:pos="1440"/>
                <w:tab w:val="left" w:pos="2160"/>
                <w:tab w:val="left" w:pos="2880"/>
              </w:tabs>
              <w:jc w:val="center"/>
              <w:rPr>
                <w:rFonts w:ascii="Calibri" w:eastAsia="Arial Unicode MS" w:hAnsi="Calibri" w:cs="Calibri"/>
                <w:color w:val="000000"/>
                <w:szCs w:val="22"/>
                <w:highlight w:val="yellow"/>
              </w:rPr>
            </w:pPr>
            <w:r w:rsidRPr="00A95CF7">
              <w:rPr>
                <w:rFonts w:ascii="Calibri" w:eastAsia="Arial Unicode MS" w:hAnsi="Calibri" w:cs="Calibri"/>
                <w:color w:val="000000"/>
                <w:szCs w:val="22"/>
                <w:highlight w:val="yellow"/>
              </w:rPr>
              <w:t>Yes/No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p>
        </w:tc>
      </w:tr>
      <w:tr w:rsidR="00D75DC2" w:rsidRPr="00A95CF7" w14:paraId="55119F61" w14:textId="77777777" w:rsidTr="002741C6">
        <w:trPr>
          <w:trHeight w:hRule="exact" w:val="339"/>
        </w:trPr>
        <w:tc>
          <w:tcPr>
            <w:tcW w:w="2824" w:type="dxa"/>
            <w:tcBorders>
              <w:top w:val="single" w:sz="6" w:space="0" w:color="auto"/>
              <w:bottom w:val="single" w:sz="6" w:space="0" w:color="auto"/>
            </w:tcBorders>
            <w:shd w:val="clear" w:color="auto" w:fill="E6E6E6"/>
            <w:noWrap/>
            <w:vAlign w:val="center"/>
          </w:tcPr>
          <w:p w14:paraId="0E3F0730" w14:textId="77777777" w:rsidR="00D75DC2" w:rsidRPr="00A95CF7" w:rsidRDefault="00D75DC2"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Enclosure Type</w:t>
            </w:r>
          </w:p>
        </w:tc>
        <w:tc>
          <w:tcPr>
            <w:tcW w:w="5954" w:type="dxa"/>
            <w:tcBorders>
              <w:bottom w:val="single" w:sz="6" w:space="0" w:color="auto"/>
            </w:tcBorders>
            <w:noWrap/>
            <w:vAlign w:val="center"/>
          </w:tcPr>
          <w:p w14:paraId="23036A4C" w14:textId="0B09E524" w:rsidR="00D75DC2" w:rsidRPr="00A95CF7" w:rsidRDefault="00D75DC2" w:rsidP="002741C6">
            <w:pPr>
              <w:tabs>
                <w:tab w:val="left" w:pos="720"/>
                <w:tab w:val="left" w:pos="1440"/>
                <w:tab w:val="left" w:pos="2160"/>
                <w:tab w:val="left" w:pos="2880"/>
              </w:tabs>
              <w:jc w:val="center"/>
              <w:rPr>
                <w:rFonts w:ascii="Calibri" w:eastAsia="Arial Unicode MS" w:hAnsi="Calibri" w:cs="Calibri"/>
                <w:color w:val="000000"/>
                <w:szCs w:val="22"/>
                <w:highlight w:val="yellow"/>
              </w:rPr>
            </w:pPr>
            <w:r w:rsidRPr="00A95CF7">
              <w:rPr>
                <w:rFonts w:ascii="Calibri" w:eastAsia="Arial Unicode MS" w:hAnsi="Calibri" w:cs="Calibri"/>
                <w:color w:val="000000"/>
                <w:szCs w:val="22"/>
                <w:highlight w:val="yellow"/>
              </w:rPr>
              <w:t xml:space="preserve">NEMA </w:t>
            </w:r>
            <w:r w:rsidR="0090160F">
              <w:rPr>
                <w:rFonts w:ascii="Calibri" w:eastAsia="Arial Unicode MS" w:hAnsi="Calibri" w:cs="Calibri"/>
                <w:color w:val="000000"/>
                <w:szCs w:val="22"/>
                <w:highlight w:val="yellow"/>
              </w:rPr>
              <w:t>1/1HG/2/3R/12</w:t>
            </w:r>
            <w:r w:rsidRPr="00A95CF7">
              <w:rPr>
                <w:rFonts w:ascii="Calibri" w:eastAsia="Arial Unicode MS" w:hAnsi="Calibri" w:cs="Calibri"/>
                <w:color w:val="000000"/>
                <w:szCs w:val="22"/>
                <w:highlight w:val="yellow"/>
              </w:rPr>
              <w:t xml:space="preserve">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p>
        </w:tc>
      </w:tr>
      <w:tr w:rsidR="00D75DC2" w:rsidRPr="00A95CF7" w14:paraId="094ABA11" w14:textId="77777777" w:rsidTr="002741C6">
        <w:trPr>
          <w:trHeight w:hRule="exact" w:val="267"/>
        </w:trPr>
        <w:tc>
          <w:tcPr>
            <w:tcW w:w="2824" w:type="dxa"/>
            <w:tcBorders>
              <w:top w:val="single" w:sz="6" w:space="0" w:color="auto"/>
              <w:bottom w:val="double" w:sz="4" w:space="0" w:color="auto"/>
            </w:tcBorders>
            <w:shd w:val="clear" w:color="auto" w:fill="E6E6E6"/>
            <w:noWrap/>
            <w:vAlign w:val="bottom"/>
          </w:tcPr>
          <w:p w14:paraId="201C27CE" w14:textId="77777777" w:rsidR="00D75DC2" w:rsidRPr="00A95CF7" w:rsidRDefault="00D75DC2" w:rsidP="002741C6">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Network Communication</w:t>
            </w:r>
          </w:p>
        </w:tc>
        <w:tc>
          <w:tcPr>
            <w:tcW w:w="5954" w:type="dxa"/>
            <w:tcBorders>
              <w:top w:val="single" w:sz="6" w:space="0" w:color="auto"/>
              <w:bottom w:val="double" w:sz="4" w:space="0" w:color="auto"/>
            </w:tcBorders>
            <w:noWrap/>
            <w:vAlign w:val="bottom"/>
          </w:tcPr>
          <w:p w14:paraId="732FBBF6" w14:textId="77777777" w:rsidR="00D75DC2" w:rsidRPr="00A95CF7" w:rsidRDefault="00D75DC2" w:rsidP="002741C6">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Ethernet/IP </w:t>
            </w:r>
          </w:p>
        </w:tc>
      </w:tr>
    </w:tbl>
    <w:p w14:paraId="12D0CEA8" w14:textId="77777777" w:rsidR="00D75DC2" w:rsidRPr="00A95CF7" w:rsidRDefault="00D75DC2" w:rsidP="001B0129">
      <w:pPr>
        <w:pStyle w:val="BodyText"/>
        <w:rPr>
          <w:rFonts w:ascii="Calibri" w:hAnsi="Calibri" w:cs="Calibri"/>
        </w:rPr>
      </w:pPr>
    </w:p>
    <w:p w14:paraId="6F94CA83" w14:textId="77777777" w:rsidR="00B57FC9" w:rsidRDefault="00B57FC9" w:rsidP="0093292C">
      <w:pPr>
        <w:pStyle w:val="Heading2"/>
      </w:pPr>
      <w:r>
        <w:t>Intelligent Motor Control Centres</w:t>
      </w:r>
    </w:p>
    <w:p w14:paraId="3A29E85E" w14:textId="77777777" w:rsidR="00B57FC9" w:rsidRDefault="00B57FC9" w:rsidP="00B57FC9">
      <w:pPr>
        <w:pStyle w:val="Heading3"/>
      </w:pPr>
      <w:r>
        <w:t>Acceptable Manufacturers</w:t>
      </w:r>
    </w:p>
    <w:p w14:paraId="74C443D3" w14:textId="77777777" w:rsidR="001B0129" w:rsidRPr="00E16211" w:rsidRDefault="001B0129" w:rsidP="009F13C9">
      <w:pPr>
        <w:pStyle w:val="Heading4"/>
      </w:pPr>
      <w:r w:rsidRPr="00B02F32">
        <w:t>Acceptable Manufacturers are listed in the following table</w:t>
      </w:r>
      <w:r w:rsidRPr="00D35894">
        <w:t xml:space="preserve"> in n</w:t>
      </w:r>
      <w:r w:rsidRPr="00E16211">
        <w:t>o order or preference. The design has been completed around the first named supplier. The Contractor is responsible for all costs associated with any changes required to the design to accommodate an alternate manufacturer.</w:t>
      </w:r>
    </w:p>
    <w:p w14:paraId="286AE226" w14:textId="77777777" w:rsidR="001B0129" w:rsidRPr="00A95CF7" w:rsidRDefault="001B0129" w:rsidP="009F13C9">
      <w:pPr>
        <w:pStyle w:val="Heading4"/>
      </w:pPr>
      <w:r w:rsidRPr="00A95CF7">
        <w:t xml:space="preserve">The Contractor shall select the appropriate options to suit the application and the requirements of the Section. </w:t>
      </w:r>
    </w:p>
    <w:p w14:paraId="2772A63F" w14:textId="77777777" w:rsidR="001B0129" w:rsidRPr="00A95CF7" w:rsidRDefault="001B0129" w:rsidP="009F13C9">
      <w:pPr>
        <w:pStyle w:val="Heading4"/>
      </w:pPr>
      <w:r w:rsidRPr="00A95CF7">
        <w:t xml:space="preserve">Where an alternate manufacturer is provided, they shall meet the performance specifications of the first named manufacturer. </w:t>
      </w: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B57FC9" w:rsidRPr="00456828" w14:paraId="29BC883B" w14:textId="77777777" w:rsidTr="00065069">
        <w:tc>
          <w:tcPr>
            <w:tcW w:w="2448" w:type="dxa"/>
            <w:tcBorders>
              <w:top w:val="single" w:sz="8" w:space="0" w:color="000000"/>
              <w:left w:val="single" w:sz="8" w:space="0" w:color="000000"/>
              <w:bottom w:val="single" w:sz="18" w:space="0" w:color="000000"/>
              <w:right w:val="single" w:sz="8" w:space="0" w:color="000000"/>
            </w:tcBorders>
          </w:tcPr>
          <w:p w14:paraId="74607B93" w14:textId="77777777" w:rsidR="00B57FC9" w:rsidRPr="00A95CF7" w:rsidRDefault="00B57FC9" w:rsidP="009F13C9">
            <w:pPr>
              <w:pStyle w:val="Heading4"/>
              <w:numPr>
                <w:ilvl w:val="0"/>
                <w:numId w:val="0"/>
              </w:numPr>
              <w:ind w:left="180"/>
              <w:rPr>
                <w:rFonts w:eastAsia="Arial Unicode MS"/>
              </w:rPr>
            </w:pPr>
          </w:p>
        </w:tc>
        <w:tc>
          <w:tcPr>
            <w:tcW w:w="3672" w:type="dxa"/>
            <w:tcBorders>
              <w:top w:val="single" w:sz="8" w:space="0" w:color="000000"/>
              <w:left w:val="single" w:sz="8" w:space="0" w:color="000000"/>
              <w:bottom w:val="single" w:sz="18" w:space="0" w:color="000000"/>
              <w:right w:val="single" w:sz="8" w:space="0" w:color="000000"/>
            </w:tcBorders>
          </w:tcPr>
          <w:p w14:paraId="3471BB8D" w14:textId="77777777" w:rsidR="00B57FC9" w:rsidRPr="00A95CF7" w:rsidRDefault="00B57FC9" w:rsidP="00B02F32">
            <w:pPr>
              <w:pStyle w:val="Heading4"/>
              <w:numPr>
                <w:ilvl w:val="0"/>
                <w:numId w:val="0"/>
              </w:numPr>
              <w:ind w:left="180"/>
              <w:rPr>
                <w:rFonts w:eastAsia="Arial Unicode MS"/>
              </w:rPr>
            </w:pPr>
            <w:r w:rsidRPr="00A95CF7">
              <w:rPr>
                <w:rFonts w:eastAsia="Arial Unicode MS"/>
              </w:rPr>
              <w:t>Manufacturer</w:t>
            </w:r>
          </w:p>
        </w:tc>
        <w:tc>
          <w:tcPr>
            <w:tcW w:w="3258" w:type="dxa"/>
            <w:tcBorders>
              <w:top w:val="single" w:sz="8" w:space="0" w:color="000000"/>
              <w:left w:val="single" w:sz="8" w:space="0" w:color="000000"/>
              <w:bottom w:val="single" w:sz="18" w:space="0" w:color="000000"/>
              <w:right w:val="single" w:sz="8" w:space="0" w:color="000000"/>
            </w:tcBorders>
          </w:tcPr>
          <w:p w14:paraId="0A34E186" w14:textId="77777777" w:rsidR="00B57FC9" w:rsidRPr="00A95CF7" w:rsidRDefault="00B57FC9" w:rsidP="00D35894">
            <w:pPr>
              <w:pStyle w:val="Heading4"/>
              <w:numPr>
                <w:ilvl w:val="0"/>
                <w:numId w:val="0"/>
              </w:numPr>
              <w:ind w:left="180"/>
              <w:rPr>
                <w:rFonts w:eastAsia="Arial Unicode MS"/>
              </w:rPr>
            </w:pPr>
            <w:r w:rsidRPr="00A95CF7">
              <w:rPr>
                <w:rFonts w:eastAsia="Arial Unicode MS"/>
              </w:rPr>
              <w:t>Model</w:t>
            </w:r>
          </w:p>
        </w:tc>
      </w:tr>
      <w:tr w:rsidR="00B57FC9" w:rsidRPr="00456828" w14:paraId="15929A7C" w14:textId="77777777" w:rsidTr="00065069">
        <w:tc>
          <w:tcPr>
            <w:tcW w:w="2448" w:type="dxa"/>
            <w:tcBorders>
              <w:top w:val="single" w:sz="18" w:space="0" w:color="000000"/>
            </w:tcBorders>
          </w:tcPr>
          <w:p w14:paraId="40C2FBE7" w14:textId="15A83D6B" w:rsidR="00B57FC9" w:rsidRPr="00A95CF7" w:rsidRDefault="00E16211" w:rsidP="009F13C9">
            <w:pPr>
              <w:pStyle w:val="Heading4"/>
              <w:numPr>
                <w:ilvl w:val="0"/>
                <w:numId w:val="0"/>
              </w:numPr>
              <w:ind w:left="180"/>
              <w:rPr>
                <w:rFonts w:eastAsia="Arial Unicode MS"/>
              </w:rPr>
            </w:pPr>
            <w:r>
              <w:rPr>
                <w:rFonts w:eastAsia="Arial Unicode MS"/>
              </w:rPr>
              <w:t>1</w:t>
            </w:r>
          </w:p>
        </w:tc>
        <w:tc>
          <w:tcPr>
            <w:tcW w:w="3672" w:type="dxa"/>
            <w:tcBorders>
              <w:top w:val="single" w:sz="18" w:space="0" w:color="000000"/>
            </w:tcBorders>
          </w:tcPr>
          <w:p w14:paraId="134696CD" w14:textId="77777777" w:rsidR="00B57FC9" w:rsidRPr="00A95CF7" w:rsidRDefault="00B57FC9" w:rsidP="00B02F32">
            <w:pPr>
              <w:pStyle w:val="Heading4"/>
              <w:numPr>
                <w:ilvl w:val="0"/>
                <w:numId w:val="0"/>
              </w:numPr>
              <w:ind w:left="180"/>
              <w:rPr>
                <w:rFonts w:eastAsia="Arial Unicode MS"/>
              </w:rPr>
            </w:pPr>
            <w:r w:rsidRPr="00A95CF7">
              <w:t>Allen Bradley</w:t>
            </w:r>
          </w:p>
        </w:tc>
        <w:tc>
          <w:tcPr>
            <w:tcW w:w="3258" w:type="dxa"/>
            <w:tcBorders>
              <w:top w:val="single" w:sz="18" w:space="0" w:color="000000"/>
            </w:tcBorders>
          </w:tcPr>
          <w:p w14:paraId="1613EDB3" w14:textId="77777777" w:rsidR="00B57FC9" w:rsidRPr="00A95CF7" w:rsidRDefault="00BD1361" w:rsidP="00D35894">
            <w:pPr>
              <w:pStyle w:val="Heading4"/>
              <w:numPr>
                <w:ilvl w:val="0"/>
                <w:numId w:val="0"/>
              </w:numPr>
              <w:ind w:left="180"/>
              <w:rPr>
                <w:rFonts w:eastAsia="Arial Unicode MS"/>
              </w:rPr>
            </w:pPr>
            <w:r w:rsidRPr="00A95CF7">
              <w:rPr>
                <w:rFonts w:eastAsia="Arial Unicode MS"/>
              </w:rPr>
              <w:t xml:space="preserve">Centerline 2100 </w:t>
            </w:r>
            <w:proofErr w:type="spellStart"/>
            <w:r w:rsidR="00B57FC9" w:rsidRPr="00A95CF7">
              <w:rPr>
                <w:rFonts w:eastAsia="Arial Unicode MS"/>
              </w:rPr>
              <w:t>IntelliCENTER</w:t>
            </w:r>
            <w:proofErr w:type="spellEnd"/>
          </w:p>
        </w:tc>
      </w:tr>
      <w:tr w:rsidR="00B57FC9" w:rsidRPr="00456828" w14:paraId="47BD104B" w14:textId="77777777" w:rsidTr="00065069">
        <w:tc>
          <w:tcPr>
            <w:tcW w:w="2448" w:type="dxa"/>
          </w:tcPr>
          <w:p w14:paraId="343D5233" w14:textId="7248F335" w:rsidR="00B57FC9" w:rsidRPr="00A95CF7" w:rsidRDefault="00E16211" w:rsidP="009F13C9">
            <w:pPr>
              <w:pStyle w:val="Heading4"/>
              <w:numPr>
                <w:ilvl w:val="0"/>
                <w:numId w:val="0"/>
              </w:numPr>
              <w:ind w:left="180"/>
              <w:rPr>
                <w:rFonts w:eastAsia="Arial Unicode MS"/>
              </w:rPr>
            </w:pPr>
            <w:r>
              <w:rPr>
                <w:rFonts w:eastAsia="Arial Unicode MS"/>
              </w:rPr>
              <w:lastRenderedPageBreak/>
              <w:t>2</w:t>
            </w:r>
          </w:p>
        </w:tc>
        <w:tc>
          <w:tcPr>
            <w:tcW w:w="3672" w:type="dxa"/>
          </w:tcPr>
          <w:p w14:paraId="2F874F7C" w14:textId="77777777" w:rsidR="00B57FC9" w:rsidRPr="00A95CF7" w:rsidRDefault="00B57FC9" w:rsidP="00B02F32">
            <w:pPr>
              <w:pStyle w:val="Heading4"/>
              <w:numPr>
                <w:ilvl w:val="0"/>
                <w:numId w:val="0"/>
              </w:numPr>
              <w:ind w:left="180"/>
              <w:rPr>
                <w:rFonts w:eastAsia="Arial Unicode MS"/>
              </w:rPr>
            </w:pPr>
            <w:r w:rsidRPr="00A95CF7">
              <w:t>Eaton</w:t>
            </w:r>
          </w:p>
        </w:tc>
        <w:tc>
          <w:tcPr>
            <w:tcW w:w="3258" w:type="dxa"/>
          </w:tcPr>
          <w:p w14:paraId="75012388" w14:textId="77777777" w:rsidR="00B57FC9" w:rsidRPr="00A95CF7" w:rsidRDefault="00B57FC9" w:rsidP="00D35894">
            <w:pPr>
              <w:pStyle w:val="Heading4"/>
              <w:numPr>
                <w:ilvl w:val="0"/>
                <w:numId w:val="0"/>
              </w:numPr>
              <w:ind w:left="180"/>
              <w:rPr>
                <w:rFonts w:eastAsia="Arial Unicode MS"/>
              </w:rPr>
            </w:pPr>
            <w:r w:rsidRPr="00A95CF7">
              <w:rPr>
                <w:rFonts w:eastAsia="Arial Unicode MS"/>
              </w:rPr>
              <w:t>Freedom 2100 with Intelligent MCC Option</w:t>
            </w:r>
          </w:p>
        </w:tc>
      </w:tr>
      <w:tr w:rsidR="00D613EF" w:rsidRPr="00456828" w14:paraId="685EC819" w14:textId="77777777" w:rsidTr="00065069">
        <w:tc>
          <w:tcPr>
            <w:tcW w:w="2448" w:type="dxa"/>
          </w:tcPr>
          <w:p w14:paraId="3B26D8B3" w14:textId="73A72113" w:rsidR="00D613EF" w:rsidRPr="00A95CF7" w:rsidRDefault="00E16211" w:rsidP="009F13C9">
            <w:pPr>
              <w:pStyle w:val="Heading4"/>
              <w:numPr>
                <w:ilvl w:val="0"/>
                <w:numId w:val="0"/>
              </w:numPr>
              <w:ind w:left="180"/>
              <w:rPr>
                <w:rFonts w:eastAsia="Arial Unicode MS"/>
              </w:rPr>
            </w:pPr>
            <w:r>
              <w:rPr>
                <w:rFonts w:eastAsia="Arial Unicode MS"/>
              </w:rPr>
              <w:t>3</w:t>
            </w:r>
          </w:p>
        </w:tc>
        <w:tc>
          <w:tcPr>
            <w:tcW w:w="3672" w:type="dxa"/>
          </w:tcPr>
          <w:p w14:paraId="5C54217E" w14:textId="77777777" w:rsidR="00D613EF" w:rsidRPr="00A95CF7" w:rsidRDefault="00D613EF" w:rsidP="00B02F32">
            <w:pPr>
              <w:pStyle w:val="Heading4"/>
              <w:numPr>
                <w:ilvl w:val="0"/>
                <w:numId w:val="0"/>
              </w:numPr>
              <w:ind w:left="180"/>
            </w:pPr>
            <w:r>
              <w:t>ABB</w:t>
            </w:r>
          </w:p>
        </w:tc>
        <w:tc>
          <w:tcPr>
            <w:tcW w:w="3258" w:type="dxa"/>
          </w:tcPr>
          <w:p w14:paraId="2295D024" w14:textId="77777777" w:rsidR="00D613EF" w:rsidRPr="00A95CF7" w:rsidRDefault="00D613EF" w:rsidP="00D35894">
            <w:pPr>
              <w:pStyle w:val="Heading4"/>
              <w:numPr>
                <w:ilvl w:val="0"/>
                <w:numId w:val="0"/>
              </w:numPr>
              <w:ind w:left="180"/>
              <w:rPr>
                <w:rFonts w:eastAsia="Arial Unicode MS"/>
              </w:rPr>
            </w:pPr>
            <w:proofErr w:type="spellStart"/>
            <w:r>
              <w:t>Reliagear</w:t>
            </w:r>
            <w:proofErr w:type="spellEnd"/>
            <w:r>
              <w:t xml:space="preserve"> LV MCC</w:t>
            </w:r>
          </w:p>
        </w:tc>
      </w:tr>
      <w:tr w:rsidR="00D613EF" w:rsidRPr="00456828" w14:paraId="7AAF3AF9" w14:textId="77777777" w:rsidTr="00065069">
        <w:tc>
          <w:tcPr>
            <w:tcW w:w="2448" w:type="dxa"/>
          </w:tcPr>
          <w:p w14:paraId="172F4AD0" w14:textId="6DACDA99" w:rsidR="00D613EF" w:rsidRPr="00A95CF7" w:rsidRDefault="00E16211" w:rsidP="009F13C9">
            <w:pPr>
              <w:pStyle w:val="Heading4"/>
              <w:numPr>
                <w:ilvl w:val="0"/>
                <w:numId w:val="0"/>
              </w:numPr>
              <w:ind w:left="180"/>
              <w:rPr>
                <w:rFonts w:eastAsia="Arial Unicode MS"/>
              </w:rPr>
            </w:pPr>
            <w:r>
              <w:rPr>
                <w:rFonts w:eastAsia="Arial Unicode MS"/>
              </w:rPr>
              <w:t>4</w:t>
            </w:r>
          </w:p>
        </w:tc>
        <w:tc>
          <w:tcPr>
            <w:tcW w:w="3672" w:type="dxa"/>
          </w:tcPr>
          <w:p w14:paraId="0C55DE57" w14:textId="1B4B13CC" w:rsidR="00D613EF" w:rsidRPr="00A95CF7" w:rsidRDefault="00D613EF" w:rsidP="00B02F32">
            <w:pPr>
              <w:pStyle w:val="Heading4"/>
              <w:numPr>
                <w:ilvl w:val="0"/>
                <w:numId w:val="0"/>
              </w:numPr>
              <w:ind w:left="180"/>
              <w:rPr>
                <w:rFonts w:eastAsia="Arial Unicode MS"/>
              </w:rPr>
            </w:pPr>
            <w:r>
              <w:rPr>
                <w:rFonts w:eastAsia="Arial Unicode MS"/>
              </w:rPr>
              <w:t>Or</w:t>
            </w:r>
            <w:r w:rsidRPr="00A95CF7">
              <w:rPr>
                <w:rFonts w:eastAsia="Arial Unicode MS"/>
              </w:rPr>
              <w:t xml:space="preserve"> Equivalent</w:t>
            </w:r>
          </w:p>
        </w:tc>
        <w:tc>
          <w:tcPr>
            <w:tcW w:w="3258" w:type="dxa"/>
          </w:tcPr>
          <w:p w14:paraId="553F5BBD" w14:textId="77777777" w:rsidR="00D613EF" w:rsidRPr="00A95CF7" w:rsidRDefault="00D613EF" w:rsidP="00D35894">
            <w:pPr>
              <w:pStyle w:val="Heading4"/>
              <w:numPr>
                <w:ilvl w:val="0"/>
                <w:numId w:val="0"/>
              </w:numPr>
              <w:ind w:left="180"/>
              <w:rPr>
                <w:rFonts w:eastAsia="Arial Unicode MS"/>
              </w:rPr>
            </w:pPr>
          </w:p>
        </w:tc>
      </w:tr>
    </w:tbl>
    <w:p w14:paraId="2F765014" w14:textId="77777777" w:rsidR="00B57FC9" w:rsidRPr="001B0129" w:rsidRDefault="00B57FC9" w:rsidP="00B57FC9">
      <w:pPr>
        <w:pStyle w:val="Heading3"/>
        <w:rPr>
          <w:u w:val="single"/>
        </w:rPr>
      </w:pPr>
      <w:r w:rsidRPr="001B0129">
        <w:rPr>
          <w:u w:val="single"/>
        </w:rPr>
        <w:t xml:space="preserve">Intelligent Motor Control </w:t>
      </w:r>
      <w:proofErr w:type="spellStart"/>
      <w:r w:rsidRPr="001B0129">
        <w:rPr>
          <w:u w:val="single"/>
        </w:rPr>
        <w:t>Centres</w:t>
      </w:r>
      <w:proofErr w:type="spellEnd"/>
    </w:p>
    <w:p w14:paraId="68EADF36" w14:textId="77777777" w:rsidR="00B57FC9" w:rsidRPr="00A95CF7" w:rsidRDefault="00B57FC9" w:rsidP="00210FFE">
      <w:pPr>
        <w:pStyle w:val="BodyText"/>
        <w:ind w:firstLine="720"/>
        <w:rPr>
          <w:rFonts w:ascii="Calibri" w:hAnsi="Calibri" w:cs="Calibri"/>
        </w:rPr>
      </w:pPr>
      <w:r w:rsidRPr="00A95CF7">
        <w:rPr>
          <w:rFonts w:ascii="Calibri" w:hAnsi="Calibri" w:cs="Calibri"/>
        </w:rPr>
        <w:t>First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B57FC9" w:rsidRPr="00456828" w14:paraId="1AC8865D" w14:textId="77777777" w:rsidTr="00065069">
        <w:trPr>
          <w:trHeight w:hRule="exact" w:val="288"/>
        </w:trPr>
        <w:tc>
          <w:tcPr>
            <w:tcW w:w="2824" w:type="dxa"/>
            <w:tcBorders>
              <w:top w:val="double" w:sz="6" w:space="0" w:color="auto"/>
              <w:bottom w:val="single" w:sz="6" w:space="0" w:color="auto"/>
            </w:tcBorders>
            <w:shd w:val="clear" w:color="auto" w:fill="E6E6E6"/>
            <w:noWrap/>
            <w:vAlign w:val="center"/>
          </w:tcPr>
          <w:p w14:paraId="1582138E" w14:textId="77777777" w:rsidR="00B57FC9" w:rsidRPr="00A95CF7" w:rsidRDefault="00B57FC9" w:rsidP="00065069">
            <w:pPr>
              <w:keepNext/>
              <w:keepLines/>
              <w:tabs>
                <w:tab w:val="left" w:pos="720"/>
                <w:tab w:val="left" w:pos="1440"/>
                <w:tab w:val="left" w:pos="2160"/>
                <w:tab w:val="left" w:pos="2880"/>
              </w:tabs>
              <w:jc w:val="right"/>
              <w:rPr>
                <w:rFonts w:ascii="Calibri" w:hAnsi="Calibri" w:cs="Calibri"/>
                <w:bCs/>
                <w:szCs w:val="22"/>
              </w:rPr>
            </w:pPr>
            <w:r w:rsidRPr="00A95CF7">
              <w:rPr>
                <w:rFonts w:ascii="Calibri" w:hAnsi="Calibri" w:cs="Calibri"/>
                <w:bCs/>
                <w:szCs w:val="22"/>
              </w:rPr>
              <w:t>Manufacturer</w:t>
            </w:r>
          </w:p>
        </w:tc>
        <w:tc>
          <w:tcPr>
            <w:tcW w:w="5954" w:type="dxa"/>
            <w:tcBorders>
              <w:top w:val="double" w:sz="6" w:space="0" w:color="auto"/>
            </w:tcBorders>
            <w:noWrap/>
            <w:vAlign w:val="center"/>
          </w:tcPr>
          <w:p w14:paraId="3A34E882" w14:textId="77777777" w:rsidR="00B57FC9" w:rsidRPr="00A95CF7" w:rsidRDefault="00B57FC9" w:rsidP="00065069">
            <w:pPr>
              <w:keepNext/>
              <w:keepLines/>
              <w:tabs>
                <w:tab w:val="left" w:pos="720"/>
                <w:tab w:val="left" w:pos="1440"/>
                <w:tab w:val="left" w:pos="2160"/>
                <w:tab w:val="left" w:pos="2880"/>
              </w:tabs>
              <w:jc w:val="center"/>
              <w:rPr>
                <w:rFonts w:ascii="Calibri" w:hAnsi="Calibri" w:cs="Calibri"/>
                <w:color w:val="000000"/>
                <w:szCs w:val="22"/>
              </w:rPr>
            </w:pPr>
            <w:r w:rsidRPr="00A95CF7">
              <w:rPr>
                <w:rFonts w:ascii="Calibri" w:hAnsi="Calibri" w:cs="Calibri"/>
                <w:color w:val="000000"/>
                <w:szCs w:val="22"/>
              </w:rPr>
              <w:t>Allen-Bradley</w:t>
            </w:r>
          </w:p>
        </w:tc>
      </w:tr>
      <w:tr w:rsidR="00B57FC9" w:rsidRPr="00456828" w14:paraId="707DA77E"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19D76E09" w14:textId="77777777" w:rsidR="00B57FC9" w:rsidRPr="00A95CF7" w:rsidRDefault="00B57FC9" w:rsidP="00065069">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hAnsi="Calibri" w:cs="Calibri"/>
                <w:bCs/>
                <w:szCs w:val="22"/>
              </w:rPr>
              <w:t xml:space="preserve">Model </w:t>
            </w:r>
          </w:p>
        </w:tc>
        <w:tc>
          <w:tcPr>
            <w:tcW w:w="5954" w:type="dxa"/>
            <w:noWrap/>
            <w:vAlign w:val="center"/>
          </w:tcPr>
          <w:p w14:paraId="78A51759" w14:textId="77777777" w:rsidR="00B57FC9" w:rsidRPr="00A95CF7" w:rsidRDefault="00D74CD5" w:rsidP="00065069">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IntelliCENTER</w:t>
            </w:r>
          </w:p>
        </w:tc>
      </w:tr>
      <w:tr w:rsidR="00B57FC9" w:rsidRPr="00456828" w14:paraId="2F9709DE"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1F8F77D9"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Voltage</w:t>
            </w:r>
          </w:p>
        </w:tc>
        <w:tc>
          <w:tcPr>
            <w:tcW w:w="5954" w:type="dxa"/>
            <w:shd w:val="clear" w:color="auto" w:fill="FFFF00"/>
            <w:noWrap/>
            <w:vAlign w:val="center"/>
          </w:tcPr>
          <w:p w14:paraId="5DF58909" w14:textId="2A434876"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600V, 3 </w:t>
            </w:r>
            <w:proofErr w:type="gramStart"/>
            <w:r w:rsidRPr="00A95CF7">
              <w:rPr>
                <w:rFonts w:ascii="Calibri" w:eastAsia="Arial Unicode MS" w:hAnsi="Calibri" w:cs="Calibri"/>
                <w:color w:val="000000"/>
                <w:szCs w:val="22"/>
              </w:rPr>
              <w:t>phase</w:t>
            </w:r>
            <w:proofErr w:type="gramEnd"/>
            <w:r w:rsidRPr="00A95CF7">
              <w:rPr>
                <w:rFonts w:ascii="Calibri" w:eastAsia="Arial Unicode MS" w:hAnsi="Calibri" w:cs="Calibri"/>
                <w:color w:val="000000"/>
                <w:szCs w:val="22"/>
              </w:rPr>
              <w:t xml:space="preserve">, 3W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confirm</w:t>
            </w:r>
            <w:r w:rsidR="001B0129" w:rsidRPr="00A95CF7">
              <w:rPr>
                <w:rFonts w:ascii="Calibri" w:eastAsia="Arial Unicode MS" w:hAnsi="Calibri" w:cs="Calibri"/>
                <w:color w:val="000000"/>
                <w:szCs w:val="22"/>
              </w:rPr>
              <w:t>]</w:t>
            </w:r>
          </w:p>
        </w:tc>
      </w:tr>
      <w:tr w:rsidR="00B57FC9" w:rsidRPr="00456828" w14:paraId="12B03435"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50625D31"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Amperage</w:t>
            </w:r>
          </w:p>
        </w:tc>
        <w:tc>
          <w:tcPr>
            <w:tcW w:w="5954" w:type="dxa"/>
            <w:shd w:val="clear" w:color="auto" w:fill="FFFF00"/>
            <w:noWrap/>
            <w:vAlign w:val="center"/>
          </w:tcPr>
          <w:p w14:paraId="689E0EF1" w14:textId="723F980D"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1200A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confirm</w:t>
            </w:r>
            <w:r w:rsidR="001B0129" w:rsidRPr="00A95CF7">
              <w:rPr>
                <w:rFonts w:ascii="Calibri" w:eastAsia="Arial Unicode MS" w:hAnsi="Calibri" w:cs="Calibri"/>
                <w:color w:val="000000"/>
                <w:szCs w:val="22"/>
              </w:rPr>
              <w:t>]</w:t>
            </w:r>
          </w:p>
        </w:tc>
      </w:tr>
      <w:tr w:rsidR="00B57FC9" w:rsidRPr="00456828" w14:paraId="23E9E797"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0CCF8403"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Short Circuit Rating</w:t>
            </w:r>
          </w:p>
        </w:tc>
        <w:tc>
          <w:tcPr>
            <w:tcW w:w="5954" w:type="dxa"/>
            <w:shd w:val="clear" w:color="auto" w:fill="FFFF00"/>
            <w:noWrap/>
            <w:vAlign w:val="center"/>
          </w:tcPr>
          <w:p w14:paraId="100827C2" w14:textId="0CB92BFA"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42kAIC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confirm</w:t>
            </w:r>
            <w:r w:rsidR="001B0129" w:rsidRPr="00A95CF7">
              <w:rPr>
                <w:rFonts w:ascii="Calibri" w:eastAsia="Arial Unicode MS" w:hAnsi="Calibri" w:cs="Calibri"/>
                <w:color w:val="000000"/>
                <w:szCs w:val="22"/>
              </w:rPr>
              <w:t>]</w:t>
            </w:r>
          </w:p>
        </w:tc>
      </w:tr>
      <w:tr w:rsidR="00B57FC9" w:rsidRPr="00456828" w14:paraId="3AD66705"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5F66427A"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Service Entrance Rated</w:t>
            </w:r>
          </w:p>
        </w:tc>
        <w:tc>
          <w:tcPr>
            <w:tcW w:w="5954" w:type="dxa"/>
            <w:shd w:val="clear" w:color="auto" w:fill="FFFF00"/>
            <w:noWrap/>
            <w:vAlign w:val="center"/>
          </w:tcPr>
          <w:p w14:paraId="71112C1E" w14:textId="36D8D609"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Yes/No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choose</w:t>
            </w:r>
            <w:r w:rsidR="001B0129" w:rsidRPr="00A95CF7">
              <w:rPr>
                <w:rFonts w:ascii="Calibri" w:eastAsia="Arial Unicode MS" w:hAnsi="Calibri" w:cs="Calibri"/>
                <w:color w:val="000000"/>
                <w:szCs w:val="22"/>
              </w:rPr>
              <w:t>]</w:t>
            </w:r>
          </w:p>
        </w:tc>
      </w:tr>
      <w:tr w:rsidR="00B57FC9" w:rsidRPr="00456828" w14:paraId="355A66A8"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4E3B08DA"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Enclosure Type</w:t>
            </w:r>
          </w:p>
        </w:tc>
        <w:tc>
          <w:tcPr>
            <w:tcW w:w="5954" w:type="dxa"/>
            <w:tcBorders>
              <w:bottom w:val="single" w:sz="6" w:space="0" w:color="auto"/>
            </w:tcBorders>
            <w:shd w:val="clear" w:color="auto" w:fill="FFFF00"/>
            <w:noWrap/>
            <w:vAlign w:val="center"/>
          </w:tcPr>
          <w:p w14:paraId="49CF6B76" w14:textId="3797E44C"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NEMA 12/4/4X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choose</w:t>
            </w:r>
            <w:r w:rsidR="001B0129" w:rsidRPr="00A95CF7">
              <w:rPr>
                <w:rFonts w:ascii="Calibri" w:eastAsia="Arial Unicode MS" w:hAnsi="Calibri" w:cs="Calibri"/>
                <w:color w:val="000000"/>
                <w:szCs w:val="22"/>
              </w:rPr>
              <w:t>]</w:t>
            </w:r>
          </w:p>
        </w:tc>
      </w:tr>
      <w:tr w:rsidR="00B57FC9" w:rsidRPr="00456828" w14:paraId="49F9474C" w14:textId="77777777" w:rsidTr="001B0129">
        <w:trPr>
          <w:trHeight w:hRule="exact" w:val="302"/>
        </w:trPr>
        <w:tc>
          <w:tcPr>
            <w:tcW w:w="2824" w:type="dxa"/>
            <w:tcBorders>
              <w:top w:val="single" w:sz="6" w:space="0" w:color="auto"/>
              <w:bottom w:val="double" w:sz="4" w:space="0" w:color="auto"/>
            </w:tcBorders>
            <w:shd w:val="clear" w:color="auto" w:fill="E6E6E6"/>
            <w:noWrap/>
            <w:vAlign w:val="center"/>
          </w:tcPr>
          <w:p w14:paraId="68211E3C" w14:textId="77777777" w:rsidR="00B57FC9" w:rsidRPr="00A95CF7" w:rsidRDefault="005129C9" w:rsidP="00065069">
            <w:pPr>
              <w:tabs>
                <w:tab w:val="left" w:pos="720"/>
                <w:tab w:val="left" w:pos="1440"/>
                <w:tab w:val="left" w:pos="2160"/>
                <w:tab w:val="left" w:pos="2880"/>
              </w:tabs>
              <w:jc w:val="right"/>
              <w:rPr>
                <w:rFonts w:ascii="Calibri" w:hAnsi="Calibri" w:cs="Calibri"/>
                <w:szCs w:val="22"/>
              </w:rPr>
            </w:pPr>
            <w:r w:rsidRPr="00A95CF7">
              <w:rPr>
                <w:rFonts w:ascii="Calibri" w:hAnsi="Calibri" w:cs="Calibri"/>
                <w:szCs w:val="22"/>
              </w:rPr>
              <w:t>Network Communication</w:t>
            </w:r>
          </w:p>
        </w:tc>
        <w:tc>
          <w:tcPr>
            <w:tcW w:w="5954" w:type="dxa"/>
            <w:tcBorders>
              <w:top w:val="single" w:sz="6" w:space="0" w:color="auto"/>
              <w:bottom w:val="double" w:sz="4" w:space="0" w:color="auto"/>
            </w:tcBorders>
            <w:noWrap/>
            <w:vAlign w:val="center"/>
          </w:tcPr>
          <w:p w14:paraId="5991D084" w14:textId="77777777" w:rsidR="00B57FC9" w:rsidRPr="00A95CF7" w:rsidRDefault="005129C9" w:rsidP="00065069">
            <w:pPr>
              <w:tabs>
                <w:tab w:val="left" w:pos="720"/>
                <w:tab w:val="left" w:pos="1440"/>
                <w:tab w:val="left" w:pos="2160"/>
                <w:tab w:val="left" w:pos="2880"/>
              </w:tabs>
              <w:jc w:val="center"/>
              <w:rPr>
                <w:rFonts w:ascii="Calibri" w:hAnsi="Calibri" w:cs="Calibri"/>
                <w:color w:val="000000"/>
                <w:szCs w:val="22"/>
              </w:rPr>
            </w:pPr>
            <w:r w:rsidRPr="00A95CF7">
              <w:rPr>
                <w:rFonts w:ascii="Calibri" w:hAnsi="Calibri" w:cs="Calibri"/>
                <w:color w:val="000000"/>
                <w:szCs w:val="22"/>
              </w:rPr>
              <w:t xml:space="preserve">Ethernet/IP </w:t>
            </w:r>
          </w:p>
        </w:tc>
      </w:tr>
    </w:tbl>
    <w:p w14:paraId="7B31054C" w14:textId="77777777" w:rsidR="00B57FC9" w:rsidRPr="00A95CF7" w:rsidRDefault="00B57FC9" w:rsidP="00B57FC9">
      <w:pPr>
        <w:pStyle w:val="BodyText"/>
        <w:rPr>
          <w:rFonts w:ascii="Calibri" w:hAnsi="Calibri" w:cs="Calibri"/>
        </w:rPr>
      </w:pPr>
      <w:r w:rsidRPr="00A95CF7">
        <w:rPr>
          <w:rFonts w:ascii="Calibri" w:hAnsi="Calibri" w:cs="Calibri"/>
        </w:rPr>
        <w:tab/>
        <w:t>Second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B57FC9" w:rsidRPr="00456828" w14:paraId="5D001554" w14:textId="77777777" w:rsidTr="00065069">
        <w:trPr>
          <w:trHeight w:hRule="exact" w:val="288"/>
        </w:trPr>
        <w:tc>
          <w:tcPr>
            <w:tcW w:w="2824" w:type="dxa"/>
            <w:tcBorders>
              <w:top w:val="double" w:sz="6" w:space="0" w:color="auto"/>
              <w:bottom w:val="single" w:sz="6" w:space="0" w:color="auto"/>
            </w:tcBorders>
            <w:shd w:val="clear" w:color="auto" w:fill="E6E6E6"/>
            <w:noWrap/>
            <w:vAlign w:val="center"/>
          </w:tcPr>
          <w:p w14:paraId="22A53AE2" w14:textId="77777777" w:rsidR="00B57FC9" w:rsidRPr="00A95CF7" w:rsidRDefault="00B57FC9" w:rsidP="00065069">
            <w:pPr>
              <w:keepNext/>
              <w:keepLines/>
              <w:tabs>
                <w:tab w:val="left" w:pos="720"/>
                <w:tab w:val="left" w:pos="1440"/>
                <w:tab w:val="left" w:pos="2160"/>
                <w:tab w:val="left" w:pos="2880"/>
              </w:tabs>
              <w:jc w:val="right"/>
              <w:rPr>
                <w:rFonts w:ascii="Calibri" w:hAnsi="Calibri" w:cs="Calibri"/>
                <w:bCs/>
                <w:szCs w:val="22"/>
              </w:rPr>
            </w:pPr>
            <w:r w:rsidRPr="00A95CF7">
              <w:rPr>
                <w:rFonts w:ascii="Calibri" w:hAnsi="Calibri" w:cs="Calibri"/>
                <w:bCs/>
                <w:szCs w:val="22"/>
              </w:rPr>
              <w:t>Manufacturer</w:t>
            </w:r>
          </w:p>
        </w:tc>
        <w:tc>
          <w:tcPr>
            <w:tcW w:w="5954" w:type="dxa"/>
            <w:tcBorders>
              <w:top w:val="double" w:sz="6" w:space="0" w:color="auto"/>
            </w:tcBorders>
            <w:noWrap/>
            <w:vAlign w:val="center"/>
          </w:tcPr>
          <w:p w14:paraId="37D0B6C3" w14:textId="77777777" w:rsidR="00B57FC9" w:rsidRPr="00A95CF7" w:rsidRDefault="00B57FC9" w:rsidP="00065069">
            <w:pPr>
              <w:keepNext/>
              <w:keepLines/>
              <w:tabs>
                <w:tab w:val="left" w:pos="720"/>
                <w:tab w:val="left" w:pos="1440"/>
                <w:tab w:val="left" w:pos="2160"/>
                <w:tab w:val="left" w:pos="2880"/>
              </w:tabs>
              <w:jc w:val="center"/>
              <w:rPr>
                <w:rFonts w:ascii="Calibri" w:hAnsi="Calibri" w:cs="Calibri"/>
                <w:color w:val="000000"/>
                <w:szCs w:val="22"/>
              </w:rPr>
            </w:pPr>
            <w:r w:rsidRPr="00A95CF7">
              <w:rPr>
                <w:rFonts w:ascii="Calibri" w:hAnsi="Calibri" w:cs="Calibri"/>
                <w:color w:val="000000"/>
                <w:szCs w:val="22"/>
              </w:rPr>
              <w:t>Eaton</w:t>
            </w:r>
          </w:p>
        </w:tc>
      </w:tr>
      <w:tr w:rsidR="00B57FC9" w:rsidRPr="00456828" w14:paraId="60D1C4FD" w14:textId="77777777" w:rsidTr="00065069">
        <w:trPr>
          <w:trHeight w:hRule="exact" w:val="288"/>
        </w:trPr>
        <w:tc>
          <w:tcPr>
            <w:tcW w:w="2824" w:type="dxa"/>
            <w:tcBorders>
              <w:top w:val="single" w:sz="6" w:space="0" w:color="auto"/>
              <w:bottom w:val="single" w:sz="6" w:space="0" w:color="auto"/>
            </w:tcBorders>
            <w:shd w:val="clear" w:color="auto" w:fill="E6E6E6"/>
            <w:noWrap/>
            <w:vAlign w:val="center"/>
          </w:tcPr>
          <w:p w14:paraId="673F2416" w14:textId="77777777" w:rsidR="00B57FC9" w:rsidRPr="00A95CF7" w:rsidRDefault="00B57FC9" w:rsidP="00065069">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hAnsi="Calibri" w:cs="Calibri"/>
                <w:bCs/>
                <w:szCs w:val="22"/>
              </w:rPr>
              <w:t xml:space="preserve">Model </w:t>
            </w:r>
          </w:p>
        </w:tc>
        <w:tc>
          <w:tcPr>
            <w:tcW w:w="5954" w:type="dxa"/>
            <w:noWrap/>
            <w:vAlign w:val="center"/>
          </w:tcPr>
          <w:p w14:paraId="7C584165" w14:textId="77777777" w:rsidR="00B57FC9" w:rsidRPr="00A95CF7" w:rsidRDefault="00B57FC9" w:rsidP="00065069">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Freedom 2100</w:t>
            </w:r>
            <w:r w:rsidR="00D74CD5" w:rsidRPr="00A95CF7">
              <w:rPr>
                <w:rFonts w:ascii="Calibri" w:eastAsia="Arial Unicode MS" w:hAnsi="Calibri" w:cs="Calibri"/>
                <w:color w:val="000000"/>
                <w:szCs w:val="22"/>
              </w:rPr>
              <w:t xml:space="preserve"> with Intelligent MCC Option</w:t>
            </w:r>
          </w:p>
        </w:tc>
      </w:tr>
      <w:tr w:rsidR="00B57FC9" w:rsidRPr="00456828" w14:paraId="4C7B9AC0"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6A7EFD24"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Voltage</w:t>
            </w:r>
          </w:p>
        </w:tc>
        <w:tc>
          <w:tcPr>
            <w:tcW w:w="5954" w:type="dxa"/>
            <w:shd w:val="clear" w:color="auto" w:fill="FFFF00"/>
            <w:noWrap/>
            <w:vAlign w:val="center"/>
          </w:tcPr>
          <w:p w14:paraId="24C2491D" w14:textId="591E06F5"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600V, 3 </w:t>
            </w:r>
            <w:proofErr w:type="gramStart"/>
            <w:r w:rsidRPr="00A95CF7">
              <w:rPr>
                <w:rFonts w:ascii="Calibri" w:eastAsia="Arial Unicode MS" w:hAnsi="Calibri" w:cs="Calibri"/>
                <w:color w:val="000000"/>
                <w:szCs w:val="22"/>
              </w:rPr>
              <w:t>phase</w:t>
            </w:r>
            <w:proofErr w:type="gramEnd"/>
            <w:r w:rsidRPr="00A95CF7">
              <w:rPr>
                <w:rFonts w:ascii="Calibri" w:eastAsia="Arial Unicode MS" w:hAnsi="Calibri" w:cs="Calibri"/>
                <w:color w:val="000000"/>
                <w:szCs w:val="22"/>
              </w:rPr>
              <w:t xml:space="preserve">, 3W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confirm</w:t>
            </w:r>
            <w:r w:rsidR="001B0129" w:rsidRPr="00A95CF7">
              <w:rPr>
                <w:rFonts w:ascii="Calibri" w:eastAsia="Arial Unicode MS" w:hAnsi="Calibri" w:cs="Calibri"/>
                <w:color w:val="000000"/>
                <w:szCs w:val="22"/>
              </w:rPr>
              <w:t>]</w:t>
            </w:r>
          </w:p>
        </w:tc>
      </w:tr>
      <w:tr w:rsidR="00B57FC9" w:rsidRPr="00456828" w14:paraId="341B2305"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3CECA0F3"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Amperage</w:t>
            </w:r>
          </w:p>
        </w:tc>
        <w:tc>
          <w:tcPr>
            <w:tcW w:w="5954" w:type="dxa"/>
            <w:shd w:val="clear" w:color="auto" w:fill="FFFF00"/>
            <w:noWrap/>
            <w:vAlign w:val="center"/>
          </w:tcPr>
          <w:p w14:paraId="5CE76504" w14:textId="6FFDCC8D"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1200A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confirm</w:t>
            </w:r>
            <w:r w:rsidR="001B0129" w:rsidRPr="00A95CF7">
              <w:rPr>
                <w:rFonts w:ascii="Calibri" w:eastAsia="Arial Unicode MS" w:hAnsi="Calibri" w:cs="Calibri"/>
                <w:color w:val="000000"/>
                <w:szCs w:val="22"/>
              </w:rPr>
              <w:t>]</w:t>
            </w:r>
          </w:p>
        </w:tc>
      </w:tr>
      <w:tr w:rsidR="00B57FC9" w:rsidRPr="00456828" w14:paraId="44CF359E"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101B451F"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Short Circuit Rating</w:t>
            </w:r>
          </w:p>
        </w:tc>
        <w:tc>
          <w:tcPr>
            <w:tcW w:w="5954" w:type="dxa"/>
            <w:shd w:val="clear" w:color="auto" w:fill="FFFF00"/>
            <w:noWrap/>
            <w:vAlign w:val="center"/>
          </w:tcPr>
          <w:p w14:paraId="013762A0" w14:textId="769D3E79"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42kAIC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confirm</w:t>
            </w:r>
            <w:r w:rsidR="001B0129" w:rsidRPr="00A95CF7">
              <w:rPr>
                <w:rFonts w:ascii="Calibri" w:eastAsia="Arial Unicode MS" w:hAnsi="Calibri" w:cs="Calibri"/>
                <w:color w:val="000000"/>
                <w:szCs w:val="22"/>
              </w:rPr>
              <w:t>]</w:t>
            </w:r>
          </w:p>
        </w:tc>
      </w:tr>
      <w:tr w:rsidR="00B57FC9" w:rsidRPr="00456828" w14:paraId="44448D28" w14:textId="77777777" w:rsidTr="009F13C9">
        <w:trPr>
          <w:trHeight w:hRule="exact" w:val="288"/>
        </w:trPr>
        <w:tc>
          <w:tcPr>
            <w:tcW w:w="2824" w:type="dxa"/>
            <w:tcBorders>
              <w:top w:val="single" w:sz="6" w:space="0" w:color="auto"/>
              <w:bottom w:val="single" w:sz="6" w:space="0" w:color="auto"/>
            </w:tcBorders>
            <w:shd w:val="clear" w:color="auto" w:fill="E6E6E6"/>
            <w:noWrap/>
            <w:vAlign w:val="center"/>
          </w:tcPr>
          <w:p w14:paraId="5C48CFA8"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Service Entrance Rated</w:t>
            </w:r>
          </w:p>
        </w:tc>
        <w:tc>
          <w:tcPr>
            <w:tcW w:w="5954" w:type="dxa"/>
            <w:shd w:val="clear" w:color="auto" w:fill="FFFF00"/>
            <w:noWrap/>
            <w:vAlign w:val="center"/>
          </w:tcPr>
          <w:p w14:paraId="70533C7D" w14:textId="09728E8A"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Yes/No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choose</w:t>
            </w:r>
            <w:r w:rsidR="001B0129" w:rsidRPr="00A95CF7">
              <w:rPr>
                <w:rFonts w:ascii="Calibri" w:eastAsia="Arial Unicode MS" w:hAnsi="Calibri" w:cs="Calibri"/>
                <w:color w:val="000000"/>
                <w:szCs w:val="22"/>
              </w:rPr>
              <w:t>]</w:t>
            </w:r>
          </w:p>
        </w:tc>
      </w:tr>
      <w:tr w:rsidR="00B57FC9" w:rsidRPr="00456828" w14:paraId="3A332290" w14:textId="77777777" w:rsidTr="009F13C9">
        <w:trPr>
          <w:trHeight w:hRule="exact" w:val="339"/>
        </w:trPr>
        <w:tc>
          <w:tcPr>
            <w:tcW w:w="2824" w:type="dxa"/>
            <w:tcBorders>
              <w:top w:val="single" w:sz="6" w:space="0" w:color="auto"/>
              <w:bottom w:val="single" w:sz="6" w:space="0" w:color="auto"/>
            </w:tcBorders>
            <w:shd w:val="clear" w:color="auto" w:fill="E6E6E6"/>
            <w:noWrap/>
            <w:vAlign w:val="center"/>
          </w:tcPr>
          <w:p w14:paraId="14E81A37" w14:textId="77777777" w:rsidR="00B57FC9" w:rsidRPr="00A95CF7" w:rsidRDefault="00B57FC9" w:rsidP="00065069">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Enclosure Type</w:t>
            </w:r>
          </w:p>
        </w:tc>
        <w:tc>
          <w:tcPr>
            <w:tcW w:w="5954" w:type="dxa"/>
            <w:tcBorders>
              <w:bottom w:val="single" w:sz="6" w:space="0" w:color="auto"/>
            </w:tcBorders>
            <w:shd w:val="clear" w:color="auto" w:fill="FFFF00"/>
            <w:noWrap/>
            <w:vAlign w:val="center"/>
          </w:tcPr>
          <w:p w14:paraId="27426BED" w14:textId="0AD2EAE0" w:rsidR="00B57FC9" w:rsidRPr="00A95CF7" w:rsidRDefault="00B57FC9" w:rsidP="00065069">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NEMA 12/4/4X </w:t>
            </w:r>
            <w:r w:rsidR="001B0129" w:rsidRPr="00A95CF7">
              <w:rPr>
                <w:rFonts w:ascii="Calibri" w:eastAsia="Arial Unicode MS" w:hAnsi="Calibri" w:cs="Calibri"/>
                <w:color w:val="000000"/>
                <w:szCs w:val="22"/>
              </w:rPr>
              <w:t>[</w:t>
            </w:r>
            <w:r w:rsidR="005C4E4E">
              <w:rPr>
                <w:rFonts w:ascii="Calibri" w:eastAsia="Arial Unicode MS" w:hAnsi="Calibri" w:cs="Calibri"/>
                <w:color w:val="000000"/>
                <w:szCs w:val="22"/>
              </w:rPr>
              <w:t>Consultant</w:t>
            </w:r>
            <w:r w:rsidRPr="00A95CF7">
              <w:rPr>
                <w:rFonts w:ascii="Calibri" w:eastAsia="Arial Unicode MS" w:hAnsi="Calibri" w:cs="Calibri"/>
                <w:color w:val="000000"/>
                <w:szCs w:val="22"/>
              </w:rPr>
              <w:t xml:space="preserve"> to choose</w:t>
            </w:r>
            <w:r w:rsidR="001B0129" w:rsidRPr="00A95CF7">
              <w:rPr>
                <w:rFonts w:ascii="Calibri" w:eastAsia="Arial Unicode MS" w:hAnsi="Calibri" w:cs="Calibri"/>
                <w:color w:val="000000"/>
                <w:szCs w:val="22"/>
              </w:rPr>
              <w:t>]</w:t>
            </w:r>
          </w:p>
        </w:tc>
      </w:tr>
      <w:tr w:rsidR="00B57FC9" w:rsidRPr="00456828" w14:paraId="71AAA4E9" w14:textId="77777777" w:rsidTr="001B0129">
        <w:trPr>
          <w:trHeight w:hRule="exact" w:val="267"/>
        </w:trPr>
        <w:tc>
          <w:tcPr>
            <w:tcW w:w="2824" w:type="dxa"/>
            <w:tcBorders>
              <w:top w:val="single" w:sz="6" w:space="0" w:color="auto"/>
              <w:bottom w:val="double" w:sz="4" w:space="0" w:color="auto"/>
            </w:tcBorders>
            <w:shd w:val="clear" w:color="auto" w:fill="E6E6E6"/>
            <w:noWrap/>
            <w:vAlign w:val="center"/>
          </w:tcPr>
          <w:p w14:paraId="56C1C262" w14:textId="77777777" w:rsidR="00B57FC9" w:rsidRPr="00A95CF7" w:rsidRDefault="005129C9" w:rsidP="00065069">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 xml:space="preserve">Network Communication </w:t>
            </w:r>
          </w:p>
        </w:tc>
        <w:tc>
          <w:tcPr>
            <w:tcW w:w="5954" w:type="dxa"/>
            <w:tcBorders>
              <w:top w:val="single" w:sz="6" w:space="0" w:color="auto"/>
              <w:bottom w:val="double" w:sz="4" w:space="0" w:color="auto"/>
            </w:tcBorders>
            <w:noWrap/>
            <w:vAlign w:val="center"/>
          </w:tcPr>
          <w:p w14:paraId="624AFBCC" w14:textId="77777777" w:rsidR="00B57FC9" w:rsidRPr="00A95CF7" w:rsidRDefault="005129C9" w:rsidP="00065069">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Ethernet/IP </w:t>
            </w:r>
          </w:p>
        </w:tc>
      </w:tr>
    </w:tbl>
    <w:p w14:paraId="3A857CC0" w14:textId="77777777" w:rsidR="0055670B" w:rsidRPr="00170C4B" w:rsidRDefault="00210FFE" w:rsidP="009F13C9">
      <w:pPr>
        <w:spacing w:after="160"/>
        <w:ind w:firstLine="720"/>
        <w:rPr>
          <w:rFonts w:cs="Calibri"/>
        </w:rPr>
      </w:pPr>
      <w:r w:rsidRPr="00170C4B">
        <w:rPr>
          <w:rFonts w:ascii="Calibri" w:hAnsi="Calibri" w:cs="Calibri"/>
        </w:rPr>
        <w:t>Third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55670B" w:rsidRPr="00A95CF7" w14:paraId="10AAE20E" w14:textId="77777777" w:rsidTr="002741C6">
        <w:trPr>
          <w:trHeight w:hRule="exact" w:val="288"/>
        </w:trPr>
        <w:tc>
          <w:tcPr>
            <w:tcW w:w="2824" w:type="dxa"/>
            <w:tcBorders>
              <w:top w:val="double" w:sz="6" w:space="0" w:color="auto"/>
              <w:bottom w:val="single" w:sz="6" w:space="0" w:color="auto"/>
            </w:tcBorders>
            <w:shd w:val="clear" w:color="auto" w:fill="E6E6E6"/>
            <w:noWrap/>
            <w:vAlign w:val="center"/>
          </w:tcPr>
          <w:p w14:paraId="2E0FA034" w14:textId="77777777" w:rsidR="0055670B" w:rsidRPr="00A95CF7" w:rsidRDefault="0055670B" w:rsidP="002741C6">
            <w:pPr>
              <w:keepNext/>
              <w:keepLines/>
              <w:tabs>
                <w:tab w:val="left" w:pos="720"/>
                <w:tab w:val="left" w:pos="1440"/>
                <w:tab w:val="left" w:pos="2160"/>
                <w:tab w:val="left" w:pos="2880"/>
              </w:tabs>
              <w:jc w:val="right"/>
              <w:rPr>
                <w:rFonts w:ascii="Calibri" w:hAnsi="Calibri" w:cs="Calibri"/>
                <w:bCs/>
                <w:szCs w:val="22"/>
              </w:rPr>
            </w:pPr>
            <w:r w:rsidRPr="00A95CF7">
              <w:rPr>
                <w:rFonts w:ascii="Calibri" w:hAnsi="Calibri" w:cs="Calibri"/>
                <w:bCs/>
                <w:szCs w:val="22"/>
              </w:rPr>
              <w:t>Manufacturer</w:t>
            </w:r>
          </w:p>
        </w:tc>
        <w:tc>
          <w:tcPr>
            <w:tcW w:w="5954" w:type="dxa"/>
            <w:tcBorders>
              <w:top w:val="double" w:sz="6" w:space="0" w:color="auto"/>
            </w:tcBorders>
            <w:noWrap/>
            <w:vAlign w:val="center"/>
          </w:tcPr>
          <w:p w14:paraId="2881A530" w14:textId="77777777" w:rsidR="0055670B" w:rsidRPr="00A95CF7" w:rsidRDefault="0055670B" w:rsidP="002741C6">
            <w:pPr>
              <w:keepNext/>
              <w:keepLines/>
              <w:tabs>
                <w:tab w:val="left" w:pos="720"/>
                <w:tab w:val="left" w:pos="1440"/>
                <w:tab w:val="left" w:pos="2160"/>
                <w:tab w:val="left" w:pos="2880"/>
              </w:tabs>
              <w:jc w:val="center"/>
              <w:rPr>
                <w:rFonts w:ascii="Calibri" w:hAnsi="Calibri" w:cs="Calibri"/>
                <w:color w:val="000000"/>
                <w:szCs w:val="22"/>
              </w:rPr>
            </w:pPr>
            <w:r>
              <w:rPr>
                <w:rFonts w:ascii="Calibri" w:hAnsi="Calibri" w:cs="Calibri"/>
                <w:color w:val="000000"/>
                <w:szCs w:val="22"/>
              </w:rPr>
              <w:t>ABB</w:t>
            </w:r>
          </w:p>
        </w:tc>
      </w:tr>
      <w:tr w:rsidR="0055670B" w:rsidRPr="00A95CF7" w14:paraId="7ECAFA04"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06AEEEBC" w14:textId="77777777" w:rsidR="0055670B" w:rsidRPr="00A95CF7" w:rsidRDefault="0055670B" w:rsidP="002741C6">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hAnsi="Calibri" w:cs="Calibri"/>
                <w:bCs/>
                <w:szCs w:val="22"/>
              </w:rPr>
              <w:t xml:space="preserve">Model </w:t>
            </w:r>
          </w:p>
        </w:tc>
        <w:tc>
          <w:tcPr>
            <w:tcW w:w="5954" w:type="dxa"/>
            <w:noWrap/>
            <w:vAlign w:val="center"/>
          </w:tcPr>
          <w:p w14:paraId="000945E4" w14:textId="77777777" w:rsidR="0055670B" w:rsidRPr="00A95CF7" w:rsidRDefault="0055670B" w:rsidP="002741C6">
            <w:pPr>
              <w:keepNext/>
              <w:keepLines/>
              <w:tabs>
                <w:tab w:val="left" w:pos="720"/>
                <w:tab w:val="left" w:pos="1440"/>
                <w:tab w:val="left" w:pos="2160"/>
                <w:tab w:val="left" w:pos="2880"/>
              </w:tabs>
              <w:jc w:val="center"/>
              <w:rPr>
                <w:rFonts w:ascii="Calibri" w:eastAsia="Arial Unicode MS" w:hAnsi="Calibri" w:cs="Calibri"/>
                <w:color w:val="000000"/>
                <w:szCs w:val="22"/>
              </w:rPr>
            </w:pPr>
            <w:proofErr w:type="spellStart"/>
            <w:r>
              <w:rPr>
                <w:rFonts w:ascii="Calibri" w:eastAsia="Arial Unicode MS" w:hAnsi="Calibri" w:cs="Calibri"/>
                <w:color w:val="000000"/>
                <w:szCs w:val="22"/>
              </w:rPr>
              <w:t>Reliagear</w:t>
            </w:r>
            <w:proofErr w:type="spellEnd"/>
            <w:r>
              <w:rPr>
                <w:rFonts w:ascii="Calibri" w:eastAsia="Arial Unicode MS" w:hAnsi="Calibri" w:cs="Calibri"/>
                <w:color w:val="000000"/>
                <w:szCs w:val="22"/>
              </w:rPr>
              <w:t xml:space="preserve"> LV MCC</w:t>
            </w:r>
            <w:r w:rsidR="00700132">
              <w:rPr>
                <w:rFonts w:ascii="Calibri" w:eastAsia="Arial Unicode MS" w:hAnsi="Calibri" w:cs="Calibri"/>
                <w:color w:val="000000"/>
                <w:szCs w:val="22"/>
              </w:rPr>
              <w:t>/MNS</w:t>
            </w:r>
          </w:p>
        </w:tc>
      </w:tr>
      <w:tr w:rsidR="0055670B" w:rsidRPr="00A95CF7" w14:paraId="1A11AD75"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4BE66284" w14:textId="77777777" w:rsidR="0055670B" w:rsidRPr="00A95CF7" w:rsidRDefault="0055670B"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Voltage</w:t>
            </w:r>
          </w:p>
        </w:tc>
        <w:tc>
          <w:tcPr>
            <w:tcW w:w="5954" w:type="dxa"/>
            <w:noWrap/>
            <w:vAlign w:val="center"/>
          </w:tcPr>
          <w:p w14:paraId="605E3B31" w14:textId="58894354" w:rsidR="0055670B" w:rsidRPr="00A95CF7" w:rsidRDefault="0055670B" w:rsidP="002741C6">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 xml:space="preserve">600V, 3 </w:t>
            </w:r>
            <w:proofErr w:type="gramStart"/>
            <w:r w:rsidRPr="00A95CF7">
              <w:rPr>
                <w:rFonts w:ascii="Calibri" w:eastAsia="Arial Unicode MS" w:hAnsi="Calibri" w:cs="Calibri"/>
                <w:color w:val="000000"/>
                <w:szCs w:val="22"/>
                <w:highlight w:val="yellow"/>
              </w:rPr>
              <w:t>phase</w:t>
            </w:r>
            <w:proofErr w:type="gramEnd"/>
            <w:r w:rsidRPr="00A95CF7">
              <w:rPr>
                <w:rFonts w:ascii="Calibri" w:eastAsia="Arial Unicode MS" w:hAnsi="Calibri" w:cs="Calibri"/>
                <w:color w:val="000000"/>
                <w:szCs w:val="22"/>
                <w:highlight w:val="yellow"/>
              </w:rPr>
              <w:t>, 3W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p>
        </w:tc>
      </w:tr>
      <w:tr w:rsidR="0055670B" w:rsidRPr="00A95CF7" w14:paraId="692B1179"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33380F23" w14:textId="77777777" w:rsidR="0055670B" w:rsidRPr="00A95CF7" w:rsidRDefault="0055670B" w:rsidP="002741C6">
            <w:pPr>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Amperage</w:t>
            </w:r>
          </w:p>
        </w:tc>
        <w:tc>
          <w:tcPr>
            <w:tcW w:w="5954" w:type="dxa"/>
            <w:noWrap/>
            <w:vAlign w:val="center"/>
          </w:tcPr>
          <w:p w14:paraId="08A97CF2" w14:textId="24E8D0F3" w:rsidR="0055670B" w:rsidRPr="00A95CF7" w:rsidRDefault="0055670B" w:rsidP="002741C6">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1200A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p>
        </w:tc>
      </w:tr>
      <w:tr w:rsidR="0055670B" w:rsidRPr="00A95CF7" w14:paraId="662152AC"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344A4CB0" w14:textId="77777777" w:rsidR="0055670B" w:rsidRPr="00A95CF7" w:rsidRDefault="0055670B"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Short Circuit Rating</w:t>
            </w:r>
          </w:p>
        </w:tc>
        <w:tc>
          <w:tcPr>
            <w:tcW w:w="5954" w:type="dxa"/>
            <w:noWrap/>
            <w:vAlign w:val="center"/>
          </w:tcPr>
          <w:p w14:paraId="216CCDD6" w14:textId="12A4AF2E" w:rsidR="0055670B" w:rsidRPr="00A95CF7" w:rsidRDefault="0055670B" w:rsidP="002741C6">
            <w:pPr>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highlight w:val="yellow"/>
              </w:rPr>
              <w:t>42kAIC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confirm]</w:t>
            </w:r>
          </w:p>
        </w:tc>
      </w:tr>
      <w:tr w:rsidR="0055670B" w:rsidRPr="00A95CF7" w14:paraId="39F8BA0D" w14:textId="77777777" w:rsidTr="002741C6">
        <w:trPr>
          <w:trHeight w:hRule="exact" w:val="288"/>
        </w:trPr>
        <w:tc>
          <w:tcPr>
            <w:tcW w:w="2824" w:type="dxa"/>
            <w:tcBorders>
              <w:top w:val="single" w:sz="6" w:space="0" w:color="auto"/>
              <w:bottom w:val="single" w:sz="6" w:space="0" w:color="auto"/>
            </w:tcBorders>
            <w:shd w:val="clear" w:color="auto" w:fill="E6E6E6"/>
            <w:noWrap/>
            <w:vAlign w:val="center"/>
          </w:tcPr>
          <w:p w14:paraId="276D78B6" w14:textId="77777777" w:rsidR="0055670B" w:rsidRPr="00A95CF7" w:rsidRDefault="0055670B"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Service Entrance Rated</w:t>
            </w:r>
          </w:p>
        </w:tc>
        <w:tc>
          <w:tcPr>
            <w:tcW w:w="5954" w:type="dxa"/>
            <w:noWrap/>
            <w:vAlign w:val="center"/>
          </w:tcPr>
          <w:p w14:paraId="2DBCAAFF" w14:textId="52E13454" w:rsidR="0055670B" w:rsidRPr="00A95CF7" w:rsidRDefault="0055670B" w:rsidP="002741C6">
            <w:pPr>
              <w:tabs>
                <w:tab w:val="left" w:pos="720"/>
                <w:tab w:val="left" w:pos="1440"/>
                <w:tab w:val="left" w:pos="2160"/>
                <w:tab w:val="left" w:pos="2880"/>
              </w:tabs>
              <w:jc w:val="center"/>
              <w:rPr>
                <w:rFonts w:ascii="Calibri" w:eastAsia="Arial Unicode MS" w:hAnsi="Calibri" w:cs="Calibri"/>
                <w:color w:val="000000"/>
                <w:szCs w:val="22"/>
                <w:highlight w:val="yellow"/>
              </w:rPr>
            </w:pPr>
            <w:r w:rsidRPr="00A95CF7">
              <w:rPr>
                <w:rFonts w:ascii="Calibri" w:eastAsia="Arial Unicode MS" w:hAnsi="Calibri" w:cs="Calibri"/>
                <w:color w:val="000000"/>
                <w:szCs w:val="22"/>
                <w:highlight w:val="yellow"/>
              </w:rPr>
              <w:t>Yes/No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p>
        </w:tc>
      </w:tr>
      <w:tr w:rsidR="0055670B" w:rsidRPr="00A95CF7" w14:paraId="5BD885E1" w14:textId="77777777" w:rsidTr="002741C6">
        <w:trPr>
          <w:trHeight w:hRule="exact" w:val="339"/>
        </w:trPr>
        <w:tc>
          <w:tcPr>
            <w:tcW w:w="2824" w:type="dxa"/>
            <w:tcBorders>
              <w:top w:val="single" w:sz="6" w:space="0" w:color="auto"/>
              <w:bottom w:val="single" w:sz="6" w:space="0" w:color="auto"/>
            </w:tcBorders>
            <w:shd w:val="clear" w:color="auto" w:fill="E6E6E6"/>
            <w:noWrap/>
            <w:vAlign w:val="center"/>
          </w:tcPr>
          <w:p w14:paraId="16064E28" w14:textId="77777777" w:rsidR="0055670B" w:rsidRPr="00A95CF7" w:rsidRDefault="0055670B" w:rsidP="002741C6">
            <w:pPr>
              <w:tabs>
                <w:tab w:val="left" w:pos="720"/>
                <w:tab w:val="left" w:pos="1440"/>
                <w:tab w:val="left" w:pos="2160"/>
                <w:tab w:val="left" w:pos="2880"/>
              </w:tabs>
              <w:jc w:val="right"/>
              <w:rPr>
                <w:rFonts w:ascii="Calibri" w:eastAsia="Arial Unicode MS" w:hAnsi="Calibri" w:cs="Calibri"/>
                <w:szCs w:val="22"/>
              </w:rPr>
            </w:pPr>
            <w:r w:rsidRPr="00A95CF7">
              <w:rPr>
                <w:rFonts w:ascii="Calibri" w:eastAsia="Arial Unicode MS" w:hAnsi="Calibri" w:cs="Calibri"/>
                <w:szCs w:val="22"/>
              </w:rPr>
              <w:t>Enclosure Type</w:t>
            </w:r>
          </w:p>
        </w:tc>
        <w:tc>
          <w:tcPr>
            <w:tcW w:w="5954" w:type="dxa"/>
            <w:tcBorders>
              <w:bottom w:val="single" w:sz="6" w:space="0" w:color="auto"/>
            </w:tcBorders>
            <w:noWrap/>
            <w:vAlign w:val="center"/>
          </w:tcPr>
          <w:p w14:paraId="0AF1084F" w14:textId="24A15255" w:rsidR="0055670B" w:rsidRPr="00A95CF7" w:rsidRDefault="0055670B" w:rsidP="002741C6">
            <w:pPr>
              <w:tabs>
                <w:tab w:val="left" w:pos="720"/>
                <w:tab w:val="left" w:pos="1440"/>
                <w:tab w:val="left" w:pos="2160"/>
                <w:tab w:val="left" w:pos="2880"/>
              </w:tabs>
              <w:jc w:val="center"/>
              <w:rPr>
                <w:rFonts w:ascii="Calibri" w:eastAsia="Arial Unicode MS" w:hAnsi="Calibri" w:cs="Calibri"/>
                <w:color w:val="000000"/>
                <w:szCs w:val="22"/>
                <w:highlight w:val="yellow"/>
              </w:rPr>
            </w:pPr>
            <w:r w:rsidRPr="00A95CF7">
              <w:rPr>
                <w:rFonts w:ascii="Calibri" w:eastAsia="Arial Unicode MS" w:hAnsi="Calibri" w:cs="Calibri"/>
                <w:color w:val="000000"/>
                <w:szCs w:val="22"/>
                <w:highlight w:val="yellow"/>
              </w:rPr>
              <w:t xml:space="preserve">NEMA </w:t>
            </w:r>
            <w:r>
              <w:rPr>
                <w:rFonts w:ascii="Calibri" w:eastAsia="Arial Unicode MS" w:hAnsi="Calibri" w:cs="Calibri"/>
                <w:color w:val="000000"/>
                <w:szCs w:val="22"/>
                <w:highlight w:val="yellow"/>
              </w:rPr>
              <w:t>1/1HG/2/3R/12</w:t>
            </w:r>
            <w:r w:rsidRPr="00A95CF7">
              <w:rPr>
                <w:rFonts w:ascii="Calibri" w:eastAsia="Arial Unicode MS" w:hAnsi="Calibri" w:cs="Calibri"/>
                <w:color w:val="000000"/>
                <w:szCs w:val="22"/>
                <w:highlight w:val="yellow"/>
              </w:rPr>
              <w:t xml:space="preserve"> [</w:t>
            </w:r>
            <w:r w:rsidR="005C4E4E">
              <w:rPr>
                <w:rFonts w:ascii="Calibri" w:eastAsia="Arial Unicode MS" w:hAnsi="Calibri" w:cs="Calibri"/>
                <w:color w:val="000000"/>
                <w:szCs w:val="22"/>
                <w:highlight w:val="yellow"/>
              </w:rPr>
              <w:t>Consultant</w:t>
            </w:r>
            <w:r w:rsidRPr="00A95CF7">
              <w:rPr>
                <w:rFonts w:ascii="Calibri" w:eastAsia="Arial Unicode MS" w:hAnsi="Calibri" w:cs="Calibri"/>
                <w:color w:val="000000"/>
                <w:szCs w:val="22"/>
                <w:highlight w:val="yellow"/>
              </w:rPr>
              <w:t xml:space="preserve"> to choose]</w:t>
            </w:r>
          </w:p>
        </w:tc>
      </w:tr>
      <w:tr w:rsidR="0055670B" w:rsidRPr="00A95CF7" w14:paraId="551803CE" w14:textId="77777777" w:rsidTr="002741C6">
        <w:trPr>
          <w:trHeight w:hRule="exact" w:val="267"/>
        </w:trPr>
        <w:tc>
          <w:tcPr>
            <w:tcW w:w="2824" w:type="dxa"/>
            <w:tcBorders>
              <w:top w:val="single" w:sz="6" w:space="0" w:color="auto"/>
              <w:bottom w:val="double" w:sz="4" w:space="0" w:color="auto"/>
            </w:tcBorders>
            <w:shd w:val="clear" w:color="auto" w:fill="E6E6E6"/>
            <w:noWrap/>
            <w:vAlign w:val="bottom"/>
          </w:tcPr>
          <w:p w14:paraId="1C94F802" w14:textId="77777777" w:rsidR="0055670B" w:rsidRPr="00A95CF7" w:rsidRDefault="0055670B" w:rsidP="002741C6">
            <w:pPr>
              <w:keepNext/>
              <w:keepLines/>
              <w:tabs>
                <w:tab w:val="left" w:pos="720"/>
                <w:tab w:val="left" w:pos="1440"/>
                <w:tab w:val="left" w:pos="2160"/>
                <w:tab w:val="left" w:pos="2880"/>
              </w:tabs>
              <w:jc w:val="right"/>
              <w:rPr>
                <w:rFonts w:ascii="Calibri" w:eastAsia="Arial Unicode MS" w:hAnsi="Calibri" w:cs="Calibri"/>
                <w:bCs/>
                <w:szCs w:val="22"/>
              </w:rPr>
            </w:pPr>
            <w:r w:rsidRPr="00A95CF7">
              <w:rPr>
                <w:rFonts w:ascii="Calibri" w:eastAsia="Arial Unicode MS" w:hAnsi="Calibri" w:cs="Calibri"/>
                <w:bCs/>
                <w:szCs w:val="22"/>
              </w:rPr>
              <w:t>Network Communication</w:t>
            </w:r>
          </w:p>
        </w:tc>
        <w:tc>
          <w:tcPr>
            <w:tcW w:w="5954" w:type="dxa"/>
            <w:tcBorders>
              <w:top w:val="single" w:sz="6" w:space="0" w:color="auto"/>
              <w:bottom w:val="double" w:sz="4" w:space="0" w:color="auto"/>
            </w:tcBorders>
            <w:noWrap/>
            <w:vAlign w:val="bottom"/>
          </w:tcPr>
          <w:p w14:paraId="19FB3474" w14:textId="77777777" w:rsidR="0055670B" w:rsidRPr="00A95CF7" w:rsidRDefault="0055670B" w:rsidP="002741C6">
            <w:pPr>
              <w:keepNext/>
              <w:keepLines/>
              <w:tabs>
                <w:tab w:val="left" w:pos="720"/>
                <w:tab w:val="left" w:pos="1440"/>
                <w:tab w:val="left" w:pos="2160"/>
                <w:tab w:val="left" w:pos="2880"/>
              </w:tabs>
              <w:jc w:val="center"/>
              <w:rPr>
                <w:rFonts w:ascii="Calibri" w:eastAsia="Arial Unicode MS" w:hAnsi="Calibri" w:cs="Calibri"/>
                <w:color w:val="000000"/>
                <w:szCs w:val="22"/>
              </w:rPr>
            </w:pPr>
            <w:r w:rsidRPr="00A95CF7">
              <w:rPr>
                <w:rFonts w:ascii="Calibri" w:eastAsia="Arial Unicode MS" w:hAnsi="Calibri" w:cs="Calibri"/>
                <w:color w:val="000000"/>
                <w:szCs w:val="22"/>
              </w:rPr>
              <w:t xml:space="preserve">Ethernet/IP </w:t>
            </w:r>
          </w:p>
        </w:tc>
      </w:tr>
    </w:tbl>
    <w:p w14:paraId="1556E27C" w14:textId="77777777" w:rsidR="0055670B" w:rsidRPr="0055670B" w:rsidRDefault="0055670B" w:rsidP="0055670B">
      <w:pPr>
        <w:pStyle w:val="BodyText"/>
      </w:pPr>
    </w:p>
    <w:p w14:paraId="413B710F" w14:textId="77777777" w:rsidR="002614DC" w:rsidRPr="00367A7E" w:rsidRDefault="002614DC" w:rsidP="002614DC">
      <w:pPr>
        <w:pStyle w:val="Heading2"/>
      </w:pPr>
      <w:r>
        <w:t>Ethernet/IP Communication</w:t>
      </w:r>
      <w:r w:rsidRPr="002614DC">
        <w:t xml:space="preserve"> </w:t>
      </w:r>
    </w:p>
    <w:p w14:paraId="206D2744" w14:textId="77777777" w:rsidR="002614DC" w:rsidRPr="000F4AB8" w:rsidRDefault="002614DC" w:rsidP="002614DC">
      <w:pPr>
        <w:pStyle w:val="Heading3"/>
      </w:pPr>
      <w:r>
        <w:t>The MCC shall have Ethernet wiring incorporated into its design</w:t>
      </w:r>
      <w:r w:rsidRPr="000F4AB8">
        <w:t>.</w:t>
      </w:r>
    </w:p>
    <w:p w14:paraId="168814E0" w14:textId="77777777" w:rsidR="002614DC" w:rsidRDefault="002614DC" w:rsidP="009F13C9">
      <w:pPr>
        <w:pStyle w:val="Heading4"/>
      </w:pPr>
      <w:r>
        <w:t xml:space="preserve">The MCC shall have factory installed industrial Ethernet cabling incorporated throughout the vertical section across the entire lineup. </w:t>
      </w:r>
    </w:p>
    <w:p w14:paraId="7D959F8D" w14:textId="77777777" w:rsidR="002614DC" w:rsidRDefault="002614DC" w:rsidP="009F13C9">
      <w:pPr>
        <w:pStyle w:val="Heading4"/>
      </w:pPr>
      <w:r w:rsidRPr="002614DC">
        <w:t>The network cabling shall be built into the MCC, routed behind permanent MCC walls and barriers to prevent accidental exposure and/or damage during installation.</w:t>
      </w:r>
    </w:p>
    <w:p w14:paraId="7016DDAE" w14:textId="77777777" w:rsidR="002614DC" w:rsidRDefault="00B922BF" w:rsidP="009F13C9">
      <w:pPr>
        <w:pStyle w:val="Heading4"/>
      </w:pPr>
      <w:r>
        <w:lastRenderedPageBreak/>
        <w:t>E</w:t>
      </w:r>
      <w:r w:rsidR="002614DC">
        <w:t>ach motor starter, e</w:t>
      </w:r>
      <w:r w:rsidR="002614DC" w:rsidRPr="000C73D9">
        <w:t xml:space="preserve">lectronic </w:t>
      </w:r>
      <w:r w:rsidR="002614DC">
        <w:t>o</w:t>
      </w:r>
      <w:r w:rsidR="002614DC" w:rsidRPr="000C73D9">
        <w:t xml:space="preserve">verload relay, </w:t>
      </w:r>
      <w:r w:rsidR="002614DC">
        <w:t>p</w:t>
      </w:r>
      <w:r w:rsidR="002614DC" w:rsidRPr="000C73D9">
        <w:t xml:space="preserve">ower </w:t>
      </w:r>
      <w:r w:rsidR="002614DC">
        <w:t>m</w:t>
      </w:r>
      <w:r w:rsidR="002614DC" w:rsidRPr="000C73D9">
        <w:t>onitor</w:t>
      </w:r>
      <w:r w:rsidR="002614DC">
        <w:t>,</w:t>
      </w:r>
      <w:r w:rsidR="002614DC" w:rsidRPr="000C73D9">
        <w:t xml:space="preserve"> </w:t>
      </w:r>
      <w:r w:rsidR="002614DC">
        <w:t xml:space="preserve">AC drive, and soft starter unit in the MCC shall be supplied with a means to communicate via </w:t>
      </w:r>
      <w:proofErr w:type="spellStart"/>
      <w:r w:rsidR="002614DC">
        <w:t>EtherNet</w:t>
      </w:r>
      <w:proofErr w:type="spellEnd"/>
      <w:r w:rsidR="002614DC">
        <w:t>/IP network</w:t>
      </w:r>
      <w:r>
        <w:t xml:space="preserve"> protocol as shown on contract drawings</w:t>
      </w:r>
      <w:r w:rsidR="002614DC">
        <w:t>.</w:t>
      </w:r>
    </w:p>
    <w:p w14:paraId="384346FC" w14:textId="77777777" w:rsidR="002614DC" w:rsidRDefault="00340506" w:rsidP="009F13C9">
      <w:pPr>
        <w:pStyle w:val="Heading4"/>
      </w:pPr>
      <w:r>
        <w:t xml:space="preserve"> Maintenance activities should be able to be performed without impacting the network.</w:t>
      </w:r>
    </w:p>
    <w:p w14:paraId="0807053F" w14:textId="77777777" w:rsidR="005D2721" w:rsidRDefault="005D2721" w:rsidP="009F13C9">
      <w:pPr>
        <w:pStyle w:val="Heading4"/>
      </w:pPr>
      <w:r w:rsidRPr="00DB5DDC">
        <w:t xml:space="preserve">The IP Address </w:t>
      </w:r>
      <w:r w:rsidR="004C0A88" w:rsidRPr="00047FCE">
        <w:t>shall not</w:t>
      </w:r>
      <w:r w:rsidRPr="004C0A88">
        <w:t xml:space="preserve"> b</w:t>
      </w:r>
      <w:r w:rsidRPr="00DB5DDC">
        <w:t>e visible on the unit Nameplate for any units containin</w:t>
      </w:r>
      <w:r>
        <w:t xml:space="preserve">g an </w:t>
      </w:r>
      <w:proofErr w:type="spellStart"/>
      <w:r>
        <w:t>EtherNet</w:t>
      </w:r>
      <w:proofErr w:type="spellEnd"/>
      <w:r>
        <w:t>/IP enabled device</w:t>
      </w:r>
      <w:r w:rsidR="00B922BF">
        <w:t>.</w:t>
      </w:r>
    </w:p>
    <w:p w14:paraId="1060F13F" w14:textId="04CB0F69" w:rsidR="00340506" w:rsidRPr="00367A7E" w:rsidRDefault="00340506" w:rsidP="00340506">
      <w:pPr>
        <w:pStyle w:val="Heading2"/>
      </w:pPr>
      <w:r w:rsidRPr="009F13C9">
        <w:rPr>
          <w:shd w:val="clear" w:color="auto" w:fill="FFFF00"/>
        </w:rPr>
        <w:t>Industrial Ethernet Switch</w:t>
      </w:r>
      <w:r w:rsidR="005C4E4E" w:rsidRPr="009F13C9">
        <w:rPr>
          <w:shd w:val="clear" w:color="auto" w:fill="FFFF00"/>
        </w:rPr>
        <w:t xml:space="preserve"> [</w:t>
      </w:r>
      <w:r w:rsidR="005C4E4E">
        <w:rPr>
          <w:shd w:val="clear" w:color="auto" w:fill="FFFF00"/>
        </w:rPr>
        <w:t>Consultant</w:t>
      </w:r>
      <w:r w:rsidR="005C4E4E" w:rsidRPr="009F13C9">
        <w:rPr>
          <w:shd w:val="clear" w:color="auto" w:fill="FFFF00"/>
        </w:rPr>
        <w:t xml:space="preserve"> to confirm]</w:t>
      </w:r>
      <w:r w:rsidRPr="002614DC">
        <w:t xml:space="preserve"> </w:t>
      </w:r>
    </w:p>
    <w:p w14:paraId="7213A991" w14:textId="77777777" w:rsidR="00340506" w:rsidRDefault="005D2721" w:rsidP="009F13C9">
      <w:pPr>
        <w:pStyle w:val="Heading3"/>
        <w:shd w:val="clear" w:color="auto" w:fill="FFFF00"/>
      </w:pPr>
      <w:r w:rsidRPr="009F13C9">
        <w:rPr>
          <w:shd w:val="clear" w:color="auto" w:fill="FFFF00"/>
        </w:rPr>
        <w:t>The MCC shall have a managed industrial Ethernet switch mounted in the top or bottom horizontal wireway or in fixed mounted units within the lineup</w:t>
      </w:r>
      <w:r w:rsidR="00340506" w:rsidRPr="009F13C9">
        <w:rPr>
          <w:shd w:val="clear" w:color="auto" w:fill="FFFF00"/>
        </w:rPr>
        <w:t>.</w:t>
      </w:r>
    </w:p>
    <w:p w14:paraId="775D1BE7" w14:textId="77777777" w:rsidR="00340506" w:rsidRDefault="00340506" w:rsidP="009F13C9">
      <w:pPr>
        <w:pStyle w:val="Heading3"/>
        <w:shd w:val="clear" w:color="auto" w:fill="FFFF00"/>
      </w:pPr>
      <w:r w:rsidRPr="009F13C9">
        <w:rPr>
          <w:shd w:val="clear" w:color="auto" w:fill="FFFF00"/>
        </w:rPr>
        <w:t xml:space="preserve">The managed industrial Ethernet switch shall deliver optimal network security, network resiliency (if needed), and flexibility. The functionality should include </w:t>
      </w:r>
      <w:proofErr w:type="gramStart"/>
      <w:r w:rsidRPr="009F13C9">
        <w:rPr>
          <w:shd w:val="clear" w:color="auto" w:fill="FFFF00"/>
        </w:rPr>
        <w:t>port based</w:t>
      </w:r>
      <w:proofErr w:type="gramEnd"/>
      <w:r w:rsidRPr="009F13C9">
        <w:rPr>
          <w:shd w:val="clear" w:color="auto" w:fill="FFFF00"/>
        </w:rPr>
        <w:t xml:space="preserve"> control/prioritization, switch-level ring support, VLAN segmentation, </w:t>
      </w:r>
      <w:r w:rsidR="003F574A" w:rsidRPr="009F13C9">
        <w:rPr>
          <w:shd w:val="clear" w:color="auto" w:fill="FFFF00"/>
        </w:rPr>
        <w:t xml:space="preserve">REP </w:t>
      </w:r>
      <w:r w:rsidRPr="009F13C9">
        <w:rPr>
          <w:shd w:val="clear" w:color="auto" w:fill="FFFF00"/>
        </w:rPr>
        <w:t>and other Layer-2 switch features.</w:t>
      </w:r>
      <w:r w:rsidR="003F574A">
        <w:t xml:space="preserve"> </w:t>
      </w:r>
    </w:p>
    <w:p w14:paraId="27CC8526" w14:textId="77777777" w:rsidR="00340506" w:rsidRDefault="00340506" w:rsidP="009F13C9">
      <w:pPr>
        <w:pStyle w:val="Heading3"/>
        <w:shd w:val="clear" w:color="auto" w:fill="FFFF00"/>
      </w:pPr>
      <w:r>
        <w:t xml:space="preserve">The </w:t>
      </w:r>
      <w:proofErr w:type="spellStart"/>
      <w:r>
        <w:t>EtherNet</w:t>
      </w:r>
      <w:proofErr w:type="spellEnd"/>
      <w:r>
        <w:t xml:space="preserve">/IP device within each unit shall be factory connected to </w:t>
      </w:r>
      <w:r w:rsidRPr="00A615A6">
        <w:t xml:space="preserve">the </w:t>
      </w:r>
      <w:r>
        <w:t>i</w:t>
      </w:r>
      <w:r w:rsidRPr="00A615A6">
        <w:t>ndustrial Ethernet switch directly</w:t>
      </w:r>
      <w:r>
        <w:t xml:space="preserve"> by using a</w:t>
      </w:r>
      <w:r w:rsidR="00B922BF">
        <w:t xml:space="preserve"> properly </w:t>
      </w:r>
      <w:r>
        <w:t>rated Ethernet cable</w:t>
      </w:r>
      <w:r w:rsidR="005D2721">
        <w:t>.</w:t>
      </w:r>
    </w:p>
    <w:p w14:paraId="6C1CBBE6" w14:textId="77777777" w:rsidR="004B4B17" w:rsidRDefault="004B4B17" w:rsidP="009F13C9">
      <w:pPr>
        <w:pStyle w:val="Heading3"/>
        <w:shd w:val="clear" w:color="auto" w:fill="FFFF00"/>
      </w:pPr>
      <w:r>
        <w:t>Acceptable Manufacturer</w:t>
      </w:r>
      <w:r w:rsidRPr="009E0576">
        <w:t>s</w:t>
      </w:r>
    </w:p>
    <w:p w14:paraId="25615021" w14:textId="77777777" w:rsidR="00047FCE" w:rsidRPr="00A95CF7" w:rsidRDefault="00047FCE" w:rsidP="009F13C9">
      <w:pPr>
        <w:pStyle w:val="Heading4"/>
        <w:shd w:val="clear" w:color="auto" w:fill="FFFF00"/>
      </w:pPr>
      <w:r w:rsidRPr="00A95CF7">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4B4B17" w:rsidRPr="009E0576" w14:paraId="6FFF7FEB" w14:textId="77777777" w:rsidTr="00F825BC">
        <w:trPr>
          <w:jc w:val="right"/>
        </w:trPr>
        <w:tc>
          <w:tcPr>
            <w:tcW w:w="2448" w:type="dxa"/>
            <w:tcBorders>
              <w:top w:val="single" w:sz="8" w:space="0" w:color="000000"/>
              <w:left w:val="single" w:sz="8" w:space="0" w:color="000000"/>
              <w:bottom w:val="single" w:sz="18" w:space="0" w:color="000000"/>
              <w:right w:val="single" w:sz="8" w:space="0" w:color="000000"/>
            </w:tcBorders>
          </w:tcPr>
          <w:p w14:paraId="214BD948" w14:textId="77777777" w:rsidR="004B4B17" w:rsidRPr="00E235E7" w:rsidRDefault="004B4B17" w:rsidP="009F13C9">
            <w:pPr>
              <w:pStyle w:val="Heading4"/>
              <w:numPr>
                <w:ilvl w:val="0"/>
                <w:numId w:val="0"/>
              </w:numPr>
              <w:ind w:left="180"/>
              <w:rPr>
                <w:rFonts w:eastAsia="Arial Unicode MS"/>
              </w:rPr>
            </w:pPr>
            <w:r w:rsidRPr="00E235E7">
              <w:rPr>
                <w:rFonts w:eastAsia="Arial Unicode MS"/>
              </w:rPr>
              <w:t>Preference</w:t>
            </w:r>
          </w:p>
        </w:tc>
        <w:tc>
          <w:tcPr>
            <w:tcW w:w="3672" w:type="dxa"/>
            <w:tcBorders>
              <w:top w:val="single" w:sz="8" w:space="0" w:color="000000"/>
              <w:left w:val="single" w:sz="8" w:space="0" w:color="000000"/>
              <w:bottom w:val="single" w:sz="18" w:space="0" w:color="000000"/>
              <w:right w:val="single" w:sz="8" w:space="0" w:color="000000"/>
            </w:tcBorders>
          </w:tcPr>
          <w:p w14:paraId="75DB6A15" w14:textId="77777777" w:rsidR="004B4B17" w:rsidRPr="00E235E7" w:rsidRDefault="004B4B17" w:rsidP="00B02F32">
            <w:pPr>
              <w:pStyle w:val="Heading4"/>
              <w:numPr>
                <w:ilvl w:val="0"/>
                <w:numId w:val="0"/>
              </w:numPr>
              <w:ind w:left="180"/>
              <w:rPr>
                <w:rFonts w:eastAsia="Arial Unicode MS"/>
              </w:rPr>
            </w:pPr>
            <w:r w:rsidRPr="00E235E7">
              <w:rPr>
                <w:rFonts w:eastAsia="Arial Unicode MS"/>
              </w:rPr>
              <w:t>Manufacturer</w:t>
            </w:r>
          </w:p>
        </w:tc>
        <w:tc>
          <w:tcPr>
            <w:tcW w:w="3258" w:type="dxa"/>
            <w:tcBorders>
              <w:top w:val="single" w:sz="8" w:space="0" w:color="000000"/>
              <w:left w:val="single" w:sz="8" w:space="0" w:color="000000"/>
              <w:bottom w:val="single" w:sz="18" w:space="0" w:color="000000"/>
              <w:right w:val="single" w:sz="8" w:space="0" w:color="000000"/>
            </w:tcBorders>
          </w:tcPr>
          <w:p w14:paraId="7D819A0A" w14:textId="77777777" w:rsidR="004B4B17" w:rsidRPr="00E235E7" w:rsidRDefault="004B4B17" w:rsidP="00D35894">
            <w:pPr>
              <w:pStyle w:val="Heading4"/>
              <w:numPr>
                <w:ilvl w:val="0"/>
                <w:numId w:val="0"/>
              </w:numPr>
              <w:ind w:left="180"/>
              <w:rPr>
                <w:rFonts w:eastAsia="Arial Unicode MS"/>
              </w:rPr>
            </w:pPr>
            <w:r w:rsidRPr="00E235E7">
              <w:rPr>
                <w:rFonts w:eastAsia="Arial Unicode MS"/>
              </w:rPr>
              <w:t>Model</w:t>
            </w:r>
          </w:p>
        </w:tc>
      </w:tr>
      <w:tr w:rsidR="004B4B17" w:rsidRPr="009E0576" w14:paraId="5C1E3C06" w14:textId="77777777" w:rsidTr="00F825BC">
        <w:trPr>
          <w:jc w:val="right"/>
        </w:trPr>
        <w:tc>
          <w:tcPr>
            <w:tcW w:w="2448" w:type="dxa"/>
            <w:tcBorders>
              <w:top w:val="single" w:sz="18" w:space="0" w:color="000000"/>
            </w:tcBorders>
          </w:tcPr>
          <w:p w14:paraId="37DB582D" w14:textId="77777777" w:rsidR="004B4B17" w:rsidRPr="00E235E7" w:rsidRDefault="004B4B17" w:rsidP="009F13C9">
            <w:pPr>
              <w:pStyle w:val="Heading4"/>
              <w:numPr>
                <w:ilvl w:val="0"/>
                <w:numId w:val="0"/>
              </w:numPr>
              <w:ind w:left="180"/>
              <w:rPr>
                <w:rFonts w:eastAsia="Arial Unicode MS"/>
              </w:rPr>
            </w:pPr>
            <w:bookmarkStart w:id="0" w:name="_Hlk83108331"/>
            <w:r w:rsidRPr="00E235E7">
              <w:rPr>
                <w:rFonts w:eastAsia="Arial Unicode MS"/>
              </w:rPr>
              <w:t>1</w:t>
            </w:r>
          </w:p>
        </w:tc>
        <w:tc>
          <w:tcPr>
            <w:tcW w:w="3672" w:type="dxa"/>
            <w:tcBorders>
              <w:top w:val="single" w:sz="18" w:space="0" w:color="000000"/>
            </w:tcBorders>
          </w:tcPr>
          <w:p w14:paraId="74D28F49" w14:textId="77777777" w:rsidR="004B4B17" w:rsidRPr="00E235E7" w:rsidRDefault="004B4B17" w:rsidP="00B02F32">
            <w:pPr>
              <w:pStyle w:val="Heading4"/>
              <w:numPr>
                <w:ilvl w:val="0"/>
                <w:numId w:val="0"/>
              </w:numPr>
              <w:ind w:left="180"/>
              <w:rPr>
                <w:rFonts w:eastAsia="Arial Unicode MS"/>
              </w:rPr>
            </w:pPr>
            <w:r>
              <w:t>Cisco</w:t>
            </w:r>
          </w:p>
        </w:tc>
        <w:tc>
          <w:tcPr>
            <w:tcW w:w="3258" w:type="dxa"/>
            <w:tcBorders>
              <w:top w:val="single" w:sz="18" w:space="0" w:color="000000"/>
            </w:tcBorders>
          </w:tcPr>
          <w:p w14:paraId="4CCFD4A9" w14:textId="77777777" w:rsidR="004B4B17" w:rsidRPr="00E235E7" w:rsidRDefault="004B4B17" w:rsidP="00D35894">
            <w:pPr>
              <w:pStyle w:val="Heading4"/>
              <w:numPr>
                <w:ilvl w:val="0"/>
                <w:numId w:val="0"/>
              </w:numPr>
              <w:ind w:left="180"/>
              <w:rPr>
                <w:rFonts w:eastAsia="Arial Unicode MS"/>
              </w:rPr>
            </w:pPr>
            <w:r>
              <w:t>IE-2000</w:t>
            </w:r>
          </w:p>
        </w:tc>
      </w:tr>
      <w:bookmarkEnd w:id="0"/>
      <w:tr w:rsidR="005A3FA9" w:rsidRPr="009E0576" w14:paraId="1AC2C9D2" w14:textId="77777777" w:rsidTr="00F825BC">
        <w:trPr>
          <w:jc w:val="right"/>
        </w:trPr>
        <w:tc>
          <w:tcPr>
            <w:tcW w:w="2448" w:type="dxa"/>
          </w:tcPr>
          <w:p w14:paraId="0EF189D9" w14:textId="3D414C8D" w:rsidR="005A3FA9" w:rsidRDefault="005A3FA9" w:rsidP="009F13C9">
            <w:pPr>
              <w:pStyle w:val="Heading4"/>
              <w:numPr>
                <w:ilvl w:val="0"/>
                <w:numId w:val="0"/>
              </w:numPr>
              <w:ind w:left="180"/>
              <w:rPr>
                <w:rFonts w:eastAsia="Arial Unicode MS"/>
              </w:rPr>
            </w:pPr>
          </w:p>
        </w:tc>
        <w:tc>
          <w:tcPr>
            <w:tcW w:w="3672" w:type="dxa"/>
          </w:tcPr>
          <w:p w14:paraId="6342113D" w14:textId="326DF744" w:rsidR="005A3FA9" w:rsidRDefault="005A3FA9" w:rsidP="00B02F32">
            <w:pPr>
              <w:pStyle w:val="Heading4"/>
              <w:numPr>
                <w:ilvl w:val="0"/>
                <w:numId w:val="0"/>
              </w:numPr>
              <w:ind w:left="180"/>
              <w:rPr>
                <w:rFonts w:eastAsia="Arial Unicode MS"/>
              </w:rPr>
            </w:pPr>
          </w:p>
        </w:tc>
        <w:tc>
          <w:tcPr>
            <w:tcW w:w="3258" w:type="dxa"/>
          </w:tcPr>
          <w:p w14:paraId="789C2EF8" w14:textId="77777777" w:rsidR="005A3FA9" w:rsidRPr="00E235E7" w:rsidRDefault="005A3FA9" w:rsidP="00D35894">
            <w:pPr>
              <w:pStyle w:val="Heading4"/>
              <w:numPr>
                <w:ilvl w:val="0"/>
                <w:numId w:val="0"/>
              </w:numPr>
              <w:ind w:left="180"/>
              <w:rPr>
                <w:rFonts w:eastAsia="Arial Unicode MS"/>
              </w:rPr>
            </w:pPr>
          </w:p>
        </w:tc>
      </w:tr>
    </w:tbl>
    <w:p w14:paraId="3DC53C28" w14:textId="77777777" w:rsidR="005D2721" w:rsidRPr="00367A7E" w:rsidRDefault="005D2721" w:rsidP="005D2721">
      <w:pPr>
        <w:pStyle w:val="Heading2"/>
      </w:pPr>
      <w:r>
        <w:t>Industrial Ethernet Cabling</w:t>
      </w:r>
      <w:r w:rsidRPr="002614DC">
        <w:t xml:space="preserve"> </w:t>
      </w:r>
    </w:p>
    <w:p w14:paraId="52A18D37" w14:textId="77777777" w:rsidR="005D2721" w:rsidRPr="005D2721" w:rsidRDefault="005D2721" w:rsidP="0098345C">
      <w:pPr>
        <w:pStyle w:val="Heading3"/>
      </w:pPr>
      <w:r w:rsidRPr="00A95CF7">
        <w:rPr>
          <w:rFonts w:cs="Calibri"/>
        </w:rPr>
        <w:t>The network cable shall have an insulation rating equal to at least the maximum circuit voltage applied to any conductor within the enclosure or raceway (i.e., no special separation, barriers, or internal conduit shall be required for the network conductors) as per local code requirements.</w:t>
      </w:r>
    </w:p>
    <w:p w14:paraId="1AB36A26" w14:textId="77777777" w:rsidR="00410AFA" w:rsidRDefault="005D2721" w:rsidP="005D2721">
      <w:pPr>
        <w:pStyle w:val="Heading3"/>
      </w:pPr>
      <w:r>
        <w:t>The use of a 300V rated cable is not acceptable.</w:t>
      </w:r>
    </w:p>
    <w:p w14:paraId="6FFBEE3F" w14:textId="77777777" w:rsidR="005D2721" w:rsidRDefault="00410AFA" w:rsidP="005D2721">
      <w:pPr>
        <w:pStyle w:val="Heading3"/>
      </w:pPr>
      <w:r w:rsidRPr="006850BE">
        <w:t>STP cable will be used for Multilin protection relays, MCCs, power meters and any other location where susceptible to electromagnetic interference.   For these installations, jacks, patch panel ports, and other associated equipment must also be shielded.  Proper grounding is to be applied.</w:t>
      </w:r>
    </w:p>
    <w:p w14:paraId="2EEFDACD" w14:textId="77777777" w:rsidR="00DA47FD" w:rsidRPr="006850BE" w:rsidRDefault="00DA47FD" w:rsidP="00DA47FD">
      <w:pPr>
        <w:pStyle w:val="Heading3"/>
      </w:pPr>
      <w:r w:rsidRPr="006850BE">
        <w:t xml:space="preserve">Provide twisted-pair cable, connectors and appurtenances that make up the horizontal </w:t>
      </w:r>
      <w:proofErr w:type="gramStart"/>
      <w:r w:rsidRPr="006850BE">
        <w:t>cables</w:t>
      </w:r>
      <w:proofErr w:type="gramEnd"/>
      <w:r w:rsidRPr="006850BE">
        <w:t xml:space="preserve"> segments.</w:t>
      </w:r>
    </w:p>
    <w:p w14:paraId="42A9C450" w14:textId="77777777" w:rsidR="00DA47FD" w:rsidRPr="006850BE" w:rsidRDefault="00DA47FD" w:rsidP="00DA47FD">
      <w:pPr>
        <w:pStyle w:val="Heading3"/>
      </w:pPr>
      <w:r w:rsidRPr="006850BE">
        <w:t>Horizontal cable segments shall meet the requirements of IEC 11801/TIA/EIA-568-B specification for Category 6 (</w:t>
      </w:r>
      <w:smartTag w:uri="urn:schemas-microsoft-com:office:smarttags" w:element="stockticker">
        <w:r w:rsidRPr="006850BE">
          <w:t>CAT</w:t>
        </w:r>
      </w:smartTag>
      <w:r w:rsidRPr="006850BE">
        <w:t>6), Shielded Twisted Pair (STP) cable.</w:t>
      </w:r>
    </w:p>
    <w:p w14:paraId="05DD02BD" w14:textId="77777777" w:rsidR="00DA47FD" w:rsidRDefault="00DA47FD" w:rsidP="00DA47FD">
      <w:pPr>
        <w:pStyle w:val="Heading3"/>
      </w:pPr>
      <w:r>
        <w:t>Acceptable M</w:t>
      </w:r>
      <w:r w:rsidRPr="009E0576">
        <w:t>anufacturers</w:t>
      </w:r>
    </w:p>
    <w:p w14:paraId="0ABEBFB1" w14:textId="77777777" w:rsidR="00B77C71" w:rsidRPr="00A95CF7" w:rsidRDefault="00B77C71" w:rsidP="009F13C9">
      <w:pPr>
        <w:pStyle w:val="Heading4"/>
      </w:pPr>
      <w:r w:rsidRPr="00A95CF7">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p w14:paraId="52CC9129" w14:textId="77777777" w:rsidR="00B77C71" w:rsidRPr="00A95CF7" w:rsidRDefault="00B77C71" w:rsidP="00B02F32">
      <w:pPr>
        <w:pStyle w:val="Heading4"/>
        <w:numPr>
          <w:ilvl w:val="0"/>
          <w:numId w:val="0"/>
        </w:num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B77C71" w:rsidRPr="009E0576" w14:paraId="2D71F80B" w14:textId="77777777" w:rsidTr="00554A78">
        <w:trPr>
          <w:jc w:val="right"/>
        </w:trPr>
        <w:tc>
          <w:tcPr>
            <w:tcW w:w="2448" w:type="dxa"/>
            <w:tcBorders>
              <w:top w:val="single" w:sz="8" w:space="0" w:color="000000"/>
              <w:left w:val="single" w:sz="8" w:space="0" w:color="000000"/>
              <w:bottom w:val="single" w:sz="18" w:space="0" w:color="000000"/>
              <w:right w:val="single" w:sz="8" w:space="0" w:color="000000"/>
            </w:tcBorders>
          </w:tcPr>
          <w:p w14:paraId="0CE9C404" w14:textId="77777777" w:rsidR="00B77C71" w:rsidRPr="00E235E7" w:rsidRDefault="00B77C71" w:rsidP="009F13C9">
            <w:pPr>
              <w:pStyle w:val="Heading4"/>
              <w:numPr>
                <w:ilvl w:val="0"/>
                <w:numId w:val="0"/>
              </w:numPr>
              <w:ind w:left="180"/>
              <w:rPr>
                <w:rFonts w:eastAsia="Arial Unicode MS"/>
              </w:rPr>
            </w:pPr>
            <w:r w:rsidRPr="00E235E7">
              <w:rPr>
                <w:rFonts w:eastAsia="Arial Unicode MS"/>
              </w:rPr>
              <w:t>Preference</w:t>
            </w:r>
          </w:p>
        </w:tc>
        <w:tc>
          <w:tcPr>
            <w:tcW w:w="3672" w:type="dxa"/>
            <w:tcBorders>
              <w:top w:val="single" w:sz="8" w:space="0" w:color="000000"/>
              <w:left w:val="single" w:sz="8" w:space="0" w:color="000000"/>
              <w:bottom w:val="single" w:sz="18" w:space="0" w:color="000000"/>
              <w:right w:val="single" w:sz="8" w:space="0" w:color="000000"/>
            </w:tcBorders>
          </w:tcPr>
          <w:p w14:paraId="7F117310" w14:textId="77777777" w:rsidR="00B77C71" w:rsidRPr="00E235E7" w:rsidRDefault="00B77C71" w:rsidP="00B02F32">
            <w:pPr>
              <w:pStyle w:val="Heading4"/>
              <w:numPr>
                <w:ilvl w:val="0"/>
                <w:numId w:val="0"/>
              </w:numPr>
              <w:ind w:left="180"/>
              <w:rPr>
                <w:rFonts w:eastAsia="Arial Unicode MS"/>
              </w:rPr>
            </w:pPr>
            <w:r w:rsidRPr="00E235E7">
              <w:rPr>
                <w:rFonts w:eastAsia="Arial Unicode MS"/>
              </w:rPr>
              <w:t>Manufacturer</w:t>
            </w:r>
          </w:p>
        </w:tc>
        <w:tc>
          <w:tcPr>
            <w:tcW w:w="3258" w:type="dxa"/>
            <w:tcBorders>
              <w:top w:val="single" w:sz="8" w:space="0" w:color="000000"/>
              <w:left w:val="single" w:sz="8" w:space="0" w:color="000000"/>
              <w:bottom w:val="single" w:sz="18" w:space="0" w:color="000000"/>
              <w:right w:val="single" w:sz="8" w:space="0" w:color="000000"/>
            </w:tcBorders>
          </w:tcPr>
          <w:p w14:paraId="5B78340F" w14:textId="77777777" w:rsidR="00B77C71" w:rsidRPr="00E235E7" w:rsidRDefault="00B77C71" w:rsidP="00D35894">
            <w:pPr>
              <w:pStyle w:val="Heading4"/>
              <w:numPr>
                <w:ilvl w:val="0"/>
                <w:numId w:val="0"/>
              </w:numPr>
              <w:ind w:left="180"/>
              <w:rPr>
                <w:rFonts w:eastAsia="Arial Unicode MS"/>
              </w:rPr>
            </w:pPr>
            <w:r w:rsidRPr="00E235E7">
              <w:rPr>
                <w:rFonts w:eastAsia="Arial Unicode MS"/>
              </w:rPr>
              <w:t>Model</w:t>
            </w:r>
          </w:p>
        </w:tc>
      </w:tr>
      <w:tr w:rsidR="00B77C71" w:rsidRPr="009E0576" w14:paraId="0591FA70" w14:textId="77777777" w:rsidTr="005A3FA9">
        <w:trPr>
          <w:jc w:val="right"/>
        </w:trPr>
        <w:tc>
          <w:tcPr>
            <w:tcW w:w="2448" w:type="dxa"/>
            <w:tcBorders>
              <w:top w:val="single" w:sz="18" w:space="0" w:color="000000"/>
              <w:bottom w:val="single" w:sz="2" w:space="0" w:color="000000"/>
            </w:tcBorders>
          </w:tcPr>
          <w:p w14:paraId="08459A9C" w14:textId="77777777" w:rsidR="00B77C71" w:rsidRPr="00E235E7" w:rsidRDefault="00B77C71" w:rsidP="009F13C9">
            <w:pPr>
              <w:pStyle w:val="Heading4"/>
              <w:numPr>
                <w:ilvl w:val="0"/>
                <w:numId w:val="0"/>
              </w:numPr>
              <w:ind w:left="180"/>
              <w:rPr>
                <w:rFonts w:eastAsia="Arial Unicode MS"/>
              </w:rPr>
            </w:pPr>
            <w:r w:rsidRPr="00E235E7">
              <w:rPr>
                <w:rFonts w:eastAsia="Arial Unicode MS"/>
              </w:rPr>
              <w:t>1</w:t>
            </w:r>
          </w:p>
        </w:tc>
        <w:tc>
          <w:tcPr>
            <w:tcW w:w="3672" w:type="dxa"/>
            <w:tcBorders>
              <w:top w:val="single" w:sz="18" w:space="0" w:color="000000"/>
              <w:bottom w:val="single" w:sz="2" w:space="0" w:color="000000"/>
            </w:tcBorders>
          </w:tcPr>
          <w:p w14:paraId="714919A0" w14:textId="77777777" w:rsidR="00B77C71" w:rsidRPr="00E235E7" w:rsidRDefault="00B77C71" w:rsidP="00B02F32">
            <w:pPr>
              <w:pStyle w:val="Heading4"/>
              <w:numPr>
                <w:ilvl w:val="0"/>
                <w:numId w:val="0"/>
              </w:numPr>
              <w:ind w:left="180"/>
              <w:rPr>
                <w:rFonts w:eastAsia="Arial Unicode MS"/>
              </w:rPr>
            </w:pPr>
            <w:r w:rsidRPr="006850BE">
              <w:t>Belden</w:t>
            </w:r>
            <w:r>
              <w:t xml:space="preserve"> </w:t>
            </w:r>
            <w:r w:rsidRPr="00D26495">
              <w:t>Canada Inc</w:t>
            </w:r>
          </w:p>
        </w:tc>
        <w:tc>
          <w:tcPr>
            <w:tcW w:w="3258" w:type="dxa"/>
            <w:tcBorders>
              <w:top w:val="single" w:sz="18" w:space="0" w:color="000000"/>
              <w:bottom w:val="single" w:sz="2" w:space="0" w:color="000000"/>
            </w:tcBorders>
          </w:tcPr>
          <w:p w14:paraId="1C690FDB" w14:textId="77777777" w:rsidR="00B77C71" w:rsidRPr="00E235E7" w:rsidRDefault="00B77C71" w:rsidP="00D35894">
            <w:pPr>
              <w:pStyle w:val="Heading4"/>
              <w:numPr>
                <w:ilvl w:val="0"/>
                <w:numId w:val="0"/>
              </w:numPr>
              <w:ind w:left="180"/>
              <w:rPr>
                <w:rFonts w:eastAsia="Arial Unicode MS"/>
              </w:rPr>
            </w:pPr>
            <w:r w:rsidRPr="006850BE">
              <w:t>79</w:t>
            </w:r>
            <w:r>
              <w:t>53</w:t>
            </w:r>
            <w:r w:rsidRPr="006850BE">
              <w:t xml:space="preserve">A </w:t>
            </w:r>
            <w:r>
              <w:t>0021000</w:t>
            </w:r>
          </w:p>
        </w:tc>
      </w:tr>
      <w:tr w:rsidR="00B77C71" w:rsidRPr="009E0576" w14:paraId="190658DB" w14:textId="77777777" w:rsidTr="005A3FA9">
        <w:trPr>
          <w:jc w:val="right"/>
        </w:trPr>
        <w:tc>
          <w:tcPr>
            <w:tcW w:w="2448" w:type="dxa"/>
            <w:tcBorders>
              <w:top w:val="single" w:sz="2" w:space="0" w:color="000000"/>
            </w:tcBorders>
          </w:tcPr>
          <w:p w14:paraId="4C413ECD" w14:textId="77777777" w:rsidR="00B77C71" w:rsidRPr="00E235E7" w:rsidRDefault="00B77C71" w:rsidP="009F13C9">
            <w:pPr>
              <w:pStyle w:val="Heading4"/>
              <w:numPr>
                <w:ilvl w:val="0"/>
                <w:numId w:val="0"/>
              </w:numPr>
              <w:ind w:left="180"/>
              <w:rPr>
                <w:rFonts w:eastAsia="Arial Unicode MS"/>
              </w:rPr>
            </w:pPr>
            <w:r>
              <w:rPr>
                <w:rFonts w:eastAsia="Arial Unicode MS"/>
              </w:rPr>
              <w:t>2</w:t>
            </w:r>
          </w:p>
        </w:tc>
        <w:tc>
          <w:tcPr>
            <w:tcW w:w="3672" w:type="dxa"/>
            <w:tcBorders>
              <w:top w:val="single" w:sz="2" w:space="0" w:color="000000"/>
            </w:tcBorders>
          </w:tcPr>
          <w:p w14:paraId="7E132D70" w14:textId="77777777" w:rsidR="00B77C71" w:rsidRPr="006850BE" w:rsidRDefault="00B77C71" w:rsidP="00B02F32">
            <w:pPr>
              <w:pStyle w:val="Heading4"/>
              <w:numPr>
                <w:ilvl w:val="0"/>
                <w:numId w:val="0"/>
              </w:numPr>
              <w:ind w:left="180"/>
            </w:pPr>
            <w:r>
              <w:t>Allen-Bradley</w:t>
            </w:r>
          </w:p>
        </w:tc>
        <w:tc>
          <w:tcPr>
            <w:tcW w:w="3258" w:type="dxa"/>
            <w:tcBorders>
              <w:top w:val="single" w:sz="2" w:space="0" w:color="000000"/>
            </w:tcBorders>
          </w:tcPr>
          <w:p w14:paraId="40C32244" w14:textId="77777777" w:rsidR="00B77C71" w:rsidRPr="006850BE" w:rsidRDefault="00B77C71">
            <w:pPr>
              <w:pStyle w:val="Heading4"/>
              <w:numPr>
                <w:ilvl w:val="0"/>
                <w:numId w:val="0"/>
              </w:numPr>
              <w:ind w:left="180"/>
            </w:pPr>
            <w:r>
              <w:t>1585-C8EB-S</w:t>
            </w:r>
          </w:p>
        </w:tc>
      </w:tr>
      <w:tr w:rsidR="00B77C71" w:rsidRPr="009E0576" w14:paraId="75DD139D" w14:textId="77777777" w:rsidTr="00554A78">
        <w:trPr>
          <w:jc w:val="right"/>
        </w:trPr>
        <w:tc>
          <w:tcPr>
            <w:tcW w:w="2448" w:type="dxa"/>
          </w:tcPr>
          <w:p w14:paraId="238B8E58" w14:textId="77777777" w:rsidR="00B77C71" w:rsidRPr="00E235E7" w:rsidRDefault="00B77C71" w:rsidP="009F13C9">
            <w:pPr>
              <w:pStyle w:val="Heading4"/>
              <w:numPr>
                <w:ilvl w:val="0"/>
                <w:numId w:val="0"/>
              </w:numPr>
              <w:ind w:left="180"/>
              <w:rPr>
                <w:rFonts w:eastAsia="Arial Unicode MS"/>
              </w:rPr>
            </w:pPr>
            <w:r>
              <w:rPr>
                <w:rFonts w:eastAsia="Arial Unicode MS"/>
              </w:rPr>
              <w:t>3</w:t>
            </w:r>
          </w:p>
        </w:tc>
        <w:tc>
          <w:tcPr>
            <w:tcW w:w="3672" w:type="dxa"/>
          </w:tcPr>
          <w:p w14:paraId="3BE09611" w14:textId="3FB3C4CB" w:rsidR="00B77C71" w:rsidRPr="00E235E7" w:rsidRDefault="00820BE9" w:rsidP="00B02F32">
            <w:pPr>
              <w:pStyle w:val="Heading4"/>
              <w:numPr>
                <w:ilvl w:val="0"/>
                <w:numId w:val="0"/>
              </w:numPr>
              <w:ind w:left="180"/>
              <w:rPr>
                <w:rFonts w:eastAsia="Arial Unicode MS"/>
              </w:rPr>
            </w:pPr>
            <w:r>
              <w:rPr>
                <w:rFonts w:eastAsia="Arial Unicode MS"/>
              </w:rPr>
              <w:t xml:space="preserve">Or </w:t>
            </w:r>
            <w:r w:rsidR="00B77C71">
              <w:rPr>
                <w:rFonts w:eastAsia="Arial Unicode MS"/>
              </w:rPr>
              <w:t>Equivalent</w:t>
            </w:r>
          </w:p>
        </w:tc>
        <w:tc>
          <w:tcPr>
            <w:tcW w:w="3258" w:type="dxa"/>
          </w:tcPr>
          <w:p w14:paraId="31E9EAAF" w14:textId="77777777" w:rsidR="00B77C71" w:rsidRPr="00E235E7" w:rsidRDefault="00B77C71">
            <w:pPr>
              <w:pStyle w:val="Heading4"/>
              <w:numPr>
                <w:ilvl w:val="0"/>
                <w:numId w:val="0"/>
              </w:numPr>
              <w:ind w:left="180"/>
              <w:rPr>
                <w:rFonts w:eastAsia="Arial Unicode MS"/>
              </w:rPr>
            </w:pPr>
          </w:p>
        </w:tc>
      </w:tr>
    </w:tbl>
    <w:p w14:paraId="3D465849" w14:textId="77777777" w:rsidR="00B77C71" w:rsidRPr="00A95CF7" w:rsidRDefault="00B77C71" w:rsidP="00B02F32">
      <w:pPr>
        <w:pStyle w:val="Heading4"/>
        <w:numPr>
          <w:ilvl w:val="0"/>
          <w:numId w:val="0"/>
        </w:numPr>
      </w:pPr>
    </w:p>
    <w:p w14:paraId="4EB5B1E0" w14:textId="77777777" w:rsidR="00B77C71" w:rsidRPr="00A95CF7" w:rsidRDefault="00B77C71" w:rsidP="009F13C9">
      <w:pPr>
        <w:pStyle w:val="Heading4"/>
      </w:pPr>
      <w:r w:rsidRPr="00797DDA">
        <w:t xml:space="preserve">The Contractor </w:t>
      </w:r>
      <w:r>
        <w:t>shall</w:t>
      </w:r>
      <w:r w:rsidRPr="00797DDA">
        <w:t xml:space="preserve"> select the </w:t>
      </w:r>
      <w:r>
        <w:t xml:space="preserve">appropriate </w:t>
      </w:r>
      <w:r w:rsidRPr="00797DDA">
        <w:t xml:space="preserve">options to suit the application and the requirements of the </w:t>
      </w:r>
      <w:r>
        <w:t>Section.</w:t>
      </w:r>
    </w:p>
    <w:p w14:paraId="2B75B18C" w14:textId="77777777" w:rsidR="00B77C71" w:rsidRPr="00A95CF7" w:rsidRDefault="00B77C71" w:rsidP="009F13C9">
      <w:pPr>
        <w:pStyle w:val="Heading4"/>
      </w:pPr>
      <w:r w:rsidRPr="009E0576">
        <w:t xml:space="preserve">Where </w:t>
      </w:r>
      <w:r>
        <w:t>an alternate manufacturer is</w:t>
      </w:r>
      <w:r w:rsidRPr="009E0576">
        <w:t xml:space="preserve"> provided, they </w:t>
      </w:r>
      <w:r>
        <w:t>shall</w:t>
      </w:r>
      <w:r w:rsidRPr="009E0576">
        <w:t xml:space="preserve"> meet the performance specifications of the first named manufacturer.</w:t>
      </w:r>
    </w:p>
    <w:p w14:paraId="5D291329" w14:textId="77777777" w:rsidR="00062850" w:rsidRDefault="00062850" w:rsidP="005D2721">
      <w:pPr>
        <w:pStyle w:val="Heading3"/>
      </w:pPr>
      <w:r>
        <w:t xml:space="preserve">Refer to Section </w:t>
      </w:r>
      <w:r w:rsidRPr="009F13C9">
        <w:t>13510</w:t>
      </w:r>
      <w:r w:rsidR="003716D8">
        <w:t xml:space="preserve"> </w:t>
      </w:r>
      <w:r w:rsidR="008A6AAD">
        <w:t xml:space="preserve">- </w:t>
      </w:r>
      <w:r w:rsidR="003716D8">
        <w:t xml:space="preserve">PCS SCADA Local Area Network for additional details. </w:t>
      </w:r>
      <w:r>
        <w:t xml:space="preserve"> </w:t>
      </w:r>
    </w:p>
    <w:p w14:paraId="0BD0FACB" w14:textId="71DE24BA" w:rsidR="00017BC0" w:rsidRPr="00367A7E" w:rsidRDefault="00017BC0" w:rsidP="009F13C9">
      <w:pPr>
        <w:pStyle w:val="Heading2"/>
        <w:shd w:val="clear" w:color="auto" w:fill="FFFF00"/>
      </w:pPr>
      <w:r>
        <w:t>Power Supplies</w:t>
      </w:r>
      <w:r w:rsidRPr="002614DC">
        <w:t xml:space="preserve"> </w:t>
      </w:r>
      <w:r w:rsidR="005C4E4E">
        <w:t>[Consultant to confirm]</w:t>
      </w:r>
    </w:p>
    <w:p w14:paraId="6B31EAA0" w14:textId="77777777" w:rsidR="00017BC0" w:rsidRDefault="0070025D" w:rsidP="009F13C9">
      <w:pPr>
        <w:pStyle w:val="Heading3"/>
        <w:shd w:val="clear" w:color="auto" w:fill="FFFF00"/>
      </w:pPr>
      <w:r>
        <w:t xml:space="preserve">All network switches shall be powered from an external 24VDC source (i.e. PAC Panel). </w:t>
      </w:r>
      <w:r w:rsidR="00E54470">
        <w:t xml:space="preserve"> </w:t>
      </w:r>
    </w:p>
    <w:p w14:paraId="7502F4C2" w14:textId="77777777" w:rsidR="0070025D" w:rsidRDefault="00017BC0" w:rsidP="009F13C9">
      <w:pPr>
        <w:pStyle w:val="Heading3"/>
        <w:shd w:val="clear" w:color="auto" w:fill="FFFF00"/>
      </w:pPr>
      <w:r>
        <w:t>The MCC manufacturer shall c</w:t>
      </w:r>
      <w:r w:rsidR="0070025D">
        <w:t xml:space="preserve">onfirm </w:t>
      </w:r>
      <w:r>
        <w:t xml:space="preserve">the </w:t>
      </w:r>
      <w:r w:rsidR="0070025D">
        <w:t xml:space="preserve">24VDC power requirement for network switches (W, VA, Amps). </w:t>
      </w:r>
    </w:p>
    <w:p w14:paraId="0D74A167" w14:textId="77777777" w:rsidR="00017BC0" w:rsidRDefault="00017BC0" w:rsidP="009F13C9">
      <w:pPr>
        <w:pStyle w:val="Heading3"/>
        <w:shd w:val="clear" w:color="auto" w:fill="FFFF00"/>
      </w:pPr>
      <w:r>
        <w:t>P</w:t>
      </w:r>
      <w:r w:rsidR="0070025D">
        <w:t>rovision shall be made for proper termination of external power source wiring</w:t>
      </w:r>
      <w:r>
        <w:t>.</w:t>
      </w:r>
    </w:p>
    <w:p w14:paraId="4E60A7B0" w14:textId="77777777" w:rsidR="0068069E" w:rsidRPr="00463381" w:rsidRDefault="00DE157B" w:rsidP="0068069E">
      <w:pPr>
        <w:pStyle w:val="Heading1"/>
      </w:pPr>
      <w:r>
        <w:t>Execution</w:t>
      </w:r>
    </w:p>
    <w:p w14:paraId="6D0DD869" w14:textId="77777777" w:rsidR="0068069E" w:rsidRPr="00A746B9" w:rsidRDefault="0068069E" w:rsidP="0068069E">
      <w:pPr>
        <w:pStyle w:val="Heading2"/>
      </w:pPr>
      <w:r>
        <w:t>Installation</w:t>
      </w:r>
    </w:p>
    <w:p w14:paraId="47342D4E" w14:textId="77777777" w:rsidR="0068069E" w:rsidRDefault="0068069E" w:rsidP="0068069E">
      <w:pPr>
        <w:pStyle w:val="Heading3"/>
      </w:pPr>
      <w:r w:rsidRPr="0068069E">
        <w:t>Contractor shall install MCC in accordance with manufacturer’s instructions.</w:t>
      </w:r>
    </w:p>
    <w:p w14:paraId="37BAD83C" w14:textId="77777777" w:rsidR="00B42FB0" w:rsidRPr="0068069E" w:rsidRDefault="00B42FB0" w:rsidP="0068069E">
      <w:pPr>
        <w:pStyle w:val="Heading3"/>
      </w:pPr>
      <w:r>
        <w:t xml:space="preserve">Set and secure new and extended motor control centre in place on channel bases, rigid, </w:t>
      </w:r>
      <w:proofErr w:type="gramStart"/>
      <w:r>
        <w:t>plumb</w:t>
      </w:r>
      <w:proofErr w:type="gramEnd"/>
      <w:r>
        <w:t xml:space="preserve"> and square to building floor and wall</w:t>
      </w:r>
    </w:p>
    <w:p w14:paraId="160659E7" w14:textId="77777777" w:rsidR="0068069E" w:rsidRPr="0068069E" w:rsidRDefault="0068069E" w:rsidP="00401BA6">
      <w:pPr>
        <w:pStyle w:val="Heading3"/>
      </w:pPr>
      <w:r w:rsidRPr="0068069E">
        <w:t>Contractor shall tighten accessible bus connections and mechanical fasteners to the</w:t>
      </w:r>
      <w:r>
        <w:t xml:space="preserve"> </w:t>
      </w:r>
      <w:r w:rsidRPr="0068069E">
        <w:t>manufacturer’s torque requirements.</w:t>
      </w:r>
    </w:p>
    <w:p w14:paraId="0CB3C02C" w14:textId="77777777" w:rsidR="0068069E" w:rsidRPr="0068069E" w:rsidRDefault="0068069E" w:rsidP="0068069E">
      <w:pPr>
        <w:pStyle w:val="Heading3"/>
      </w:pPr>
      <w:r w:rsidRPr="0068069E">
        <w:t>Contractor shall adjust circuit breaker settings based upon field requirements.</w:t>
      </w:r>
    </w:p>
    <w:p w14:paraId="66E015E0" w14:textId="77777777" w:rsidR="0068069E" w:rsidRDefault="0068069E" w:rsidP="00401BA6">
      <w:pPr>
        <w:pStyle w:val="Heading3"/>
      </w:pPr>
      <w:r w:rsidRPr="0068069E">
        <w:t>Contractor shall adjust solid state overloads to match the installed motor characteristics.</w:t>
      </w:r>
    </w:p>
    <w:p w14:paraId="3DB40D90" w14:textId="77777777" w:rsidR="00D33632" w:rsidRDefault="00B42FB0" w:rsidP="00401BA6">
      <w:pPr>
        <w:pStyle w:val="Heading3"/>
      </w:pPr>
      <w:r>
        <w:t xml:space="preserve">. </w:t>
      </w:r>
      <w:r w:rsidR="00D33632">
        <w:t>Ensure moving and working parts are lubricated where required.</w:t>
      </w:r>
    </w:p>
    <w:p w14:paraId="3F792953" w14:textId="77777777" w:rsidR="0068069E" w:rsidRPr="0068069E" w:rsidRDefault="0068069E" w:rsidP="0068069E">
      <w:pPr>
        <w:pStyle w:val="Heading2"/>
      </w:pPr>
      <w:r w:rsidRPr="0068069E">
        <w:t>Tests</w:t>
      </w:r>
    </w:p>
    <w:p w14:paraId="26333117" w14:textId="77777777" w:rsidR="0068069E" w:rsidRPr="0068069E" w:rsidRDefault="0068069E" w:rsidP="00401BA6">
      <w:pPr>
        <w:pStyle w:val="Heading3"/>
      </w:pPr>
      <w:r w:rsidRPr="0068069E">
        <w:t>Perform tests in accordance with Section 16010 – Electrical General Requirements.</w:t>
      </w:r>
    </w:p>
    <w:p w14:paraId="14EF1454" w14:textId="77777777" w:rsidR="00AF16E6" w:rsidRPr="0068069E" w:rsidRDefault="003F574A" w:rsidP="00B77C71">
      <w:pPr>
        <w:pStyle w:val="Heading3"/>
      </w:pPr>
      <w:r>
        <w:t xml:space="preserve">Perform tests in accordance with Section 13510 – PCS SCADA Local Area Network. </w:t>
      </w:r>
      <w:r w:rsidR="00AF16E6">
        <w:t xml:space="preserve"> </w:t>
      </w:r>
    </w:p>
    <w:p w14:paraId="32EB8D3E" w14:textId="77777777" w:rsidR="00AF16E6" w:rsidRPr="0068069E" w:rsidRDefault="00065069" w:rsidP="00AF16E6">
      <w:pPr>
        <w:pStyle w:val="Heading3"/>
      </w:pPr>
      <w:r>
        <w:t>The MCC manufacturer shall load the IP Address</w:t>
      </w:r>
      <w:r w:rsidR="00B77C71">
        <w:t xml:space="preserve">, </w:t>
      </w:r>
      <w:r>
        <w:t>Subnet Mask</w:t>
      </w:r>
      <w:r w:rsidR="00B77C71">
        <w:t xml:space="preserve"> and Gateway</w:t>
      </w:r>
      <w:r>
        <w:t xml:space="preserve"> into each unit</w:t>
      </w:r>
      <w:r w:rsidR="00AF16E6" w:rsidRPr="0068069E">
        <w:t>.</w:t>
      </w:r>
    </w:p>
    <w:p w14:paraId="11965C3E" w14:textId="77777777" w:rsidR="00AF16E6" w:rsidRPr="0068069E" w:rsidRDefault="00065069" w:rsidP="00AF16E6">
      <w:pPr>
        <w:pStyle w:val="Heading3"/>
      </w:pPr>
      <w:r>
        <w:t xml:space="preserve">The IP Address </w:t>
      </w:r>
      <w:r w:rsidR="00D33632">
        <w:t>will be provided by the Region after the contractor has submitted the completed IP request form (found in 1810A forms)</w:t>
      </w:r>
      <w:r w:rsidR="00AF16E6" w:rsidRPr="0068069E">
        <w:t>.</w:t>
      </w:r>
    </w:p>
    <w:p w14:paraId="505D6C65" w14:textId="77777777" w:rsidR="0068069E" w:rsidRDefault="00065069" w:rsidP="00AF16E6">
      <w:pPr>
        <w:pStyle w:val="Heading3"/>
      </w:pPr>
      <w:r>
        <w:t>The MCC manufacturer shall test the MCC to ensure that each unit and device communicates properly prior to shipment</w:t>
      </w:r>
      <w:r w:rsidR="00AF16E6" w:rsidRPr="0068069E">
        <w:t>.</w:t>
      </w:r>
    </w:p>
    <w:p w14:paraId="2B144F89" w14:textId="77777777" w:rsidR="001361AA" w:rsidRPr="00A95CF7" w:rsidRDefault="00065069" w:rsidP="00B77C71">
      <w:pPr>
        <w:pStyle w:val="Heading3"/>
        <w:numPr>
          <w:ilvl w:val="0"/>
          <w:numId w:val="0"/>
        </w:numPr>
        <w:ind w:left="1152"/>
        <w:rPr>
          <w:rFonts w:cs="Calibri"/>
        </w:rPr>
      </w:pPr>
      <w:r w:rsidRPr="00A95CF7">
        <w:rPr>
          <w:rFonts w:cs="Calibri"/>
        </w:rPr>
        <w:t xml:space="preserve">A qualified manufacturer's representative shall attend the site setting and commissioning of the MCC and all </w:t>
      </w:r>
      <w:r w:rsidR="00B922BF" w:rsidRPr="00A95CF7">
        <w:rPr>
          <w:rFonts w:cs="Calibri"/>
        </w:rPr>
        <w:t xml:space="preserve">network enabled </w:t>
      </w:r>
      <w:r w:rsidRPr="00A95CF7">
        <w:rPr>
          <w:rFonts w:cs="Calibri"/>
        </w:rPr>
        <w:t xml:space="preserve">devices and provide the </w:t>
      </w:r>
      <w:r w:rsidR="00D002DE" w:rsidRPr="00A95CF7">
        <w:rPr>
          <w:rFonts w:cs="Calibri"/>
        </w:rPr>
        <w:t>Consultant</w:t>
      </w:r>
      <w:r w:rsidRPr="00A95CF7">
        <w:rPr>
          <w:rFonts w:cs="Calibri"/>
        </w:rPr>
        <w:t xml:space="preserve"> with written certification that the completed assembly has been properly installed, configured and setup.</w:t>
      </w:r>
    </w:p>
    <w:p w14:paraId="453C0360" w14:textId="77777777" w:rsidR="00B77C71" w:rsidRPr="00A95CF7" w:rsidRDefault="00B77C71" w:rsidP="009F13C9">
      <w:pPr>
        <w:pStyle w:val="Heading4"/>
      </w:pPr>
      <w:r w:rsidRPr="00A95CF7">
        <w:t xml:space="preserve">IR Scan under load: </w:t>
      </w:r>
    </w:p>
    <w:p w14:paraId="2A5A5417" w14:textId="77777777" w:rsidR="00B77C71" w:rsidRPr="00A95CF7" w:rsidRDefault="00B77C71" w:rsidP="00B02F32">
      <w:pPr>
        <w:pStyle w:val="Heading4"/>
        <w:numPr>
          <w:ilvl w:val="0"/>
          <w:numId w:val="0"/>
        </w:numPr>
        <w:ind w:left="1701"/>
      </w:pPr>
      <w:r w:rsidRPr="00A95CF7">
        <w:t>.1</w:t>
      </w:r>
      <w:r w:rsidRPr="00A95CF7">
        <w:tab/>
        <w:t xml:space="preserve">Perform thermograms at all connections, plus heat sinks, body, etc.  </w:t>
      </w:r>
    </w:p>
    <w:p w14:paraId="6658C481" w14:textId="77777777" w:rsidR="00B77C71" w:rsidRPr="00A95CF7" w:rsidRDefault="00B77C71">
      <w:pPr>
        <w:pStyle w:val="Heading4"/>
        <w:numPr>
          <w:ilvl w:val="0"/>
          <w:numId w:val="0"/>
        </w:numPr>
        <w:ind w:left="1701"/>
      </w:pPr>
      <w:r w:rsidRPr="00A95CF7">
        <w:t xml:space="preserve">.2 </w:t>
      </w:r>
      <w:r w:rsidRPr="00A95CF7">
        <w:tab/>
        <w:t xml:space="preserve">Record ambient temperature and temperature rise above ambient.  </w:t>
      </w:r>
    </w:p>
    <w:p w14:paraId="76777402" w14:textId="77777777" w:rsidR="00B77C71" w:rsidRPr="00A95CF7" w:rsidRDefault="00B77C71">
      <w:pPr>
        <w:pStyle w:val="Heading4"/>
        <w:numPr>
          <w:ilvl w:val="0"/>
          <w:numId w:val="0"/>
        </w:numPr>
        <w:ind w:left="1701"/>
      </w:pPr>
      <w:r w:rsidRPr="00A95CF7">
        <w:t xml:space="preserve">.3 </w:t>
      </w:r>
      <w:r w:rsidRPr="00A95CF7">
        <w:tab/>
        <w:t xml:space="preserve">Compare information with every other subsequent inspection.  </w:t>
      </w:r>
    </w:p>
    <w:p w14:paraId="5FAA6730" w14:textId="77777777" w:rsidR="00B77C71" w:rsidRPr="00A95CF7" w:rsidRDefault="00B77C71">
      <w:pPr>
        <w:pStyle w:val="Heading4"/>
        <w:numPr>
          <w:ilvl w:val="0"/>
          <w:numId w:val="0"/>
        </w:numPr>
        <w:ind w:left="1701"/>
      </w:pPr>
      <w:r w:rsidRPr="00A95CF7">
        <w:t>.4</w:t>
      </w:r>
      <w:r w:rsidRPr="00A95CF7">
        <w:tab/>
        <w:t xml:space="preserve">Compare with the specifications for maximum temperature above ambient and maximum operating temperature. Refer to latest ANSI/NETA standards.  </w:t>
      </w:r>
    </w:p>
    <w:p w14:paraId="27457D06" w14:textId="77777777" w:rsidR="00B77C71" w:rsidRPr="00A95CF7" w:rsidRDefault="00B77C71">
      <w:pPr>
        <w:pStyle w:val="Heading4"/>
        <w:numPr>
          <w:ilvl w:val="0"/>
          <w:numId w:val="0"/>
        </w:numPr>
        <w:ind w:left="1701"/>
      </w:pPr>
      <w:r w:rsidRPr="00A95CF7">
        <w:t>.5</w:t>
      </w:r>
      <w:r w:rsidRPr="00A95CF7">
        <w:tab/>
        <w:t>Provide documentation that the individual that performed the IR scan is a certified Level 2 thermographer.</w:t>
      </w:r>
    </w:p>
    <w:p w14:paraId="2FDA07D4" w14:textId="77777777" w:rsidR="00065069" w:rsidRPr="005C39FF" w:rsidRDefault="00065069" w:rsidP="005C39FF">
      <w:pPr>
        <w:pStyle w:val="Heading3"/>
      </w:pPr>
      <w:r w:rsidRPr="005C39FF">
        <w:t>Reliability Test to include the following:</w:t>
      </w:r>
    </w:p>
    <w:p w14:paraId="5A6B0FC7" w14:textId="77777777" w:rsidR="00065069" w:rsidRPr="00A95CF7" w:rsidRDefault="00065069" w:rsidP="00065069">
      <w:pPr>
        <w:numPr>
          <w:ilvl w:val="0"/>
          <w:numId w:val="19"/>
        </w:numPr>
        <w:spacing w:before="120"/>
        <w:ind w:firstLine="687"/>
        <w:jc w:val="both"/>
        <w:rPr>
          <w:rFonts w:ascii="Calibri" w:hAnsi="Calibri" w:cs="Calibri"/>
          <w:szCs w:val="22"/>
        </w:rPr>
      </w:pPr>
      <w:r w:rsidRPr="00A95CF7">
        <w:rPr>
          <w:rFonts w:ascii="Calibri" w:hAnsi="Calibri" w:cs="Calibri"/>
          <w:szCs w:val="22"/>
        </w:rPr>
        <w:lastRenderedPageBreak/>
        <w:t>Electromagnetic- compatibility (electrical noise) series of tests.</w:t>
      </w:r>
    </w:p>
    <w:p w14:paraId="5849353C" w14:textId="77777777" w:rsidR="00065069" w:rsidRPr="00A95CF7" w:rsidRDefault="00065069" w:rsidP="00065069">
      <w:pPr>
        <w:numPr>
          <w:ilvl w:val="0"/>
          <w:numId w:val="19"/>
        </w:numPr>
        <w:spacing w:before="120"/>
        <w:ind w:left="2835" w:hanging="708"/>
        <w:jc w:val="both"/>
        <w:rPr>
          <w:rFonts w:ascii="Calibri" w:hAnsi="Calibri" w:cs="Calibri"/>
          <w:szCs w:val="22"/>
        </w:rPr>
      </w:pPr>
      <w:r w:rsidRPr="00A95CF7">
        <w:rPr>
          <w:rFonts w:ascii="Calibri" w:hAnsi="Calibri" w:cs="Calibri"/>
          <w:szCs w:val="22"/>
        </w:rPr>
        <w:t>Electrostatic discharge immunity test.</w:t>
      </w:r>
    </w:p>
    <w:p w14:paraId="0B8C26E0" w14:textId="77777777" w:rsidR="00065069" w:rsidRPr="00A95CF7" w:rsidRDefault="00065069" w:rsidP="00065069">
      <w:pPr>
        <w:numPr>
          <w:ilvl w:val="0"/>
          <w:numId w:val="19"/>
        </w:numPr>
        <w:spacing w:before="120"/>
        <w:ind w:left="2835" w:hanging="708"/>
        <w:jc w:val="both"/>
        <w:rPr>
          <w:rFonts w:ascii="Calibri" w:hAnsi="Calibri" w:cs="Calibri"/>
          <w:szCs w:val="22"/>
        </w:rPr>
      </w:pPr>
      <w:r w:rsidRPr="00A95CF7">
        <w:rPr>
          <w:rFonts w:ascii="Calibri" w:hAnsi="Calibri" w:cs="Calibri"/>
          <w:szCs w:val="22"/>
        </w:rPr>
        <w:t>Chattering contactor test.</w:t>
      </w:r>
    </w:p>
    <w:p w14:paraId="1ABC1E51" w14:textId="77777777" w:rsidR="00065069" w:rsidRPr="00A95CF7" w:rsidRDefault="00065069" w:rsidP="00065069">
      <w:pPr>
        <w:numPr>
          <w:ilvl w:val="0"/>
          <w:numId w:val="19"/>
        </w:numPr>
        <w:spacing w:before="120"/>
        <w:ind w:left="2835" w:hanging="708"/>
        <w:jc w:val="both"/>
        <w:rPr>
          <w:rFonts w:ascii="Calibri" w:hAnsi="Calibri" w:cs="Calibri"/>
          <w:szCs w:val="22"/>
        </w:rPr>
      </w:pPr>
      <w:r w:rsidRPr="00A95CF7">
        <w:rPr>
          <w:rFonts w:ascii="Calibri" w:hAnsi="Calibri" w:cs="Calibri"/>
          <w:szCs w:val="22"/>
        </w:rPr>
        <w:t>Surge immunity tests.</w:t>
      </w:r>
    </w:p>
    <w:p w14:paraId="3DE3D315" w14:textId="77777777" w:rsidR="00065069" w:rsidRPr="00A95CF7" w:rsidRDefault="00065069" w:rsidP="00065069">
      <w:pPr>
        <w:numPr>
          <w:ilvl w:val="0"/>
          <w:numId w:val="19"/>
        </w:numPr>
        <w:spacing w:before="120"/>
        <w:ind w:left="2835" w:hanging="708"/>
        <w:jc w:val="both"/>
        <w:rPr>
          <w:rFonts w:ascii="Calibri" w:hAnsi="Calibri" w:cs="Calibri"/>
          <w:szCs w:val="22"/>
        </w:rPr>
      </w:pPr>
      <w:r w:rsidRPr="00A95CF7">
        <w:rPr>
          <w:rFonts w:ascii="Calibri" w:hAnsi="Calibri" w:cs="Calibri"/>
          <w:szCs w:val="22"/>
        </w:rPr>
        <w:t>High current noise effect (jogging starter) test.</w:t>
      </w:r>
    </w:p>
    <w:p w14:paraId="6825954F" w14:textId="77777777" w:rsidR="00065069" w:rsidRPr="00A95CF7" w:rsidRDefault="00065069" w:rsidP="00065069">
      <w:pPr>
        <w:numPr>
          <w:ilvl w:val="0"/>
          <w:numId w:val="19"/>
        </w:numPr>
        <w:spacing w:before="120"/>
        <w:ind w:left="2835" w:hanging="708"/>
        <w:jc w:val="both"/>
        <w:rPr>
          <w:rFonts w:ascii="Calibri" w:hAnsi="Calibri" w:cs="Calibri"/>
          <w:szCs w:val="22"/>
        </w:rPr>
      </w:pPr>
      <w:r w:rsidRPr="00A95CF7">
        <w:rPr>
          <w:rFonts w:ascii="Calibri" w:hAnsi="Calibri" w:cs="Calibri"/>
          <w:szCs w:val="22"/>
        </w:rPr>
        <w:t>RFI - immunity test.</w:t>
      </w:r>
    </w:p>
    <w:p w14:paraId="04DDD8E3" w14:textId="77777777" w:rsidR="00065069" w:rsidRPr="00A95CF7" w:rsidRDefault="00065069" w:rsidP="00065069">
      <w:pPr>
        <w:numPr>
          <w:ilvl w:val="0"/>
          <w:numId w:val="19"/>
        </w:numPr>
        <w:spacing w:before="120"/>
        <w:ind w:left="2835" w:hanging="708"/>
        <w:jc w:val="both"/>
        <w:rPr>
          <w:rFonts w:ascii="Calibri" w:hAnsi="Calibri" w:cs="Calibri"/>
          <w:szCs w:val="22"/>
        </w:rPr>
      </w:pPr>
      <w:r w:rsidRPr="00A95CF7">
        <w:rPr>
          <w:rFonts w:ascii="Calibri" w:hAnsi="Calibri" w:cs="Calibri"/>
          <w:szCs w:val="22"/>
        </w:rPr>
        <w:t>Load testing - all devices (VFD's, O/L relays etc.) fully loaded and subjected to their respective temperature rise tests.</w:t>
      </w:r>
    </w:p>
    <w:p w14:paraId="4DD62021" w14:textId="77777777" w:rsidR="00065069" w:rsidRPr="00A95CF7" w:rsidRDefault="00065069" w:rsidP="005C39FF">
      <w:pPr>
        <w:numPr>
          <w:ilvl w:val="0"/>
          <w:numId w:val="19"/>
        </w:numPr>
        <w:spacing w:before="120"/>
        <w:ind w:left="2880" w:hanging="720"/>
        <w:jc w:val="both"/>
        <w:rPr>
          <w:rFonts w:ascii="Calibri" w:hAnsi="Calibri" w:cs="Calibri"/>
          <w:szCs w:val="22"/>
        </w:rPr>
      </w:pPr>
      <w:r w:rsidRPr="00A95CF7">
        <w:rPr>
          <w:rFonts w:ascii="Calibri" w:hAnsi="Calibri" w:cs="Calibri"/>
          <w:szCs w:val="22"/>
        </w:rPr>
        <w:t>Power supplies tested for regulation under load, ability to withstand a short circuit and reverse output capacity.</w:t>
      </w:r>
    </w:p>
    <w:p w14:paraId="2A9B7D83" w14:textId="77777777" w:rsidR="00065069" w:rsidRPr="005C39FF" w:rsidRDefault="00065069" w:rsidP="005C39FF">
      <w:pPr>
        <w:pStyle w:val="Heading3"/>
      </w:pPr>
      <w:r w:rsidRPr="005C39FF">
        <w:t xml:space="preserve">Functional </w:t>
      </w:r>
      <w:r w:rsidR="00C670FF" w:rsidRPr="005C39FF">
        <w:t>t</w:t>
      </w:r>
      <w:r w:rsidRPr="005C39FF">
        <w:t>est to include</w:t>
      </w:r>
      <w:r w:rsidR="00C670FF" w:rsidRPr="005C39FF">
        <w:t xml:space="preserve"> (but not limited</w:t>
      </w:r>
      <w:r w:rsidR="00886218" w:rsidRPr="005C39FF">
        <w:t xml:space="preserve"> to</w:t>
      </w:r>
      <w:r w:rsidR="00C670FF" w:rsidRPr="005C39FF">
        <w:t xml:space="preserve">) </w:t>
      </w:r>
      <w:r w:rsidRPr="005C39FF">
        <w:t>the following:</w:t>
      </w:r>
    </w:p>
    <w:p w14:paraId="2A2AD72B" w14:textId="77777777" w:rsidR="00065069" w:rsidRPr="00A95CF7" w:rsidRDefault="00065069" w:rsidP="00065069">
      <w:pPr>
        <w:numPr>
          <w:ilvl w:val="0"/>
          <w:numId w:val="20"/>
        </w:numPr>
        <w:spacing w:before="120"/>
        <w:ind w:left="2835" w:hanging="708"/>
        <w:jc w:val="both"/>
        <w:rPr>
          <w:rFonts w:ascii="Calibri" w:hAnsi="Calibri" w:cs="Calibri"/>
          <w:szCs w:val="22"/>
        </w:rPr>
      </w:pPr>
      <w:r w:rsidRPr="00A95CF7">
        <w:rPr>
          <w:rFonts w:ascii="Calibri" w:hAnsi="Calibri" w:cs="Calibri"/>
          <w:szCs w:val="22"/>
        </w:rPr>
        <w:t>Network cable and connection integrity tests.</w:t>
      </w:r>
    </w:p>
    <w:p w14:paraId="488D5886" w14:textId="77777777" w:rsidR="00065069" w:rsidRPr="00A95CF7" w:rsidRDefault="00065069" w:rsidP="00065069">
      <w:pPr>
        <w:numPr>
          <w:ilvl w:val="0"/>
          <w:numId w:val="20"/>
        </w:numPr>
        <w:spacing w:before="120"/>
        <w:ind w:left="2835" w:hanging="708"/>
        <w:jc w:val="both"/>
        <w:rPr>
          <w:rFonts w:ascii="Calibri" w:hAnsi="Calibri" w:cs="Calibri"/>
          <w:szCs w:val="22"/>
        </w:rPr>
      </w:pPr>
      <w:r w:rsidRPr="00A95CF7">
        <w:rPr>
          <w:rFonts w:ascii="Calibri" w:hAnsi="Calibri" w:cs="Calibri"/>
          <w:szCs w:val="22"/>
        </w:rPr>
        <w:t>Network verification tests - For each device, a</w:t>
      </w:r>
      <w:r w:rsidR="00C670FF" w:rsidRPr="00A95CF7">
        <w:rPr>
          <w:rFonts w:ascii="Calibri" w:hAnsi="Calibri" w:cs="Calibri"/>
          <w:szCs w:val="22"/>
        </w:rPr>
        <w:t>n IP</w:t>
      </w:r>
      <w:r w:rsidRPr="00A95CF7">
        <w:rPr>
          <w:rFonts w:ascii="Calibri" w:hAnsi="Calibri" w:cs="Calibri"/>
          <w:szCs w:val="22"/>
        </w:rPr>
        <w:t xml:space="preserve"> address and data rate </w:t>
      </w:r>
      <w:proofErr w:type="gramStart"/>
      <w:r w:rsidRPr="00A95CF7">
        <w:rPr>
          <w:rFonts w:ascii="Calibri" w:hAnsi="Calibri" w:cs="Calibri"/>
          <w:szCs w:val="22"/>
        </w:rPr>
        <w:t>is</w:t>
      </w:r>
      <w:proofErr w:type="gramEnd"/>
      <w:r w:rsidRPr="00A95CF7">
        <w:rPr>
          <w:rFonts w:ascii="Calibri" w:hAnsi="Calibri" w:cs="Calibri"/>
          <w:szCs w:val="22"/>
        </w:rPr>
        <w:t xml:space="preserve"> set and verified.  System tests to ensure all devices operate in harmony and that no </w:t>
      </w:r>
      <w:r w:rsidR="00C670FF" w:rsidRPr="00A95CF7">
        <w:rPr>
          <w:rFonts w:ascii="Calibri" w:hAnsi="Calibri" w:cs="Calibri"/>
          <w:szCs w:val="22"/>
        </w:rPr>
        <w:t>addressing</w:t>
      </w:r>
      <w:r w:rsidRPr="00A95CF7">
        <w:rPr>
          <w:rFonts w:ascii="Calibri" w:hAnsi="Calibri" w:cs="Calibri"/>
          <w:szCs w:val="22"/>
        </w:rPr>
        <w:t xml:space="preserve"> conflict exist</w:t>
      </w:r>
      <w:r w:rsidR="00C670FF" w:rsidRPr="00A95CF7">
        <w:rPr>
          <w:rFonts w:ascii="Calibri" w:hAnsi="Calibri" w:cs="Calibri"/>
          <w:szCs w:val="22"/>
        </w:rPr>
        <w:t>s</w:t>
      </w:r>
      <w:r w:rsidRPr="00A95CF7">
        <w:rPr>
          <w:rFonts w:ascii="Calibri" w:hAnsi="Calibri" w:cs="Calibri"/>
          <w:szCs w:val="22"/>
        </w:rPr>
        <w:t>.</w:t>
      </w:r>
    </w:p>
    <w:p w14:paraId="7189E697" w14:textId="77777777" w:rsidR="00065069" w:rsidRPr="00A95CF7" w:rsidRDefault="00065069" w:rsidP="00C670FF">
      <w:pPr>
        <w:numPr>
          <w:ilvl w:val="0"/>
          <w:numId w:val="20"/>
        </w:numPr>
        <w:spacing w:before="120"/>
        <w:ind w:left="2835" w:hanging="708"/>
        <w:jc w:val="both"/>
        <w:rPr>
          <w:rFonts w:ascii="Calibri" w:hAnsi="Calibri" w:cs="Calibri"/>
          <w:szCs w:val="22"/>
        </w:rPr>
      </w:pPr>
      <w:r w:rsidRPr="00A95CF7">
        <w:rPr>
          <w:rFonts w:ascii="Calibri" w:hAnsi="Calibri" w:cs="Calibri"/>
          <w:szCs w:val="22"/>
        </w:rPr>
        <w:t>A command to verify operation to be transmitted to each device output to energize and de-energize its respective contactor or starter.</w:t>
      </w:r>
    </w:p>
    <w:p w14:paraId="52602DDC" w14:textId="77777777" w:rsidR="00DE157B" w:rsidRPr="0068069E" w:rsidRDefault="00DE157B" w:rsidP="00DE157B">
      <w:pPr>
        <w:pStyle w:val="Heading2"/>
      </w:pPr>
      <w:r>
        <w:t>Training</w:t>
      </w:r>
    </w:p>
    <w:p w14:paraId="4ECC2644" w14:textId="77777777" w:rsidR="00DE157B" w:rsidRPr="00551332" w:rsidRDefault="00DE157B" w:rsidP="00DE157B">
      <w:pPr>
        <w:pStyle w:val="Heading3"/>
      </w:pPr>
      <w:r w:rsidRPr="00551332">
        <w:t>The Contractor shall provide a training session for up to five (5) owner’s representatives for</w:t>
      </w:r>
      <w:r>
        <w:t xml:space="preserve"> two (2)</w:t>
      </w:r>
      <w:r w:rsidRPr="00551332">
        <w:t xml:space="preserve"> normal workdays at the job site or other office location chosen by the owner.</w:t>
      </w:r>
    </w:p>
    <w:p w14:paraId="08E4D446" w14:textId="77777777" w:rsidR="00DE157B" w:rsidRPr="00551332" w:rsidRDefault="00DE157B" w:rsidP="00DE157B">
      <w:pPr>
        <w:pStyle w:val="Heading3"/>
      </w:pPr>
      <w:r w:rsidRPr="00551332">
        <w:t>A manufacturer’s qualified representative shall conduct the training session.</w:t>
      </w:r>
    </w:p>
    <w:p w14:paraId="4DB0458A" w14:textId="77777777" w:rsidR="0068069E" w:rsidRPr="00DE157B" w:rsidRDefault="00DE157B" w:rsidP="00401BA6">
      <w:pPr>
        <w:pStyle w:val="Heading3"/>
      </w:pPr>
      <w:r w:rsidRPr="00DE157B">
        <w:t xml:space="preserve">The manufacturer shall offer off-site training on the concepts, </w:t>
      </w:r>
      <w:proofErr w:type="gramStart"/>
      <w:r w:rsidRPr="00DE157B">
        <w:t>knowledge</w:t>
      </w:r>
      <w:proofErr w:type="gramEnd"/>
      <w:r w:rsidRPr="00DE157B">
        <w:t xml:space="preserve"> and tools</w:t>
      </w:r>
      <w:r>
        <w:t xml:space="preserve"> </w:t>
      </w:r>
      <w:r w:rsidRPr="00DE157B">
        <w:t>necessary to design, specify, install, troubleshoot, and use a networked MCC.</w:t>
      </w:r>
    </w:p>
    <w:p w14:paraId="7E689D3D" w14:textId="77777777" w:rsidR="00DE157B" w:rsidRDefault="00DE157B" w:rsidP="0068069E">
      <w:pPr>
        <w:ind w:left="1440"/>
        <w:jc w:val="both"/>
        <w:rPr>
          <w:rFonts w:ascii="Times New Roman" w:hAnsi="Times New Roman"/>
          <w:sz w:val="24"/>
        </w:rPr>
      </w:pPr>
    </w:p>
    <w:p w14:paraId="0E6532C3" w14:textId="77777777" w:rsidR="00F13982" w:rsidRPr="00E235E7" w:rsidRDefault="00F13982" w:rsidP="008A26A6">
      <w:pPr>
        <w:pStyle w:val="Other"/>
        <w:spacing w:before="240"/>
        <w:jc w:val="center"/>
        <w:rPr>
          <w:rFonts w:ascii="Calibri" w:hAnsi="Calibri"/>
          <w:b/>
          <w:sz w:val="22"/>
          <w:szCs w:val="22"/>
        </w:rPr>
      </w:pPr>
      <w:r w:rsidRPr="00E235E7">
        <w:rPr>
          <w:rFonts w:ascii="Calibri" w:hAnsi="Calibri"/>
          <w:b/>
          <w:sz w:val="22"/>
          <w:szCs w:val="22"/>
        </w:rPr>
        <w:t>END OF SECTION</w:t>
      </w:r>
    </w:p>
    <w:sectPr w:rsidR="00F13982" w:rsidRPr="00E235E7" w:rsidSect="00AB45AC">
      <w:headerReference w:type="even" r:id="rId12"/>
      <w:headerReference w:type="default" r:id="rId13"/>
      <w:headerReference w:type="first" r:id="rId14"/>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94BB3" w14:textId="77777777" w:rsidR="00647B84" w:rsidRDefault="00647B84">
      <w:r>
        <w:separator/>
      </w:r>
    </w:p>
  </w:endnote>
  <w:endnote w:type="continuationSeparator" w:id="0">
    <w:p w14:paraId="1F61C0E8" w14:textId="77777777" w:rsidR="00647B84" w:rsidRDefault="0064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65003" w14:textId="77777777" w:rsidR="00647B84" w:rsidRDefault="00647B84">
      <w:r>
        <w:separator/>
      </w:r>
    </w:p>
  </w:footnote>
  <w:footnote w:type="continuationSeparator" w:id="0">
    <w:p w14:paraId="7FB632BC" w14:textId="77777777" w:rsidR="00647B84" w:rsidRDefault="0064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0308F" w14:textId="77777777" w:rsidR="005C4E4E" w:rsidRPr="009E0576" w:rsidRDefault="005C4E4E" w:rsidP="009E0576">
    <w:pPr>
      <w:pBdr>
        <w:top w:val="single" w:sz="4" w:space="1" w:color="auto"/>
      </w:pBdr>
      <w:tabs>
        <w:tab w:val="right" w:pos="10350"/>
      </w:tabs>
      <w:rPr>
        <w:rFonts w:ascii="Calibri" w:hAnsi="Calibri" w:cs="Arial"/>
      </w:rPr>
    </w:pPr>
    <w:r w:rsidRPr="009E0576">
      <w:rPr>
        <w:rFonts w:ascii="Calibri" w:hAnsi="Calibri" w:cs="Arial"/>
      </w:rPr>
      <w:t xml:space="preserve">Section </w:t>
    </w:r>
    <w:r>
      <w:rPr>
        <w:rFonts w:ascii="Calibri" w:hAnsi="Calibri" w:cs="Arial"/>
      </w:rPr>
      <w:t>16225</w:t>
    </w:r>
    <w:r>
      <w:rPr>
        <w:rFonts w:ascii="Calibri" w:hAnsi="Calibri" w:cs="Arial"/>
      </w:rPr>
      <w:tab/>
    </w:r>
    <w:r w:rsidRPr="009E0576">
      <w:rPr>
        <w:rFonts w:ascii="Calibri" w:hAnsi="Calibri" w:cs="Arial"/>
      </w:rPr>
      <w:t>CONTRACT NO</w:t>
    </w:r>
    <w:r w:rsidRPr="009E0576">
      <w:rPr>
        <w:rFonts w:ascii="Calibri" w:hAnsi="Calibri" w:cs="Arial"/>
        <w:highlight w:val="yellow"/>
      </w:rPr>
      <w:t>.... [Insert Region Number]</w:t>
    </w:r>
    <w:r w:rsidRPr="009E0576">
      <w:rPr>
        <w:rFonts w:ascii="Calibri" w:hAnsi="Calibri" w:cs="Arial"/>
      </w:rPr>
      <w:tab/>
    </w:r>
  </w:p>
  <w:p w14:paraId="12F3D863" w14:textId="3B9A8D5D" w:rsidR="005C4E4E" w:rsidRPr="009E0576" w:rsidRDefault="005C4E4E" w:rsidP="009E0576">
    <w:pPr>
      <w:pBdr>
        <w:top w:val="single" w:sz="4" w:space="1" w:color="auto"/>
      </w:pBdr>
      <w:tabs>
        <w:tab w:val="left" w:pos="-1440"/>
        <w:tab w:val="left" w:pos="-720"/>
        <w:tab w:val="left" w:pos="0"/>
        <w:tab w:val="center" w:pos="5220"/>
        <w:tab w:val="right" w:pos="10350"/>
      </w:tabs>
      <w:rPr>
        <w:rFonts w:ascii="Calibri" w:hAnsi="Calibri" w:cs="Arial"/>
      </w:rPr>
    </w:pPr>
    <w:r>
      <w:rPr>
        <w:rFonts w:ascii="Calibri" w:hAnsi="Calibri" w:cs="Arial"/>
      </w:rPr>
      <w:t>2021-11-30</w:t>
    </w:r>
    <w:r w:rsidRPr="009E0576">
      <w:rPr>
        <w:rFonts w:ascii="Calibri" w:hAnsi="Calibri" w:cs="Arial"/>
        <w:b/>
      </w:rPr>
      <w:tab/>
    </w:r>
    <w:r>
      <w:rPr>
        <w:rFonts w:ascii="Calibri" w:hAnsi="Calibri" w:cs="Arial"/>
        <w:b/>
      </w:rPr>
      <w:t>MOTOR CONTROL CENTRES</w:t>
    </w:r>
    <w:r w:rsidRPr="009E0576">
      <w:rPr>
        <w:rFonts w:ascii="Calibri" w:hAnsi="Calibri" w:cs="Arial"/>
      </w:rPr>
      <w:tab/>
    </w:r>
  </w:p>
  <w:p w14:paraId="2FC110CD" w14:textId="332DF85C" w:rsidR="005C4E4E" w:rsidRPr="009E0576" w:rsidRDefault="005C4E4E" w:rsidP="009E0576">
    <w:pPr>
      <w:pBdr>
        <w:top w:val="single" w:sz="4" w:space="1" w:color="auto"/>
      </w:pBdr>
      <w:tabs>
        <w:tab w:val="center" w:pos="5175"/>
        <w:tab w:val="right" w:pos="10350"/>
      </w:tabs>
      <w:rPr>
        <w:rFonts w:ascii="Calibri" w:hAnsi="Calibri" w:cs="Arial"/>
      </w:rPr>
    </w:pPr>
    <w:r w:rsidRPr="009E0576">
      <w:rPr>
        <w:rFonts w:ascii="Calibri" w:hAnsi="Calibri" w:cs="Arial"/>
      </w:rPr>
      <w:t xml:space="preserve">Page </w:t>
    </w:r>
    <w:r w:rsidRPr="009E0576">
      <w:rPr>
        <w:rFonts w:ascii="Calibri" w:hAnsi="Calibri" w:cs="Arial"/>
      </w:rPr>
      <w:fldChar w:fldCharType="begin"/>
    </w:r>
    <w:r w:rsidRPr="009E0576">
      <w:rPr>
        <w:rFonts w:ascii="Calibri" w:hAnsi="Calibri" w:cs="Arial"/>
      </w:rPr>
      <w:instrText xml:space="preserve">PAGE </w:instrText>
    </w:r>
    <w:r w:rsidRPr="009E0576">
      <w:rPr>
        <w:rFonts w:ascii="Calibri" w:hAnsi="Calibri" w:cs="Arial"/>
      </w:rPr>
      <w:fldChar w:fldCharType="separate"/>
    </w:r>
    <w:r>
      <w:rPr>
        <w:rFonts w:ascii="Calibri" w:hAnsi="Calibri" w:cs="Arial"/>
        <w:noProof/>
      </w:rPr>
      <w:t>12</w:t>
    </w:r>
    <w:r w:rsidRPr="009E0576">
      <w:rPr>
        <w:rFonts w:ascii="Calibri" w:hAnsi="Calibri" w:cs="Arial"/>
      </w:rPr>
      <w:fldChar w:fldCharType="end"/>
    </w:r>
    <w:r w:rsidRPr="009E0576">
      <w:rPr>
        <w:rFonts w:ascii="Calibri" w:hAnsi="Calibri" w:cs="Arial"/>
      </w:rPr>
      <w:t xml:space="preserve"> </w:t>
    </w:r>
    <w:r w:rsidRPr="00E4634D">
      <w:rPr>
        <w:rFonts w:ascii="Calibri" w:hAnsi="Calibri" w:cs="Arial"/>
      </w:rPr>
      <w:t xml:space="preserve">of </w:t>
    </w:r>
    <w:r w:rsidRPr="00E4634D">
      <w:rPr>
        <w:rFonts w:ascii="Calibri" w:hAnsi="Calibri" w:cs="Arial"/>
        <w:caps/>
        <w:szCs w:val="22"/>
      </w:rPr>
      <w:fldChar w:fldCharType="begin"/>
    </w:r>
    <w:r w:rsidRPr="00E4634D">
      <w:rPr>
        <w:rFonts w:ascii="Calibri" w:hAnsi="Calibri" w:cs="Arial"/>
        <w:caps/>
        <w:szCs w:val="22"/>
      </w:rPr>
      <w:instrText xml:space="preserve"> NUMPAGES </w:instrText>
    </w:r>
    <w:r w:rsidRPr="00E4634D">
      <w:rPr>
        <w:rFonts w:ascii="Calibri" w:hAnsi="Calibri" w:cs="Arial"/>
        <w:caps/>
        <w:szCs w:val="22"/>
      </w:rPr>
      <w:fldChar w:fldCharType="separate"/>
    </w:r>
    <w:r>
      <w:rPr>
        <w:rFonts w:ascii="Calibri" w:hAnsi="Calibri" w:cs="Arial"/>
        <w:caps/>
        <w:noProof/>
        <w:szCs w:val="22"/>
      </w:rPr>
      <w:t>12</w:t>
    </w:r>
    <w:r w:rsidRPr="00E4634D">
      <w:rPr>
        <w:rFonts w:ascii="Calibri" w:hAnsi="Calibri" w:cs="Arial"/>
        <w:caps/>
        <w:szCs w:val="22"/>
      </w:rPr>
      <w:fldChar w:fldCharType="end"/>
    </w:r>
    <w:r>
      <w:rPr>
        <w:rFonts w:ascii="Calibri" w:hAnsi="Calibri" w:cs="Arial"/>
      </w:rPr>
      <w:tab/>
    </w:r>
    <w:r>
      <w:rPr>
        <w:rFonts w:ascii="Calibri" w:hAnsi="Calibri" w:cs="Arial"/>
      </w:rPr>
      <w:tab/>
    </w:r>
    <w:r w:rsidRPr="009E0576">
      <w:rPr>
        <w:rFonts w:ascii="Calibri" w:hAnsi="Calibri" w:cs="Arial"/>
      </w:rPr>
      <w:t xml:space="preserve">DATE: </w:t>
    </w:r>
    <w:r w:rsidRPr="009E0576">
      <w:rPr>
        <w:rFonts w:ascii="Calibri" w:hAnsi="Calibri" w:cs="Arial"/>
        <w:highlight w:val="yellow"/>
      </w:rPr>
      <w:t xml:space="preserve">[Insert Date, (e.g. </w:t>
    </w:r>
    <w:proofErr w:type="gramStart"/>
    <w:r w:rsidRPr="009E0576">
      <w:rPr>
        <w:rFonts w:ascii="Calibri" w:hAnsi="Calibri" w:cs="Arial"/>
        <w:highlight w:val="yellow"/>
      </w:rPr>
      <w:t>Jan.,</w:t>
    </w:r>
    <w:proofErr w:type="gramEnd"/>
    <w:r w:rsidRPr="009E0576">
      <w:rPr>
        <w:rFonts w:ascii="Calibri" w:hAnsi="Calibri" w:cs="Arial"/>
        <w:highlight w:val="yellow"/>
      </w:rPr>
      <w:t xml:space="preserve"> 201</w:t>
    </w:r>
    <w:r>
      <w:rPr>
        <w:rFonts w:ascii="Calibri" w:hAnsi="Calibri" w:cs="Arial"/>
        <w:highlight w:val="yellow"/>
      </w:rPr>
      <w:t>8</w:t>
    </w:r>
    <w:r w:rsidRPr="009E0576">
      <w:rPr>
        <w:rFonts w:ascii="Calibri" w:hAnsi="Calibri" w:cs="Arial"/>
        <w:highlight w:val="yellow"/>
      </w:rPr>
      <w:t>)]</w:t>
    </w:r>
    <w:r w:rsidRPr="009E0576">
      <w:rPr>
        <w:rFonts w:ascii="Calibri" w:hAnsi="Calibri" w:cs="Arial"/>
      </w:rPr>
      <w:tab/>
      <w:t xml:space="preserve"> </w:t>
    </w:r>
  </w:p>
  <w:p w14:paraId="1CAE6337" w14:textId="77777777" w:rsidR="005C4E4E" w:rsidRDefault="005C4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1C460" w14:textId="77777777" w:rsidR="005C4E4E" w:rsidRPr="00E235E7" w:rsidRDefault="005C4E4E" w:rsidP="00672C12">
    <w:pPr>
      <w:pBdr>
        <w:top w:val="single" w:sz="4" w:space="1" w:color="auto"/>
      </w:pBdr>
      <w:tabs>
        <w:tab w:val="right" w:pos="10350"/>
      </w:tabs>
      <w:rPr>
        <w:rFonts w:ascii="Calibri" w:hAnsi="Calibri" w:cs="Arial"/>
      </w:rPr>
    </w:pPr>
    <w:r w:rsidRPr="00E235E7">
      <w:rPr>
        <w:rFonts w:ascii="Calibri" w:hAnsi="Calibri" w:cs="Arial"/>
      </w:rPr>
      <w:t>CONTRACT NO</w:t>
    </w:r>
    <w:r w:rsidRPr="00E235E7">
      <w:rPr>
        <w:rFonts w:ascii="Calibri" w:hAnsi="Calibri" w:cs="Arial"/>
        <w:highlight w:val="yellow"/>
      </w:rPr>
      <w:t>.... [Insert Region Number]</w:t>
    </w:r>
    <w:r w:rsidRPr="00E235E7">
      <w:rPr>
        <w:rFonts w:ascii="Calibri" w:hAnsi="Calibri" w:cs="Arial"/>
      </w:rPr>
      <w:tab/>
      <w:t xml:space="preserve">Section </w:t>
    </w:r>
    <w:r>
      <w:rPr>
        <w:rFonts w:ascii="Calibri" w:hAnsi="Calibri" w:cs="Arial"/>
      </w:rPr>
      <w:t>16225</w:t>
    </w:r>
  </w:p>
  <w:p w14:paraId="11E76999" w14:textId="2E295CF3" w:rsidR="005C4E4E" w:rsidRPr="00E235E7" w:rsidRDefault="005C4E4E" w:rsidP="008A26A6">
    <w:pPr>
      <w:pBdr>
        <w:top w:val="single" w:sz="4" w:space="1" w:color="auto"/>
      </w:pBdr>
      <w:tabs>
        <w:tab w:val="left" w:pos="-1440"/>
        <w:tab w:val="left" w:pos="-720"/>
        <w:tab w:val="left" w:pos="0"/>
        <w:tab w:val="center" w:pos="5220"/>
        <w:tab w:val="right" w:pos="10350"/>
      </w:tabs>
      <w:rPr>
        <w:rFonts w:ascii="Calibri" w:hAnsi="Calibri" w:cs="Arial"/>
      </w:rPr>
    </w:pPr>
    <w:r w:rsidRPr="00E235E7">
      <w:rPr>
        <w:rFonts w:ascii="Calibri" w:hAnsi="Calibri" w:cs="Arial"/>
        <w:b/>
      </w:rPr>
      <w:tab/>
    </w:r>
    <w:r>
      <w:rPr>
        <w:rFonts w:ascii="Calibri" w:hAnsi="Calibri" w:cs="Arial"/>
        <w:b/>
      </w:rPr>
      <w:t>MOTOR CONTROL CENTRES</w:t>
    </w:r>
    <w:r w:rsidRPr="00E235E7">
      <w:rPr>
        <w:rFonts w:ascii="Calibri" w:hAnsi="Calibri" w:cs="Arial"/>
      </w:rPr>
      <w:tab/>
    </w:r>
    <w:r>
      <w:rPr>
        <w:rFonts w:ascii="Calibri" w:hAnsi="Calibri" w:cs="Arial"/>
      </w:rPr>
      <w:t>2021-11-30</w:t>
    </w:r>
  </w:p>
  <w:p w14:paraId="75CADA6F" w14:textId="03DF91C6" w:rsidR="005C4E4E" w:rsidRPr="00E235E7" w:rsidRDefault="005C4E4E" w:rsidP="00672C12">
    <w:pPr>
      <w:pBdr>
        <w:top w:val="single" w:sz="4" w:space="1" w:color="auto"/>
      </w:pBdr>
      <w:tabs>
        <w:tab w:val="center" w:pos="5175"/>
        <w:tab w:val="right" w:pos="10350"/>
      </w:tabs>
      <w:rPr>
        <w:rFonts w:ascii="Calibri" w:hAnsi="Calibri" w:cs="Arial"/>
      </w:rPr>
    </w:pPr>
    <w:r w:rsidRPr="00E235E7">
      <w:rPr>
        <w:rFonts w:ascii="Calibri" w:hAnsi="Calibri" w:cs="Arial"/>
      </w:rPr>
      <w:t xml:space="preserve">DATE: </w:t>
    </w:r>
    <w:r w:rsidRPr="00E235E7">
      <w:rPr>
        <w:rFonts w:ascii="Calibri" w:hAnsi="Calibri" w:cs="Arial"/>
        <w:highlight w:val="yellow"/>
      </w:rPr>
      <w:t xml:space="preserve">[Insert Date, (e.g. </w:t>
    </w:r>
    <w:proofErr w:type="gramStart"/>
    <w:r w:rsidRPr="00E235E7">
      <w:rPr>
        <w:rFonts w:ascii="Calibri" w:hAnsi="Calibri" w:cs="Arial"/>
        <w:highlight w:val="yellow"/>
      </w:rPr>
      <w:t>Jan.,</w:t>
    </w:r>
    <w:proofErr w:type="gramEnd"/>
    <w:r>
      <w:rPr>
        <w:rFonts w:ascii="Calibri" w:hAnsi="Calibri" w:cs="Arial"/>
        <w:highlight w:val="yellow"/>
      </w:rPr>
      <w:t xml:space="preserve"> 2018</w:t>
    </w:r>
    <w:r w:rsidRPr="00E235E7">
      <w:rPr>
        <w:rFonts w:ascii="Calibri" w:hAnsi="Calibri" w:cs="Arial"/>
        <w:highlight w:val="yellow"/>
      </w:rPr>
      <w:t>)]</w:t>
    </w:r>
    <w:r w:rsidRPr="00E235E7">
      <w:rPr>
        <w:rFonts w:ascii="Calibri" w:hAnsi="Calibri" w:cs="Arial"/>
      </w:rPr>
      <w:tab/>
    </w:r>
    <w:r w:rsidRPr="00E235E7">
      <w:rPr>
        <w:rFonts w:ascii="Calibri" w:hAnsi="Calibri" w:cs="Arial"/>
      </w:rPr>
      <w:tab/>
      <w:t xml:space="preserve">Page </w:t>
    </w:r>
    <w:r w:rsidRPr="00E235E7">
      <w:rPr>
        <w:rFonts w:ascii="Calibri" w:hAnsi="Calibri" w:cs="Arial"/>
      </w:rPr>
      <w:fldChar w:fldCharType="begin"/>
    </w:r>
    <w:r w:rsidRPr="00E235E7">
      <w:rPr>
        <w:rFonts w:ascii="Calibri" w:hAnsi="Calibri" w:cs="Arial"/>
      </w:rPr>
      <w:instrText xml:space="preserve">PAGE </w:instrText>
    </w:r>
    <w:r w:rsidRPr="00E235E7">
      <w:rPr>
        <w:rFonts w:ascii="Calibri" w:hAnsi="Calibri" w:cs="Arial"/>
      </w:rPr>
      <w:fldChar w:fldCharType="separate"/>
    </w:r>
    <w:r>
      <w:rPr>
        <w:rFonts w:ascii="Calibri" w:hAnsi="Calibri" w:cs="Arial"/>
        <w:noProof/>
      </w:rPr>
      <w:t>1</w:t>
    </w:r>
    <w:r w:rsidRPr="00E235E7">
      <w:rPr>
        <w:rFonts w:ascii="Calibri" w:hAnsi="Calibri" w:cs="Arial"/>
      </w:rPr>
      <w:fldChar w:fldCharType="end"/>
    </w:r>
    <w:r w:rsidRPr="006F053B">
      <w:rPr>
        <w:rFonts w:ascii="Calibri" w:hAnsi="Calibri" w:cs="Arial"/>
      </w:rPr>
      <w:t xml:space="preserve"> </w:t>
    </w:r>
    <w:r w:rsidRPr="00E4634D">
      <w:rPr>
        <w:rFonts w:ascii="Calibri" w:hAnsi="Calibri" w:cs="Arial"/>
      </w:rPr>
      <w:t xml:space="preserve">of </w:t>
    </w:r>
    <w:r w:rsidRPr="00E4634D">
      <w:rPr>
        <w:rFonts w:ascii="Calibri" w:hAnsi="Calibri" w:cs="Arial"/>
        <w:caps/>
        <w:szCs w:val="22"/>
      </w:rPr>
      <w:fldChar w:fldCharType="begin"/>
    </w:r>
    <w:r w:rsidRPr="00E4634D">
      <w:rPr>
        <w:rFonts w:ascii="Calibri" w:hAnsi="Calibri" w:cs="Arial"/>
        <w:caps/>
        <w:szCs w:val="22"/>
      </w:rPr>
      <w:instrText xml:space="preserve"> NUMPAGES </w:instrText>
    </w:r>
    <w:r w:rsidRPr="00E4634D">
      <w:rPr>
        <w:rFonts w:ascii="Calibri" w:hAnsi="Calibri" w:cs="Arial"/>
        <w:caps/>
        <w:szCs w:val="22"/>
      </w:rPr>
      <w:fldChar w:fldCharType="separate"/>
    </w:r>
    <w:r>
      <w:rPr>
        <w:rFonts w:ascii="Calibri" w:hAnsi="Calibri" w:cs="Arial"/>
        <w:caps/>
        <w:noProof/>
        <w:szCs w:val="22"/>
      </w:rPr>
      <w:t>13</w:t>
    </w:r>
    <w:r w:rsidRPr="00E4634D">
      <w:rPr>
        <w:rFonts w:ascii="Calibri" w:hAnsi="Calibri" w:cs="Arial"/>
        <w:caps/>
        <w:szCs w:val="22"/>
      </w:rPr>
      <w:fldChar w:fldCharType="end"/>
    </w:r>
    <w:r w:rsidRPr="00E235E7">
      <w:rPr>
        <w:rFonts w:ascii="Calibri" w:hAnsi="Calibri" w:cs="Arial"/>
      </w:rPr>
      <w:t xml:space="preserve"> </w:t>
    </w:r>
  </w:p>
  <w:p w14:paraId="022ADBF3" w14:textId="77777777" w:rsidR="005C4E4E" w:rsidRPr="00672C12" w:rsidRDefault="005C4E4E"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6C8CB" w14:textId="77777777" w:rsidR="005C4E4E" w:rsidRPr="0082209E" w:rsidRDefault="005C4E4E" w:rsidP="00672C12">
    <w:pPr>
      <w:pBdr>
        <w:top w:val="single" w:sz="4" w:space="1" w:color="auto"/>
      </w:pBdr>
      <w:tabs>
        <w:tab w:val="right" w:pos="10350"/>
      </w:tabs>
      <w:rPr>
        <w:rFonts w:ascii="Arial" w:hAnsi="Arial" w:cs="Arial"/>
      </w:rPr>
    </w:pPr>
    <w:r w:rsidRPr="0082209E">
      <w:rPr>
        <w:rFonts w:ascii="Arial" w:hAnsi="Arial" w:cs="Arial"/>
      </w:rPr>
      <w:t>CONTRACT NO</w:t>
    </w:r>
    <w:r w:rsidRPr="00F0749E">
      <w:rPr>
        <w:rFonts w:ascii="Arial" w:hAnsi="Arial" w:cs="Arial"/>
        <w:highlight w:val="yellow"/>
      </w:rPr>
      <w:t>.... [Insert Region Number]</w:t>
    </w:r>
    <w:r w:rsidRPr="0082209E">
      <w:rPr>
        <w:rFonts w:ascii="Arial" w:hAnsi="Arial" w:cs="Arial"/>
      </w:rPr>
      <w:tab/>
      <w:t xml:space="preserve">Section </w:t>
    </w:r>
    <w:r>
      <w:rPr>
        <w:rFonts w:ascii="Arial" w:hAnsi="Arial" w:cs="Arial"/>
      </w:rPr>
      <w:t>13200</w:t>
    </w:r>
  </w:p>
  <w:p w14:paraId="7961C918" w14:textId="77777777" w:rsidR="005C4E4E" w:rsidRPr="0082209E" w:rsidRDefault="005C4E4E"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GAUGE PRESSURE TRANSMITTER</w:t>
    </w:r>
    <w:r w:rsidRPr="0082209E">
      <w:rPr>
        <w:rFonts w:ascii="Arial" w:hAnsi="Arial" w:cs="Arial"/>
      </w:rPr>
      <w:tab/>
    </w:r>
  </w:p>
  <w:p w14:paraId="376C8426" w14:textId="77777777" w:rsidR="005C4E4E" w:rsidRPr="0082209E" w:rsidRDefault="005C4E4E"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F0749E">
      <w:rPr>
        <w:rFonts w:ascii="Arial" w:hAnsi="Arial" w:cs="Arial"/>
        <w:highlight w:val="yellow"/>
      </w:rPr>
      <w:t>[</w:t>
    </w:r>
    <w:proofErr w:type="gramEnd"/>
    <w:r w:rsidRPr="00F0749E">
      <w:rPr>
        <w:rFonts w:ascii="Arial" w:hAnsi="Arial" w:cs="Arial"/>
        <w:highlight w:val="yellow"/>
      </w:rPr>
      <w:t>Insert Date, (e.g. Jan., 20</w:t>
    </w:r>
    <w:r>
      <w:rPr>
        <w:rFonts w:ascii="Arial" w:hAnsi="Arial" w:cs="Arial"/>
        <w:highlight w:val="yellow"/>
      </w:rPr>
      <w:t>1</w:t>
    </w:r>
    <w:r w:rsidRPr="00F0749E">
      <w:rPr>
        <w:rFonts w:ascii="Arial" w:hAnsi="Arial" w:cs="Arial"/>
        <w:highlight w:val="yellow"/>
      </w:rPr>
      <w:t>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5</w:t>
    </w:r>
    <w:r w:rsidRPr="008A26A6">
      <w:rPr>
        <w:rStyle w:val="PageNumber"/>
        <w:rFonts w:ascii="Arial" w:hAnsi="Arial" w:cs="Arial"/>
        <w:caps/>
        <w:sz w:val="22"/>
        <w:szCs w:val="22"/>
      </w:rPr>
      <w:fldChar w:fldCharType="end"/>
    </w:r>
  </w:p>
  <w:p w14:paraId="59167082" w14:textId="77777777" w:rsidR="005C4E4E" w:rsidRDefault="005C4E4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A5B8A"/>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8AE3627"/>
    <w:multiLevelType w:val="hybridMultilevel"/>
    <w:tmpl w:val="3B08F956"/>
    <w:lvl w:ilvl="0" w:tplc="27788C50">
      <w:start w:val="1"/>
      <w:numFmt w:val="decimal"/>
      <w:pStyle w:val="Style2"/>
      <w:lvlText w:val=".%1"/>
      <w:lvlJc w:val="left"/>
      <w:pPr>
        <w:tabs>
          <w:tab w:val="num" w:pos="3173"/>
        </w:tabs>
        <w:ind w:left="4613" w:hanging="360"/>
      </w:pPr>
      <w:rPr>
        <w:rFonts w:hint="default"/>
      </w:rPr>
    </w:lvl>
    <w:lvl w:ilvl="1" w:tplc="04090003">
      <w:start w:val="1"/>
      <w:numFmt w:val="bullet"/>
      <w:lvlText w:val="o"/>
      <w:lvlJc w:val="left"/>
      <w:pPr>
        <w:tabs>
          <w:tab w:val="num" w:pos="5333"/>
        </w:tabs>
        <w:ind w:left="5333" w:hanging="360"/>
      </w:pPr>
      <w:rPr>
        <w:rFonts w:ascii="Courier New" w:hAnsi="Courier New" w:hint="default"/>
      </w:rPr>
    </w:lvl>
    <w:lvl w:ilvl="2" w:tplc="04090005" w:tentative="1">
      <w:start w:val="1"/>
      <w:numFmt w:val="bullet"/>
      <w:lvlText w:val=""/>
      <w:lvlJc w:val="left"/>
      <w:pPr>
        <w:tabs>
          <w:tab w:val="num" w:pos="6053"/>
        </w:tabs>
        <w:ind w:left="6053" w:hanging="360"/>
      </w:pPr>
      <w:rPr>
        <w:rFonts w:ascii="Wingdings" w:hAnsi="Wingdings" w:hint="default"/>
      </w:rPr>
    </w:lvl>
    <w:lvl w:ilvl="3" w:tplc="04090001" w:tentative="1">
      <w:start w:val="1"/>
      <w:numFmt w:val="bullet"/>
      <w:lvlText w:val=""/>
      <w:lvlJc w:val="left"/>
      <w:pPr>
        <w:tabs>
          <w:tab w:val="num" w:pos="6773"/>
        </w:tabs>
        <w:ind w:left="6773" w:hanging="360"/>
      </w:pPr>
      <w:rPr>
        <w:rFonts w:ascii="Symbol" w:hAnsi="Symbol" w:hint="default"/>
      </w:rPr>
    </w:lvl>
    <w:lvl w:ilvl="4" w:tplc="04090003" w:tentative="1">
      <w:start w:val="1"/>
      <w:numFmt w:val="bullet"/>
      <w:lvlText w:val="o"/>
      <w:lvlJc w:val="left"/>
      <w:pPr>
        <w:tabs>
          <w:tab w:val="num" w:pos="7493"/>
        </w:tabs>
        <w:ind w:left="7493" w:hanging="360"/>
      </w:pPr>
      <w:rPr>
        <w:rFonts w:ascii="Courier New" w:hAnsi="Courier New" w:hint="default"/>
      </w:rPr>
    </w:lvl>
    <w:lvl w:ilvl="5" w:tplc="04090005" w:tentative="1">
      <w:start w:val="1"/>
      <w:numFmt w:val="bullet"/>
      <w:lvlText w:val=""/>
      <w:lvlJc w:val="left"/>
      <w:pPr>
        <w:tabs>
          <w:tab w:val="num" w:pos="8213"/>
        </w:tabs>
        <w:ind w:left="8213" w:hanging="360"/>
      </w:pPr>
      <w:rPr>
        <w:rFonts w:ascii="Wingdings" w:hAnsi="Wingdings" w:hint="default"/>
      </w:rPr>
    </w:lvl>
    <w:lvl w:ilvl="6" w:tplc="04090001" w:tentative="1">
      <w:start w:val="1"/>
      <w:numFmt w:val="bullet"/>
      <w:lvlText w:val=""/>
      <w:lvlJc w:val="left"/>
      <w:pPr>
        <w:tabs>
          <w:tab w:val="num" w:pos="8933"/>
        </w:tabs>
        <w:ind w:left="8933" w:hanging="360"/>
      </w:pPr>
      <w:rPr>
        <w:rFonts w:ascii="Symbol" w:hAnsi="Symbol" w:hint="default"/>
      </w:rPr>
    </w:lvl>
    <w:lvl w:ilvl="7" w:tplc="04090003" w:tentative="1">
      <w:start w:val="1"/>
      <w:numFmt w:val="bullet"/>
      <w:lvlText w:val="o"/>
      <w:lvlJc w:val="left"/>
      <w:pPr>
        <w:tabs>
          <w:tab w:val="num" w:pos="9653"/>
        </w:tabs>
        <w:ind w:left="9653" w:hanging="360"/>
      </w:pPr>
      <w:rPr>
        <w:rFonts w:ascii="Courier New" w:hAnsi="Courier New" w:hint="default"/>
      </w:rPr>
    </w:lvl>
    <w:lvl w:ilvl="8" w:tplc="04090005" w:tentative="1">
      <w:start w:val="1"/>
      <w:numFmt w:val="bullet"/>
      <w:lvlText w:val=""/>
      <w:lvlJc w:val="left"/>
      <w:pPr>
        <w:tabs>
          <w:tab w:val="num" w:pos="10373"/>
        </w:tabs>
        <w:ind w:left="10373" w:hanging="360"/>
      </w:pPr>
      <w:rPr>
        <w:rFonts w:ascii="Wingdings" w:hAnsi="Wingdings" w:hint="default"/>
      </w:rPr>
    </w:lvl>
  </w:abstractNum>
  <w:abstractNum w:abstractNumId="3" w15:restartNumberingAfterBreak="0">
    <w:nsid w:val="0E6265A4"/>
    <w:multiLevelType w:val="multilevel"/>
    <w:tmpl w:val="34AC08F2"/>
    <w:lvl w:ilvl="0">
      <w:start w:val="1"/>
      <w:numFmt w:val="decimal"/>
      <w:pStyle w:val="Leveltop"/>
      <w:lvlText w:val="PART %1"/>
      <w:lvlJc w:val="left"/>
      <w:pPr>
        <w:tabs>
          <w:tab w:val="num" w:pos="1080"/>
        </w:tabs>
        <w:ind w:left="720" w:hanging="720"/>
      </w:pPr>
      <w:rPr>
        <w:rFonts w:ascii="Arial" w:hAnsi="Arial" w:hint="default"/>
        <w:b w:val="0"/>
        <w:i w:val="0"/>
        <w:sz w:val="22"/>
      </w:rPr>
    </w:lvl>
    <w:lvl w:ilvl="1">
      <w:start w:val="1"/>
      <w:numFmt w:val="decimalZero"/>
      <w:pStyle w:val="Level1"/>
      <w:lvlText w:val="%1.%2"/>
      <w:lvlJc w:val="left"/>
      <w:pPr>
        <w:tabs>
          <w:tab w:val="num" w:pos="720"/>
        </w:tabs>
        <w:ind w:left="720" w:hanging="720"/>
      </w:pPr>
      <w:rPr>
        <w:rFonts w:hint="default"/>
      </w:rPr>
    </w:lvl>
    <w:lvl w:ilvl="2">
      <w:start w:val="1"/>
      <w:numFmt w:val="upperLetter"/>
      <w:pStyle w:val="Level2"/>
      <w:lvlText w:val="%3."/>
      <w:lvlJc w:val="left"/>
      <w:pPr>
        <w:tabs>
          <w:tab w:val="num" w:pos="630"/>
        </w:tabs>
        <w:ind w:left="99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Level3"/>
      <w:lvlText w:val="%4."/>
      <w:lvlJc w:val="right"/>
      <w:pPr>
        <w:tabs>
          <w:tab w:val="num" w:pos="900"/>
        </w:tabs>
        <w:ind w:left="9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lowerLetter"/>
      <w:pStyle w:val="Level4"/>
      <w:lvlText w:val="%5."/>
      <w:lvlJc w:val="left"/>
      <w:pPr>
        <w:tabs>
          <w:tab w:val="num" w:pos="1440"/>
        </w:tabs>
        <w:ind w:left="14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Level5"/>
      <w:lvlText w:val="%6."/>
      <w:lvlJc w:val="left"/>
      <w:pPr>
        <w:tabs>
          <w:tab w:val="num" w:pos="1800"/>
        </w:tabs>
        <w:ind w:left="1800" w:hanging="360"/>
      </w:pPr>
      <w:rPr>
        <w:rFonts w:hint="default"/>
      </w:rPr>
    </w:lvl>
    <w:lvl w:ilvl="6">
      <w:start w:val="1"/>
      <w:numFmt w:val="lowerLetter"/>
      <w:lvlText w:val="%7."/>
      <w:lvlJc w:val="left"/>
      <w:pPr>
        <w:tabs>
          <w:tab w:val="num" w:pos="2160"/>
        </w:tabs>
        <w:ind w:left="2160" w:hanging="360"/>
      </w:pPr>
      <w:rPr>
        <w:rFonts w:hint="default"/>
      </w:rPr>
    </w:lvl>
    <w:lvl w:ilvl="7">
      <w:start w:val="1"/>
      <w:numFmt w:val="lowerRoman"/>
      <w:lvlText w:val="%8."/>
      <w:lvlJc w:val="left"/>
      <w:pPr>
        <w:tabs>
          <w:tab w:val="num" w:pos="3240"/>
        </w:tabs>
        <w:ind w:left="2880" w:hanging="360"/>
      </w:pPr>
      <w:rPr>
        <w:rFonts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4" w15:restartNumberingAfterBreak="0">
    <w:nsid w:val="118F451A"/>
    <w:multiLevelType w:val="hybridMultilevel"/>
    <w:tmpl w:val="1792BA32"/>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BC76405"/>
    <w:multiLevelType w:val="multilevel"/>
    <w:tmpl w:val="A260C9FC"/>
    <w:lvl w:ilvl="0">
      <w:start w:val="2"/>
      <w:numFmt w:val="decimal"/>
      <w:lvlText w:val="%1"/>
      <w:lvlJc w:val="left"/>
      <w:pPr>
        <w:tabs>
          <w:tab w:val="num" w:pos="1440"/>
        </w:tabs>
        <w:ind w:left="1440" w:hanging="1440"/>
      </w:pPr>
      <w:rPr>
        <w:rFonts w:hint="default"/>
      </w:rPr>
    </w:lvl>
    <w:lvl w:ilvl="1">
      <w:start w:val="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AD7578"/>
    <w:multiLevelType w:val="multilevel"/>
    <w:tmpl w:val="AA52950A"/>
    <w:lvl w:ilvl="0">
      <w:start w:val="2"/>
      <w:numFmt w:val="upperLetter"/>
      <w:lvlText w:val="%1."/>
      <w:lvlJc w:val="left"/>
      <w:pPr>
        <w:tabs>
          <w:tab w:val="num" w:pos="360"/>
        </w:tabs>
        <w:ind w:left="0" w:firstLine="0"/>
      </w:pPr>
    </w:lvl>
    <w:lvl w:ilvl="1">
      <w:start w:val="1"/>
      <w:numFmt w:val="decimal"/>
      <w:pStyle w:val="AppB-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279535B6"/>
    <w:multiLevelType w:val="hybridMultilevel"/>
    <w:tmpl w:val="EC340D5A"/>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D0523B6"/>
    <w:multiLevelType w:val="hybridMultilevel"/>
    <w:tmpl w:val="EC340D5A"/>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42296499"/>
    <w:multiLevelType w:val="hybridMultilevel"/>
    <w:tmpl w:val="1792BA32"/>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FC91065"/>
    <w:multiLevelType w:val="hybridMultilevel"/>
    <w:tmpl w:val="B9B280F0"/>
    <w:lvl w:ilvl="0" w:tplc="6BF2816E">
      <w:start w:val="1"/>
      <w:numFmt w:val="decimal"/>
      <w:pStyle w:val="Style4"/>
      <w:lvlText w:val=".%1"/>
      <w:lvlJc w:val="left"/>
      <w:pPr>
        <w:tabs>
          <w:tab w:val="num" w:pos="4549"/>
        </w:tabs>
        <w:ind w:left="5989" w:hanging="360"/>
      </w:pPr>
      <w:rPr>
        <w:rFonts w:hint="default"/>
      </w:rPr>
    </w:lvl>
    <w:lvl w:ilvl="1" w:tplc="04090003" w:tentative="1">
      <w:start w:val="1"/>
      <w:numFmt w:val="bullet"/>
      <w:lvlText w:val="o"/>
      <w:lvlJc w:val="left"/>
      <w:pPr>
        <w:tabs>
          <w:tab w:val="num" w:pos="6709"/>
        </w:tabs>
        <w:ind w:left="6709" w:hanging="360"/>
      </w:pPr>
      <w:rPr>
        <w:rFonts w:ascii="Courier New" w:hAnsi="Courier New" w:cs="Courier New" w:hint="default"/>
      </w:rPr>
    </w:lvl>
    <w:lvl w:ilvl="2" w:tplc="04090005" w:tentative="1">
      <w:start w:val="1"/>
      <w:numFmt w:val="bullet"/>
      <w:lvlText w:val=""/>
      <w:lvlJc w:val="left"/>
      <w:pPr>
        <w:tabs>
          <w:tab w:val="num" w:pos="7429"/>
        </w:tabs>
        <w:ind w:left="7429" w:hanging="360"/>
      </w:pPr>
      <w:rPr>
        <w:rFonts w:ascii="Wingdings" w:hAnsi="Wingdings" w:hint="default"/>
      </w:rPr>
    </w:lvl>
    <w:lvl w:ilvl="3" w:tplc="04090001" w:tentative="1">
      <w:start w:val="1"/>
      <w:numFmt w:val="bullet"/>
      <w:lvlText w:val=""/>
      <w:lvlJc w:val="left"/>
      <w:pPr>
        <w:tabs>
          <w:tab w:val="num" w:pos="8149"/>
        </w:tabs>
        <w:ind w:left="8149" w:hanging="360"/>
      </w:pPr>
      <w:rPr>
        <w:rFonts w:ascii="Symbol" w:hAnsi="Symbol" w:hint="default"/>
      </w:rPr>
    </w:lvl>
    <w:lvl w:ilvl="4" w:tplc="04090003" w:tentative="1">
      <w:start w:val="1"/>
      <w:numFmt w:val="bullet"/>
      <w:lvlText w:val="o"/>
      <w:lvlJc w:val="left"/>
      <w:pPr>
        <w:tabs>
          <w:tab w:val="num" w:pos="8869"/>
        </w:tabs>
        <w:ind w:left="8869" w:hanging="360"/>
      </w:pPr>
      <w:rPr>
        <w:rFonts w:ascii="Courier New" w:hAnsi="Courier New" w:cs="Courier New" w:hint="default"/>
      </w:rPr>
    </w:lvl>
    <w:lvl w:ilvl="5" w:tplc="04090005" w:tentative="1">
      <w:start w:val="1"/>
      <w:numFmt w:val="bullet"/>
      <w:lvlText w:val=""/>
      <w:lvlJc w:val="left"/>
      <w:pPr>
        <w:tabs>
          <w:tab w:val="num" w:pos="9589"/>
        </w:tabs>
        <w:ind w:left="9589" w:hanging="360"/>
      </w:pPr>
      <w:rPr>
        <w:rFonts w:ascii="Wingdings" w:hAnsi="Wingdings" w:hint="default"/>
      </w:rPr>
    </w:lvl>
    <w:lvl w:ilvl="6" w:tplc="04090001" w:tentative="1">
      <w:start w:val="1"/>
      <w:numFmt w:val="bullet"/>
      <w:lvlText w:val=""/>
      <w:lvlJc w:val="left"/>
      <w:pPr>
        <w:tabs>
          <w:tab w:val="num" w:pos="10309"/>
        </w:tabs>
        <w:ind w:left="10309" w:hanging="360"/>
      </w:pPr>
      <w:rPr>
        <w:rFonts w:ascii="Symbol" w:hAnsi="Symbol" w:hint="default"/>
      </w:rPr>
    </w:lvl>
    <w:lvl w:ilvl="7" w:tplc="04090003" w:tentative="1">
      <w:start w:val="1"/>
      <w:numFmt w:val="bullet"/>
      <w:lvlText w:val="o"/>
      <w:lvlJc w:val="left"/>
      <w:pPr>
        <w:tabs>
          <w:tab w:val="num" w:pos="11029"/>
        </w:tabs>
        <w:ind w:left="11029" w:hanging="360"/>
      </w:pPr>
      <w:rPr>
        <w:rFonts w:ascii="Courier New" w:hAnsi="Courier New" w:cs="Courier New" w:hint="default"/>
      </w:rPr>
    </w:lvl>
    <w:lvl w:ilvl="8" w:tplc="04090005" w:tentative="1">
      <w:start w:val="1"/>
      <w:numFmt w:val="bullet"/>
      <w:lvlText w:val=""/>
      <w:lvlJc w:val="left"/>
      <w:pPr>
        <w:tabs>
          <w:tab w:val="num" w:pos="11749"/>
        </w:tabs>
        <w:ind w:left="11749" w:hanging="360"/>
      </w:pPr>
      <w:rPr>
        <w:rFonts w:ascii="Wingdings" w:hAnsi="Wingdings" w:hint="default"/>
      </w:rPr>
    </w:lvl>
  </w:abstractNum>
  <w:abstractNum w:abstractNumId="12" w15:restartNumberingAfterBreak="0">
    <w:nsid w:val="50407D28"/>
    <w:multiLevelType w:val="multilevel"/>
    <w:tmpl w:val="3A2AC4C2"/>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1152" w:hanging="432"/>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32B619F"/>
    <w:multiLevelType w:val="hybridMultilevel"/>
    <w:tmpl w:val="23561034"/>
    <w:lvl w:ilvl="0" w:tplc="56A08E42">
      <w:start w:val="1"/>
      <w:numFmt w:val="decimal"/>
      <w:pStyle w:val="Style3"/>
      <w:lvlText w:val=".%1"/>
      <w:lvlJc w:val="left"/>
      <w:pPr>
        <w:tabs>
          <w:tab w:val="num" w:pos="2520"/>
        </w:tabs>
        <w:ind w:left="3960" w:hanging="360"/>
      </w:pPr>
      <w:rPr>
        <w:rFonts w:hint="default"/>
      </w:rPr>
    </w:lvl>
    <w:lvl w:ilvl="1" w:tplc="18A49910">
      <w:start w:val="1"/>
      <w:numFmt w:val="bullet"/>
      <w:lvlText w:val="o"/>
      <w:lvlJc w:val="left"/>
      <w:pPr>
        <w:tabs>
          <w:tab w:val="num" w:pos="4680"/>
        </w:tabs>
        <w:ind w:left="4680" w:hanging="360"/>
      </w:pPr>
      <w:rPr>
        <w:rFonts w:ascii="Courier New" w:hAnsi="Courier New" w:hint="default"/>
      </w:rPr>
    </w:lvl>
    <w:lvl w:ilvl="2" w:tplc="867CD20C">
      <w:start w:val="1"/>
      <w:numFmt w:val="bullet"/>
      <w:lvlText w:val=""/>
      <w:lvlJc w:val="left"/>
      <w:pPr>
        <w:tabs>
          <w:tab w:val="num" w:pos="5400"/>
        </w:tabs>
        <w:ind w:left="5400" w:hanging="360"/>
      </w:pPr>
      <w:rPr>
        <w:rFonts w:ascii="Wingdings" w:hAnsi="Wingdings" w:hint="default"/>
      </w:rPr>
    </w:lvl>
    <w:lvl w:ilvl="3" w:tplc="AF224E30">
      <w:start w:val="1"/>
      <w:numFmt w:val="bullet"/>
      <w:lvlText w:val=""/>
      <w:lvlJc w:val="left"/>
      <w:pPr>
        <w:tabs>
          <w:tab w:val="num" w:pos="6120"/>
        </w:tabs>
        <w:ind w:left="6120" w:hanging="360"/>
      </w:pPr>
      <w:rPr>
        <w:rFonts w:ascii="Symbol" w:hAnsi="Symbol" w:hint="default"/>
      </w:rPr>
    </w:lvl>
    <w:lvl w:ilvl="4" w:tplc="119E1F5A">
      <w:start w:val="1"/>
      <w:numFmt w:val="bullet"/>
      <w:lvlText w:val="o"/>
      <w:lvlJc w:val="left"/>
      <w:pPr>
        <w:tabs>
          <w:tab w:val="num" w:pos="6840"/>
        </w:tabs>
        <w:ind w:left="6840" w:hanging="360"/>
      </w:pPr>
      <w:rPr>
        <w:rFonts w:ascii="Courier New" w:hAnsi="Courier New" w:hint="default"/>
      </w:rPr>
    </w:lvl>
    <w:lvl w:ilvl="5" w:tplc="4B7EB264">
      <w:start w:val="1"/>
      <w:numFmt w:val="bullet"/>
      <w:lvlText w:val=""/>
      <w:lvlJc w:val="left"/>
      <w:pPr>
        <w:tabs>
          <w:tab w:val="num" w:pos="7560"/>
        </w:tabs>
        <w:ind w:left="7560" w:hanging="360"/>
      </w:pPr>
      <w:rPr>
        <w:rFonts w:ascii="Wingdings" w:hAnsi="Wingdings" w:hint="default"/>
      </w:rPr>
    </w:lvl>
    <w:lvl w:ilvl="6" w:tplc="1E863F80" w:tentative="1">
      <w:start w:val="1"/>
      <w:numFmt w:val="bullet"/>
      <w:lvlText w:val=""/>
      <w:lvlJc w:val="left"/>
      <w:pPr>
        <w:tabs>
          <w:tab w:val="num" w:pos="8280"/>
        </w:tabs>
        <w:ind w:left="8280" w:hanging="360"/>
      </w:pPr>
      <w:rPr>
        <w:rFonts w:ascii="Symbol" w:hAnsi="Symbol" w:hint="default"/>
      </w:rPr>
    </w:lvl>
    <w:lvl w:ilvl="7" w:tplc="89AC32D8" w:tentative="1">
      <w:start w:val="1"/>
      <w:numFmt w:val="bullet"/>
      <w:lvlText w:val="o"/>
      <w:lvlJc w:val="left"/>
      <w:pPr>
        <w:tabs>
          <w:tab w:val="num" w:pos="9000"/>
        </w:tabs>
        <w:ind w:left="9000" w:hanging="360"/>
      </w:pPr>
      <w:rPr>
        <w:rFonts w:ascii="Courier New" w:hAnsi="Courier New" w:hint="default"/>
      </w:rPr>
    </w:lvl>
    <w:lvl w:ilvl="8" w:tplc="EA7E9FCA" w:tentative="1">
      <w:start w:val="1"/>
      <w:numFmt w:val="bullet"/>
      <w:lvlText w:val=""/>
      <w:lvlJc w:val="left"/>
      <w:pPr>
        <w:tabs>
          <w:tab w:val="num" w:pos="9720"/>
        </w:tabs>
        <w:ind w:left="9720" w:hanging="360"/>
      </w:pPr>
      <w:rPr>
        <w:rFonts w:ascii="Wingdings" w:hAnsi="Wingdings" w:hint="default"/>
      </w:rPr>
    </w:lvl>
  </w:abstractNum>
  <w:abstractNum w:abstractNumId="14" w15:restartNumberingAfterBreak="0">
    <w:nsid w:val="54132221"/>
    <w:multiLevelType w:val="hybridMultilevel"/>
    <w:tmpl w:val="F920C8D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5527510"/>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5AB46E26"/>
    <w:multiLevelType w:val="hybridMultilevel"/>
    <w:tmpl w:val="71D43D6C"/>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5ADA2D6A"/>
    <w:multiLevelType w:val="hybridMultilevel"/>
    <w:tmpl w:val="59D833F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5C60172C"/>
    <w:multiLevelType w:val="hybridMultilevel"/>
    <w:tmpl w:val="8DCAE0F2"/>
    <w:lvl w:ilvl="0" w:tplc="13864DCA">
      <w:start w:val="1"/>
      <w:numFmt w:val="decimal"/>
      <w:pStyle w:val="Style1"/>
      <w:lvlText w:val=".%1"/>
      <w:lvlJc w:val="left"/>
      <w:pPr>
        <w:tabs>
          <w:tab w:val="num" w:pos="2520"/>
        </w:tabs>
        <w:ind w:left="3960" w:hanging="360"/>
      </w:pPr>
      <w:rPr>
        <w:rFonts w:hint="default"/>
      </w:rPr>
    </w:lvl>
    <w:lvl w:ilvl="1" w:tplc="BBD45890">
      <w:start w:val="1"/>
      <w:numFmt w:val="bullet"/>
      <w:lvlText w:val="o"/>
      <w:lvlJc w:val="left"/>
      <w:pPr>
        <w:tabs>
          <w:tab w:val="num" w:pos="5989"/>
        </w:tabs>
        <w:ind w:left="5989" w:hanging="360"/>
      </w:pPr>
      <w:rPr>
        <w:rFonts w:ascii="Courier New" w:hAnsi="Courier New" w:cs="Courier New" w:hint="default"/>
      </w:rPr>
    </w:lvl>
    <w:lvl w:ilvl="2" w:tplc="EF9A6F8E" w:tentative="1">
      <w:start w:val="1"/>
      <w:numFmt w:val="bullet"/>
      <w:lvlText w:val=""/>
      <w:lvlJc w:val="left"/>
      <w:pPr>
        <w:tabs>
          <w:tab w:val="num" w:pos="6709"/>
        </w:tabs>
        <w:ind w:left="6709" w:hanging="360"/>
      </w:pPr>
      <w:rPr>
        <w:rFonts w:ascii="Wingdings" w:hAnsi="Wingdings" w:hint="default"/>
      </w:rPr>
    </w:lvl>
    <w:lvl w:ilvl="3" w:tplc="FEB2BFA6" w:tentative="1">
      <w:start w:val="1"/>
      <w:numFmt w:val="bullet"/>
      <w:lvlText w:val=""/>
      <w:lvlJc w:val="left"/>
      <w:pPr>
        <w:tabs>
          <w:tab w:val="num" w:pos="7429"/>
        </w:tabs>
        <w:ind w:left="7429" w:hanging="360"/>
      </w:pPr>
      <w:rPr>
        <w:rFonts w:ascii="Symbol" w:hAnsi="Symbol" w:hint="default"/>
      </w:rPr>
    </w:lvl>
    <w:lvl w:ilvl="4" w:tplc="DF9AB026" w:tentative="1">
      <w:start w:val="1"/>
      <w:numFmt w:val="bullet"/>
      <w:lvlText w:val="o"/>
      <w:lvlJc w:val="left"/>
      <w:pPr>
        <w:tabs>
          <w:tab w:val="num" w:pos="8149"/>
        </w:tabs>
        <w:ind w:left="8149" w:hanging="360"/>
      </w:pPr>
      <w:rPr>
        <w:rFonts w:ascii="Courier New" w:hAnsi="Courier New" w:cs="Courier New" w:hint="default"/>
      </w:rPr>
    </w:lvl>
    <w:lvl w:ilvl="5" w:tplc="559E1D7C" w:tentative="1">
      <w:start w:val="1"/>
      <w:numFmt w:val="bullet"/>
      <w:lvlText w:val=""/>
      <w:lvlJc w:val="left"/>
      <w:pPr>
        <w:tabs>
          <w:tab w:val="num" w:pos="8869"/>
        </w:tabs>
        <w:ind w:left="8869" w:hanging="360"/>
      </w:pPr>
      <w:rPr>
        <w:rFonts w:ascii="Wingdings" w:hAnsi="Wingdings" w:hint="default"/>
      </w:rPr>
    </w:lvl>
    <w:lvl w:ilvl="6" w:tplc="5D641D70" w:tentative="1">
      <w:start w:val="1"/>
      <w:numFmt w:val="bullet"/>
      <w:lvlText w:val=""/>
      <w:lvlJc w:val="left"/>
      <w:pPr>
        <w:tabs>
          <w:tab w:val="num" w:pos="9589"/>
        </w:tabs>
        <w:ind w:left="9589" w:hanging="360"/>
      </w:pPr>
      <w:rPr>
        <w:rFonts w:ascii="Symbol" w:hAnsi="Symbol" w:hint="default"/>
      </w:rPr>
    </w:lvl>
    <w:lvl w:ilvl="7" w:tplc="9A9CC6AA" w:tentative="1">
      <w:start w:val="1"/>
      <w:numFmt w:val="bullet"/>
      <w:lvlText w:val="o"/>
      <w:lvlJc w:val="left"/>
      <w:pPr>
        <w:tabs>
          <w:tab w:val="num" w:pos="10309"/>
        </w:tabs>
        <w:ind w:left="10309" w:hanging="360"/>
      </w:pPr>
      <w:rPr>
        <w:rFonts w:ascii="Courier New" w:hAnsi="Courier New" w:cs="Courier New" w:hint="default"/>
      </w:rPr>
    </w:lvl>
    <w:lvl w:ilvl="8" w:tplc="016CF536" w:tentative="1">
      <w:start w:val="1"/>
      <w:numFmt w:val="bullet"/>
      <w:lvlText w:val=""/>
      <w:lvlJc w:val="left"/>
      <w:pPr>
        <w:tabs>
          <w:tab w:val="num" w:pos="11029"/>
        </w:tabs>
        <w:ind w:left="11029" w:hanging="360"/>
      </w:pPr>
      <w:rPr>
        <w:rFonts w:ascii="Wingdings" w:hAnsi="Wingdings" w:hint="default"/>
      </w:rPr>
    </w:lvl>
  </w:abstractNum>
  <w:abstractNum w:abstractNumId="19" w15:restartNumberingAfterBreak="0">
    <w:nsid w:val="5F3B26EB"/>
    <w:multiLevelType w:val="hybridMultilevel"/>
    <w:tmpl w:val="62AA83E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ACC6630"/>
    <w:multiLevelType w:val="hybridMultilevel"/>
    <w:tmpl w:val="F920C8D0"/>
    <w:lvl w:ilvl="0" w:tplc="4E94F6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43C7044"/>
    <w:multiLevelType w:val="multilevel"/>
    <w:tmpl w:val="4A10A2B6"/>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3"/>
  </w:num>
  <w:num w:numId="3">
    <w:abstractNumId w:val="2"/>
  </w:num>
  <w:num w:numId="4">
    <w:abstractNumId w:val="18"/>
  </w:num>
  <w:num w:numId="5">
    <w:abstractNumId w:val="11"/>
  </w:num>
  <w:num w:numId="6">
    <w:abstractNumId w:val="12"/>
  </w:num>
  <w:num w:numId="7">
    <w:abstractNumId w:val="12"/>
  </w:num>
  <w:num w:numId="8">
    <w:abstractNumId w:val="12"/>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9">
    <w:abstractNumId w:val="5"/>
  </w:num>
  <w:num w:numId="10">
    <w:abstractNumId w:val="21"/>
  </w:num>
  <w:num w:numId="11">
    <w:abstractNumId w:val="19"/>
  </w:num>
  <w:num w:numId="12">
    <w:abstractNumId w:val="14"/>
  </w:num>
  <w:num w:numId="13">
    <w:abstractNumId w:val="20"/>
  </w:num>
  <w:num w:numId="14">
    <w:abstractNumId w:val="4"/>
  </w:num>
  <w:num w:numId="15">
    <w:abstractNumId w:val="10"/>
  </w:num>
  <w:num w:numId="16">
    <w:abstractNumId w:val="16"/>
  </w:num>
  <w:num w:numId="17">
    <w:abstractNumId w:val="17"/>
  </w:num>
  <w:num w:numId="18">
    <w:abstractNumId w:val="9"/>
  </w:num>
  <w:num w:numId="19">
    <w:abstractNumId w:val="8"/>
  </w:num>
  <w:num w:numId="20">
    <w:abstractNumId w:val="1"/>
  </w:num>
  <w:num w:numId="21">
    <w:abstractNumId w:val="15"/>
  </w:num>
  <w:num w:numId="22">
    <w:abstractNumId w:val="7"/>
  </w:num>
  <w:num w:numId="23">
    <w:abstractNumId w:val="3"/>
  </w:num>
  <w:num w:numId="24">
    <w:abstractNumId w:val="12"/>
  </w:num>
  <w:num w:numId="25">
    <w:abstractNumId w:val="12"/>
  </w:num>
  <w:num w:numId="26">
    <w:abstractNumId w:val="12"/>
  </w:num>
  <w:num w:numId="27">
    <w:abstractNumId w:val="12"/>
  </w:num>
  <w:num w:numId="28">
    <w:abstractNumId w:val="12"/>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hint="default"/>
        </w:rPr>
      </w:lvl>
    </w:lvlOverride>
    <w:lvlOverride w:ilvl="4">
      <w:lvl w:ilvl="4">
        <w:start w:val="1"/>
        <w:numFmt w:val="decimal"/>
        <w:pStyle w:val="Heading5"/>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9">
    <w:abstractNumId w:val="12"/>
  </w:num>
  <w:num w:numId="30">
    <w:abstractNumId w:val="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14060"/>
    <w:rsid w:val="00014E4C"/>
    <w:rsid w:val="00017BC0"/>
    <w:rsid w:val="00026DF4"/>
    <w:rsid w:val="00036288"/>
    <w:rsid w:val="00047FCE"/>
    <w:rsid w:val="000608E0"/>
    <w:rsid w:val="00062850"/>
    <w:rsid w:val="00065069"/>
    <w:rsid w:val="00093F94"/>
    <w:rsid w:val="000A7BB7"/>
    <w:rsid w:val="000B151F"/>
    <w:rsid w:val="000C6EBC"/>
    <w:rsid w:val="000E160B"/>
    <w:rsid w:val="000E6911"/>
    <w:rsid w:val="000E6CCB"/>
    <w:rsid w:val="000F4AB8"/>
    <w:rsid w:val="0010274E"/>
    <w:rsid w:val="001028BD"/>
    <w:rsid w:val="00104337"/>
    <w:rsid w:val="00107DBA"/>
    <w:rsid w:val="00113354"/>
    <w:rsid w:val="00113CBF"/>
    <w:rsid w:val="00133DF8"/>
    <w:rsid w:val="00135C55"/>
    <w:rsid w:val="001361AA"/>
    <w:rsid w:val="00141D80"/>
    <w:rsid w:val="00144B19"/>
    <w:rsid w:val="00170AAB"/>
    <w:rsid w:val="00170C4B"/>
    <w:rsid w:val="001720CA"/>
    <w:rsid w:val="00194145"/>
    <w:rsid w:val="001A03BE"/>
    <w:rsid w:val="001A104E"/>
    <w:rsid w:val="001A28EC"/>
    <w:rsid w:val="001B0129"/>
    <w:rsid w:val="001B3E2D"/>
    <w:rsid w:val="001B4D72"/>
    <w:rsid w:val="001B54D1"/>
    <w:rsid w:val="001C03C3"/>
    <w:rsid w:val="001C569A"/>
    <w:rsid w:val="001D02A7"/>
    <w:rsid w:val="001D1A82"/>
    <w:rsid w:val="001D414C"/>
    <w:rsid w:val="001D42D0"/>
    <w:rsid w:val="001D60C7"/>
    <w:rsid w:val="001E3A7D"/>
    <w:rsid w:val="00200301"/>
    <w:rsid w:val="00203182"/>
    <w:rsid w:val="00203FEC"/>
    <w:rsid w:val="00210FFE"/>
    <w:rsid w:val="002151CD"/>
    <w:rsid w:val="00221901"/>
    <w:rsid w:val="00232B70"/>
    <w:rsid w:val="00247454"/>
    <w:rsid w:val="002512BF"/>
    <w:rsid w:val="002614DC"/>
    <w:rsid w:val="002663D7"/>
    <w:rsid w:val="002741C6"/>
    <w:rsid w:val="00274F8C"/>
    <w:rsid w:val="0029241B"/>
    <w:rsid w:val="002937E3"/>
    <w:rsid w:val="00295D46"/>
    <w:rsid w:val="00296016"/>
    <w:rsid w:val="00296D2F"/>
    <w:rsid w:val="002A290D"/>
    <w:rsid w:val="002B12C6"/>
    <w:rsid w:val="002B17CC"/>
    <w:rsid w:val="002B2254"/>
    <w:rsid w:val="002B48CB"/>
    <w:rsid w:val="002B57A7"/>
    <w:rsid w:val="002D2E69"/>
    <w:rsid w:val="002D4787"/>
    <w:rsid w:val="002E08F7"/>
    <w:rsid w:val="002E28E1"/>
    <w:rsid w:val="002E33B4"/>
    <w:rsid w:val="002E3705"/>
    <w:rsid w:val="002E6367"/>
    <w:rsid w:val="002F0BED"/>
    <w:rsid w:val="00303F6E"/>
    <w:rsid w:val="00307112"/>
    <w:rsid w:val="003130DA"/>
    <w:rsid w:val="003169DB"/>
    <w:rsid w:val="0032428E"/>
    <w:rsid w:val="0032494C"/>
    <w:rsid w:val="0032509D"/>
    <w:rsid w:val="00334856"/>
    <w:rsid w:val="0033540B"/>
    <w:rsid w:val="00336555"/>
    <w:rsid w:val="00340506"/>
    <w:rsid w:val="00356CF0"/>
    <w:rsid w:val="00364C8E"/>
    <w:rsid w:val="00366110"/>
    <w:rsid w:val="00367A7E"/>
    <w:rsid w:val="003716D8"/>
    <w:rsid w:val="00372157"/>
    <w:rsid w:val="00373E28"/>
    <w:rsid w:val="00375C66"/>
    <w:rsid w:val="00393F6E"/>
    <w:rsid w:val="003A3BEA"/>
    <w:rsid w:val="003A55F1"/>
    <w:rsid w:val="003C7262"/>
    <w:rsid w:val="003D3BB0"/>
    <w:rsid w:val="003E25F9"/>
    <w:rsid w:val="003E7005"/>
    <w:rsid w:val="003F574A"/>
    <w:rsid w:val="003F7EA6"/>
    <w:rsid w:val="00400D0A"/>
    <w:rsid w:val="00401BA6"/>
    <w:rsid w:val="0040417E"/>
    <w:rsid w:val="004049EA"/>
    <w:rsid w:val="00410849"/>
    <w:rsid w:val="004109F9"/>
    <w:rsid w:val="00410AFA"/>
    <w:rsid w:val="00414AEF"/>
    <w:rsid w:val="0041679F"/>
    <w:rsid w:val="00417A03"/>
    <w:rsid w:val="00422ADB"/>
    <w:rsid w:val="00426882"/>
    <w:rsid w:val="00430B4F"/>
    <w:rsid w:val="00445E09"/>
    <w:rsid w:val="004563F3"/>
    <w:rsid w:val="00463381"/>
    <w:rsid w:val="00467779"/>
    <w:rsid w:val="0047366F"/>
    <w:rsid w:val="004760B8"/>
    <w:rsid w:val="00483257"/>
    <w:rsid w:val="00483DD8"/>
    <w:rsid w:val="00492A45"/>
    <w:rsid w:val="004973E5"/>
    <w:rsid w:val="004A7A74"/>
    <w:rsid w:val="004B18EA"/>
    <w:rsid w:val="004B30CB"/>
    <w:rsid w:val="004B3A97"/>
    <w:rsid w:val="004B4B17"/>
    <w:rsid w:val="004B529D"/>
    <w:rsid w:val="004C0A88"/>
    <w:rsid w:val="004C65B4"/>
    <w:rsid w:val="004D0AA2"/>
    <w:rsid w:val="004F751B"/>
    <w:rsid w:val="00505249"/>
    <w:rsid w:val="005129C9"/>
    <w:rsid w:val="005235C2"/>
    <w:rsid w:val="00527808"/>
    <w:rsid w:val="00530760"/>
    <w:rsid w:val="00530B8C"/>
    <w:rsid w:val="00537EAD"/>
    <w:rsid w:val="005461F4"/>
    <w:rsid w:val="005533E4"/>
    <w:rsid w:val="00554A78"/>
    <w:rsid w:val="005554C3"/>
    <w:rsid w:val="0055670B"/>
    <w:rsid w:val="00562FE9"/>
    <w:rsid w:val="005679B9"/>
    <w:rsid w:val="00592A87"/>
    <w:rsid w:val="005947BD"/>
    <w:rsid w:val="005A0257"/>
    <w:rsid w:val="005A053D"/>
    <w:rsid w:val="005A3FA9"/>
    <w:rsid w:val="005A59D3"/>
    <w:rsid w:val="005A78C9"/>
    <w:rsid w:val="005C39FF"/>
    <w:rsid w:val="005C4E4E"/>
    <w:rsid w:val="005D2721"/>
    <w:rsid w:val="005D5F5D"/>
    <w:rsid w:val="005D6EBA"/>
    <w:rsid w:val="005E1B55"/>
    <w:rsid w:val="005E1DFC"/>
    <w:rsid w:val="005E41E4"/>
    <w:rsid w:val="005F6136"/>
    <w:rsid w:val="006132C2"/>
    <w:rsid w:val="0062265C"/>
    <w:rsid w:val="00647B84"/>
    <w:rsid w:val="00653D72"/>
    <w:rsid w:val="0066147E"/>
    <w:rsid w:val="0066637A"/>
    <w:rsid w:val="00672C12"/>
    <w:rsid w:val="0068069E"/>
    <w:rsid w:val="00683930"/>
    <w:rsid w:val="00687695"/>
    <w:rsid w:val="006941E1"/>
    <w:rsid w:val="006A7221"/>
    <w:rsid w:val="006C0C39"/>
    <w:rsid w:val="006C0FAF"/>
    <w:rsid w:val="006C3ED5"/>
    <w:rsid w:val="006C4E38"/>
    <w:rsid w:val="006C788D"/>
    <w:rsid w:val="006D33CD"/>
    <w:rsid w:val="006D4D0B"/>
    <w:rsid w:val="006F053B"/>
    <w:rsid w:val="00700132"/>
    <w:rsid w:val="0070025D"/>
    <w:rsid w:val="00701C02"/>
    <w:rsid w:val="00702198"/>
    <w:rsid w:val="0070514B"/>
    <w:rsid w:val="00706028"/>
    <w:rsid w:val="00710945"/>
    <w:rsid w:val="00710988"/>
    <w:rsid w:val="00712295"/>
    <w:rsid w:val="0071414E"/>
    <w:rsid w:val="00722104"/>
    <w:rsid w:val="00735A99"/>
    <w:rsid w:val="00753429"/>
    <w:rsid w:val="007542F1"/>
    <w:rsid w:val="00760606"/>
    <w:rsid w:val="0076341F"/>
    <w:rsid w:val="007713E6"/>
    <w:rsid w:val="00772712"/>
    <w:rsid w:val="00772798"/>
    <w:rsid w:val="007830DA"/>
    <w:rsid w:val="0079064D"/>
    <w:rsid w:val="0079502D"/>
    <w:rsid w:val="00797911"/>
    <w:rsid w:val="007A299F"/>
    <w:rsid w:val="007B085D"/>
    <w:rsid w:val="007B50B2"/>
    <w:rsid w:val="007C1394"/>
    <w:rsid w:val="007C1B52"/>
    <w:rsid w:val="007D1865"/>
    <w:rsid w:val="007D25B2"/>
    <w:rsid w:val="007D3AD8"/>
    <w:rsid w:val="007D3B0A"/>
    <w:rsid w:val="007E4441"/>
    <w:rsid w:val="007E4820"/>
    <w:rsid w:val="008001A5"/>
    <w:rsid w:val="008119DB"/>
    <w:rsid w:val="00812A85"/>
    <w:rsid w:val="008137E1"/>
    <w:rsid w:val="00820BE9"/>
    <w:rsid w:val="00830E86"/>
    <w:rsid w:val="00837897"/>
    <w:rsid w:val="008527EA"/>
    <w:rsid w:val="00872627"/>
    <w:rsid w:val="00886218"/>
    <w:rsid w:val="0089266F"/>
    <w:rsid w:val="00893777"/>
    <w:rsid w:val="008940DE"/>
    <w:rsid w:val="00897C58"/>
    <w:rsid w:val="008A1A60"/>
    <w:rsid w:val="008A26A6"/>
    <w:rsid w:val="008A6AAD"/>
    <w:rsid w:val="008A74FF"/>
    <w:rsid w:val="008B7943"/>
    <w:rsid w:val="008C2E5D"/>
    <w:rsid w:val="008C4069"/>
    <w:rsid w:val="008D426B"/>
    <w:rsid w:val="008D6A71"/>
    <w:rsid w:val="0090160F"/>
    <w:rsid w:val="00912C91"/>
    <w:rsid w:val="00914DEF"/>
    <w:rsid w:val="009327DF"/>
    <w:rsid w:val="0093292C"/>
    <w:rsid w:val="009341ED"/>
    <w:rsid w:val="009369FF"/>
    <w:rsid w:val="0094103F"/>
    <w:rsid w:val="009440E4"/>
    <w:rsid w:val="00960901"/>
    <w:rsid w:val="0098345C"/>
    <w:rsid w:val="009A6B2F"/>
    <w:rsid w:val="009D540C"/>
    <w:rsid w:val="009E0576"/>
    <w:rsid w:val="009E7366"/>
    <w:rsid w:val="009F04F4"/>
    <w:rsid w:val="009F13C9"/>
    <w:rsid w:val="009F79A8"/>
    <w:rsid w:val="00A06810"/>
    <w:rsid w:val="00A078BE"/>
    <w:rsid w:val="00A13884"/>
    <w:rsid w:val="00A549BE"/>
    <w:rsid w:val="00A568B8"/>
    <w:rsid w:val="00A609C1"/>
    <w:rsid w:val="00A62EFE"/>
    <w:rsid w:val="00A746B9"/>
    <w:rsid w:val="00A766AF"/>
    <w:rsid w:val="00A767E0"/>
    <w:rsid w:val="00A82121"/>
    <w:rsid w:val="00A93F63"/>
    <w:rsid w:val="00A95CF7"/>
    <w:rsid w:val="00AA040C"/>
    <w:rsid w:val="00AA38A4"/>
    <w:rsid w:val="00AB45AC"/>
    <w:rsid w:val="00AB5CE7"/>
    <w:rsid w:val="00AB5CF6"/>
    <w:rsid w:val="00AE622E"/>
    <w:rsid w:val="00AF16E6"/>
    <w:rsid w:val="00AF6464"/>
    <w:rsid w:val="00B02F32"/>
    <w:rsid w:val="00B05330"/>
    <w:rsid w:val="00B15985"/>
    <w:rsid w:val="00B164D6"/>
    <w:rsid w:val="00B20652"/>
    <w:rsid w:val="00B31BEE"/>
    <w:rsid w:val="00B42FB0"/>
    <w:rsid w:val="00B430B8"/>
    <w:rsid w:val="00B57FC9"/>
    <w:rsid w:val="00B60577"/>
    <w:rsid w:val="00B70CDC"/>
    <w:rsid w:val="00B71919"/>
    <w:rsid w:val="00B733C7"/>
    <w:rsid w:val="00B77C71"/>
    <w:rsid w:val="00B8031A"/>
    <w:rsid w:val="00B833C5"/>
    <w:rsid w:val="00B922BF"/>
    <w:rsid w:val="00B94717"/>
    <w:rsid w:val="00BA2266"/>
    <w:rsid w:val="00BA3F8E"/>
    <w:rsid w:val="00BB3FD6"/>
    <w:rsid w:val="00BB6BF4"/>
    <w:rsid w:val="00BC7360"/>
    <w:rsid w:val="00BD1361"/>
    <w:rsid w:val="00BF451E"/>
    <w:rsid w:val="00C00D8F"/>
    <w:rsid w:val="00C22277"/>
    <w:rsid w:val="00C25CE0"/>
    <w:rsid w:val="00C33BC0"/>
    <w:rsid w:val="00C35860"/>
    <w:rsid w:val="00C535C1"/>
    <w:rsid w:val="00C55A29"/>
    <w:rsid w:val="00C61EF4"/>
    <w:rsid w:val="00C670FF"/>
    <w:rsid w:val="00C711DE"/>
    <w:rsid w:val="00C73272"/>
    <w:rsid w:val="00C76B7C"/>
    <w:rsid w:val="00C80C03"/>
    <w:rsid w:val="00C81675"/>
    <w:rsid w:val="00C831A3"/>
    <w:rsid w:val="00C95845"/>
    <w:rsid w:val="00CA3A43"/>
    <w:rsid w:val="00CA795A"/>
    <w:rsid w:val="00CB10AD"/>
    <w:rsid w:val="00CB1F0D"/>
    <w:rsid w:val="00CC1E32"/>
    <w:rsid w:val="00CC464D"/>
    <w:rsid w:val="00CC7B15"/>
    <w:rsid w:val="00CF0FB3"/>
    <w:rsid w:val="00D002DE"/>
    <w:rsid w:val="00D109FD"/>
    <w:rsid w:val="00D26372"/>
    <w:rsid w:val="00D33632"/>
    <w:rsid w:val="00D35894"/>
    <w:rsid w:val="00D3626B"/>
    <w:rsid w:val="00D37742"/>
    <w:rsid w:val="00D422D1"/>
    <w:rsid w:val="00D61322"/>
    <w:rsid w:val="00D613EF"/>
    <w:rsid w:val="00D6626E"/>
    <w:rsid w:val="00D705EE"/>
    <w:rsid w:val="00D74CD5"/>
    <w:rsid w:val="00D75DC2"/>
    <w:rsid w:val="00D800C1"/>
    <w:rsid w:val="00D835A1"/>
    <w:rsid w:val="00DA097A"/>
    <w:rsid w:val="00DA2548"/>
    <w:rsid w:val="00DA47FD"/>
    <w:rsid w:val="00DB06A2"/>
    <w:rsid w:val="00DB2489"/>
    <w:rsid w:val="00DB77F0"/>
    <w:rsid w:val="00DC361A"/>
    <w:rsid w:val="00DC7F72"/>
    <w:rsid w:val="00DD3D3B"/>
    <w:rsid w:val="00DE01C6"/>
    <w:rsid w:val="00DE10BC"/>
    <w:rsid w:val="00DE157B"/>
    <w:rsid w:val="00DF0B01"/>
    <w:rsid w:val="00DF4E93"/>
    <w:rsid w:val="00DF5777"/>
    <w:rsid w:val="00E00F8E"/>
    <w:rsid w:val="00E16211"/>
    <w:rsid w:val="00E21FDD"/>
    <w:rsid w:val="00E22AE4"/>
    <w:rsid w:val="00E233F2"/>
    <w:rsid w:val="00E235E7"/>
    <w:rsid w:val="00E313AE"/>
    <w:rsid w:val="00E54470"/>
    <w:rsid w:val="00E603F4"/>
    <w:rsid w:val="00E62AA3"/>
    <w:rsid w:val="00E81A43"/>
    <w:rsid w:val="00E84AE2"/>
    <w:rsid w:val="00E92C55"/>
    <w:rsid w:val="00E9384C"/>
    <w:rsid w:val="00E93F4F"/>
    <w:rsid w:val="00EA124A"/>
    <w:rsid w:val="00EA28A8"/>
    <w:rsid w:val="00EA2E1F"/>
    <w:rsid w:val="00EB4310"/>
    <w:rsid w:val="00EC19D2"/>
    <w:rsid w:val="00EE67FD"/>
    <w:rsid w:val="00EF560A"/>
    <w:rsid w:val="00EF702D"/>
    <w:rsid w:val="00EF77DE"/>
    <w:rsid w:val="00EF7C32"/>
    <w:rsid w:val="00F00AD9"/>
    <w:rsid w:val="00F00EEB"/>
    <w:rsid w:val="00F0749E"/>
    <w:rsid w:val="00F13982"/>
    <w:rsid w:val="00F15016"/>
    <w:rsid w:val="00F17AE6"/>
    <w:rsid w:val="00F2350D"/>
    <w:rsid w:val="00F376A6"/>
    <w:rsid w:val="00F44683"/>
    <w:rsid w:val="00F44C8F"/>
    <w:rsid w:val="00F50D2A"/>
    <w:rsid w:val="00F5273F"/>
    <w:rsid w:val="00F6204E"/>
    <w:rsid w:val="00F73DEE"/>
    <w:rsid w:val="00F74B3A"/>
    <w:rsid w:val="00F825BC"/>
    <w:rsid w:val="00F9377D"/>
    <w:rsid w:val="00FA5206"/>
    <w:rsid w:val="00FB56CB"/>
    <w:rsid w:val="00FD3496"/>
    <w:rsid w:val="00FD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D43F6DE"/>
  <w15:chartTrackingRefBased/>
  <w15:docId w15:val="{A12DCEEA-63DF-4E52-9446-E116FA51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aliases w:val="Contents - level1 Char"/>
    <w:basedOn w:val="Main-Head"/>
    <w:next w:val="BodyText"/>
    <w:qFormat/>
    <w:rsid w:val="009E0576"/>
    <w:pPr>
      <w:keepNext/>
      <w:numPr>
        <w:numId w:val="6"/>
      </w:numPr>
      <w:spacing w:before="160"/>
      <w:outlineLvl w:val="0"/>
    </w:pPr>
    <w:rPr>
      <w:rFonts w:ascii="Calibri" w:hAnsi="Calibri"/>
      <w:b w:val="0"/>
      <w:caps/>
      <w:szCs w:val="22"/>
      <w:u w:val="single"/>
    </w:rPr>
  </w:style>
  <w:style w:type="paragraph" w:styleId="Heading2">
    <w:name w:val="heading 2"/>
    <w:basedOn w:val="Main-Head"/>
    <w:next w:val="BodyText"/>
    <w:link w:val="Heading2Char"/>
    <w:qFormat/>
    <w:rsid w:val="009E0576"/>
    <w:pPr>
      <w:keepNext/>
      <w:keepLines/>
      <w:numPr>
        <w:ilvl w:val="1"/>
        <w:numId w:val="6"/>
      </w:numPr>
      <w:spacing w:before="80"/>
      <w:outlineLvl w:val="1"/>
    </w:pPr>
    <w:rPr>
      <w:rFonts w:ascii="Calibri" w:hAnsi="Calibri"/>
      <w:b w:val="0"/>
      <w:szCs w:val="22"/>
      <w:u w:val="single"/>
    </w:rPr>
  </w:style>
  <w:style w:type="paragraph" w:styleId="Heading3">
    <w:name w:val="heading 3"/>
    <w:basedOn w:val="Main-Head"/>
    <w:link w:val="Heading3Char"/>
    <w:qFormat/>
    <w:rsid w:val="005533E4"/>
    <w:pPr>
      <w:numPr>
        <w:ilvl w:val="2"/>
        <w:numId w:val="6"/>
      </w:numPr>
      <w:spacing w:before="80"/>
      <w:outlineLvl w:val="2"/>
    </w:pPr>
    <w:rPr>
      <w:rFonts w:ascii="Calibri" w:hAnsi="Calibri"/>
      <w:b w:val="0"/>
      <w:szCs w:val="22"/>
    </w:rPr>
  </w:style>
  <w:style w:type="paragraph" w:styleId="Heading4">
    <w:name w:val="heading 4"/>
    <w:basedOn w:val="Main-Head"/>
    <w:qFormat/>
    <w:rsid w:val="00E16211"/>
    <w:pPr>
      <w:numPr>
        <w:ilvl w:val="3"/>
        <w:numId w:val="6"/>
      </w:numPr>
      <w:tabs>
        <w:tab w:val="clear" w:pos="864"/>
        <w:tab w:val="num" w:pos="-1746"/>
      </w:tabs>
      <w:ind w:left="1440" w:hanging="306"/>
      <w:outlineLvl w:val="3"/>
    </w:pPr>
    <w:rPr>
      <w:rFonts w:ascii="Calibri" w:hAnsi="Calibri" w:cs="Calibri"/>
      <w:b w:val="0"/>
      <w:snapToGrid w:val="0"/>
      <w:szCs w:val="22"/>
    </w:rPr>
  </w:style>
  <w:style w:type="paragraph" w:styleId="Heading5">
    <w:name w:val="heading 5"/>
    <w:basedOn w:val="Main-Head"/>
    <w:qFormat/>
    <w:rsid w:val="00400D0A"/>
    <w:pPr>
      <w:numPr>
        <w:ilvl w:val="4"/>
        <w:numId w:val="6"/>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6"/>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533E4"/>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EF560A"/>
    <w:pPr>
      <w:widowControl w:val="0"/>
      <w:spacing w:before="60" w:after="60"/>
    </w:pPr>
    <w:rPr>
      <w:rFonts w:ascii="Arial" w:hAnsi="Arial"/>
      <w:sz w:val="20"/>
      <w:lang w:val="en-GB"/>
    </w:rPr>
  </w:style>
  <w:style w:type="paragraph" w:customStyle="1" w:styleId="TableHeading">
    <w:name w:val="Table Heading"/>
    <w:basedOn w:val="Normal"/>
    <w:rsid w:val="00EF560A"/>
    <w:pPr>
      <w:widowControl w:val="0"/>
      <w:spacing w:before="60" w:after="60"/>
    </w:pPr>
    <w:rPr>
      <w:rFonts w:ascii="Arial" w:hAnsi="Arial"/>
      <w:b/>
      <w:sz w:val="20"/>
      <w:lang w:val="en-GB"/>
    </w:rPr>
  </w:style>
  <w:style w:type="paragraph" w:styleId="BodyTextIndent2">
    <w:name w:val="Body Text Indent 2"/>
    <w:basedOn w:val="Normal"/>
    <w:rsid w:val="00EF560A"/>
    <w:pPr>
      <w:spacing w:after="120" w:line="480" w:lineRule="auto"/>
      <w:ind w:left="360"/>
    </w:pPr>
  </w:style>
  <w:style w:type="paragraph" w:customStyle="1" w:styleId="xl50">
    <w:name w:val="xl50"/>
    <w:basedOn w:val="Normal"/>
    <w:rsid w:val="00EF560A"/>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EF560A"/>
    <w:pPr>
      <w:numPr>
        <w:numId w:val="4"/>
      </w:numPr>
      <w:tabs>
        <w:tab w:val="left" w:pos="4320"/>
      </w:tabs>
      <w:spacing w:before="120" w:after="120" w:line="320" w:lineRule="atLeast"/>
    </w:pPr>
  </w:style>
  <w:style w:type="paragraph" w:customStyle="1" w:styleId="Style2">
    <w:name w:val="Style2"/>
    <w:basedOn w:val="Normal"/>
    <w:rsid w:val="00EF560A"/>
    <w:pPr>
      <w:numPr>
        <w:numId w:val="3"/>
      </w:numPr>
      <w:tabs>
        <w:tab w:val="left" w:pos="1080"/>
        <w:tab w:val="left" w:pos="1530"/>
        <w:tab w:val="left" w:pos="5760"/>
      </w:tabs>
      <w:spacing w:before="120" w:after="120" w:line="320" w:lineRule="atLeast"/>
    </w:pPr>
    <w:rPr>
      <w:rFonts w:ascii="Wingdings" w:hAnsi="Wingdings"/>
      <w:snapToGrid w:val="0"/>
    </w:rPr>
  </w:style>
  <w:style w:type="paragraph" w:customStyle="1" w:styleId="Style3">
    <w:name w:val="Style3"/>
    <w:basedOn w:val="Normal"/>
    <w:rsid w:val="00EF560A"/>
    <w:pPr>
      <w:numPr>
        <w:numId w:val="2"/>
      </w:numPr>
      <w:tabs>
        <w:tab w:val="left" w:pos="720"/>
        <w:tab w:val="left" w:pos="1440"/>
        <w:tab w:val="left" w:pos="2160"/>
        <w:tab w:val="left" w:pos="2880"/>
      </w:tabs>
      <w:spacing w:before="120" w:after="120" w:line="320" w:lineRule="atLeast"/>
      <w:jc w:val="both"/>
    </w:pPr>
    <w:rPr>
      <w:snapToGrid w:val="0"/>
      <w:color w:val="000000"/>
    </w:rPr>
  </w:style>
  <w:style w:type="paragraph" w:customStyle="1" w:styleId="Style4">
    <w:name w:val="Style4"/>
    <w:basedOn w:val="Style1"/>
    <w:rsid w:val="00EF560A"/>
    <w:pPr>
      <w:numPr>
        <w:numId w:val="5"/>
      </w:numPr>
    </w:pPr>
    <w:rPr>
      <w:rFonts w:ascii="Courier New" w:hAnsi="Courier New" w:cs="Courier New"/>
    </w:rPr>
  </w:style>
  <w:style w:type="paragraph" w:styleId="BalloonText">
    <w:name w:val="Balloon Text"/>
    <w:basedOn w:val="Normal"/>
    <w:link w:val="BalloonTextChar"/>
    <w:rsid w:val="006C3ED5"/>
    <w:rPr>
      <w:rFonts w:ascii="Tahoma" w:hAnsi="Tahoma" w:cs="Tahoma"/>
      <w:sz w:val="16"/>
      <w:szCs w:val="16"/>
    </w:rPr>
  </w:style>
  <w:style w:type="character" w:customStyle="1" w:styleId="BalloonTextChar">
    <w:name w:val="Balloon Text Char"/>
    <w:link w:val="BalloonText"/>
    <w:rsid w:val="006C3ED5"/>
    <w:rPr>
      <w:rFonts w:ascii="Tahoma" w:hAnsi="Tahoma" w:cs="Tahoma"/>
      <w:sz w:val="16"/>
      <w:szCs w:val="16"/>
    </w:rPr>
  </w:style>
  <w:style w:type="paragraph" w:customStyle="1" w:styleId="Style9">
    <w:name w:val="Style9"/>
    <w:basedOn w:val="Style4"/>
    <w:rsid w:val="00AB5CF6"/>
    <w:pPr>
      <w:numPr>
        <w:numId w:val="0"/>
      </w:numPr>
      <w:tabs>
        <w:tab w:val="clear" w:pos="4320"/>
        <w:tab w:val="num" w:pos="432"/>
        <w:tab w:val="left" w:pos="1080"/>
      </w:tabs>
      <w:ind w:left="432" w:hanging="432"/>
    </w:pPr>
    <w:rPr>
      <w:rFonts w:ascii="Book Antiqua" w:hAnsi="Book Antiqua" w:cs="Times New Roman"/>
    </w:rPr>
  </w:style>
  <w:style w:type="paragraph" w:styleId="CommentSubject">
    <w:name w:val="annotation subject"/>
    <w:basedOn w:val="CommentText"/>
    <w:next w:val="CommentText"/>
    <w:link w:val="CommentSubjectChar"/>
    <w:rsid w:val="00E21FDD"/>
    <w:pPr>
      <w:spacing w:before="0"/>
    </w:pPr>
    <w:rPr>
      <w:rFonts w:ascii="Book Antiqua" w:hAnsi="Book Antiqua"/>
      <w:b/>
      <w:bCs/>
      <w:sz w:val="20"/>
    </w:rPr>
  </w:style>
  <w:style w:type="character" w:customStyle="1" w:styleId="CommentTextChar">
    <w:name w:val="Comment Text Char"/>
    <w:link w:val="CommentText"/>
    <w:semiHidden/>
    <w:rsid w:val="00E21FDD"/>
    <w:rPr>
      <w:rFonts w:ascii="Arial" w:hAnsi="Arial"/>
      <w:sz w:val="22"/>
    </w:rPr>
  </w:style>
  <w:style w:type="character" w:customStyle="1" w:styleId="CommentSubjectChar">
    <w:name w:val="Comment Subject Char"/>
    <w:link w:val="CommentSubject"/>
    <w:rsid w:val="00E21FDD"/>
    <w:rPr>
      <w:rFonts w:ascii="Arial" w:hAnsi="Arial"/>
      <w:sz w:val="22"/>
    </w:rPr>
  </w:style>
  <w:style w:type="paragraph" w:styleId="PlainText">
    <w:name w:val="Plain Text"/>
    <w:basedOn w:val="Normal"/>
    <w:link w:val="PlainTextChar"/>
    <w:rsid w:val="00E603F4"/>
    <w:rPr>
      <w:rFonts w:ascii="Courier New" w:hAnsi="Courier New"/>
      <w:sz w:val="20"/>
    </w:rPr>
  </w:style>
  <w:style w:type="character" w:customStyle="1" w:styleId="PlainTextChar">
    <w:name w:val="Plain Text Char"/>
    <w:link w:val="PlainText"/>
    <w:rsid w:val="00E603F4"/>
    <w:rPr>
      <w:rFonts w:ascii="Courier New" w:hAnsi="Courier New"/>
    </w:rPr>
  </w:style>
  <w:style w:type="paragraph" w:styleId="Revision">
    <w:name w:val="Revision"/>
    <w:hidden/>
    <w:uiPriority w:val="99"/>
    <w:semiHidden/>
    <w:rsid w:val="006941E1"/>
    <w:rPr>
      <w:rFonts w:ascii="Book Antiqua" w:hAnsi="Book Antiqua"/>
      <w:sz w:val="22"/>
    </w:rPr>
  </w:style>
  <w:style w:type="paragraph" w:styleId="BodyTextIndent">
    <w:name w:val="Body Text Indent"/>
    <w:basedOn w:val="Normal"/>
    <w:link w:val="BodyTextIndentChar"/>
    <w:rsid w:val="00A746B9"/>
    <w:pPr>
      <w:spacing w:after="120"/>
      <w:ind w:left="283"/>
    </w:pPr>
  </w:style>
  <w:style w:type="character" w:customStyle="1" w:styleId="BodyTextIndentChar">
    <w:name w:val="Body Text Indent Char"/>
    <w:link w:val="BodyTextIndent"/>
    <w:rsid w:val="00A746B9"/>
    <w:rPr>
      <w:rFonts w:ascii="Book Antiqua" w:hAnsi="Book Antiqua"/>
      <w:sz w:val="22"/>
      <w:lang w:val="en-US" w:eastAsia="en-US"/>
    </w:rPr>
  </w:style>
  <w:style w:type="paragraph" w:styleId="ListParagraph">
    <w:name w:val="List Paragraph"/>
    <w:basedOn w:val="Normal"/>
    <w:uiPriority w:val="34"/>
    <w:qFormat/>
    <w:rsid w:val="003A55F1"/>
    <w:pPr>
      <w:ind w:left="720"/>
    </w:pPr>
  </w:style>
  <w:style w:type="paragraph" w:customStyle="1" w:styleId="AppB-Heading2">
    <w:name w:val="AppB - Heading 2"/>
    <w:basedOn w:val="Heading2"/>
    <w:next w:val="Normal"/>
    <w:autoRedefine/>
    <w:rsid w:val="0079064D"/>
    <w:pPr>
      <w:keepLines w:val="0"/>
      <w:numPr>
        <w:numId w:val="22"/>
      </w:numPr>
      <w:spacing w:before="0"/>
    </w:pPr>
    <w:rPr>
      <w:rFonts w:ascii="Arial" w:hAnsi="Arial"/>
      <w:b/>
      <w:i/>
      <w:snapToGrid w:val="0"/>
      <w:sz w:val="24"/>
      <w:szCs w:val="20"/>
      <w:u w:val="none"/>
    </w:rPr>
  </w:style>
  <w:style w:type="paragraph" w:customStyle="1" w:styleId="Leveltop">
    <w:name w:val="Level (top)"/>
    <w:rsid w:val="00DE157B"/>
    <w:pPr>
      <w:numPr>
        <w:numId w:val="23"/>
      </w:numPr>
      <w:spacing w:before="520" w:line="260" w:lineRule="exact"/>
    </w:pPr>
    <w:rPr>
      <w:rFonts w:ascii="Arial" w:hAnsi="Arial"/>
      <w:caps/>
      <w:sz w:val="22"/>
    </w:rPr>
  </w:style>
  <w:style w:type="paragraph" w:customStyle="1" w:styleId="Level1">
    <w:name w:val="Level 1"/>
    <w:rsid w:val="00DE157B"/>
    <w:pPr>
      <w:numPr>
        <w:ilvl w:val="1"/>
        <w:numId w:val="23"/>
      </w:numPr>
      <w:spacing w:before="260" w:line="260" w:lineRule="exact"/>
    </w:pPr>
    <w:rPr>
      <w:rFonts w:ascii="Arial" w:hAnsi="Arial"/>
      <w:caps/>
      <w:sz w:val="22"/>
    </w:rPr>
  </w:style>
  <w:style w:type="paragraph" w:customStyle="1" w:styleId="Level2">
    <w:name w:val="Level 2"/>
    <w:rsid w:val="00DE157B"/>
    <w:pPr>
      <w:numPr>
        <w:ilvl w:val="2"/>
        <w:numId w:val="23"/>
      </w:numPr>
      <w:spacing w:before="120" w:line="260" w:lineRule="exact"/>
    </w:pPr>
    <w:rPr>
      <w:rFonts w:ascii="Arial" w:hAnsi="Arial"/>
      <w:sz w:val="22"/>
    </w:rPr>
  </w:style>
  <w:style w:type="paragraph" w:customStyle="1" w:styleId="Level3">
    <w:name w:val="Level 3"/>
    <w:rsid w:val="00DE157B"/>
    <w:pPr>
      <w:numPr>
        <w:ilvl w:val="3"/>
        <w:numId w:val="23"/>
      </w:numPr>
      <w:tabs>
        <w:tab w:val="right" w:pos="1260"/>
      </w:tabs>
      <w:spacing w:before="80" w:line="260" w:lineRule="exact"/>
    </w:pPr>
    <w:rPr>
      <w:rFonts w:ascii="Arial" w:hAnsi="Arial"/>
      <w:sz w:val="22"/>
    </w:rPr>
  </w:style>
  <w:style w:type="paragraph" w:customStyle="1" w:styleId="Level4">
    <w:name w:val="Level 4"/>
    <w:rsid w:val="00DE157B"/>
    <w:pPr>
      <w:numPr>
        <w:ilvl w:val="4"/>
        <w:numId w:val="23"/>
      </w:numPr>
      <w:spacing w:before="40" w:line="260" w:lineRule="exact"/>
    </w:pPr>
    <w:rPr>
      <w:rFonts w:ascii="Arial" w:hAnsi="Arial"/>
      <w:sz w:val="22"/>
    </w:rPr>
  </w:style>
  <w:style w:type="paragraph" w:customStyle="1" w:styleId="Level5">
    <w:name w:val="Level 5"/>
    <w:basedOn w:val="Level4"/>
    <w:rsid w:val="00DE157B"/>
    <w:pPr>
      <w:numPr>
        <w:ilvl w:val="5"/>
      </w:numPr>
    </w:pPr>
  </w:style>
  <w:style w:type="character" w:customStyle="1" w:styleId="Heading2Char">
    <w:name w:val="Heading 2 Char"/>
    <w:link w:val="Heading2"/>
    <w:rsid w:val="00375C66"/>
    <w:rPr>
      <w:rFonts w:ascii="Calibri" w:hAnsi="Calibri"/>
      <w:sz w:val="22"/>
      <w:szCs w:val="22"/>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981847">
      <w:bodyDiv w:val="1"/>
      <w:marLeft w:val="0"/>
      <w:marRight w:val="0"/>
      <w:marTop w:val="0"/>
      <w:marBottom w:val="0"/>
      <w:divBdr>
        <w:top w:val="none" w:sz="0" w:space="0" w:color="auto"/>
        <w:left w:val="none" w:sz="0" w:space="0" w:color="auto"/>
        <w:bottom w:val="none" w:sz="0" w:space="0" w:color="auto"/>
        <w:right w:val="none" w:sz="0" w:space="0" w:color="auto"/>
      </w:divBdr>
      <w:divsChild>
        <w:div w:id="1611744805">
          <w:marLeft w:val="0"/>
          <w:marRight w:val="0"/>
          <w:marTop w:val="0"/>
          <w:marBottom w:val="0"/>
          <w:divBdr>
            <w:top w:val="none" w:sz="0" w:space="0" w:color="auto"/>
            <w:left w:val="none" w:sz="0" w:space="0" w:color="auto"/>
            <w:bottom w:val="none" w:sz="0" w:space="0" w:color="auto"/>
            <w:right w:val="none" w:sz="0" w:space="0" w:color="auto"/>
          </w:divBdr>
        </w:div>
      </w:divsChild>
    </w:div>
    <w:div w:id="1137525492">
      <w:bodyDiv w:val="1"/>
      <w:marLeft w:val="0"/>
      <w:marRight w:val="0"/>
      <w:marTop w:val="0"/>
      <w:marBottom w:val="0"/>
      <w:divBdr>
        <w:top w:val="none" w:sz="0" w:space="0" w:color="auto"/>
        <w:left w:val="none" w:sz="0" w:space="0" w:color="auto"/>
        <w:bottom w:val="none" w:sz="0" w:space="0" w:color="auto"/>
        <w:right w:val="none" w:sz="0" w:space="0" w:color="auto"/>
      </w:divBdr>
    </w:div>
    <w:div w:id="1330063608">
      <w:bodyDiv w:val="1"/>
      <w:marLeft w:val="0"/>
      <w:marRight w:val="0"/>
      <w:marTop w:val="0"/>
      <w:marBottom w:val="0"/>
      <w:divBdr>
        <w:top w:val="none" w:sz="0" w:space="0" w:color="auto"/>
        <w:left w:val="none" w:sz="0" w:space="0" w:color="auto"/>
        <w:bottom w:val="none" w:sz="0" w:space="0" w:color="auto"/>
        <w:right w:val="none" w:sz="0" w:space="0" w:color="auto"/>
      </w:divBdr>
    </w:div>
    <w:div w:id="1491797027">
      <w:bodyDiv w:val="1"/>
      <w:marLeft w:val="0"/>
      <w:marRight w:val="0"/>
      <w:marTop w:val="0"/>
      <w:marBottom w:val="0"/>
      <w:divBdr>
        <w:top w:val="none" w:sz="0" w:space="0" w:color="auto"/>
        <w:left w:val="none" w:sz="0" w:space="0" w:color="auto"/>
        <w:bottom w:val="none" w:sz="0" w:space="0" w:color="auto"/>
        <w:right w:val="none" w:sz="0" w:space="0" w:color="auto"/>
      </w:divBdr>
    </w:div>
    <w:div w:id="2091657477">
      <w:bodyDiv w:val="1"/>
      <w:marLeft w:val="0"/>
      <w:marRight w:val="0"/>
      <w:marTop w:val="0"/>
      <w:marBottom w:val="0"/>
      <w:divBdr>
        <w:top w:val="none" w:sz="0" w:space="0" w:color="auto"/>
        <w:left w:val="none" w:sz="0" w:space="0" w:color="auto"/>
        <w:bottom w:val="none" w:sz="0" w:space="0" w:color="auto"/>
        <w:right w:val="none" w:sz="0" w:space="0" w:color="auto"/>
      </w:divBdr>
    </w:div>
    <w:div w:id="213158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2021-11-30T05:00:00+00:00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DE3B5-9530-49CD-959A-0DDAD7929A8D}">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2.xml><?xml version="1.0" encoding="utf-8"?>
<ds:datastoreItem xmlns:ds="http://schemas.openxmlformats.org/officeDocument/2006/customXml" ds:itemID="{8A53037E-2A5F-49CA-B81C-EDBDB38FF4A8}">
  <ds:schemaRefs>
    <ds:schemaRef ds:uri="http://schemas.microsoft.com/sharepoint/v3/contenttype/forms"/>
  </ds:schemaRefs>
</ds:datastoreItem>
</file>

<file path=customXml/itemProps3.xml><?xml version="1.0" encoding="utf-8"?>
<ds:datastoreItem xmlns:ds="http://schemas.openxmlformats.org/officeDocument/2006/customXml" ds:itemID="{DC8458B1-4D73-447F-BF09-EF43757A06B8}">
  <ds:schemaRefs>
    <ds:schemaRef ds:uri="http://schemas.openxmlformats.org/officeDocument/2006/bibliography"/>
  </ds:schemaRefs>
</ds:datastoreItem>
</file>

<file path=customXml/itemProps4.xml><?xml version="1.0" encoding="utf-8"?>
<ds:datastoreItem xmlns:ds="http://schemas.openxmlformats.org/officeDocument/2006/customXml" ds:itemID="{1AD7DFB2-5030-4419-91F9-0A07023877CE}">
  <ds:schemaRefs>
    <ds:schemaRef ds:uri="http://schemas.microsoft.com/office/2006/metadata/longProperties"/>
  </ds:schemaRefs>
</ds:datastoreItem>
</file>

<file path=customXml/itemProps5.xml><?xml version="1.0" encoding="utf-8"?>
<ds:datastoreItem xmlns:ds="http://schemas.openxmlformats.org/officeDocument/2006/customXml" ds:itemID="{07127DF0-F3C6-41C0-872F-D9A655052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20</TotalTime>
  <Pages>13</Pages>
  <Words>4377</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16225 Motor Control Centres</vt:lpstr>
    </vt:vector>
  </TitlesOfParts>
  <Company>Microsoft</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16225 Motor Control Centres</dc:title>
  <dc:subject/>
  <dc:creator>jalba</dc:creator>
  <cp:keywords/>
  <cp:lastModifiedBy>Mutton, Benjamin</cp:lastModifiedBy>
  <cp:revision>5</cp:revision>
  <cp:lastPrinted>2016-10-18T12:48:00Z</cp:lastPrinted>
  <dcterms:created xsi:type="dcterms:W3CDTF">2021-11-26T15:07:00Z</dcterms:created>
  <dcterms:modified xsi:type="dcterms:W3CDTF">2021-11-30T14:37:00Z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_dlc_DocId">
    <vt:lpwstr>77777-20-2381</vt:lpwstr>
  </property>
  <property fmtid="{D5CDD505-2E9C-101B-9397-08002B2CF9AE}" pid="6" name="_dlc_DocIdItemGuid">
    <vt:lpwstr>6a67317f-4f07-4cc4-8a9f-e11a72b804c6</vt:lpwstr>
  </property>
  <property fmtid="{D5CDD505-2E9C-101B-9397-08002B2CF9AE}" pid="7" name="_dlc_DocIdUrl">
    <vt:lpwstr>https://mycloud.york.ca/collab/CPDToolKit/_layouts/DocIdRedir.aspx?ID=77777-20-2381, 77777-20-2381</vt:lpwstr>
  </property>
  <property fmtid="{D5CDD505-2E9C-101B-9397-08002B2CF9AE}" pid="8" name="ContentTypeId">
    <vt:lpwstr>0x01010069F33AF97BEDA443B34B2276A31F1843</vt:lpwstr>
  </property>
  <property fmtid="{D5CDD505-2E9C-101B-9397-08002B2CF9AE}" pid="9" name="File Code">
    <vt:lpwstr>P01 - Policies, Procedures and Guidelines</vt:lpwstr>
  </property>
  <property fmtid="{D5CDD505-2E9C-101B-9397-08002B2CF9AE}" pid="10" name="Project Name">
    <vt:lpwstr>Specifications Update and Control Schematics Development</vt:lpwstr>
  </property>
  <property fmtid="{D5CDD505-2E9C-101B-9397-08002B2CF9AE}" pid="11" name="Organizational Unit">
    <vt:lpwstr>ENV/CPD</vt:lpwstr>
  </property>
  <property fmtid="{D5CDD505-2E9C-101B-9397-08002B2CF9AE}" pid="12" name="Key Document">
    <vt:lpwstr>0</vt:lpwstr>
  </property>
  <property fmtid="{D5CDD505-2E9C-101B-9397-08002B2CF9AE}" pid="13" name="_DCDateCreated">
    <vt:lpwstr>2018-04-28T11:26:00Z</vt:lpwstr>
  </property>
  <property fmtid="{D5CDD505-2E9C-101B-9397-08002B2CF9AE}" pid="14" name="Project Completion Date">
    <vt:lpwstr/>
  </property>
  <property fmtid="{D5CDD505-2E9C-101B-9397-08002B2CF9AE}" pid="15" name="TemplateUrl">
    <vt:lpwstr/>
  </property>
  <property fmtid="{D5CDD505-2E9C-101B-9397-08002B2CF9AE}" pid="16" name="xd_ProgID">
    <vt:lpwstr/>
  </property>
  <property fmtid="{D5CDD505-2E9C-101B-9397-08002B2CF9AE}" pid="17" name="_CopySource">
    <vt:lpwstr>https://mycloud.york.ca/projects/EnvServProgramDeliveryOffice/Design/Shared Documents/Technical Design Specification Templates/Division 16 - Electrical/16225 Motor Control Centres.docx</vt:lpwstr>
  </property>
  <property fmtid="{D5CDD505-2E9C-101B-9397-08002B2CF9AE}" pid="18" name="Order">
    <vt:r8>233600</vt:r8>
  </property>
  <property fmtid="{D5CDD505-2E9C-101B-9397-08002B2CF9AE}" pid="19" name="display_urn:schemas-microsoft-com:office:office#Editor">
    <vt:lpwstr>Mutton, Benjamin</vt:lpwstr>
  </property>
  <property fmtid="{D5CDD505-2E9C-101B-9397-08002B2CF9AE}" pid="20" name="URL">
    <vt:lpwstr/>
  </property>
</Properties>
</file>